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FEFA" w14:textId="77777777" w:rsidR="007F317D" w:rsidRDefault="003E62E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7F317D">
        <w:rPr>
          <w:rFonts w:ascii="Arial" w:hAnsi="Arial" w:cs="Arial"/>
        </w:rPr>
        <w:t>{SenderName}</w:t>
      </w:r>
    </w:p>
    <w:p w14:paraId="1E92AD4A" w14:textId="77777777" w:rsidR="007F317D" w:rsidRPr="004659AD" w:rsidRDefault="007F317D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C0EBC02" w14:textId="77777777" w:rsidR="007F317D" w:rsidRPr="004659AD" w:rsidRDefault="007F317D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C4F878B" w14:textId="77777777" w:rsidR="007F317D" w:rsidRPr="00270250" w:rsidRDefault="007F317D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20FD235" w14:textId="77777777" w:rsidR="007F317D" w:rsidRPr="007E1298" w:rsidRDefault="007F317D" w:rsidP="00644979">
      <w:pPr>
        <w:rPr>
          <w:rFonts w:ascii="Arial" w:hAnsi="Arial" w:cs="Arial"/>
          <w:b/>
          <w:bCs/>
        </w:rPr>
      </w:pPr>
    </w:p>
    <w:p w14:paraId="64003EFA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87CE33F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A26CD56" w14:textId="77777777" w:rsidR="007F317D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DA05A58" w14:textId="77777777" w:rsidR="007F317D" w:rsidRPr="003136E9" w:rsidRDefault="007F317D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7F317D" w:rsidRPr="0076291A" w14:paraId="3FA6EB5E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6D6B5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7B797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2B13E3" w14:textId="77777777" w:rsidR="007F317D" w:rsidRPr="0076291A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E5F0D71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05164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F317D" w:rsidRPr="00F923CE" w14:paraId="57275B6F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39706" w14:textId="77777777" w:rsidR="007F317D" w:rsidRPr="00F923CE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580A4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50E0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E35B41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BA31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B92AD" w14:textId="34A50ACD" w:rsidR="007F317D" w:rsidRPr="0051595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F317D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6C5F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2BBD085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4B30B2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8020B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3309E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27382A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51359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403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4260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6DE1DBF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73B26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4E06C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261E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43A1230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15E71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0CD5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E1AC70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439060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96AF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90150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41867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70628F2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A0A5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CBCD8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59E9C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F923CE" w14:paraId="0417B4D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9B145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2543F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6C6DD" w14:textId="77777777" w:rsidR="007F317D" w:rsidRPr="00F923CE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48A794CE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C065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AFF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519F76A1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7E06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8832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9BBD" w14:textId="77777777" w:rsidR="007F317D" w:rsidRPr="00D30BF0" w:rsidRDefault="007F317D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F317D" w:rsidRPr="00D30BF0" w14:paraId="6F61F336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D96D79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D9217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647EB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F317D" w:rsidRPr="00D30BF0" w14:paraId="0854215E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BBC4DBD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FF0D86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9A8E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7F317D" w:rsidRPr="00D30BF0" w14:paraId="2C861A9F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E90B638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7F317D" w14:paraId="6DC58051" w14:textId="77777777" w:rsidTr="001421A2">
              <w:tc>
                <w:tcPr>
                  <w:tcW w:w="1914" w:type="dxa"/>
                  <w:shd w:val="clear" w:color="auto" w:fill="auto"/>
                </w:tcPr>
                <w:p w14:paraId="30AB361F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33480A72" w14:textId="77777777" w:rsidR="007F317D" w:rsidRPr="00665A18" w:rsidRDefault="007F317D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CD89983" w14:textId="77777777" w:rsidR="007F317D" w:rsidRPr="00D30BF0" w:rsidRDefault="007F317D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2FB80C0C" w14:textId="77777777" w:rsidR="007F317D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42B2EA5F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64D61953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049664B1" w14:textId="77777777" w:rsidR="007F317D" w:rsidRPr="0001760C" w:rsidRDefault="007F317D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18A17E1F" w14:textId="77777777" w:rsidR="007F317D" w:rsidRPr="00644979" w:rsidRDefault="007F317D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623A5D1B" w14:textId="0CFD71E0" w:rsidR="00410FA9" w:rsidRPr="00C75525" w:rsidRDefault="003E62E6" w:rsidP="00C86B6A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fldChar w:fldCharType="end"/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412C952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33D2015E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0FC239F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29357C7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03F39CC6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44C8F09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A8B37C9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69E7DC2E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7EF6B975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A35BB28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A59DEE5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6269375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BC21B21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1097B821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277F7646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FE91C51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CF034CF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0F3DA6D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660F693A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14:paraId="7844C9E8" w14:textId="77777777" w:rsidR="005E02A8" w:rsidRPr="008E63A1" w:rsidRDefault="005E02A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0E2F1E1" w14:textId="77777777" w:rsidR="00E1639F" w:rsidRPr="007E1C70" w:rsidRDefault="00416C5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E1639F" w:rsidRPr="007E1C70">
        <w:rPr>
          <w:rFonts w:ascii="Arial" w:hAnsi="Arial" w:cs="Arial"/>
        </w:rPr>
        <w:t>Mit freundlichen Grüßen</w:t>
      </w:r>
    </w:p>
    <w:p w14:paraId="6D65ECD3" w14:textId="77777777" w:rsidR="00E1639F" w:rsidRPr="007E1C70" w:rsidRDefault="00E1639F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A3B3B4E" w14:textId="77777777" w:rsidR="00E1639F" w:rsidRPr="001F11A5" w:rsidRDefault="00E1639F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D5F2BD3" w14:textId="77777777" w:rsidR="00E1639F" w:rsidRPr="007E1C70" w:rsidRDefault="00E1639F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71918DC" w14:textId="21CA3ABE" w:rsidR="007E1298" w:rsidRPr="009C44A9" w:rsidRDefault="00E1639F" w:rsidP="009A0017">
      <w:pPr>
        <w:rPr>
          <w:rFonts w:ascii="Arial" w:hAnsi="Arial" w:cs="Arial"/>
          <w:color w:val="000000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16C55">
        <w:rPr>
          <w:rFonts w:ascii="Arial" w:hAnsi="Arial" w:cs="Arial"/>
          <w:color w:val="000000"/>
        </w:rPr>
        <w:fldChar w:fldCharType="end"/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64119" w14:textId="77777777" w:rsidR="001A249E" w:rsidRDefault="001A249E">
      <w:r>
        <w:separator/>
      </w:r>
    </w:p>
  </w:endnote>
  <w:endnote w:type="continuationSeparator" w:id="0">
    <w:p w14:paraId="10705AAF" w14:textId="77777777" w:rsidR="001A249E" w:rsidRDefault="001A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8F24" w14:textId="77777777" w:rsidR="007C3561" w:rsidRDefault="007C356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81A70" w14:textId="1C014424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A249E">
      <w:rPr>
        <w:noProof/>
      </w:rPr>
      <w:pict w14:anchorId="05A733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1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1639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1639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23B2D1A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3E264C" w14:textId="77777777" w:rsidR="00C86B6A" w:rsidRPr="006A7241" w:rsidRDefault="00C86B6A" w:rsidP="00C86B6A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2500202" w14:textId="77777777" w:rsidR="00C86B6A" w:rsidRPr="006A7241" w:rsidRDefault="00C86B6A" w:rsidP="00C86B6A">
    <w:pPr>
      <w:rPr>
        <w:sz w:val="17"/>
        <w:szCs w:val="17"/>
      </w:rPr>
    </w:pPr>
  </w:p>
  <w:p w14:paraId="1269DCBF" w14:textId="77777777" w:rsidR="008E63A1" w:rsidRPr="00C86B6A" w:rsidRDefault="00C86B6A" w:rsidP="00C86B6A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BD394" w14:textId="28AC7E46" w:rsidR="00C86B6A" w:rsidRPr="006A7241" w:rsidRDefault="00C86B6A" w:rsidP="00C86B6A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A249E">
      <w:rPr>
        <w:noProof/>
      </w:rPr>
      <w:pict w14:anchorId="72D2E1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78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1639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1639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1D0D439" w14:textId="77777777" w:rsidR="00C86B6A" w:rsidRPr="006A7241" w:rsidRDefault="00C86B6A" w:rsidP="00C86B6A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6A4122" w14:textId="77777777" w:rsidR="00C86B6A" w:rsidRPr="006A7241" w:rsidRDefault="00C86B6A" w:rsidP="00C86B6A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>
      <w:rPr>
        <w:sz w:val="17"/>
        <w:szCs w:val="17"/>
      </w:rPr>
      <w:tab/>
    </w:r>
  </w:p>
  <w:p w14:paraId="5E51988F" w14:textId="77777777" w:rsidR="00C86B6A" w:rsidRPr="006A7241" w:rsidRDefault="00C86B6A" w:rsidP="00C86B6A">
    <w:pPr>
      <w:rPr>
        <w:sz w:val="17"/>
        <w:szCs w:val="17"/>
      </w:rPr>
    </w:pPr>
  </w:p>
  <w:p w14:paraId="7B56834E" w14:textId="77777777" w:rsidR="005B1304" w:rsidRPr="00C86B6A" w:rsidRDefault="00C86B6A" w:rsidP="00C86B6A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674FF" w14:textId="77777777" w:rsidR="001A249E" w:rsidRDefault="001A249E">
      <w:r>
        <w:separator/>
      </w:r>
    </w:p>
  </w:footnote>
  <w:footnote w:type="continuationSeparator" w:id="0">
    <w:p w14:paraId="25E83720" w14:textId="77777777" w:rsidR="001A249E" w:rsidRDefault="001A2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07FEF" w14:textId="77777777" w:rsidR="007C3561" w:rsidRDefault="007C356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523C8" w14:textId="77777777" w:rsidR="00DB5655" w:rsidRDefault="00DB5655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1A249E">
      <w:rPr>
        <w:noProof/>
      </w:rPr>
      <w:pict w14:anchorId="393723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8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A249E">
      <w:rPr>
        <w:noProof/>
      </w:rPr>
      <w:pict w14:anchorId="136ADCD9">
        <v:shape id="_x0000_s208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1DA9ACE" w14:textId="77777777" w:rsidR="00DB5655" w:rsidRDefault="00DB5655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A71A115" w14:textId="77777777" w:rsidR="00DB5655" w:rsidRDefault="00DB5655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543D9113" w14:textId="77777777" w:rsidR="00DB5655" w:rsidRPr="00000C19" w:rsidRDefault="00DB5655" w:rsidP="00D551B5">
    <w:pPr>
      <w:rPr>
        <w:sz w:val="12"/>
        <w:szCs w:val="12"/>
      </w:rPr>
    </w:pPr>
  </w:p>
  <w:p w14:paraId="58F355B3" w14:textId="77777777" w:rsidR="00DB5655" w:rsidRPr="00000C19" w:rsidRDefault="00DB5655" w:rsidP="00D551B5">
    <w:pPr>
      <w:rPr>
        <w:sz w:val="12"/>
        <w:szCs w:val="12"/>
      </w:rPr>
    </w:pPr>
  </w:p>
  <w:p w14:paraId="0A2B9F07" w14:textId="77777777" w:rsidR="008E63A1" w:rsidRPr="00C86B6A" w:rsidRDefault="00DB5655" w:rsidP="00C86B6A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8D34C" w14:textId="77777777" w:rsidR="007C3561" w:rsidRDefault="007C3561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1A249E">
      <w:rPr>
        <w:noProof/>
      </w:rPr>
      <w:pict w14:anchorId="7A7BC199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83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1F278FA6" w14:textId="77777777" w:rsidR="007C3561" w:rsidRDefault="007C356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BBE8DF9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8596BE9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8DBD69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DA830F8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86B9368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202B32D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CA0C09A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E09CC81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8F754BF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37ADBD0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B4F656B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5FF2B62D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D43C35F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BAB0A59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5BB8D577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5CE22DF7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6C0A409C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05D7F61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DEC9CDA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794A579F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410557D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1AC7772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06F44DB" w14:textId="77777777" w:rsidR="007C3561" w:rsidRDefault="007C3561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47B14386" w14:textId="77777777" w:rsidR="007C3561" w:rsidRDefault="007C356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6784DD5" w14:textId="77777777" w:rsidR="007C3561" w:rsidRDefault="007C3561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04EEE1A" w14:textId="77777777" w:rsidR="007C3561" w:rsidRPr="00EA0220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F110986" w14:textId="77777777" w:rsidR="007C3561" w:rsidRPr="00EA0220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BA74EB7" w14:textId="77777777" w:rsidR="007C3561" w:rsidRDefault="007C356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5C83C66E" w14:textId="77777777" w:rsidR="007C3561" w:rsidRDefault="007C356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A249E">
      <w:rPr>
        <w:noProof/>
      </w:rPr>
      <w:pict w14:anchorId="78BF01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8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A249E">
      <w:rPr>
        <w:noProof/>
      </w:rPr>
      <w:pict w14:anchorId="52A0831D">
        <v:shape id="Grafik 1" o:spid="_x0000_s208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FEEC18" w14:textId="77777777" w:rsidR="007C3561" w:rsidRDefault="007C3561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62B42B42" w14:textId="77777777" w:rsidR="007C3561" w:rsidRDefault="007C3561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4EC7B50" w14:textId="77777777" w:rsidR="007C3561" w:rsidRDefault="007C3561" w:rsidP="00AD2792">
    <w:pPr>
      <w:rPr>
        <w:sz w:val="12"/>
        <w:szCs w:val="12"/>
      </w:rPr>
    </w:pPr>
  </w:p>
  <w:p w14:paraId="6F437AF6" w14:textId="77777777" w:rsidR="007C3561" w:rsidRDefault="007C3561" w:rsidP="00AD2792">
    <w:pPr>
      <w:pStyle w:val="Kopfzeile"/>
      <w:rPr>
        <w:sz w:val="12"/>
        <w:szCs w:val="12"/>
      </w:rPr>
    </w:pPr>
  </w:p>
  <w:p w14:paraId="0AD1137A" w14:textId="77777777" w:rsidR="007C3561" w:rsidRDefault="007C3561" w:rsidP="00AD2792">
    <w:pPr>
      <w:pStyle w:val="Kopfzeile"/>
      <w:rPr>
        <w:sz w:val="12"/>
        <w:szCs w:val="12"/>
      </w:rPr>
    </w:pPr>
  </w:p>
  <w:p w14:paraId="11E4D636" w14:textId="77777777" w:rsidR="007C3561" w:rsidRDefault="007C3561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12FA9383" w14:textId="77777777" w:rsidR="007C3561" w:rsidRDefault="007C356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1F9BD6A" w14:textId="77777777" w:rsidR="007C3561" w:rsidRPr="00AD2792" w:rsidRDefault="007C3561" w:rsidP="00AD2792"/>
  <w:p w14:paraId="54E46785" w14:textId="77777777" w:rsidR="000B1866" w:rsidRPr="00C86B6A" w:rsidRDefault="007C3561" w:rsidP="00C86B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BF3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16FFB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49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D7F5C"/>
    <w:rsid w:val="002E4530"/>
    <w:rsid w:val="0031214D"/>
    <w:rsid w:val="00312A5E"/>
    <w:rsid w:val="00312EB2"/>
    <w:rsid w:val="003136E9"/>
    <w:rsid w:val="003175AE"/>
    <w:rsid w:val="0034693D"/>
    <w:rsid w:val="00357F12"/>
    <w:rsid w:val="003605A3"/>
    <w:rsid w:val="00365F0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62E6"/>
    <w:rsid w:val="003F5079"/>
    <w:rsid w:val="00403D08"/>
    <w:rsid w:val="004069BB"/>
    <w:rsid w:val="00410FA9"/>
    <w:rsid w:val="00416C55"/>
    <w:rsid w:val="00426342"/>
    <w:rsid w:val="004369C7"/>
    <w:rsid w:val="004455BC"/>
    <w:rsid w:val="00456949"/>
    <w:rsid w:val="004610E0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178B"/>
    <w:rsid w:val="00512252"/>
    <w:rsid w:val="0051242D"/>
    <w:rsid w:val="005172C6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22A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5FD1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478C0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590"/>
    <w:rsid w:val="00755644"/>
    <w:rsid w:val="0076291A"/>
    <w:rsid w:val="0078044B"/>
    <w:rsid w:val="00793F5A"/>
    <w:rsid w:val="00794050"/>
    <w:rsid w:val="0079590F"/>
    <w:rsid w:val="007B05CD"/>
    <w:rsid w:val="007C3561"/>
    <w:rsid w:val="007C49DB"/>
    <w:rsid w:val="007C67FE"/>
    <w:rsid w:val="007D043A"/>
    <w:rsid w:val="007D1B07"/>
    <w:rsid w:val="007D58EA"/>
    <w:rsid w:val="007D5E89"/>
    <w:rsid w:val="007E1298"/>
    <w:rsid w:val="007E7AD7"/>
    <w:rsid w:val="007F0DBC"/>
    <w:rsid w:val="007F317D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D3BCE"/>
    <w:rsid w:val="008E63A1"/>
    <w:rsid w:val="009047BA"/>
    <w:rsid w:val="00911449"/>
    <w:rsid w:val="00921B94"/>
    <w:rsid w:val="00924820"/>
    <w:rsid w:val="00937343"/>
    <w:rsid w:val="009377D6"/>
    <w:rsid w:val="00944730"/>
    <w:rsid w:val="009453FF"/>
    <w:rsid w:val="00964655"/>
    <w:rsid w:val="00965DA0"/>
    <w:rsid w:val="00966F36"/>
    <w:rsid w:val="00974193"/>
    <w:rsid w:val="00993AE8"/>
    <w:rsid w:val="009A0017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12AF6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86B6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D97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B5655"/>
    <w:rsid w:val="00DD0E2A"/>
    <w:rsid w:val="00DD1D10"/>
    <w:rsid w:val="00DD2D09"/>
    <w:rsid w:val="00DD49A9"/>
    <w:rsid w:val="00DD796C"/>
    <w:rsid w:val="00DE0C44"/>
    <w:rsid w:val="00E00EC6"/>
    <w:rsid w:val="00E06A3C"/>
    <w:rsid w:val="00E1639F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8"/>
    <o:shapelayout v:ext="edit">
      <o:idmap v:ext="edit" data="1"/>
    </o:shapelayout>
  </w:shapeDefaults>
  <w:decimalSymbol w:val=","/>
  <w:listSeparator w:val=";"/>
  <w14:docId w14:val="0F51094D"/>
  <w15:docId w15:val="{37DFBAFB-1516-446B-BD45-EE7B9D9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E9060-A2A9-402C-9E9B-9FE9D9BD5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16</cp:revision>
  <cp:lastPrinted>2015-05-19T09:27:00Z</cp:lastPrinted>
  <dcterms:created xsi:type="dcterms:W3CDTF">2015-05-19T21:37:00Z</dcterms:created>
  <dcterms:modified xsi:type="dcterms:W3CDTF">2022-06-07T20:57:00Z</dcterms:modified>
</cp:coreProperties>
</file>