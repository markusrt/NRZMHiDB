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5CBF" w14:textId="77777777" w:rsidR="00BA77CC" w:rsidRDefault="009D5318"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A77CC">
        <w:rPr>
          <w:rFonts w:ascii="Arial" w:hAnsi="Arial" w:cs="Arial"/>
        </w:rPr>
        <w:t>{SenderName}</w:t>
      </w:r>
    </w:p>
    <w:p w14:paraId="09E0E109" w14:textId="77777777" w:rsidR="00BA77CC" w:rsidRPr="004659AD" w:rsidRDefault="00BA77CC" w:rsidP="00270250">
      <w:pPr>
        <w:rPr>
          <w:rFonts w:ascii="Arial" w:hAnsi="Arial" w:cs="Arial"/>
        </w:rPr>
      </w:pPr>
      <w:r>
        <w:rPr>
          <w:rFonts w:ascii="Arial" w:hAnsi="Arial" w:cs="Arial"/>
        </w:rPr>
        <w:t>{SenderDepartment}</w:t>
      </w:r>
    </w:p>
    <w:p w14:paraId="1325BAFD" w14:textId="77777777" w:rsidR="00BA77CC" w:rsidRPr="004659AD" w:rsidRDefault="00BA77CC" w:rsidP="00644979">
      <w:pPr>
        <w:rPr>
          <w:rFonts w:ascii="Arial" w:hAnsi="Arial" w:cs="Arial"/>
        </w:rPr>
      </w:pPr>
      <w:r>
        <w:rPr>
          <w:rFonts w:ascii="Arial" w:hAnsi="Arial" w:cs="Arial"/>
        </w:rPr>
        <w:t>{SenderStreet}</w:t>
      </w:r>
    </w:p>
    <w:p w14:paraId="29832F8A" w14:textId="77777777" w:rsidR="00BA77CC" w:rsidRPr="00270250" w:rsidRDefault="00BA77CC" w:rsidP="00644979">
      <w:pPr>
        <w:rPr>
          <w:rFonts w:ascii="Arial" w:hAnsi="Arial" w:cs="Arial"/>
          <w:bCs/>
        </w:rPr>
      </w:pPr>
      <w:r w:rsidRPr="00CF0FB3">
        <w:rPr>
          <w:rFonts w:ascii="Arial" w:hAnsi="Arial" w:cs="Arial"/>
          <w:bCs/>
        </w:rPr>
        <w:t>{SenderCity}</w:t>
      </w:r>
    </w:p>
    <w:p w14:paraId="28C37A61" w14:textId="77777777" w:rsidR="00BA77CC" w:rsidRPr="007E1298" w:rsidRDefault="00BA77CC" w:rsidP="00644979">
      <w:pPr>
        <w:rPr>
          <w:rFonts w:ascii="Arial" w:hAnsi="Arial" w:cs="Arial"/>
          <w:b/>
          <w:bCs/>
        </w:rPr>
      </w:pPr>
    </w:p>
    <w:p w14:paraId="6E3AAC62"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5BF420F0"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3FA08269" w14:textId="77777777" w:rsidR="00BA77CC" w:rsidRDefault="00BA77CC" w:rsidP="00644979">
      <w:pPr>
        <w:widowControl w:val="0"/>
        <w:tabs>
          <w:tab w:val="left" w:pos="90"/>
          <w:tab w:val="left" w:pos="3231"/>
        </w:tabs>
        <w:autoSpaceDE w:val="0"/>
        <w:autoSpaceDN w:val="0"/>
        <w:adjustRightInd w:val="0"/>
        <w:spacing w:before="120"/>
        <w:rPr>
          <w:rFonts w:ascii="Arial" w:hAnsi="Arial" w:cs="Arial"/>
          <w:bCs/>
          <w:color w:val="000000"/>
        </w:rPr>
      </w:pPr>
    </w:p>
    <w:p w14:paraId="0BB7CD37" w14:textId="77777777" w:rsidR="00BA77CC" w:rsidRPr="003136E9" w:rsidRDefault="00BA77CC"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BA77CC" w:rsidRPr="0076291A" w14:paraId="4E545EC7" w14:textId="77777777" w:rsidTr="001421A2">
        <w:trPr>
          <w:trHeight w:val="360"/>
        </w:trPr>
        <w:tc>
          <w:tcPr>
            <w:tcW w:w="2644" w:type="dxa"/>
            <w:gridSpan w:val="2"/>
            <w:tcBorders>
              <w:top w:val="nil"/>
              <w:left w:val="nil"/>
              <w:bottom w:val="nil"/>
              <w:right w:val="nil"/>
            </w:tcBorders>
            <w:shd w:val="clear" w:color="auto" w:fill="auto"/>
            <w:noWrap/>
            <w:vAlign w:val="bottom"/>
          </w:tcPr>
          <w:p w14:paraId="25486D01" w14:textId="77777777" w:rsidR="00BA77CC" w:rsidRPr="0076291A" w:rsidRDefault="00BA77CC"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668A97C7" w14:textId="77777777" w:rsidR="00BA77CC" w:rsidRPr="0076291A" w:rsidRDefault="00BA77CC"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6DED9404" w14:textId="77777777" w:rsidR="00BA77CC" w:rsidRPr="0076291A" w:rsidRDefault="00BA77CC" w:rsidP="001421A2">
            <w:pPr>
              <w:rPr>
                <w:rFonts w:ascii="Arial" w:hAnsi="Arial" w:cs="Arial"/>
                <w:color w:val="000000"/>
                <w:sz w:val="22"/>
                <w:szCs w:val="22"/>
              </w:rPr>
            </w:pPr>
          </w:p>
        </w:tc>
      </w:tr>
      <w:tr w:rsidR="00BA77CC" w:rsidRPr="00F923CE" w14:paraId="3DB511E2"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15C4E5EA" w14:textId="77777777" w:rsidR="00BA77CC" w:rsidRPr="00F923CE" w:rsidRDefault="00BA77CC"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BA77CC" w:rsidRPr="00F923CE" w14:paraId="2D7475C8"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667BD6B4" w14:textId="77777777" w:rsidR="00BA77CC" w:rsidRPr="00F923CE" w:rsidRDefault="00BA77CC"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37E89BCC"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ADA3DE" w14:textId="77777777" w:rsidR="00BA77CC" w:rsidRPr="00F923CE" w:rsidRDefault="00BA77CC" w:rsidP="001421A2">
            <w:pPr>
              <w:rPr>
                <w:rFonts w:ascii="Arial" w:hAnsi="Arial" w:cs="Arial"/>
                <w:color w:val="000000"/>
                <w:sz w:val="22"/>
                <w:szCs w:val="22"/>
              </w:rPr>
            </w:pPr>
          </w:p>
        </w:tc>
      </w:tr>
      <w:tr w:rsidR="00BA77CC" w:rsidRPr="00F923CE" w14:paraId="60369D31"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7D7567E"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4B1DFBA3" w14:textId="050188C1" w:rsidR="00BA77CC" w:rsidRPr="0051595E" w:rsidRDefault="00BA77CC"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BA77CC">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584B6A37" w14:textId="77777777" w:rsidR="00BA77CC" w:rsidRPr="00F923CE" w:rsidRDefault="00BA77CC" w:rsidP="001421A2">
            <w:pPr>
              <w:rPr>
                <w:rFonts w:ascii="Arial" w:hAnsi="Arial" w:cs="Arial"/>
                <w:color w:val="000000"/>
                <w:sz w:val="22"/>
                <w:szCs w:val="22"/>
              </w:rPr>
            </w:pPr>
          </w:p>
        </w:tc>
      </w:tr>
      <w:tr w:rsidR="00BA77CC" w:rsidRPr="00F923CE" w14:paraId="22513CD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A39392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7051F9D5" w14:textId="77777777" w:rsidR="00BA77CC" w:rsidRPr="00D30BF0" w:rsidRDefault="00BA77CC"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13EA65D4" w14:textId="77777777" w:rsidR="00BA77CC" w:rsidRPr="00F923CE" w:rsidRDefault="00BA77CC" w:rsidP="001421A2">
            <w:pPr>
              <w:rPr>
                <w:rFonts w:ascii="Arial" w:hAnsi="Arial" w:cs="Arial"/>
                <w:color w:val="000000"/>
                <w:sz w:val="22"/>
                <w:szCs w:val="22"/>
              </w:rPr>
            </w:pPr>
          </w:p>
        </w:tc>
      </w:tr>
      <w:tr w:rsidR="00BA77CC" w:rsidRPr="00F923CE" w14:paraId="3921EDC4"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21973715"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4128DE98"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57F04F60" w14:textId="77777777" w:rsidR="00BA77CC" w:rsidRPr="00F923CE" w:rsidRDefault="00BA77CC" w:rsidP="001421A2">
            <w:pPr>
              <w:rPr>
                <w:rFonts w:ascii="Arial" w:hAnsi="Arial" w:cs="Arial"/>
                <w:color w:val="000000"/>
                <w:sz w:val="22"/>
                <w:szCs w:val="22"/>
              </w:rPr>
            </w:pPr>
          </w:p>
        </w:tc>
      </w:tr>
      <w:tr w:rsidR="00BA77CC" w:rsidRPr="00F923CE" w14:paraId="3A85C4A8"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65AB5483"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78D61D66"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4932BCE7" w14:textId="77777777" w:rsidR="00BA77CC" w:rsidRPr="00F923CE" w:rsidRDefault="00BA77CC" w:rsidP="001421A2">
            <w:pPr>
              <w:rPr>
                <w:rFonts w:ascii="Arial" w:hAnsi="Arial" w:cs="Arial"/>
                <w:color w:val="000000"/>
                <w:sz w:val="22"/>
                <w:szCs w:val="22"/>
              </w:rPr>
            </w:pPr>
          </w:p>
        </w:tc>
      </w:tr>
      <w:tr w:rsidR="00BA77CC" w:rsidRPr="00F923CE" w14:paraId="12164683"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8D63999"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D6C70E3"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143360D3" w14:textId="77777777" w:rsidR="00BA77CC" w:rsidRPr="00F923CE" w:rsidRDefault="00BA77CC" w:rsidP="001421A2">
            <w:pPr>
              <w:rPr>
                <w:rFonts w:ascii="Arial" w:hAnsi="Arial" w:cs="Arial"/>
                <w:color w:val="000000"/>
                <w:sz w:val="22"/>
                <w:szCs w:val="22"/>
              </w:rPr>
            </w:pPr>
          </w:p>
        </w:tc>
      </w:tr>
      <w:tr w:rsidR="00BA77CC" w:rsidRPr="00F923CE" w14:paraId="4A2636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B9BCA7B"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22B3C80C"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660E3578" w14:textId="77777777" w:rsidR="00BA77CC" w:rsidRPr="00F923CE" w:rsidRDefault="00BA77CC" w:rsidP="001421A2">
            <w:pPr>
              <w:rPr>
                <w:rFonts w:ascii="Arial" w:hAnsi="Arial" w:cs="Arial"/>
                <w:color w:val="000000"/>
                <w:sz w:val="22"/>
                <w:szCs w:val="22"/>
              </w:rPr>
            </w:pPr>
          </w:p>
        </w:tc>
      </w:tr>
      <w:tr w:rsidR="00BA77CC" w:rsidRPr="00F923CE" w14:paraId="1FDF8F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7141A00" w14:textId="77777777" w:rsidR="00BA77CC" w:rsidRPr="00F923CE" w:rsidRDefault="00BA77CC"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93637B0" w14:textId="77777777" w:rsidR="00BA77CC" w:rsidRPr="00D30BF0" w:rsidRDefault="00BA77CC"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50030B91" w14:textId="77777777" w:rsidR="00BA77CC" w:rsidRPr="00F923CE" w:rsidRDefault="00BA77CC" w:rsidP="001421A2">
            <w:pPr>
              <w:rPr>
                <w:rFonts w:ascii="Arial" w:hAnsi="Arial" w:cs="Arial"/>
                <w:color w:val="000000"/>
                <w:sz w:val="22"/>
                <w:szCs w:val="22"/>
              </w:rPr>
            </w:pPr>
          </w:p>
        </w:tc>
      </w:tr>
      <w:tr w:rsidR="00BA77CC" w:rsidRPr="00F923CE" w14:paraId="25A436B2"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5E816841" w14:textId="77777777" w:rsidR="00BA77CC" w:rsidRPr="00F923CE" w:rsidRDefault="00BA77CC"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25896BF8" w14:textId="77777777" w:rsidR="00BA77CC" w:rsidRPr="00F923CE" w:rsidRDefault="00BA77CC"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23FFC138" w14:textId="77777777" w:rsidR="00BA77CC" w:rsidRPr="00F923CE" w:rsidRDefault="00BA77CC" w:rsidP="001421A2">
            <w:pPr>
              <w:rPr>
                <w:rFonts w:ascii="Arial" w:hAnsi="Arial" w:cs="Arial"/>
                <w:color w:val="000000"/>
                <w:sz w:val="22"/>
                <w:szCs w:val="22"/>
              </w:rPr>
            </w:pPr>
          </w:p>
        </w:tc>
      </w:tr>
      <w:tr w:rsidR="00BA77CC" w:rsidRPr="00D30BF0" w14:paraId="0F3028C6"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27D30ABB" w14:textId="77777777" w:rsidR="00BA77CC" w:rsidRPr="00D30BF0" w:rsidRDefault="00BA77CC"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664F6705" w14:textId="77777777" w:rsidR="00BA77CC" w:rsidRPr="00D30BF0" w:rsidRDefault="00BA77CC" w:rsidP="001421A2">
            <w:pPr>
              <w:rPr>
                <w:rFonts w:ascii="Arial" w:hAnsi="Arial" w:cs="Arial"/>
                <w:color w:val="000000"/>
                <w:sz w:val="22"/>
                <w:szCs w:val="22"/>
              </w:rPr>
            </w:pPr>
          </w:p>
        </w:tc>
      </w:tr>
      <w:tr w:rsidR="00BA77CC" w:rsidRPr="00D30BF0" w14:paraId="7C3D33B5"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4598F45E" w14:textId="77777777" w:rsidR="00BA77CC" w:rsidRPr="00D30BF0" w:rsidRDefault="00BA77CC"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17E39C15" w14:textId="77777777" w:rsidR="00BA77CC" w:rsidRPr="00D30BF0" w:rsidRDefault="00BA77CC"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11E7949E" w14:textId="77777777" w:rsidR="00BA77CC" w:rsidRPr="00D30BF0" w:rsidRDefault="00BA77CC" w:rsidP="001421A2">
            <w:pPr>
              <w:rPr>
                <w:rFonts w:ascii="Arial" w:hAnsi="Arial" w:cs="Arial"/>
                <w:color w:val="000000"/>
                <w:sz w:val="22"/>
                <w:szCs w:val="22"/>
              </w:rPr>
            </w:pPr>
          </w:p>
        </w:tc>
      </w:tr>
      <w:tr w:rsidR="00BA77CC" w:rsidRPr="00D30BF0" w14:paraId="547C1CA2"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52F59D71"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33A5C71A"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79D3FC1F" w14:textId="77777777" w:rsidR="00BA77CC" w:rsidRPr="00D30BF0" w:rsidRDefault="00BA77CC" w:rsidP="001421A2">
            <w:pPr>
              <w:rPr>
                <w:rFonts w:ascii="Arial" w:hAnsi="Arial" w:cs="Arial"/>
                <w:b/>
                <w:bCs/>
                <w:i/>
                <w:iCs/>
                <w:sz w:val="22"/>
                <w:szCs w:val="22"/>
              </w:rPr>
            </w:pPr>
            <w:r w:rsidRPr="00D40314">
              <w:rPr>
                <w:rFonts w:ascii="Arial" w:hAnsi="Arial" w:cs="Arial"/>
                <w:b/>
                <w:bCs/>
                <w:i/>
                <w:iCs/>
                <w:sz w:val="22"/>
                <w:szCs w:val="22"/>
              </w:rPr>
              <w:t>{EvaluationString}</w:t>
            </w:r>
          </w:p>
        </w:tc>
      </w:tr>
      <w:tr w:rsidR="00BA77CC" w:rsidRPr="00D30BF0" w14:paraId="74A20178"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386357E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56312093" w14:textId="77777777" w:rsidR="00BA77CC" w:rsidRPr="00D30BF0" w:rsidRDefault="00BA77CC"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35BB7C72" w14:textId="77777777" w:rsidR="00BA77CC" w:rsidRPr="00D30BF0" w:rsidRDefault="00BA77CC"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A77CC" w:rsidRPr="00D30BF0" w14:paraId="6EE985C8"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061F538E" w14:textId="77777777" w:rsidR="00BA77CC" w:rsidRPr="00D30BF0" w:rsidRDefault="00BA77CC"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A77CC" w14:paraId="39B5D348" w14:textId="77777777" w:rsidTr="001421A2">
              <w:tc>
                <w:tcPr>
                  <w:tcW w:w="1914" w:type="dxa"/>
                  <w:shd w:val="clear" w:color="auto" w:fill="auto"/>
                </w:tcPr>
                <w:p w14:paraId="7AD524E8" w14:textId="77777777" w:rsidR="00BA77CC" w:rsidRPr="00665A18" w:rsidRDefault="00BA77CC"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5DF5CC92" w14:textId="77777777" w:rsidR="00BA77CC" w:rsidRPr="00665A18" w:rsidRDefault="00BA77CC"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774D9F" w14:textId="77777777" w:rsidR="00BA77CC" w:rsidRPr="00D30BF0" w:rsidRDefault="00BA77CC" w:rsidP="001421A2">
            <w:pPr>
              <w:rPr>
                <w:rFonts w:ascii="Arial" w:hAnsi="Arial" w:cs="Arial"/>
                <w:b/>
                <w:bCs/>
                <w:color w:val="000000"/>
                <w:sz w:val="22"/>
                <w:szCs w:val="22"/>
              </w:rPr>
            </w:pPr>
          </w:p>
        </w:tc>
      </w:tr>
    </w:tbl>
    <w:p w14:paraId="0FBE2C44" w14:textId="77777777" w:rsidR="00BA77CC" w:rsidRDefault="00BA77CC"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0DB4E1AE" w14:textId="77777777" w:rsidR="00BA77CC" w:rsidRPr="0001760C" w:rsidRDefault="00BA77CC"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6F4293CB"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682CCCCD" w14:textId="77777777" w:rsidR="00BA77CC" w:rsidRPr="0001760C" w:rsidRDefault="00BA77CC" w:rsidP="00644979">
      <w:pPr>
        <w:widowControl w:val="0"/>
        <w:tabs>
          <w:tab w:val="left" w:pos="90"/>
        </w:tabs>
        <w:autoSpaceDE w:val="0"/>
        <w:autoSpaceDN w:val="0"/>
        <w:adjustRightInd w:val="0"/>
        <w:spacing w:before="171"/>
        <w:ind w:right="-2111"/>
        <w:rPr>
          <w:rFonts w:ascii="Arial" w:hAnsi="Arial" w:cs="Arial"/>
        </w:rPr>
      </w:pPr>
    </w:p>
    <w:p w14:paraId="19B9D0A2" w14:textId="77777777" w:rsidR="00BA77CC" w:rsidRPr="00644979" w:rsidRDefault="00BA77CC" w:rsidP="00644979">
      <w:r w:rsidRPr="0001760C">
        <w:rPr>
          <w:rFonts w:ascii="Arial" w:hAnsi="Arial" w:cs="Arial"/>
        </w:rPr>
        <w:t>Untersuchungen zur Antibiotika-Resistenz</w:t>
      </w:r>
      <w:r>
        <w:rPr>
          <w:rFonts w:ascii="Arial" w:hAnsi="Arial" w:cs="Arial"/>
        </w:rPr>
        <w:t>: siehe nachfolgende Seite.</w:t>
      </w:r>
    </w:p>
    <w:p w14:paraId="6CF96458" w14:textId="1BC97149" w:rsidR="00410FA9" w:rsidRPr="006B6BBC" w:rsidRDefault="009D5318" w:rsidP="005342C4">
      <w:pPr>
        <w:pStyle w:val="Kopfzeile"/>
      </w:pPr>
      <w:r>
        <w:fldChar w:fldCharType="end"/>
      </w:r>
      <w:r w:rsidR="005342C4">
        <w:rPr>
          <w:rFonts w:ascii="Arial" w:hAnsi="Arial" w:cs="Arial"/>
          <w:b/>
        </w:rPr>
        <w:br w:type="page"/>
      </w:r>
      <w:r w:rsidR="005342C4" w:rsidRPr="000B1866">
        <w:rPr>
          <w:rFonts w:ascii="Arial" w:hAnsi="Arial" w:cs="Arial"/>
          <w:b/>
          <w:u w:val="single"/>
        </w:rPr>
        <w:lastRenderedPageBreak/>
        <w:t>Untersuchungen zur Antibiotika-</w:t>
      </w:r>
      <w:r w:rsidR="005342C4" w:rsidRPr="00C75525">
        <w:rPr>
          <w:rFonts w:ascii="Arial" w:hAnsi="Arial" w:cs="Arial"/>
          <w:b/>
          <w:u w:val="single"/>
        </w:rPr>
        <w:t xml:space="preserve"> </w:t>
      </w:r>
      <w:r w:rsidR="005342C4" w:rsidRPr="000B1866">
        <w:rPr>
          <w:rFonts w:ascii="Arial" w:hAnsi="Arial" w:cs="Arial"/>
          <w:b/>
          <w:u w:val="single"/>
        </w:rPr>
        <w:t>Resistenz</w:t>
      </w:r>
    </w:p>
    <w:p w14:paraId="368B6527"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5118F00F" w14:textId="77777777" w:rsidTr="00C75525">
        <w:trPr>
          <w:trHeight w:val="318"/>
        </w:trPr>
        <w:tc>
          <w:tcPr>
            <w:tcW w:w="2389" w:type="dxa"/>
            <w:vMerge w:val="restart"/>
            <w:shd w:val="clear" w:color="000000" w:fill="BFBFBF"/>
            <w:vAlign w:val="center"/>
          </w:tcPr>
          <w:p w14:paraId="1CB45346"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4CEB708E"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7F49E667"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6810A6A0" w14:textId="77777777" w:rsidTr="00C75525">
        <w:trPr>
          <w:trHeight w:val="318"/>
        </w:trPr>
        <w:tc>
          <w:tcPr>
            <w:tcW w:w="2389" w:type="dxa"/>
            <w:vMerge/>
            <w:shd w:val="clear" w:color="000000" w:fill="BFBFBF"/>
            <w:vAlign w:val="center"/>
          </w:tcPr>
          <w:p w14:paraId="44BE45FE" w14:textId="77777777" w:rsidR="00CF0FB3" w:rsidRPr="005B3C64" w:rsidRDefault="00CF0FB3" w:rsidP="00BA66DD">
            <w:pPr>
              <w:rPr>
                <w:rFonts w:ascii="Symbol" w:hAnsi="Symbol" w:cs="Arial"/>
                <w:b/>
                <w:bCs/>
                <w:iCs/>
                <w:sz w:val="22"/>
                <w:szCs w:val="22"/>
              </w:rPr>
            </w:pPr>
          </w:p>
        </w:tc>
        <w:tc>
          <w:tcPr>
            <w:tcW w:w="2588" w:type="dxa"/>
            <w:vMerge/>
            <w:vAlign w:val="center"/>
          </w:tcPr>
          <w:p w14:paraId="528FF33F"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777386C8"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2606B120"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69C5E5E0"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253C0ED4" w14:textId="77777777" w:rsidTr="00C75525">
        <w:trPr>
          <w:trHeight w:val="300"/>
        </w:trPr>
        <w:tc>
          <w:tcPr>
            <w:tcW w:w="2389" w:type="dxa"/>
            <w:shd w:val="clear" w:color="000000" w:fill="BFBFBF"/>
          </w:tcPr>
          <w:p w14:paraId="61D549AD"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E784DDC"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84FCCDB"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2872E8E4"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B5D4C11"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0C11AF04" w14:textId="77777777" w:rsidR="00410FA9" w:rsidRDefault="00410FA9" w:rsidP="009F6C75">
      <w:pPr>
        <w:widowControl w:val="0"/>
        <w:tabs>
          <w:tab w:val="left" w:pos="90"/>
        </w:tabs>
        <w:autoSpaceDE w:val="0"/>
        <w:autoSpaceDN w:val="0"/>
        <w:adjustRightInd w:val="0"/>
        <w:spacing w:before="171"/>
        <w:ind w:right="-2111"/>
        <w:rPr>
          <w:rFonts w:ascii="Arial" w:hAnsi="Arial" w:cs="Arial"/>
          <w:b/>
        </w:rPr>
      </w:pPr>
    </w:p>
    <w:p w14:paraId="09D0E4F3" w14:textId="77777777" w:rsidR="000F01D9" w:rsidRPr="000F01D9" w:rsidRDefault="000F01D9"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2DEBFC52" w14:textId="77777777" w:rsidR="000F01D9" w:rsidRPr="000F01D9" w:rsidRDefault="000F01D9" w:rsidP="000F01D9">
      <w:pPr>
        <w:widowControl w:val="0"/>
        <w:tabs>
          <w:tab w:val="left" w:pos="90"/>
        </w:tabs>
        <w:autoSpaceDE w:val="0"/>
        <w:autoSpaceDN w:val="0"/>
        <w:adjustRightInd w:val="0"/>
        <w:spacing w:before="93"/>
        <w:rPr>
          <w:rFonts w:ascii="Arial" w:hAnsi="Arial" w:cs="Arial"/>
        </w:rPr>
      </w:pPr>
    </w:p>
    <w:p w14:paraId="76582CFD" w14:textId="77777777" w:rsidR="000F01D9" w:rsidRPr="00BA77CC" w:rsidRDefault="000F01D9"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2FC2E8F6"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636FF35E"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58D83A5C"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7A43B3C2"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12541F9A" w14:textId="77777777" w:rsidR="000F01D9" w:rsidRPr="000F01D9" w:rsidRDefault="000F01D9"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04D0FD1" w14:textId="77777777" w:rsidR="000F01D9" w:rsidRPr="00D204CD" w:rsidRDefault="000F01D9"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A155CC9" w14:textId="77777777" w:rsidR="008E63A1" w:rsidRPr="00D204CD" w:rsidRDefault="008E63A1" w:rsidP="008E63A1">
      <w:pPr>
        <w:widowControl w:val="0"/>
        <w:tabs>
          <w:tab w:val="left" w:pos="90"/>
        </w:tabs>
        <w:autoSpaceDE w:val="0"/>
        <w:autoSpaceDN w:val="0"/>
        <w:adjustRightInd w:val="0"/>
        <w:spacing w:before="93"/>
        <w:rPr>
          <w:rFonts w:ascii="Arial" w:hAnsi="Arial" w:cs="Arial"/>
          <w:lang w:val="en-US"/>
        </w:rPr>
      </w:pPr>
    </w:p>
    <w:p w14:paraId="0857A96F" w14:textId="77777777" w:rsidR="00977402" w:rsidRPr="00977402" w:rsidRDefault="00AC73C4" w:rsidP="007E1C70">
      <w:pPr>
        <w:rPr>
          <w:rFonts w:ascii="Arial" w:hAnsi="Arial" w:cs="Arial"/>
          <w:lang w:val="en-US"/>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00977402" w:rsidRPr="00977402">
        <w:rPr>
          <w:rFonts w:ascii="Arial" w:hAnsi="Arial" w:cs="Arial"/>
          <w:lang w:val="en-US"/>
        </w:rPr>
        <w:t>Mit freundlichen Grüßen</w:t>
      </w:r>
    </w:p>
    <w:p w14:paraId="260BCA76" w14:textId="77777777" w:rsidR="00977402" w:rsidRPr="00977402" w:rsidRDefault="00977402" w:rsidP="007E1C70">
      <w:pPr>
        <w:rPr>
          <w:rFonts w:ascii="Arial" w:hAnsi="Arial" w:cs="Arial"/>
          <w:lang w:val="en-US"/>
        </w:rPr>
      </w:pPr>
      <w:r w:rsidRPr="00977402">
        <w:rPr>
          <w:rFonts w:ascii="Arial" w:hAnsi="Arial" w:cs="Arial"/>
          <w:lang w:val="en-US"/>
        </w:rPr>
        <w:br/>
      </w:r>
    </w:p>
    <w:p w14:paraId="2D62E11E" w14:textId="77777777" w:rsidR="00977402" w:rsidRPr="00977402" w:rsidRDefault="00977402" w:rsidP="007E1C70">
      <w:pPr>
        <w:rPr>
          <w:rFonts w:ascii="Arial" w:hAnsi="Arial" w:cs="Arial"/>
          <w:lang w:val="en-US"/>
        </w:rPr>
      </w:pPr>
      <w:r w:rsidRPr="00977402">
        <w:rPr>
          <w:rFonts w:ascii="Arial" w:hAnsi="Arial" w:cs="Arial"/>
          <w:lang w:val="en-US"/>
        </w:rPr>
        <w:t>{Signer}</w:t>
      </w:r>
      <w:r w:rsidRPr="00977402">
        <w:rPr>
          <w:rFonts w:ascii="Arial" w:hAnsi="Arial" w:cs="Arial"/>
          <w:sz w:val="12"/>
          <w:szCs w:val="12"/>
          <w:lang w:val="en-US"/>
        </w:rPr>
        <w:t>{#HasCommentOrAnnouncement}</w:t>
      </w:r>
    </w:p>
    <w:p w14:paraId="456303FB" w14:textId="77777777" w:rsidR="00977402" w:rsidRPr="007E1C70" w:rsidRDefault="00977402"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5B42B4C" w14:textId="2BB20CC9" w:rsidR="007E1298" w:rsidRPr="009C44A9" w:rsidRDefault="00977402" w:rsidP="00ED20AF">
      <w:pPr>
        <w:rPr>
          <w:rFonts w:ascii="Arial" w:hAnsi="Arial" w:cs="Arial"/>
          <w:color w:val="000000"/>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AC73C4">
        <w:rPr>
          <w:rFonts w:ascii="Arial" w:hAnsi="Arial" w:cs="Arial"/>
          <w:color w:val="000000"/>
        </w:rPr>
        <w:fldChar w:fldCharType="end"/>
      </w:r>
    </w:p>
    <w:sectPr w:rsidR="007E1298" w:rsidRPr="009C44A9"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34C75" w14:textId="77777777" w:rsidR="008018AC" w:rsidRDefault="008018AC">
      <w:r>
        <w:separator/>
      </w:r>
    </w:p>
  </w:endnote>
  <w:endnote w:type="continuationSeparator" w:id="0">
    <w:p w14:paraId="482BC0CD" w14:textId="77777777" w:rsidR="008018AC" w:rsidRDefault="0080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2C4A" w14:textId="77777777" w:rsidR="00BE3E63" w:rsidRDefault="00BE3E6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46E1" w14:textId="6DE18616"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018AC">
      <w:rPr>
        <w:noProof/>
      </w:rPr>
      <w:pict w14:anchorId="7421D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2087"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77402">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77402">
      <w:rPr>
        <w:rStyle w:val="Seitenzahl"/>
        <w:noProof/>
        <w:sz w:val="17"/>
        <w:szCs w:val="17"/>
      </w:rPr>
      <w:t>2</w:t>
    </w:r>
    <w:r w:rsidRPr="006A7241">
      <w:rPr>
        <w:rStyle w:val="Seitenzahl"/>
        <w:sz w:val="17"/>
        <w:szCs w:val="17"/>
      </w:rPr>
      <w:fldChar w:fldCharType="end"/>
    </w:r>
  </w:p>
  <w:p w14:paraId="6476FF20" w14:textId="77777777" w:rsidR="006F7346" w:rsidRPr="006A7241" w:rsidRDefault="006F7346" w:rsidP="006F7346">
    <w:pPr>
      <w:tabs>
        <w:tab w:val="left" w:pos="7560"/>
      </w:tabs>
      <w:rPr>
        <w:sz w:val="17"/>
        <w:szCs w:val="17"/>
      </w:rPr>
    </w:pPr>
    <w:r w:rsidRPr="006A7241">
      <w:rPr>
        <w:sz w:val="17"/>
        <w:szCs w:val="17"/>
      </w:rPr>
      <w:t>www.hygiene.uni-wuerzburg.de</w:t>
    </w:r>
  </w:p>
  <w:p w14:paraId="44266337" w14:textId="77777777" w:rsidR="006F7346" w:rsidRPr="006A7241" w:rsidRDefault="006F7346" w:rsidP="006F7346">
    <w:pPr>
      <w:rPr>
        <w:sz w:val="17"/>
        <w:szCs w:val="17"/>
      </w:rPr>
    </w:pPr>
    <w:r w:rsidRPr="006A7241">
      <w:rPr>
        <w:sz w:val="17"/>
        <w:szCs w:val="17"/>
      </w:rPr>
      <w:t>www.episcangis.org</w:t>
    </w:r>
  </w:p>
  <w:p w14:paraId="0FB900BC" w14:textId="77777777" w:rsidR="006F7346" w:rsidRPr="006A7241" w:rsidRDefault="006F7346" w:rsidP="006F7346">
    <w:pPr>
      <w:rPr>
        <w:sz w:val="17"/>
        <w:szCs w:val="17"/>
      </w:rPr>
    </w:pPr>
  </w:p>
  <w:p w14:paraId="475DF846" w14:textId="77777777" w:rsidR="008E63A1" w:rsidRPr="006F7346" w:rsidRDefault="006F7346"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EF93" w14:textId="4F0D4FB0"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8018AC">
      <w:rPr>
        <w:noProof/>
      </w:rPr>
      <w:pict w14:anchorId="4EFE2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2086"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977402">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977402">
      <w:rPr>
        <w:rStyle w:val="Seitenzahl"/>
        <w:noProof/>
        <w:sz w:val="17"/>
        <w:szCs w:val="17"/>
      </w:rPr>
      <w:t>2</w:t>
    </w:r>
    <w:r w:rsidRPr="006A7241">
      <w:rPr>
        <w:rStyle w:val="Seitenzahl"/>
        <w:sz w:val="17"/>
        <w:szCs w:val="17"/>
      </w:rPr>
      <w:fldChar w:fldCharType="end"/>
    </w:r>
  </w:p>
  <w:p w14:paraId="562F9CB6" w14:textId="77777777" w:rsidR="006F7346" w:rsidRPr="006A7241" w:rsidRDefault="006F7346" w:rsidP="006F7346">
    <w:pPr>
      <w:tabs>
        <w:tab w:val="left" w:pos="7560"/>
      </w:tabs>
      <w:rPr>
        <w:sz w:val="17"/>
        <w:szCs w:val="17"/>
      </w:rPr>
    </w:pPr>
    <w:r w:rsidRPr="006A7241">
      <w:rPr>
        <w:sz w:val="17"/>
        <w:szCs w:val="17"/>
      </w:rPr>
      <w:t>www.hygiene.uni-wuerzburg.de</w:t>
    </w:r>
  </w:p>
  <w:p w14:paraId="7B9BE8CD"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273EF5E3" w14:textId="77777777" w:rsidR="006F7346" w:rsidRPr="006A7241" w:rsidRDefault="006F7346" w:rsidP="006F7346">
    <w:pPr>
      <w:rPr>
        <w:sz w:val="17"/>
        <w:szCs w:val="17"/>
      </w:rPr>
    </w:pPr>
  </w:p>
  <w:p w14:paraId="356BD138"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CC9E1" w14:textId="77777777" w:rsidR="008018AC" w:rsidRDefault="008018AC">
      <w:r>
        <w:separator/>
      </w:r>
    </w:p>
  </w:footnote>
  <w:footnote w:type="continuationSeparator" w:id="0">
    <w:p w14:paraId="5CFC51DF" w14:textId="77777777" w:rsidR="008018AC" w:rsidRDefault="008018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EB7D" w14:textId="77777777" w:rsidR="00BE3E63" w:rsidRDefault="00BE3E6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FDF49" w14:textId="77777777" w:rsidR="002D23C8" w:rsidRDefault="002D23C8"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"D:\\Development\\Haemophilus\\HaemophilusWeb\\ReportTemplates\\includes\\Kopfzeile - Kurz.docx" </w:instrText>
    </w:r>
    <w:r>
      <w:rPr>
        <w:sz w:val="12"/>
        <w:szCs w:val="12"/>
      </w:rPr>
      <w:fldChar w:fldCharType="separate"/>
    </w:r>
    <w:r w:rsidR="008018AC">
      <w:rPr>
        <w:noProof/>
      </w:rPr>
      <w:pict w14:anchorId="70FCA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209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018AC">
      <w:rPr>
        <w:noProof/>
      </w:rPr>
      <w:pict w14:anchorId="26DFD602">
        <v:shape id="_x0000_s2097"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5745D6A6" w14:textId="77777777" w:rsidR="002D23C8" w:rsidRDefault="002D23C8"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488422" w14:textId="77777777" w:rsidR="002D23C8" w:rsidRDefault="002D23C8" w:rsidP="00D551B5">
    <w:pPr>
      <w:spacing w:line="360" w:lineRule="auto"/>
      <w:rPr>
        <w:sz w:val="22"/>
        <w:szCs w:val="22"/>
      </w:rPr>
    </w:pPr>
    <w:r>
      <w:rPr>
        <w:sz w:val="22"/>
        <w:szCs w:val="22"/>
      </w:rPr>
      <w:t>Leitung: Prof. Dr. U. Vogel</w:t>
    </w:r>
  </w:p>
  <w:p w14:paraId="5201E06C" w14:textId="77777777" w:rsidR="002D23C8" w:rsidRPr="00000C19" w:rsidRDefault="002D23C8" w:rsidP="00D551B5">
    <w:pPr>
      <w:rPr>
        <w:sz w:val="12"/>
        <w:szCs w:val="12"/>
      </w:rPr>
    </w:pPr>
  </w:p>
  <w:p w14:paraId="2D0B616F" w14:textId="77777777" w:rsidR="002D23C8" w:rsidRPr="00000C19" w:rsidRDefault="002D23C8" w:rsidP="00D551B5">
    <w:pPr>
      <w:rPr>
        <w:sz w:val="12"/>
        <w:szCs w:val="12"/>
      </w:rPr>
    </w:pPr>
  </w:p>
  <w:p w14:paraId="28A59CC4" w14:textId="77777777" w:rsidR="008E63A1" w:rsidRPr="006F7346" w:rsidRDefault="002D23C8"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AF95" w14:textId="77777777" w:rsidR="00BE3E63" w:rsidRDefault="00BE3E63"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"D:\\Development\\Haemophilus\\HaemophilusWeb\\ReportTemplates\\includes\\Kopfzeile - Kontakt.docx" </w:instrText>
    </w:r>
    <w:r>
      <w:fldChar w:fldCharType="separate"/>
    </w:r>
    <w:r w:rsidR="008018AC">
      <w:rPr>
        <w:noProof/>
      </w:rPr>
      <w:pict w14:anchorId="5116F9B2">
        <v:shapetype id="_x0000_t202" coordsize="21600,21600" o:spt="202" path="m,l,21600r21600,l21600,xe">
          <v:stroke joinstyle="miter"/>
          <v:path gradientshapeok="t" o:connecttype="rect"/>
        </v:shapetype>
        <v:shape id="Textfeld 3" o:spid="_x0000_s2094" type="#_x0000_t202" style="position:absolute;margin-left:364.1pt;margin-top:95pt;width:156.8pt;height:304.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087831BB" w14:textId="77777777" w:rsidR="00BE3E63" w:rsidRDefault="00BE3E63" w:rsidP="00AD2792">
                <w:pPr>
                  <w:tabs>
                    <w:tab w:val="left" w:pos="7560"/>
                    <w:tab w:val="left" w:pos="7740"/>
                  </w:tabs>
                  <w:ind w:right="-1368"/>
                  <w:rPr>
                    <w:sz w:val="17"/>
                    <w:szCs w:val="17"/>
                  </w:rPr>
                </w:pPr>
                <w:r>
                  <w:rPr>
                    <w:sz w:val="17"/>
                    <w:szCs w:val="17"/>
                  </w:rPr>
                  <w:t>Institut für Hygiene und</w:t>
                </w:r>
              </w:p>
              <w:p w14:paraId="06188EA8" w14:textId="77777777" w:rsidR="00BE3E63" w:rsidRDefault="00BE3E63" w:rsidP="00AD2792">
                <w:pPr>
                  <w:tabs>
                    <w:tab w:val="left" w:pos="7560"/>
                  </w:tabs>
                  <w:ind w:right="-1368"/>
                  <w:rPr>
                    <w:sz w:val="17"/>
                    <w:szCs w:val="17"/>
                  </w:rPr>
                </w:pPr>
                <w:r>
                  <w:rPr>
                    <w:sz w:val="17"/>
                    <w:szCs w:val="17"/>
                  </w:rPr>
                  <w:t xml:space="preserve">Mikrobiologie </w:t>
                </w:r>
              </w:p>
              <w:p w14:paraId="77256D96" w14:textId="77777777" w:rsidR="00BE3E63" w:rsidRDefault="00BE3E63" w:rsidP="00AD2792">
                <w:pPr>
                  <w:tabs>
                    <w:tab w:val="left" w:pos="7560"/>
                  </w:tabs>
                  <w:ind w:right="-1368"/>
                  <w:rPr>
                    <w:sz w:val="17"/>
                    <w:szCs w:val="17"/>
                  </w:rPr>
                </w:pPr>
                <w:r>
                  <w:rPr>
                    <w:sz w:val="17"/>
                    <w:szCs w:val="17"/>
                  </w:rPr>
                  <w:t>Universität Würzburg</w:t>
                </w:r>
              </w:p>
              <w:p w14:paraId="71EA1A49" w14:textId="77777777" w:rsidR="00BE3E63" w:rsidRDefault="00BE3E63" w:rsidP="00AD2792">
                <w:pPr>
                  <w:ind w:right="-1368"/>
                  <w:rPr>
                    <w:sz w:val="17"/>
                    <w:szCs w:val="17"/>
                  </w:rPr>
                </w:pPr>
              </w:p>
              <w:p w14:paraId="3CFF5A08" w14:textId="77777777" w:rsidR="00BE3E63" w:rsidRDefault="00BE3E63" w:rsidP="00AD2792">
                <w:pPr>
                  <w:ind w:right="-1368"/>
                  <w:rPr>
                    <w:sz w:val="17"/>
                    <w:szCs w:val="17"/>
                  </w:rPr>
                </w:pPr>
                <w:r>
                  <w:rPr>
                    <w:sz w:val="17"/>
                    <w:szCs w:val="17"/>
                  </w:rPr>
                  <w:t>Josef-Schneider-Straße 2, Bau E1</w:t>
                </w:r>
              </w:p>
              <w:p w14:paraId="2B2DB3F5" w14:textId="77777777" w:rsidR="00BE3E63" w:rsidRDefault="00BE3E63" w:rsidP="00AD2792">
                <w:pPr>
                  <w:tabs>
                    <w:tab w:val="left" w:pos="7560"/>
                  </w:tabs>
                  <w:ind w:right="-1368"/>
                  <w:rPr>
                    <w:sz w:val="17"/>
                    <w:szCs w:val="17"/>
                  </w:rPr>
                </w:pPr>
                <w:r>
                  <w:rPr>
                    <w:sz w:val="17"/>
                    <w:szCs w:val="17"/>
                  </w:rPr>
                  <w:t>97080 Würzburg</w:t>
                </w:r>
              </w:p>
              <w:p w14:paraId="135D89AF" w14:textId="77777777" w:rsidR="00BE3E63" w:rsidRDefault="00BE3E63" w:rsidP="00AD2792">
                <w:pPr>
                  <w:tabs>
                    <w:tab w:val="left" w:pos="7560"/>
                  </w:tabs>
                  <w:ind w:right="-1368"/>
                  <w:rPr>
                    <w:sz w:val="17"/>
                    <w:szCs w:val="17"/>
                  </w:rPr>
                </w:pPr>
              </w:p>
              <w:p w14:paraId="0677C396" w14:textId="77777777" w:rsidR="00BE3E63" w:rsidRDefault="00BE3E63" w:rsidP="00AD2792">
                <w:pPr>
                  <w:tabs>
                    <w:tab w:val="left" w:pos="7560"/>
                  </w:tabs>
                  <w:ind w:right="-1368"/>
                  <w:rPr>
                    <w:sz w:val="17"/>
                    <w:szCs w:val="17"/>
                    <w:lang w:val="pl-PL"/>
                  </w:rPr>
                </w:pPr>
                <w:r>
                  <w:rPr>
                    <w:sz w:val="17"/>
                    <w:szCs w:val="17"/>
                    <w:lang w:val="pl-PL"/>
                  </w:rPr>
                  <w:t>NRZMHi</w:t>
                </w:r>
              </w:p>
              <w:p w14:paraId="3B971022" w14:textId="77777777" w:rsidR="00BE3E63" w:rsidRDefault="00BE3E63" w:rsidP="00AD2792">
                <w:pPr>
                  <w:tabs>
                    <w:tab w:val="left" w:pos="7560"/>
                  </w:tabs>
                  <w:ind w:right="-1368"/>
                  <w:rPr>
                    <w:sz w:val="17"/>
                    <w:szCs w:val="17"/>
                    <w:lang w:val="pl-PL"/>
                  </w:rPr>
                </w:pPr>
                <w:r>
                  <w:rPr>
                    <w:sz w:val="17"/>
                    <w:szCs w:val="17"/>
                    <w:lang w:val="pl-PL"/>
                  </w:rPr>
                  <w:t>Telefon: 0931/ 31-46006 (Labor/Befunde)</w:t>
                </w:r>
              </w:p>
              <w:p w14:paraId="2D52BC7F" w14:textId="77777777" w:rsidR="00BE3E63" w:rsidRDefault="00BE3E63" w:rsidP="00AD2792">
                <w:pPr>
                  <w:tabs>
                    <w:tab w:val="left" w:pos="7560"/>
                  </w:tabs>
                  <w:ind w:right="-1368"/>
                  <w:rPr>
                    <w:sz w:val="17"/>
                    <w:szCs w:val="17"/>
                  </w:rPr>
                </w:pPr>
                <w:r>
                  <w:rPr>
                    <w:sz w:val="17"/>
                    <w:szCs w:val="17"/>
                  </w:rPr>
                  <w:t>Telefon: 0931/ 31-46161 (Sekretariat IHM)</w:t>
                </w:r>
              </w:p>
              <w:p w14:paraId="5A162D4D" w14:textId="77777777" w:rsidR="00BE3E63" w:rsidRDefault="00BE3E63" w:rsidP="00AD2792">
                <w:pPr>
                  <w:tabs>
                    <w:tab w:val="left" w:pos="7560"/>
                  </w:tabs>
                  <w:ind w:right="-1368"/>
                  <w:rPr>
                    <w:sz w:val="17"/>
                    <w:szCs w:val="17"/>
                    <w:lang w:val="pl-PL"/>
                  </w:rPr>
                </w:pPr>
                <w:r>
                  <w:rPr>
                    <w:sz w:val="17"/>
                    <w:szCs w:val="17"/>
                  </w:rPr>
                  <w:t>Telefax: 0931/ 31-87281</w:t>
                </w:r>
              </w:p>
              <w:p w14:paraId="1FD4C2A9" w14:textId="77777777" w:rsidR="00BE3E63" w:rsidRDefault="00BE3E63" w:rsidP="00AD2792">
                <w:pPr>
                  <w:tabs>
                    <w:tab w:val="left" w:pos="7560"/>
                  </w:tabs>
                  <w:ind w:right="-1368"/>
                  <w:rPr>
                    <w:sz w:val="17"/>
                    <w:szCs w:val="17"/>
                    <w:lang w:val="pl-PL"/>
                  </w:rPr>
                </w:pPr>
                <w:r>
                  <w:rPr>
                    <w:sz w:val="17"/>
                    <w:szCs w:val="17"/>
                    <w:lang w:val="pl-PL"/>
                  </w:rPr>
                  <w:t>nrzm@hygiene.uni-wuerzburg.de</w:t>
                </w:r>
              </w:p>
              <w:p w14:paraId="403C7F26" w14:textId="77777777" w:rsidR="00BE3E63" w:rsidRDefault="00BE3E63" w:rsidP="00AD2792">
                <w:pPr>
                  <w:ind w:right="-1368"/>
                  <w:rPr>
                    <w:sz w:val="17"/>
                    <w:szCs w:val="17"/>
                  </w:rPr>
                </w:pPr>
              </w:p>
              <w:p w14:paraId="6BE69FA8" w14:textId="77777777" w:rsidR="00BE3E63" w:rsidRDefault="00BE3E63" w:rsidP="00AD2792">
                <w:pPr>
                  <w:ind w:right="-1368"/>
                  <w:rPr>
                    <w:sz w:val="17"/>
                    <w:szCs w:val="17"/>
                  </w:rPr>
                </w:pPr>
              </w:p>
              <w:p w14:paraId="0987DB7B" w14:textId="77777777" w:rsidR="00BE3E63" w:rsidRDefault="00BE3E63" w:rsidP="00AD2792">
                <w:pPr>
                  <w:tabs>
                    <w:tab w:val="left" w:pos="7560"/>
                  </w:tabs>
                  <w:ind w:right="-1368"/>
                  <w:rPr>
                    <w:sz w:val="17"/>
                    <w:szCs w:val="17"/>
                  </w:rPr>
                </w:pPr>
                <w:r>
                  <w:rPr>
                    <w:sz w:val="17"/>
                    <w:szCs w:val="17"/>
                  </w:rPr>
                  <w:t>Prof. Dr. med. Ulrich Vogel</w:t>
                </w:r>
              </w:p>
              <w:p w14:paraId="3BFBC371" w14:textId="77777777" w:rsidR="00BE3E63" w:rsidRDefault="00BE3E63" w:rsidP="00AD2792">
                <w:pPr>
                  <w:tabs>
                    <w:tab w:val="left" w:pos="7560"/>
                  </w:tabs>
                  <w:ind w:right="-1368"/>
                  <w:rPr>
                    <w:sz w:val="17"/>
                    <w:szCs w:val="17"/>
                    <w:lang w:val="pl-PL"/>
                  </w:rPr>
                </w:pPr>
                <w:r>
                  <w:rPr>
                    <w:sz w:val="17"/>
                    <w:szCs w:val="17"/>
                    <w:lang w:val="pl-PL"/>
                  </w:rPr>
                  <w:t>Telefon: 0931/ 31-46802</w:t>
                </w:r>
              </w:p>
              <w:p w14:paraId="4485A403" w14:textId="77777777" w:rsidR="00BE3E63" w:rsidRDefault="00BE3E63" w:rsidP="00AD2792">
                <w:pPr>
                  <w:tabs>
                    <w:tab w:val="left" w:pos="7560"/>
                  </w:tabs>
                  <w:ind w:right="-1368"/>
                  <w:rPr>
                    <w:sz w:val="17"/>
                    <w:szCs w:val="17"/>
                    <w:lang w:val="pl-PL"/>
                  </w:rPr>
                </w:pPr>
                <w:r>
                  <w:rPr>
                    <w:sz w:val="17"/>
                    <w:szCs w:val="17"/>
                    <w:lang w:val="pl-PL"/>
                  </w:rPr>
                  <w:t>uvogel@hygiene.uni-wuerzburg.de</w:t>
                </w:r>
              </w:p>
              <w:p w14:paraId="55F1D863" w14:textId="77777777" w:rsidR="00BE3E63" w:rsidRDefault="00BE3E63" w:rsidP="00AD2792">
                <w:pPr>
                  <w:ind w:right="-1368"/>
                  <w:rPr>
                    <w:sz w:val="17"/>
                    <w:szCs w:val="17"/>
                    <w:lang w:val="pl-PL"/>
                  </w:rPr>
                </w:pPr>
              </w:p>
              <w:p w14:paraId="3A072AE0" w14:textId="77777777" w:rsidR="00BE3E63" w:rsidRDefault="00BE3E63" w:rsidP="00AD2792">
                <w:pPr>
                  <w:tabs>
                    <w:tab w:val="left" w:pos="7560"/>
                  </w:tabs>
                  <w:ind w:right="-1368"/>
                  <w:rPr>
                    <w:sz w:val="17"/>
                    <w:szCs w:val="17"/>
                  </w:rPr>
                </w:pPr>
                <w:r>
                  <w:rPr>
                    <w:sz w:val="17"/>
                    <w:szCs w:val="17"/>
                  </w:rPr>
                  <w:t>PD Dr. rer. nat. Heike Claus</w:t>
                </w:r>
              </w:p>
              <w:p w14:paraId="4004B635" w14:textId="77777777" w:rsidR="00BE3E63" w:rsidRDefault="00BE3E63" w:rsidP="00AD2792">
                <w:pPr>
                  <w:tabs>
                    <w:tab w:val="left" w:pos="7560"/>
                  </w:tabs>
                  <w:ind w:right="-1368"/>
                  <w:rPr>
                    <w:sz w:val="17"/>
                    <w:szCs w:val="17"/>
                    <w:lang w:val="pl-PL"/>
                  </w:rPr>
                </w:pPr>
                <w:r>
                  <w:rPr>
                    <w:sz w:val="17"/>
                    <w:szCs w:val="17"/>
                    <w:lang w:val="pl-PL"/>
                  </w:rPr>
                  <w:t>Telefon: 0931/ 31-46936</w:t>
                </w:r>
              </w:p>
              <w:p w14:paraId="0FCED923" w14:textId="77777777" w:rsidR="00BE3E63" w:rsidRDefault="00BE3E63" w:rsidP="00AD2792">
                <w:pPr>
                  <w:tabs>
                    <w:tab w:val="left" w:pos="7560"/>
                  </w:tabs>
                  <w:ind w:right="-1368"/>
                  <w:rPr>
                    <w:sz w:val="17"/>
                    <w:szCs w:val="17"/>
                    <w:lang w:val="pl-PL"/>
                  </w:rPr>
                </w:pPr>
                <w:r>
                  <w:rPr>
                    <w:sz w:val="17"/>
                    <w:szCs w:val="17"/>
                    <w:lang w:val="pl-PL"/>
                  </w:rPr>
                  <w:t>hclaus@hygiene.uni-wuerzburg.de</w:t>
                </w:r>
              </w:p>
              <w:p w14:paraId="0D6CCAF1" w14:textId="77777777" w:rsidR="00BE3E63" w:rsidRDefault="00BE3E63" w:rsidP="00AD2792">
                <w:pPr>
                  <w:ind w:right="-1368"/>
                  <w:rPr>
                    <w:sz w:val="17"/>
                    <w:szCs w:val="17"/>
                    <w:lang w:val="pl-PL"/>
                  </w:rPr>
                </w:pPr>
              </w:p>
              <w:p w14:paraId="21B22E02" w14:textId="77777777" w:rsidR="00BE3E63" w:rsidRDefault="00BE3E63" w:rsidP="00AD2792">
                <w:pPr>
                  <w:ind w:right="-1368"/>
                  <w:rPr>
                    <w:sz w:val="17"/>
                    <w:szCs w:val="17"/>
                    <w:lang w:val="pl-PL"/>
                  </w:rPr>
                </w:pPr>
                <w:r>
                  <w:rPr>
                    <w:sz w:val="17"/>
                    <w:szCs w:val="17"/>
                    <w:lang w:val="pl-PL"/>
                  </w:rPr>
                  <w:t>Dr. med. Thiên-Trí Lâm</w:t>
                </w:r>
              </w:p>
              <w:p w14:paraId="4B9BCDE1" w14:textId="77777777" w:rsidR="00BE3E63" w:rsidRDefault="00BE3E63" w:rsidP="00AD2792">
                <w:pPr>
                  <w:ind w:right="-1368"/>
                  <w:rPr>
                    <w:sz w:val="17"/>
                    <w:szCs w:val="17"/>
                    <w:lang w:val="pl-PL"/>
                  </w:rPr>
                </w:pPr>
                <w:r>
                  <w:rPr>
                    <w:sz w:val="17"/>
                    <w:szCs w:val="17"/>
                    <w:lang w:val="pl-PL"/>
                  </w:rPr>
                  <w:t>Telefon: 0931/ 31-46737</w:t>
                </w:r>
              </w:p>
              <w:p w14:paraId="333611B2" w14:textId="77777777" w:rsidR="00BE3E63" w:rsidRDefault="00BE3E63" w:rsidP="006B5737">
                <w:pPr>
                  <w:ind w:right="-1368"/>
                  <w:rPr>
                    <w:sz w:val="17"/>
                    <w:szCs w:val="17"/>
                    <w:lang w:val="pl-PL"/>
                  </w:rPr>
                </w:pPr>
                <w:r>
                  <w:rPr>
                    <w:sz w:val="17"/>
                    <w:szCs w:val="17"/>
                    <w:lang w:val="pl-PL"/>
                  </w:rPr>
                  <w:t>ttlam@hygiene.uni-wuerzburg.de</w:t>
                </w:r>
              </w:p>
              <w:p w14:paraId="3C51B527" w14:textId="77777777" w:rsidR="00BE3E63" w:rsidRDefault="00BE3E63" w:rsidP="006B5737">
                <w:pPr>
                  <w:ind w:right="-1368"/>
                  <w:rPr>
                    <w:sz w:val="17"/>
                    <w:szCs w:val="17"/>
                    <w:lang w:val="pl-PL"/>
                  </w:rPr>
                </w:pPr>
              </w:p>
              <w:p w14:paraId="259F6AB1" w14:textId="77777777" w:rsidR="00BE3E63" w:rsidRPr="00EA0220" w:rsidRDefault="00BE3E63" w:rsidP="006B5737">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FCCD3C0" w14:textId="77777777" w:rsidR="00BE3E63" w:rsidRPr="00EA0220" w:rsidRDefault="00BE3E63" w:rsidP="006B5737">
                <w:pPr>
                  <w:tabs>
                    <w:tab w:val="left" w:pos="7560"/>
                  </w:tabs>
                  <w:ind w:right="-1368"/>
                  <w:rPr>
                    <w:sz w:val="17"/>
                    <w:szCs w:val="17"/>
                    <w:lang w:val="pl-PL"/>
                  </w:rPr>
                </w:pPr>
                <w:r w:rsidRPr="00EA0220">
                  <w:rPr>
                    <w:sz w:val="17"/>
                    <w:szCs w:val="17"/>
                    <w:lang w:val="pl-PL"/>
                  </w:rPr>
                  <w:t>Telefon: 0931/31-88040</w:t>
                </w:r>
              </w:p>
              <w:p w14:paraId="1FE46995" w14:textId="77777777" w:rsidR="00BE3E63" w:rsidRDefault="00BE3E63" w:rsidP="006B5737">
                <w:pPr>
                  <w:tabs>
                    <w:tab w:val="left" w:pos="7560"/>
                  </w:tabs>
                  <w:ind w:right="-1368"/>
                  <w:rPr>
                    <w:sz w:val="17"/>
                    <w:szCs w:val="17"/>
                    <w:lang w:val="pl-PL"/>
                  </w:rPr>
                </w:pPr>
                <w:r w:rsidRPr="00EA0220">
                  <w:rPr>
                    <w:sz w:val="17"/>
                    <w:szCs w:val="17"/>
                    <w:lang w:val="pl-PL"/>
                  </w:rPr>
                  <w:t>manuel.krone@uni-wuerzburg.de</w:t>
                </w:r>
              </w:p>
              <w:p w14:paraId="18B34449" w14:textId="77777777" w:rsidR="00BE3E63" w:rsidRDefault="00BE3E63" w:rsidP="00AD2792">
                <w:pPr>
                  <w:tabs>
                    <w:tab w:val="left" w:pos="7560"/>
                  </w:tabs>
                  <w:ind w:right="-1368"/>
                  <w:rPr>
                    <w:sz w:val="17"/>
                    <w:szCs w:val="17"/>
                    <w:lang w:val="pl-PL"/>
                  </w:rPr>
                </w:pPr>
              </w:p>
            </w:txbxContent>
          </v:textbox>
        </v:shape>
      </w:pict>
    </w:r>
    <w:r w:rsidR="008018AC">
      <w:rPr>
        <w:noProof/>
      </w:rPr>
      <w:pict w14:anchorId="7975F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2096"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8018AC">
      <w:rPr>
        <w:noProof/>
      </w:rPr>
      <w:pict w14:anchorId="3E83526F">
        <v:shape id="Grafik 1" o:spid="_x0000_s2095"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0081BCC7" w14:textId="77777777" w:rsidR="00BE3E63" w:rsidRDefault="00BE3E63" w:rsidP="00AD2792">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0C33C303" w14:textId="77777777" w:rsidR="00BE3E63" w:rsidRDefault="00BE3E63" w:rsidP="00AD2792">
    <w:pPr>
      <w:spacing w:line="360" w:lineRule="auto"/>
      <w:rPr>
        <w:sz w:val="22"/>
        <w:szCs w:val="22"/>
      </w:rPr>
    </w:pPr>
    <w:r>
      <w:rPr>
        <w:sz w:val="22"/>
        <w:szCs w:val="22"/>
      </w:rPr>
      <w:t>Leitung: Prof. Dr. U. Vogel</w:t>
    </w:r>
  </w:p>
  <w:p w14:paraId="38CCFDB8" w14:textId="77777777" w:rsidR="00BE3E63" w:rsidRDefault="00BE3E63" w:rsidP="00AD2792">
    <w:pPr>
      <w:rPr>
        <w:sz w:val="12"/>
        <w:szCs w:val="12"/>
      </w:rPr>
    </w:pPr>
  </w:p>
  <w:p w14:paraId="2B2E4098" w14:textId="77777777" w:rsidR="00BE3E63" w:rsidRDefault="00BE3E63" w:rsidP="00AD2792">
    <w:pPr>
      <w:pStyle w:val="Kopfzeile"/>
      <w:rPr>
        <w:sz w:val="12"/>
        <w:szCs w:val="12"/>
      </w:rPr>
    </w:pPr>
  </w:p>
  <w:p w14:paraId="2870C09E" w14:textId="77777777" w:rsidR="00BE3E63" w:rsidRDefault="00BE3E63" w:rsidP="00AD2792">
    <w:pPr>
      <w:pStyle w:val="Kopfzeile"/>
      <w:rPr>
        <w:sz w:val="12"/>
        <w:szCs w:val="12"/>
      </w:rPr>
    </w:pPr>
  </w:p>
  <w:p w14:paraId="089A261F" w14:textId="77777777" w:rsidR="00BE3E63" w:rsidRDefault="00BE3E63" w:rsidP="00AD2792">
    <w:pPr>
      <w:pStyle w:val="Kopfzeile"/>
      <w:tabs>
        <w:tab w:val="clear" w:pos="4536"/>
        <w:tab w:val="clear" w:pos="9072"/>
        <w:tab w:val="left" w:pos="1465"/>
      </w:tabs>
      <w:rPr>
        <w:sz w:val="12"/>
        <w:szCs w:val="12"/>
      </w:rPr>
    </w:pPr>
    <w:r>
      <w:rPr>
        <w:sz w:val="12"/>
        <w:szCs w:val="12"/>
      </w:rPr>
      <w:tab/>
    </w:r>
  </w:p>
  <w:p w14:paraId="1CB539FF" w14:textId="77777777" w:rsidR="00BE3E63" w:rsidRDefault="00BE3E63" w:rsidP="00AD2792">
    <w:pPr>
      <w:pStyle w:val="Kopfzeile"/>
      <w:rPr>
        <w:sz w:val="12"/>
        <w:szCs w:val="12"/>
      </w:rPr>
    </w:pPr>
    <w:r>
      <w:rPr>
        <w:sz w:val="12"/>
        <w:szCs w:val="12"/>
      </w:rPr>
      <w:t>Institut für Hygiene und Mikrobiologie · Josef-Schneider-Straße 2, E1 · 97080 Würzburg</w:t>
    </w:r>
    <w:r>
      <w:rPr>
        <w:sz w:val="12"/>
        <w:szCs w:val="12"/>
      </w:rPr>
      <w:tab/>
    </w:r>
  </w:p>
  <w:p w14:paraId="6F7EB118" w14:textId="77777777" w:rsidR="00BE3E63" w:rsidRPr="00AD2792" w:rsidRDefault="00BE3E63" w:rsidP="00AD2792"/>
  <w:p w14:paraId="6A5CCE2B" w14:textId="77777777" w:rsidR="000B1866" w:rsidRPr="00EF6C6A" w:rsidRDefault="00BE3E63"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99"/>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2B4B"/>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01D9"/>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C4DBE"/>
    <w:rsid w:val="001D1F37"/>
    <w:rsid w:val="001D2B5A"/>
    <w:rsid w:val="001D7C7E"/>
    <w:rsid w:val="001E11A4"/>
    <w:rsid w:val="001E704E"/>
    <w:rsid w:val="00201F38"/>
    <w:rsid w:val="00204B3B"/>
    <w:rsid w:val="00216BB6"/>
    <w:rsid w:val="0024181F"/>
    <w:rsid w:val="00242652"/>
    <w:rsid w:val="002506F0"/>
    <w:rsid w:val="0025713F"/>
    <w:rsid w:val="00260EA8"/>
    <w:rsid w:val="0026596B"/>
    <w:rsid w:val="00284682"/>
    <w:rsid w:val="002872E3"/>
    <w:rsid w:val="0029469A"/>
    <w:rsid w:val="00295643"/>
    <w:rsid w:val="002A1C54"/>
    <w:rsid w:val="002A6037"/>
    <w:rsid w:val="002B21C8"/>
    <w:rsid w:val="002B614B"/>
    <w:rsid w:val="002B667F"/>
    <w:rsid w:val="002D01DC"/>
    <w:rsid w:val="002D032D"/>
    <w:rsid w:val="002D23C8"/>
    <w:rsid w:val="002D7741"/>
    <w:rsid w:val="002E4530"/>
    <w:rsid w:val="00312A5E"/>
    <w:rsid w:val="00312EB2"/>
    <w:rsid w:val="003136E9"/>
    <w:rsid w:val="003175AE"/>
    <w:rsid w:val="0034693D"/>
    <w:rsid w:val="00357F12"/>
    <w:rsid w:val="003605A3"/>
    <w:rsid w:val="00361B3E"/>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342C4"/>
    <w:rsid w:val="00540E4B"/>
    <w:rsid w:val="005473B2"/>
    <w:rsid w:val="0055325D"/>
    <w:rsid w:val="00555B7A"/>
    <w:rsid w:val="00555E8D"/>
    <w:rsid w:val="0056352D"/>
    <w:rsid w:val="00577449"/>
    <w:rsid w:val="0058194F"/>
    <w:rsid w:val="00594257"/>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67A00"/>
    <w:rsid w:val="00693020"/>
    <w:rsid w:val="006937B1"/>
    <w:rsid w:val="006939B2"/>
    <w:rsid w:val="006A10D9"/>
    <w:rsid w:val="006A7EBD"/>
    <w:rsid w:val="006B2380"/>
    <w:rsid w:val="006B6BBC"/>
    <w:rsid w:val="006C1825"/>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12D24"/>
    <w:rsid w:val="00732E57"/>
    <w:rsid w:val="00745278"/>
    <w:rsid w:val="007508A1"/>
    <w:rsid w:val="00755644"/>
    <w:rsid w:val="0076291A"/>
    <w:rsid w:val="0077533A"/>
    <w:rsid w:val="0078044B"/>
    <w:rsid w:val="00794050"/>
    <w:rsid w:val="007B05CD"/>
    <w:rsid w:val="007C0E28"/>
    <w:rsid w:val="007C49DB"/>
    <w:rsid w:val="007C67FE"/>
    <w:rsid w:val="007D1B07"/>
    <w:rsid w:val="007D398D"/>
    <w:rsid w:val="007D58EA"/>
    <w:rsid w:val="007D5E89"/>
    <w:rsid w:val="007E1298"/>
    <w:rsid w:val="007E7AD7"/>
    <w:rsid w:val="007F0DBC"/>
    <w:rsid w:val="008018A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4A3F"/>
    <w:rsid w:val="00886A23"/>
    <w:rsid w:val="00894A1B"/>
    <w:rsid w:val="00896188"/>
    <w:rsid w:val="008A4304"/>
    <w:rsid w:val="008A6535"/>
    <w:rsid w:val="008A7FAB"/>
    <w:rsid w:val="008B0B5F"/>
    <w:rsid w:val="008C28A4"/>
    <w:rsid w:val="008D3559"/>
    <w:rsid w:val="008E63A1"/>
    <w:rsid w:val="008F2EFE"/>
    <w:rsid w:val="009047BA"/>
    <w:rsid w:val="00911449"/>
    <w:rsid w:val="00921B94"/>
    <w:rsid w:val="00924820"/>
    <w:rsid w:val="00937343"/>
    <w:rsid w:val="009377D6"/>
    <w:rsid w:val="00944730"/>
    <w:rsid w:val="00945EAC"/>
    <w:rsid w:val="00964655"/>
    <w:rsid w:val="00965DA0"/>
    <w:rsid w:val="00966F36"/>
    <w:rsid w:val="00974193"/>
    <w:rsid w:val="00977402"/>
    <w:rsid w:val="00993AE8"/>
    <w:rsid w:val="009A0D55"/>
    <w:rsid w:val="009A6FCA"/>
    <w:rsid w:val="009A7230"/>
    <w:rsid w:val="009C44A9"/>
    <w:rsid w:val="009C485F"/>
    <w:rsid w:val="009C77DD"/>
    <w:rsid w:val="009D5318"/>
    <w:rsid w:val="009E46CF"/>
    <w:rsid w:val="009F6C75"/>
    <w:rsid w:val="00A00402"/>
    <w:rsid w:val="00A05255"/>
    <w:rsid w:val="00A126F4"/>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C73C4"/>
    <w:rsid w:val="00AD20BE"/>
    <w:rsid w:val="00AD31EA"/>
    <w:rsid w:val="00AD5C54"/>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A77CC"/>
    <w:rsid w:val="00BB442B"/>
    <w:rsid w:val="00BC19AD"/>
    <w:rsid w:val="00BC2820"/>
    <w:rsid w:val="00BC475B"/>
    <w:rsid w:val="00BD446D"/>
    <w:rsid w:val="00BE27BC"/>
    <w:rsid w:val="00BE3E63"/>
    <w:rsid w:val="00C0084A"/>
    <w:rsid w:val="00C00D4C"/>
    <w:rsid w:val="00C062F9"/>
    <w:rsid w:val="00C07D41"/>
    <w:rsid w:val="00C217B2"/>
    <w:rsid w:val="00C37576"/>
    <w:rsid w:val="00C50606"/>
    <w:rsid w:val="00C610A3"/>
    <w:rsid w:val="00C61A75"/>
    <w:rsid w:val="00C70B17"/>
    <w:rsid w:val="00C710D6"/>
    <w:rsid w:val="00C71F8A"/>
    <w:rsid w:val="00C7364D"/>
    <w:rsid w:val="00C74B69"/>
    <w:rsid w:val="00C75525"/>
    <w:rsid w:val="00C819C2"/>
    <w:rsid w:val="00C82AAD"/>
    <w:rsid w:val="00CA0775"/>
    <w:rsid w:val="00CA1DDA"/>
    <w:rsid w:val="00CA4244"/>
    <w:rsid w:val="00CB0FA0"/>
    <w:rsid w:val="00CB14A6"/>
    <w:rsid w:val="00CB3D7C"/>
    <w:rsid w:val="00CB5E10"/>
    <w:rsid w:val="00CC14B8"/>
    <w:rsid w:val="00CC3DEF"/>
    <w:rsid w:val="00CC56DB"/>
    <w:rsid w:val="00CD0C5C"/>
    <w:rsid w:val="00CD18AD"/>
    <w:rsid w:val="00CD3A11"/>
    <w:rsid w:val="00CE14C5"/>
    <w:rsid w:val="00CE75EA"/>
    <w:rsid w:val="00CF0EFD"/>
    <w:rsid w:val="00CF0FB3"/>
    <w:rsid w:val="00CF1C41"/>
    <w:rsid w:val="00CF3A68"/>
    <w:rsid w:val="00CF6621"/>
    <w:rsid w:val="00D07D34"/>
    <w:rsid w:val="00D204CD"/>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B7457"/>
    <w:rsid w:val="00DD0E2A"/>
    <w:rsid w:val="00DD2D09"/>
    <w:rsid w:val="00DD49A9"/>
    <w:rsid w:val="00DD4D2C"/>
    <w:rsid w:val="00DD796C"/>
    <w:rsid w:val="00DE0C44"/>
    <w:rsid w:val="00E00EC6"/>
    <w:rsid w:val="00E06A3C"/>
    <w:rsid w:val="00E12A93"/>
    <w:rsid w:val="00E53E0F"/>
    <w:rsid w:val="00E61E89"/>
    <w:rsid w:val="00E62540"/>
    <w:rsid w:val="00E67F95"/>
    <w:rsid w:val="00E705F4"/>
    <w:rsid w:val="00E821D9"/>
    <w:rsid w:val="00E9420E"/>
    <w:rsid w:val="00E97708"/>
    <w:rsid w:val="00EA0622"/>
    <w:rsid w:val="00EA076A"/>
    <w:rsid w:val="00EA3765"/>
    <w:rsid w:val="00EA506F"/>
    <w:rsid w:val="00EB404B"/>
    <w:rsid w:val="00EB46D6"/>
    <w:rsid w:val="00EB66EE"/>
    <w:rsid w:val="00EB6978"/>
    <w:rsid w:val="00EC1D87"/>
    <w:rsid w:val="00EC4E1E"/>
    <w:rsid w:val="00EC73BF"/>
    <w:rsid w:val="00ED1478"/>
    <w:rsid w:val="00ED20AF"/>
    <w:rsid w:val="00ED28A2"/>
    <w:rsid w:val="00EE453A"/>
    <w:rsid w:val="00EE567D"/>
    <w:rsid w:val="00EF09A4"/>
    <w:rsid w:val="00EF2E84"/>
    <w:rsid w:val="00EF6C6A"/>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4C3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1"/>
    </o:shapelayout>
  </w:shapeDefaults>
  <w:decimalSymbol w:val=","/>
  <w:listSeparator w:val=";"/>
  <w14:docId w14:val="78F7EED7"/>
  <w15:docId w15:val="{E4EFCD48-DC46-40BA-8750-21E8031E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72463086">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CBE553-4893-4A18-A5FE-F43C1A9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484</Words>
  <Characters>3052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35</cp:revision>
  <cp:lastPrinted>2015-05-19T09:27:00Z</cp:lastPrinted>
  <dcterms:created xsi:type="dcterms:W3CDTF">2015-05-19T21:00:00Z</dcterms:created>
  <dcterms:modified xsi:type="dcterms:W3CDTF">2022-06-07T20:57:00Z</dcterms:modified>
</cp:coreProperties>
</file>