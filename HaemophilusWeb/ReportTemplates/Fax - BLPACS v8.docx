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3848AB" w:rsidRPr="004659AD" w:rsidRDefault="005858E6" w:rsidP="00CF0FB3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E12C7">
        <w:rPr>
          <w:rFonts w:ascii="Arial" w:hAnsi="Arial" w:cs="Arial"/>
        </w:rPr>
        <w:fldChar w:fldCharType="begin"/>
      </w:r>
      <w:r w:rsidR="006E12C7">
        <w:rPr>
          <w:rFonts w:ascii="Arial" w:hAnsi="Arial" w:cs="Arial"/>
        </w:rPr>
        <w:instrText xml:space="preserve"> INCLUDETEXT  "C:\\Users\\mrt\\Source\\Repos\\Haemophilus\\HaemophilusWeb\\ReportTemplates\\BLPACS v7.docx" </w:instrText>
      </w:r>
      <w:r w:rsidR="006E12C7">
        <w:rPr>
          <w:rFonts w:ascii="Arial" w:hAnsi="Arial" w:cs="Arial"/>
        </w:rPr>
        <w:fldChar w:fldCharType="separate"/>
      </w:r>
      <w:r w:rsidR="003848AB">
        <w:rPr>
          <w:rFonts w:ascii="Arial" w:hAnsi="Arial" w:cs="Arial"/>
        </w:rPr>
        <w:t>{SenderName}</w:t>
      </w:r>
    </w:p>
    <w:p w:rsidR="003848AB" w:rsidRPr="004659AD" w:rsidRDefault="003848AB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3848AB" w:rsidRPr="00CF0FB3" w:rsidRDefault="003848AB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3848AB" w:rsidRDefault="003848AB" w:rsidP="007E1298">
      <w:pPr>
        <w:rPr>
          <w:rFonts w:ascii="Arial" w:hAnsi="Arial" w:cs="Arial"/>
        </w:rPr>
      </w:pPr>
    </w:p>
    <w:p w:rsidR="003848AB" w:rsidRPr="007E1298" w:rsidRDefault="003848AB" w:rsidP="007E1298">
      <w:pPr>
        <w:rPr>
          <w:rFonts w:ascii="Arial" w:hAnsi="Arial" w:cs="Arial"/>
          <w:b/>
          <w:bCs/>
        </w:rPr>
      </w:pPr>
    </w:p>
    <w:p w:rsidR="003848AB" w:rsidRDefault="003848AB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848AB" w:rsidRDefault="003848AB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848AB" w:rsidRDefault="003848AB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848AB" w:rsidRPr="003136E9" w:rsidRDefault="003848AB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3848AB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76291A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76291A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76291A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848AB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51595E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848A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48AB" w:rsidRPr="00F923CE" w:rsidRDefault="003848AB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848AB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848AB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848AB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848AB" w:rsidTr="00512252">
              <w:tc>
                <w:tcPr>
                  <w:tcW w:w="1914" w:type="dxa"/>
                  <w:shd w:val="clear" w:color="auto" w:fill="auto"/>
                </w:tcPr>
                <w:p w:rsidR="003848AB" w:rsidRPr="00665A18" w:rsidRDefault="003848AB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3848AB" w:rsidRPr="00665A18" w:rsidRDefault="003848AB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3848AB" w:rsidRPr="00D30BF0" w:rsidRDefault="003848A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848AB" w:rsidRDefault="003848AB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3848AB" w:rsidRPr="0001760C" w:rsidRDefault="003848AB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3848AB" w:rsidRPr="0001760C" w:rsidRDefault="003848AB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3848AB" w:rsidRPr="0001760C" w:rsidRDefault="003848AB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3848AB" w:rsidRPr="00C75525" w:rsidRDefault="003848A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3848AB" w:rsidRDefault="003848A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3848AB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3848AB" w:rsidRPr="005B3C64" w:rsidRDefault="003848A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3848AB" w:rsidRDefault="003848A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3848AB" w:rsidRDefault="003848A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848AB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3848AB" w:rsidRPr="005B3C64" w:rsidRDefault="003848A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3848AB" w:rsidRPr="00F923CE" w:rsidRDefault="003848A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3848AB" w:rsidRDefault="003848A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3848AB" w:rsidRDefault="003848A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3848AB" w:rsidRDefault="003848A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3848AB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3848AB" w:rsidRPr="005B3C64" w:rsidRDefault="003848A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3848AB" w:rsidRPr="00F923CE" w:rsidRDefault="003848A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3848AB" w:rsidRDefault="003848A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848AB" w:rsidRPr="000F3FD1" w:rsidRDefault="003848A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3848AB" w:rsidRPr="000F3FD1" w:rsidRDefault="003848A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3848AB" w:rsidRDefault="003848A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3848AB" w:rsidRPr="00D6335B" w:rsidRDefault="003848A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3848AB" w:rsidRPr="008E63A1" w:rsidRDefault="003848A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1" w:name="_GoBack"/>
      <w:bookmarkEnd w:id="1"/>
    </w:p>
    <w:p w:rsidR="003848AB" w:rsidRDefault="003848A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3848AB" w:rsidRDefault="003848A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848AB" w:rsidRDefault="003848AB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848AB" w:rsidRPr="009C44A9" w:rsidRDefault="003848AB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6E12C7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22D" w:rsidRDefault="0093322D">
      <w:r>
        <w:separator/>
      </w:r>
    </w:p>
  </w:endnote>
  <w:endnote w:type="continuationSeparator" w:id="0">
    <w:p w:rsidR="0093322D" w:rsidRDefault="0093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848A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22D" w:rsidRDefault="0093322D">
      <w:r>
        <w:separator/>
      </w:r>
    </w:p>
  </w:footnote>
  <w:footnote w:type="continuationSeparator" w:id="0">
    <w:p w:rsidR="0093322D" w:rsidRDefault="00933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9332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3322D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3322D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9332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3322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3322D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7F42-48BB-4415-A812-C368AE07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336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23</cp:revision>
  <cp:lastPrinted>2015-05-19T09:27:00Z</cp:lastPrinted>
  <dcterms:created xsi:type="dcterms:W3CDTF">2015-05-19T21:00:00Z</dcterms:created>
  <dcterms:modified xsi:type="dcterms:W3CDTF">2016-02-03T19:56:00Z</dcterms:modified>
</cp:coreProperties>
</file>