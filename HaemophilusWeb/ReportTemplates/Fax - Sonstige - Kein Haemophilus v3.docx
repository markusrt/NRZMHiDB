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95257" w14:textId="77777777" w:rsidR="00666413" w:rsidRDefault="004F58D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32F8AFB2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0978FC36" w14:textId="77777777" w:rsidR="00666413" w:rsidRPr="00172CE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01704E1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C7114E9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293C03D7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7E6C223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568E93A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C822B8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CE8E614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DCF63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1DCF3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A2EDC3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7880C95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7998E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0AAA5F0" w14:textId="77777777" w:rsidR="00666413" w:rsidRPr="000E5432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ACE1B8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C5C41A9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A4FC6DE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318CD74A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6"/>
      </w:tblGrid>
      <w:tr w:rsidR="00666413" w:rsidRPr="00F80633" w14:paraId="0110B215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032C04E8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AC4F5A6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66413" w:rsidRPr="00F80633" w14:paraId="1893EAD7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788C92C3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3E73974" w14:textId="77777777" w:rsidR="00666413" w:rsidRPr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666413" w:rsidRPr="00F80633" w:rsidDel="00F80633" w14:paraId="39C457F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7DA4E975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A9D25EA" w14:textId="77777777" w:rsidR="00666413" w:rsidRPr="00F80633" w:rsidDel="00F80633" w:rsidRDefault="00666413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3C6EEC3B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6695CF1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131F444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8BDAAC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D50C1C3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E264867" w14:textId="77777777" w:rsidR="00666413" w:rsidRDefault="0066641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DB48D35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3299F269" w14:textId="77777777" w:rsidR="00666413" w:rsidRDefault="0066641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F57CE9" w14:textId="77777777" w:rsidR="00666413" w:rsidRDefault="00666413" w:rsidP="00D8683C"/>
    <w:p w14:paraId="22C5DD86" w14:textId="77777777" w:rsidR="00666413" w:rsidRDefault="00666413" w:rsidP="00D8683C"/>
    <w:p w14:paraId="634C9A08" w14:textId="77777777" w:rsidR="00BF2A34" w:rsidRDefault="004F58D3" w:rsidP="00AA4B2D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A7676">
        <w:rPr>
          <w:rFonts w:ascii="Arial" w:hAnsi="Arial" w:cs="Arial"/>
        </w:rPr>
        <w:fldChar w:fldCharType="begin"/>
      </w:r>
      <w:r w:rsidR="009A7676">
        <w:rPr>
          <w:rFonts w:ascii="Arial" w:hAnsi="Arial" w:cs="Arial"/>
        </w:rPr>
        <w:instrText xml:space="preserve"> INCLUDETEXT  "D:\\Development\\NRZMHiDB\\HaemophilusWeb\\ReportTemplates\\Sonstige - Kein Haemophilus v</w:instrText>
      </w:r>
      <w:r w:rsidR="00132AFE">
        <w:rPr>
          <w:rFonts w:ascii="Arial" w:hAnsi="Arial" w:cs="Arial"/>
        </w:rPr>
        <w:instrText>3</w:instrText>
      </w:r>
      <w:r w:rsidR="009A7676">
        <w:rPr>
          <w:rFonts w:ascii="Arial" w:hAnsi="Arial" w:cs="Arial"/>
        </w:rPr>
        <w:instrText xml:space="preserve">.docx" </w:instrText>
      </w:r>
      <w:r w:rsidR="009A7676">
        <w:rPr>
          <w:rFonts w:ascii="Arial" w:hAnsi="Arial" w:cs="Arial"/>
        </w:rPr>
        <w:fldChar w:fldCharType="separate"/>
      </w:r>
      <w:r w:rsidR="00BF2A34">
        <w:fldChar w:fldCharType="begin"/>
      </w:r>
      <w:r w:rsidR="00BF2A34">
        <w:instrText xml:space="preserve"> INCLUDETEXT  "D:\\Development\\NRZMHiDB\\HaemophilusWeb\\ReportTemplates\\includes\\Seite 1 - Kurz.docx" </w:instrText>
      </w:r>
      <w:r w:rsidR="00BF2A34">
        <w:fldChar w:fldCharType="separate"/>
      </w:r>
      <w:r w:rsidR="00BF2A34">
        <w:rPr>
          <w:rFonts w:ascii="Arial" w:hAnsi="Arial" w:cs="Arial"/>
        </w:rPr>
        <w:t>{SenderName}</w:t>
      </w:r>
    </w:p>
    <w:p w14:paraId="0CBE1587" w14:textId="77777777" w:rsidR="00BF2A34" w:rsidRPr="004659AD" w:rsidRDefault="00BF2A34" w:rsidP="00AA4B2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{SenderDepartment}</w:t>
      </w:r>
    </w:p>
    <w:p w14:paraId="734C8FBE" w14:textId="77777777" w:rsidR="00BF2A34" w:rsidRPr="004659AD" w:rsidRDefault="00BF2A34" w:rsidP="00AA4B2D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B335299" w14:textId="77777777" w:rsidR="00BF2A34" w:rsidRPr="00270250" w:rsidRDefault="00BF2A34" w:rsidP="00AA4B2D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5AF4AB0C" w14:textId="77777777" w:rsidR="00BF2A34" w:rsidRPr="007E1298" w:rsidRDefault="00BF2A34" w:rsidP="00AA4B2D">
      <w:pPr>
        <w:rPr>
          <w:rFonts w:ascii="Arial" w:hAnsi="Arial" w:cs="Arial"/>
          <w:b/>
          <w:bCs/>
        </w:rPr>
      </w:pPr>
    </w:p>
    <w:p w14:paraId="7752C1AC" w14:textId="77777777" w:rsidR="00BF2A34" w:rsidRDefault="00BF2A3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CDCED47" w14:textId="77777777" w:rsidR="00BF2A34" w:rsidRDefault="00BF2A34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2879822" w14:textId="77777777" w:rsidR="00BF2A34" w:rsidRPr="003136E9" w:rsidRDefault="00000000" w:rsidP="00AA4B2D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E000934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2054">
              <w:txbxContent>
                <w:p w14:paraId="326DBAE7" w14:textId="77777777" w:rsidR="00BF2A34" w:rsidRDefault="00BF2A34" w:rsidP="00E5403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36A7ED6F" w14:textId="77777777" w:rsidR="00BF2A34" w:rsidRPr="000E6D63" w:rsidRDefault="00BF2A34" w:rsidP="00E5403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BF2A34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BF2A34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BF2A34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BF2A3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F2A34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BF2A34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BF2A34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BF2A34" w:rsidRPr="00F923CE" w14:paraId="51FE17D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413F0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DDB1E3" w14:textId="77777777" w:rsidR="00BF2A34" w:rsidRPr="0051595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BF2A34" w:rsidRPr="00F923CE" w14:paraId="01C18F6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4C2A3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B978B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BF2A34" w:rsidRPr="00F923CE" w14:paraId="574791C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74F6F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F608C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BF2A34" w:rsidRPr="00F923CE" w14:paraId="625E9CA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084F6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9D35E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BF2A34" w:rsidRPr="00F923CE" w14:paraId="712AA5F3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DAFC0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C5236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BF2A34" w:rsidRPr="00F923CE" w14:paraId="395A429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D4E4C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16631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BF2A34" w:rsidRPr="00F923CE" w14:paraId="1B74D1B7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86335" w14:textId="77777777" w:rsidR="00BF2A34" w:rsidRPr="00F923CE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C2BA5F" w14:textId="77777777" w:rsidR="00BF2A34" w:rsidRPr="00D30BF0" w:rsidRDefault="00BF2A34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6B9E0F0D" w14:textId="77777777" w:rsidR="00BF2A34" w:rsidRPr="00AA4B2D" w:rsidRDefault="00BF2A34" w:rsidP="00AA4B2D"/>
    <w:p w14:paraId="26DAF403" w14:textId="77777777" w:rsidR="00BF2A34" w:rsidRPr="00BF0F69" w:rsidRDefault="00BF2A34" w:rsidP="000931C4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fldChar w:fldCharType="end"/>
      </w: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 w:rsidRPr="00BF0F69">
        <w:rPr>
          <w:rFonts w:ascii="Arial" w:hAnsi="Arial" w:cs="Arial"/>
          <w:b/>
          <w:bCs/>
          <w:color w:val="000000"/>
          <w:u w:val="single"/>
        </w:rPr>
        <w:t>:</w:t>
      </w:r>
    </w:p>
    <w:p w14:paraId="38CFEAC9" w14:textId="77777777" w:rsidR="00BF2A34" w:rsidRPr="003136E9" w:rsidRDefault="00BF2A34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tbl>
      <w:tblPr>
        <w:tblW w:w="767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4961"/>
      </w:tblGrid>
      <w:tr w:rsidR="00BF2A34" w:rsidRPr="00D30BF0" w14:paraId="142F2FA0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B6EF6BD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C82B6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BF2A34" w:rsidRPr="00D30BF0" w14:paraId="12E362D3" w14:textId="77777777" w:rsidTr="000931C4">
        <w:trPr>
          <w:trHeight w:val="42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142C6BE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F5B04" w14:textId="77777777" w:rsidR="00BF2A34" w:rsidRPr="000E722E" w:rsidRDefault="00BF2A34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BF2A34" w:rsidRPr="00D30BF0" w14:paraId="7106C9E7" w14:textId="77777777" w:rsidTr="000931C4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52FF3C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67EAE" w14:textId="77777777" w:rsidR="00BF2A34" w:rsidRPr="00D40314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BF2A34" w:rsidRPr="00D30BF0" w14:paraId="64D65091" w14:textId="77777777" w:rsidTr="000931C4">
        <w:trPr>
          <w:trHeight w:val="464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C7C83F4" w14:textId="77777777" w:rsidR="00BF2A34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E3CF" w14:textId="77777777" w:rsidR="00BF2A34" w:rsidRDefault="00BF2A34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F2A34" w:rsidRPr="00D30BF0" w14:paraId="7E9BE017" w14:textId="77777777" w:rsidTr="000931C4">
        <w:trPr>
          <w:trHeight w:val="39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CDDB8C0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BF2A34" w:rsidRPr="00713ED2" w14:paraId="330FDAFF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31054AB5" w14:textId="77777777" w:rsidR="00BF2A34" w:rsidRPr="00713ED2" w:rsidRDefault="00BF2A34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25128EE" w14:textId="77777777" w:rsidR="00BF2A34" w:rsidRPr="00D30BF0" w:rsidRDefault="00BF2A34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CF0C3F3" w14:textId="77777777" w:rsidR="00BF2A34" w:rsidRPr="0037215C" w:rsidRDefault="00BF2A34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7B9A19EA" w14:textId="77777777" w:rsidR="00BF2A34" w:rsidRPr="008E63A1" w:rsidRDefault="00BF2A34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DF5CD14" w14:textId="77777777" w:rsidR="00BF2A34" w:rsidRPr="007E1C70" w:rsidRDefault="00BF2A3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79C92EE3" w14:textId="77777777" w:rsidR="00BF2A34" w:rsidRPr="007E1C70" w:rsidRDefault="00BF2A34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618A444" w14:textId="77777777" w:rsidR="00BF2A34" w:rsidRPr="001F11A5" w:rsidRDefault="00BF2A34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6A628A76" w14:textId="77777777" w:rsidR="00BF2A34" w:rsidRPr="007E1C70" w:rsidRDefault="00BF2A3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166AED3" w14:textId="77777777" w:rsidR="00BF2A34" w:rsidRPr="00A16931" w:rsidRDefault="00BF2A34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38989AF" w14:textId="57203449" w:rsidR="00BF2A34" w:rsidRPr="002463E9" w:rsidRDefault="00BF2A34" w:rsidP="0023163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fldChar w:fldCharType="end"/>
      </w:r>
    </w:p>
    <w:p w14:paraId="79079CA8" w14:textId="5A33B844" w:rsidR="007E1298" w:rsidRPr="009C44A9" w:rsidRDefault="009A7676" w:rsidP="008E44CD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FB7F82">
        <w:rPr>
          <w:rFonts w:ascii="Arial" w:hAnsi="Arial" w:cs="Arial"/>
        </w:rPr>
        <w:fldChar w:fldCharType="begin"/>
      </w:r>
      <w:r w:rsidR="00FB7F82"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 w:rsidR="00FB7F82">
        <w:rPr>
          <w:rFonts w:ascii="Arial" w:hAnsi="Arial" w:cs="Arial"/>
        </w:rPr>
        <w:fldChar w:fldCharType="separate"/>
      </w:r>
      <w:r w:rsidR="006A1A55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 w:rsidR="00FB7F82"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02855" w14:textId="77777777" w:rsidR="003300DD" w:rsidRDefault="003300DD">
      <w:r>
        <w:separator/>
      </w:r>
    </w:p>
  </w:endnote>
  <w:endnote w:type="continuationSeparator" w:id="0">
    <w:p w14:paraId="7498C1ED" w14:textId="77777777" w:rsidR="003300DD" w:rsidRDefault="0033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831F1" w14:textId="0DE6CAD8" w:rsidR="00070DD3" w:rsidRPr="006A7241" w:rsidRDefault="00070DD3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444F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465541979" o:spid="_x0000_s1130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510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510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5A5090C3" w14:textId="77777777" w:rsidR="00070DD3" w:rsidRPr="006A7241" w:rsidRDefault="00070DD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FCE7B1B" w14:textId="77777777" w:rsidR="00070DD3" w:rsidRPr="006A7241" w:rsidRDefault="00070DD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F5594BA" w14:textId="77777777" w:rsidR="00070DD3" w:rsidRPr="006A7241" w:rsidRDefault="00070DD3" w:rsidP="00442A30">
    <w:pPr>
      <w:rPr>
        <w:sz w:val="17"/>
        <w:szCs w:val="17"/>
      </w:rPr>
    </w:pPr>
  </w:p>
  <w:p w14:paraId="56EBC47C" w14:textId="613755D8" w:rsidR="00FD3A65" w:rsidRPr="003E20A1" w:rsidRDefault="00070DD3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E0C65" w14:textId="6EC2A3D6" w:rsidR="00070DD3" w:rsidRPr="006A7241" w:rsidRDefault="00070DD3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12076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8506597" o:spid="_x0000_s1129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2ADE4D11" w14:textId="77777777" w:rsidR="00070DD3" w:rsidRPr="006A7241" w:rsidRDefault="00070DD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D3F5EDE" w14:textId="77777777" w:rsidR="00070DD3" w:rsidRPr="006A7241" w:rsidRDefault="00070DD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3272E61" w14:textId="77777777" w:rsidR="00070DD3" w:rsidRPr="006A7241" w:rsidRDefault="00070DD3" w:rsidP="00442A30">
    <w:pPr>
      <w:rPr>
        <w:sz w:val="17"/>
        <w:szCs w:val="17"/>
      </w:rPr>
    </w:pPr>
  </w:p>
  <w:p w14:paraId="63F3DA79" w14:textId="412B473C" w:rsidR="008E63A1" w:rsidRPr="003E20A1" w:rsidRDefault="00070DD3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B16E" w14:textId="78FB6F3A" w:rsidR="00070DD3" w:rsidRPr="006A7241" w:rsidRDefault="00070DD3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34DB3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128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5101F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5101F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72DB814" w14:textId="77777777" w:rsidR="00070DD3" w:rsidRPr="006A7241" w:rsidRDefault="00070DD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FFBBF7E" w14:textId="77777777" w:rsidR="00070DD3" w:rsidRPr="006A7241" w:rsidRDefault="00070DD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7EE11A7" w14:textId="77777777" w:rsidR="00070DD3" w:rsidRPr="006A7241" w:rsidRDefault="00070DD3" w:rsidP="00442A30">
    <w:pPr>
      <w:rPr>
        <w:sz w:val="17"/>
        <w:szCs w:val="17"/>
      </w:rPr>
    </w:pPr>
  </w:p>
  <w:p w14:paraId="407139E1" w14:textId="4327F515" w:rsidR="005B1304" w:rsidRDefault="00070DD3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1DD2" w14:textId="77777777" w:rsidR="003300DD" w:rsidRDefault="003300DD">
      <w:r>
        <w:separator/>
      </w:r>
    </w:p>
  </w:footnote>
  <w:footnote w:type="continuationSeparator" w:id="0">
    <w:p w14:paraId="02E16896" w14:textId="77777777" w:rsidR="003300DD" w:rsidRDefault="00330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558F4" w14:textId="1B4C2A2D" w:rsidR="00D35E47" w:rsidRDefault="00A2103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BFB79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25" type="#_x0000_t75" alt="nrzmhi_logo_500" style="position:absolute;margin-left:385.15pt;margin-top:2.25pt;width:63.4pt;height:63.4pt;z-index:-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D78A9EB">
        <v:shape id="Grafik 6" o:spid="_x0000_s1124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D35E47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4525A9D" w14:textId="77777777" w:rsidR="00D35E47" w:rsidRDefault="00D35E47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66B07F0" w14:textId="77777777" w:rsidR="00D35E47" w:rsidRPr="00635E31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531C3FED" w14:textId="77777777" w:rsidR="00D35E47" w:rsidRDefault="00D35E47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DCD5AB5" w14:textId="77777777" w:rsidR="00D35E47" w:rsidRDefault="00D35E47" w:rsidP="00AD2792">
    <w:pPr>
      <w:rPr>
        <w:sz w:val="12"/>
        <w:szCs w:val="12"/>
      </w:rPr>
    </w:pPr>
  </w:p>
  <w:p w14:paraId="4A1DDC5F" w14:textId="77777777" w:rsidR="00D35E47" w:rsidRDefault="00D35E47" w:rsidP="00AD2792">
    <w:pPr>
      <w:pStyle w:val="Kopfzeile"/>
      <w:rPr>
        <w:sz w:val="12"/>
        <w:szCs w:val="12"/>
      </w:rPr>
    </w:pPr>
  </w:p>
  <w:p w14:paraId="769C03D9" w14:textId="77777777" w:rsidR="00D35E47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B52794F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1">
            <w:txbxContent>
              <w:p w14:paraId="3604A936" w14:textId="77777777" w:rsidR="00D35E47" w:rsidRDefault="00D35E47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BDC4A77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21ACD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FF1A16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3C8F342" w14:textId="77777777" w:rsidR="00D35E47" w:rsidRDefault="00D35E47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F290FD5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5512496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4F56FE7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6D2A97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ABCFF91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FA551BD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43DA75D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C4A5D3F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BE81826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1F3309C" w14:textId="77777777" w:rsidR="00D35E47" w:rsidRDefault="00D35E47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99CC376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E036A3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0DE253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3B03BAF" w14:textId="77777777" w:rsidR="00D35E47" w:rsidRDefault="00D35E47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AEE5E86" w14:textId="77777777" w:rsidR="00D35E47" w:rsidRDefault="00D35E47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5AD0C20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AB71279" w14:textId="77777777" w:rsidR="00D35E47" w:rsidRPr="00635E31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C4C868C" w14:textId="77777777" w:rsidR="00D35E47" w:rsidRDefault="00D35E47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ED2737D" w14:textId="77777777" w:rsidR="00D35E47" w:rsidRDefault="00D35E47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D35E47">
      <w:rPr>
        <w:sz w:val="12"/>
        <w:szCs w:val="12"/>
      </w:rPr>
      <w:tab/>
    </w:r>
  </w:p>
  <w:p w14:paraId="5A4C85C8" w14:textId="77777777" w:rsidR="00D35E47" w:rsidRDefault="00D35E47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4B51D80" w14:textId="77777777" w:rsidR="00D35E47" w:rsidRPr="00AD2792" w:rsidRDefault="00D35E47" w:rsidP="00AD2792"/>
  <w:p w14:paraId="2F474DDE" w14:textId="6C58B96C" w:rsidR="000C6668" w:rsidRPr="001623D5" w:rsidRDefault="00A2103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9FAEB" w14:textId="526A3A6B" w:rsidR="00CF5D4B" w:rsidRDefault="00CF5D4B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14BBAD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7F51097">
        <v:shape id="_x0000_s1126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F3BD845" w14:textId="77777777" w:rsidR="00CF5D4B" w:rsidRDefault="00CF5D4B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5E4B32C" w14:textId="77777777" w:rsidR="00CF5D4B" w:rsidRPr="00A059AE" w:rsidRDefault="00CF5D4B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1BA6C3C" w14:textId="77777777" w:rsidR="00CF5D4B" w:rsidRPr="00000C19" w:rsidRDefault="00CF5D4B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17D71E0E" w14:textId="77777777" w:rsidR="00CF5D4B" w:rsidRPr="00000C19" w:rsidRDefault="00CF5D4B" w:rsidP="00D551B5">
    <w:pPr>
      <w:rPr>
        <w:sz w:val="12"/>
        <w:szCs w:val="12"/>
      </w:rPr>
    </w:pPr>
  </w:p>
  <w:p w14:paraId="37A26671" w14:textId="32A8B410" w:rsidR="008E63A1" w:rsidRPr="003E20A1" w:rsidRDefault="00CF5D4B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E510" w14:textId="11302071" w:rsidR="0075101F" w:rsidRDefault="006C0CB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21B67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31343034" o:spid="_x0000_s1136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5EB0352">
        <v:shape id="Grafik 1187577222" o:spid="_x0000_s1135" type="#_x0000_t75" alt="RKI_Logo-NRZKL-Deu_RGB-1.JPG" style="position:absolute;margin-left:449.25pt;margin-top:6.75pt;width:55pt;height:5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75101F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B147440" w14:textId="77777777" w:rsidR="0075101F" w:rsidRDefault="0075101F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1ABC8223" w14:textId="77777777" w:rsidR="0075101F" w:rsidRPr="00635E31" w:rsidRDefault="0075101F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4CD925BF" w14:textId="77777777" w:rsidR="0075101F" w:rsidRDefault="0075101F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4189F098" w14:textId="77777777" w:rsidR="0075101F" w:rsidRDefault="0075101F" w:rsidP="00AD2792">
    <w:pPr>
      <w:rPr>
        <w:sz w:val="12"/>
        <w:szCs w:val="12"/>
      </w:rPr>
    </w:pPr>
  </w:p>
  <w:p w14:paraId="63DFD9BF" w14:textId="77777777" w:rsidR="0075101F" w:rsidRDefault="0075101F" w:rsidP="00AD2792">
    <w:pPr>
      <w:pStyle w:val="Kopfzeile"/>
      <w:rPr>
        <w:sz w:val="12"/>
        <w:szCs w:val="12"/>
      </w:rPr>
    </w:pPr>
  </w:p>
  <w:p w14:paraId="1DB16F1F" w14:textId="77777777" w:rsidR="0075101F" w:rsidRDefault="0075101F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5BBD8C1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34" type="#_x0000_t202" style="position:absolute;margin-left:364.1pt;margin-top:2.3pt;width:156.8pt;height:304.25pt;z-index:1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2773543" w14:textId="77777777" w:rsidR="0075101F" w:rsidRDefault="0075101F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2431A51" w14:textId="77777777" w:rsidR="0075101F" w:rsidRDefault="007510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3555A24" w14:textId="77777777" w:rsidR="0075101F" w:rsidRDefault="007510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C6FB9D7" w14:textId="77777777" w:rsidR="0075101F" w:rsidRDefault="0075101F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397819" w14:textId="77777777" w:rsidR="0075101F" w:rsidRDefault="0075101F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C145C0" w14:textId="77777777" w:rsidR="0075101F" w:rsidRDefault="007510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9DBB74" w14:textId="77777777" w:rsidR="0075101F" w:rsidRDefault="007510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32D2FC7" w14:textId="77777777" w:rsidR="0075101F" w:rsidRDefault="0075101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78EA894" w14:textId="77777777" w:rsidR="0075101F" w:rsidRDefault="0075101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46E613F3" w14:textId="77777777" w:rsidR="0075101F" w:rsidRDefault="0075101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398377C" w14:textId="77777777" w:rsidR="0075101F" w:rsidRDefault="0075101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1953A3C" w14:textId="77777777" w:rsidR="0075101F" w:rsidRDefault="0075101F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4E7CD63" w14:textId="77777777" w:rsidR="0075101F" w:rsidRDefault="0075101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BBF34A4" w14:textId="77777777" w:rsidR="0075101F" w:rsidRDefault="0075101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1536F8A" w14:textId="77777777" w:rsidR="0075101F" w:rsidRDefault="0075101F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08EAD38F" w14:textId="77777777" w:rsidR="0075101F" w:rsidRDefault="0075101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3C2C0EF" w14:textId="77777777" w:rsidR="0075101F" w:rsidRDefault="0075101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51705C34" w14:textId="77777777" w:rsidR="0075101F" w:rsidRDefault="0075101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E8E0663" w14:textId="77777777" w:rsidR="0075101F" w:rsidRDefault="0075101F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0997F975" w14:textId="77777777" w:rsidR="0075101F" w:rsidRDefault="0075101F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649A9CA" w14:textId="77777777" w:rsidR="0075101F" w:rsidRPr="00635E31" w:rsidRDefault="0075101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73036B45" w14:textId="77777777" w:rsidR="0075101F" w:rsidRPr="00635E31" w:rsidRDefault="0075101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5371B71" w14:textId="77777777" w:rsidR="0075101F" w:rsidRDefault="0075101F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0E24B51D" w14:textId="77777777" w:rsidR="0075101F" w:rsidRDefault="0075101F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B00BFF8" w14:textId="77777777" w:rsidR="0075101F" w:rsidRDefault="0075101F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6D1606A" w14:textId="77777777" w:rsidR="0075101F" w:rsidRPr="00AD2792" w:rsidRDefault="0075101F" w:rsidP="00AD2792"/>
  <w:p w14:paraId="75873B60" w14:textId="60E6454C" w:rsidR="000B1866" w:rsidRPr="001623D5" w:rsidRDefault="006C0CB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06187656">
    <w:abstractNumId w:val="1"/>
  </w:num>
  <w:num w:numId="2" w16cid:durableId="1262182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70DD3"/>
    <w:rsid w:val="00080F55"/>
    <w:rsid w:val="00084A63"/>
    <w:rsid w:val="00085E86"/>
    <w:rsid w:val="00091C60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32AFE"/>
    <w:rsid w:val="00135B5B"/>
    <w:rsid w:val="00146A2A"/>
    <w:rsid w:val="00146D14"/>
    <w:rsid w:val="00160446"/>
    <w:rsid w:val="001623D5"/>
    <w:rsid w:val="00163A2C"/>
    <w:rsid w:val="00177657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6B86"/>
    <w:rsid w:val="00306B48"/>
    <w:rsid w:val="00312A5E"/>
    <w:rsid w:val="00312EB2"/>
    <w:rsid w:val="003136E9"/>
    <w:rsid w:val="003175AE"/>
    <w:rsid w:val="003300DD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0DF0"/>
    <w:rsid w:val="003A1691"/>
    <w:rsid w:val="003C24EE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58D3"/>
    <w:rsid w:val="004F69A6"/>
    <w:rsid w:val="004F6A8C"/>
    <w:rsid w:val="0050415E"/>
    <w:rsid w:val="00504ADB"/>
    <w:rsid w:val="00512252"/>
    <w:rsid w:val="005123CA"/>
    <w:rsid w:val="0051242D"/>
    <w:rsid w:val="00514E1B"/>
    <w:rsid w:val="00522D8E"/>
    <w:rsid w:val="00523FBC"/>
    <w:rsid w:val="005344A8"/>
    <w:rsid w:val="005473B2"/>
    <w:rsid w:val="0055325D"/>
    <w:rsid w:val="00555B7A"/>
    <w:rsid w:val="00555E8D"/>
    <w:rsid w:val="0056352D"/>
    <w:rsid w:val="005728BA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4CB8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66413"/>
    <w:rsid w:val="00693020"/>
    <w:rsid w:val="006939B2"/>
    <w:rsid w:val="006A10D9"/>
    <w:rsid w:val="006A1A55"/>
    <w:rsid w:val="006B2380"/>
    <w:rsid w:val="006C0CB9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17C22"/>
    <w:rsid w:val="007261C1"/>
    <w:rsid w:val="00745278"/>
    <w:rsid w:val="007508A1"/>
    <w:rsid w:val="0075101F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2DF0"/>
    <w:rsid w:val="00806F5D"/>
    <w:rsid w:val="0080707E"/>
    <w:rsid w:val="00812129"/>
    <w:rsid w:val="00822C37"/>
    <w:rsid w:val="00824640"/>
    <w:rsid w:val="00826268"/>
    <w:rsid w:val="0083466D"/>
    <w:rsid w:val="00836FE8"/>
    <w:rsid w:val="0084330A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44CD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8325F"/>
    <w:rsid w:val="00993AE8"/>
    <w:rsid w:val="009A0D55"/>
    <w:rsid w:val="009A6FCA"/>
    <w:rsid w:val="009A7230"/>
    <w:rsid w:val="009A7676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16C62"/>
    <w:rsid w:val="00A21030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338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0E23"/>
    <w:rsid w:val="00B61183"/>
    <w:rsid w:val="00B7192C"/>
    <w:rsid w:val="00B75FD9"/>
    <w:rsid w:val="00B7754A"/>
    <w:rsid w:val="00B80D75"/>
    <w:rsid w:val="00B93B43"/>
    <w:rsid w:val="00B95650"/>
    <w:rsid w:val="00B97845"/>
    <w:rsid w:val="00BA248C"/>
    <w:rsid w:val="00BA2700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BF2A34"/>
    <w:rsid w:val="00C0084A"/>
    <w:rsid w:val="00C00D4C"/>
    <w:rsid w:val="00C015D0"/>
    <w:rsid w:val="00C062F9"/>
    <w:rsid w:val="00C07D41"/>
    <w:rsid w:val="00C217B2"/>
    <w:rsid w:val="00C37576"/>
    <w:rsid w:val="00C410BB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5D4B"/>
    <w:rsid w:val="00CF6621"/>
    <w:rsid w:val="00D07D34"/>
    <w:rsid w:val="00D133B6"/>
    <w:rsid w:val="00D20AFD"/>
    <w:rsid w:val="00D22217"/>
    <w:rsid w:val="00D241AE"/>
    <w:rsid w:val="00D25E34"/>
    <w:rsid w:val="00D26597"/>
    <w:rsid w:val="00D31173"/>
    <w:rsid w:val="00D32F97"/>
    <w:rsid w:val="00D35E47"/>
    <w:rsid w:val="00D40BDF"/>
    <w:rsid w:val="00D43CBC"/>
    <w:rsid w:val="00D61F4A"/>
    <w:rsid w:val="00D62940"/>
    <w:rsid w:val="00D6335B"/>
    <w:rsid w:val="00D6577B"/>
    <w:rsid w:val="00D66BD4"/>
    <w:rsid w:val="00D7430B"/>
    <w:rsid w:val="00D81824"/>
    <w:rsid w:val="00D96E22"/>
    <w:rsid w:val="00DA2B48"/>
    <w:rsid w:val="00DA7025"/>
    <w:rsid w:val="00DC363E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094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F82"/>
    <w:rsid w:val="00FC1043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,"/>
  <w:listSeparator w:val=";"/>
  <w14:docId w14:val="142E7C5B"/>
  <w15:docId w15:val="{CC61EBC4-281B-43C4-BB61-ADFE28DD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3188B-640C-4D6A-960B-6DCDAAD8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50</cp:revision>
  <cp:lastPrinted>2015-05-19T09:27:00Z</cp:lastPrinted>
  <dcterms:created xsi:type="dcterms:W3CDTF">2015-05-19T21:00:00Z</dcterms:created>
  <dcterms:modified xsi:type="dcterms:W3CDTF">2025-04-23T05:35:00Z</dcterms:modified>
</cp:coreProperties>
</file>