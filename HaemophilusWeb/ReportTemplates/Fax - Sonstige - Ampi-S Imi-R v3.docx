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2D76" w14:textId="77777777" w:rsidR="00E33666" w:rsidRDefault="00E3366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08CCE1B6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36FBAE6D" w14:textId="77777777" w:rsidR="00E33666" w:rsidRPr="00172CE2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05F64FC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16B20C2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47886678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6CFD59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E4122EB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E58C41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426F4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7B3020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62AD1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969183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591FBC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2364A2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6D885ED" w14:textId="77777777" w:rsidR="00E33666" w:rsidRPr="00B35263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B969E3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C40FBB3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404D9B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69204912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E33666" w:rsidRPr="00F80633" w14:paraId="7749BB3C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6A0155A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65FE10F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E33666" w:rsidRPr="00F80633" w14:paraId="4A6C01B8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2A0F53D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3ED1C85" w14:textId="77777777" w:rsidR="00E33666" w:rsidRPr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E33666" w:rsidRPr="00F80633" w:rsidDel="00F80633" w14:paraId="12F4F516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C8ABCCC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179A67D" w14:textId="77777777" w:rsidR="00E33666" w:rsidRPr="00F80633" w:rsidDel="00F80633" w:rsidRDefault="00E3366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5A6B0124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617AC1A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65323C1B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38CFC5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5878AFD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BEBDE41" w14:textId="77777777" w:rsidR="00E33666" w:rsidRDefault="00E3366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BA555B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6953B5" w14:textId="77777777" w:rsidR="00E33666" w:rsidRDefault="00E3366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BD23D1" w14:textId="77777777" w:rsidR="00E33666" w:rsidRDefault="00E33666" w:rsidP="00D8683C"/>
    <w:p w14:paraId="1313D355" w14:textId="77777777" w:rsidR="00E33666" w:rsidRDefault="00E33666" w:rsidP="00D8683C"/>
    <w:p w14:paraId="5AA9D7EB" w14:textId="77777777" w:rsidR="00285207" w:rsidRDefault="00E33666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3E4ABF">
        <w:rPr>
          <w:rFonts w:ascii="Arial" w:hAnsi="Arial" w:cs="Arial"/>
        </w:rPr>
        <w:fldChar w:fldCharType="begin"/>
      </w:r>
      <w:r w:rsidR="003E4ABF">
        <w:rPr>
          <w:rFonts w:ascii="Arial" w:hAnsi="Arial" w:cs="Arial"/>
        </w:rPr>
        <w:instrText xml:space="preserve"> INCLUDETEXT  "D:\\Development\\NRZMHiDB\\HaemophilusWeb\\ReportTemplates\\Sonstige - Ampi-S Imi-R v3.docx" </w:instrText>
      </w:r>
      <w:r w:rsidR="003E4ABF">
        <w:rPr>
          <w:rFonts w:ascii="Arial" w:hAnsi="Arial" w:cs="Arial"/>
        </w:rPr>
        <w:fldChar w:fldCharType="separate"/>
      </w:r>
      <w:r w:rsidR="00285207">
        <w:fldChar w:fldCharType="begin"/>
      </w:r>
      <w:r w:rsidR="00285207">
        <w:instrText xml:space="preserve"> INCLUDETEXT  "D:\\Development\\NRZMHiDB\\HaemophilusWeb\\ReportTemplates\\includes\\Seite 1.docx" </w:instrText>
      </w:r>
      <w:r w:rsidR="00285207">
        <w:fldChar w:fldCharType="separate"/>
      </w:r>
      <w:r w:rsidR="00285207">
        <w:rPr>
          <w:rFonts w:ascii="Arial" w:hAnsi="Arial" w:cs="Arial"/>
        </w:rPr>
        <w:t>{SenderName}</w:t>
      </w:r>
    </w:p>
    <w:p w14:paraId="40CD2611" w14:textId="77777777" w:rsidR="00285207" w:rsidRPr="004659AD" w:rsidRDefault="0028520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193A2FE5" w14:textId="77777777" w:rsidR="00285207" w:rsidRPr="004659AD" w:rsidRDefault="0028520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84C363C" w14:textId="77777777" w:rsidR="00285207" w:rsidRPr="00270250" w:rsidRDefault="0028520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4EC99807" w14:textId="77777777" w:rsidR="00285207" w:rsidRPr="007E1298" w:rsidRDefault="00285207" w:rsidP="00644979">
      <w:pPr>
        <w:rPr>
          <w:rFonts w:ascii="Arial" w:hAnsi="Arial" w:cs="Arial"/>
          <w:b/>
          <w:bCs/>
        </w:rPr>
      </w:pPr>
    </w:p>
    <w:p w14:paraId="26DA2487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9B81CAC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730ACDA" w14:textId="77777777" w:rsidR="00285207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1641424" w14:textId="77777777" w:rsidR="00285207" w:rsidRPr="003136E9" w:rsidRDefault="0028520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285207" w:rsidRPr="0076291A" w14:paraId="473A4D24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586F6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77C0F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F2C7A" w14:textId="77777777" w:rsidR="00285207" w:rsidRPr="0076291A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CC9941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E2BA2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285207" w:rsidRPr="00F923CE" w14:paraId="34ED70E8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01D51" w14:textId="77777777" w:rsidR="00285207" w:rsidRPr="00F923CE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189F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E58A0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3FED2C88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1154DE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1814B" w14:textId="4D5DDA6D" w:rsidR="00285207" w:rsidRPr="0051595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28520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FA0061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471AC96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22617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BFB2E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AFB760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C51663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AD261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9B50F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E034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78C251E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AD2CC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5CA54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FD9C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E8266F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DD87F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77373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4F186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0B87262E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5D26D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66342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B5A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1F21B677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05EC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07DEB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B4564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F923CE" w14:paraId="5D845FD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1C25A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9EFB5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DB3B8" w14:textId="77777777" w:rsidR="00285207" w:rsidRPr="00F923CE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47623049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148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F741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0C6AB24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38CA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4FCF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9B68" w14:textId="77777777" w:rsidR="00285207" w:rsidRPr="00D30BF0" w:rsidRDefault="0028520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5207" w:rsidRPr="00D30BF0" w14:paraId="194D2B9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30A04D0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90F25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6B7FD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285207" w:rsidRPr="00D30BF0" w14:paraId="73CC6AFB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08D3E88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A4AD9E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4172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285207" w:rsidRPr="00D30BF0" w14:paraId="4857C889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043124B6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285207" w14:paraId="14F842DD" w14:textId="77777777" w:rsidTr="001421A2">
              <w:tc>
                <w:tcPr>
                  <w:tcW w:w="1914" w:type="dxa"/>
                  <w:shd w:val="clear" w:color="auto" w:fill="auto"/>
                </w:tcPr>
                <w:p w14:paraId="6C5A019A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3FC6695" w14:textId="77777777" w:rsidR="00285207" w:rsidRPr="00665A18" w:rsidRDefault="0028520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1329DEDF" w14:textId="77777777" w:rsidR="00285207" w:rsidRPr="00D30BF0" w:rsidRDefault="0028520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AB4FA19" w14:textId="77777777" w:rsidR="00285207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3BEB721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285A4FD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C1771AC" w14:textId="77777777" w:rsidR="00285207" w:rsidRPr="0001760C" w:rsidRDefault="0028520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A70C5AC" w14:textId="77777777" w:rsidR="00285207" w:rsidRPr="00644979" w:rsidRDefault="0028520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9B0895E" w14:textId="77777777" w:rsidR="00285207" w:rsidRPr="001623D5" w:rsidRDefault="00285207" w:rsidP="00EF6C6A">
      <w:pPr>
        <w:pStyle w:val="Kopfzeile"/>
      </w:pPr>
      <w:r>
        <w:fldChar w:fldCharType="end"/>
      </w:r>
    </w:p>
    <w:p w14:paraId="24928FAD" w14:textId="77777777" w:rsidR="00285207" w:rsidRPr="00C75525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259E9FF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285207" w:rsidRPr="00F923CE" w14:paraId="601F27D1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516C72F8" w14:textId="77777777" w:rsidR="00285207" w:rsidRPr="005B3C64" w:rsidRDefault="00285207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48836790" w14:textId="77777777" w:rsidR="00285207" w:rsidRDefault="00285207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7428E67C" w14:textId="77777777" w:rsidR="00285207" w:rsidRDefault="00285207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285207" w:rsidRPr="00F923CE" w14:paraId="7FB342EA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6477809" w14:textId="77777777" w:rsidR="00285207" w:rsidRPr="005B3C64" w:rsidRDefault="00285207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1ED4B575" w14:textId="77777777" w:rsidR="00285207" w:rsidRPr="00F923CE" w:rsidRDefault="00285207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61420838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3D422775" w14:textId="77777777" w:rsidR="00285207" w:rsidRDefault="00285207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F0888D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285207" w:rsidRPr="00F923CE" w14:paraId="60FF89EA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B1B05F8" w14:textId="77777777" w:rsidR="00285207" w:rsidRPr="005B3C64" w:rsidRDefault="00285207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76C0B16A" w14:textId="77777777" w:rsidR="00285207" w:rsidRPr="00F923CE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596323CC" w14:textId="77777777" w:rsidR="00285207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B611F5A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67FC9C28" w14:textId="77777777" w:rsidR="00285207" w:rsidRPr="000F3FD1" w:rsidRDefault="00285207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465AB89D" w14:textId="77777777" w:rsidR="00285207" w:rsidRDefault="00285207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21693A6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CF13875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2D0FDA90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54409C08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4DAEB0F4" w14:textId="77777777" w:rsidR="00285207" w:rsidRPr="00341375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41C75682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174E9936" w14:textId="77777777" w:rsidR="00285207" w:rsidRPr="00626CF1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3D587A3E" w14:textId="77777777" w:rsidR="00285207" w:rsidRPr="00D76F23" w:rsidRDefault="00285207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76F23">
        <w:rPr>
          <w:rFonts w:ascii="Arial" w:hAnsi="Arial" w:cs="Arial"/>
          <w:sz w:val="20"/>
          <w:szCs w:val="20"/>
        </w:rPr>
        <w:t>Antimicrob Agents Chemother. 2001 45(6):1693-9.</w:t>
      </w:r>
    </w:p>
    <w:p w14:paraId="06567D42" w14:textId="77777777" w:rsidR="00285207" w:rsidRPr="008E63A1" w:rsidRDefault="00285207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6A034F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1C20B5FE" w14:textId="77777777" w:rsidR="00285207" w:rsidRPr="007E1C70" w:rsidRDefault="00285207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DF28846" w14:textId="77777777" w:rsidR="00285207" w:rsidRPr="001F11A5" w:rsidRDefault="00285207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4C62A558" w14:textId="77777777" w:rsidR="00285207" w:rsidRPr="007E1C70" w:rsidRDefault="00285207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F6DF87B" w14:textId="77777777" w:rsidR="00285207" w:rsidRPr="00A16931" w:rsidRDefault="00285207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4F49E07F" w14:textId="45A7033A" w:rsidR="00285207" w:rsidRPr="009C44A9" w:rsidRDefault="00285207" w:rsidP="00606FF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5D4D6167" w14:textId="381717AE" w:rsidR="007E1298" w:rsidRPr="009C44A9" w:rsidRDefault="003E4ABF" w:rsidP="00935A71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935A71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9FB77" w14:textId="77777777" w:rsidR="0094375A" w:rsidRDefault="0094375A">
      <w:r>
        <w:separator/>
      </w:r>
    </w:p>
  </w:endnote>
  <w:endnote w:type="continuationSeparator" w:id="0">
    <w:p w14:paraId="4E1BFC93" w14:textId="77777777" w:rsidR="0094375A" w:rsidRDefault="0094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E7432" w14:textId="0295017E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4375A">
      <w:rPr>
        <w:noProof/>
      </w:rPr>
      <w:pict w14:anchorId="44AF4B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F4C9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F4C9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497C8E83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74043E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5FD39164" w14:textId="77777777" w:rsidR="003E20A1" w:rsidRPr="006A7241" w:rsidRDefault="003E20A1" w:rsidP="00442A30">
    <w:pPr>
      <w:rPr>
        <w:sz w:val="17"/>
        <w:szCs w:val="17"/>
      </w:rPr>
    </w:pPr>
  </w:p>
  <w:p w14:paraId="527DA57C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BA8F" w14:textId="625F9FCD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94375A">
      <w:rPr>
        <w:noProof/>
      </w:rPr>
      <w:pict w14:anchorId="14029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FF4C9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FF4C90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0812E050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73400CD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10FAAF8" w14:textId="77777777" w:rsidR="00664DA3" w:rsidRPr="006A7241" w:rsidRDefault="00664DA3" w:rsidP="00442A30">
    <w:pPr>
      <w:rPr>
        <w:sz w:val="17"/>
        <w:szCs w:val="17"/>
      </w:rPr>
    </w:pPr>
  </w:p>
  <w:p w14:paraId="511E8E2F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74014" w14:textId="181BA56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94375A">
      <w:rPr>
        <w:noProof/>
      </w:rPr>
      <w:pict w14:anchorId="03B600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FF4C9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FF4C90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69F1E75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045485B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CF58AAB" w14:textId="77777777" w:rsidR="003E20A1" w:rsidRPr="006A7241" w:rsidRDefault="003E20A1" w:rsidP="00442A30">
    <w:pPr>
      <w:rPr>
        <w:sz w:val="17"/>
        <w:szCs w:val="17"/>
      </w:rPr>
    </w:pPr>
  </w:p>
  <w:p w14:paraId="72D5CA7D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DCD6" w14:textId="77777777" w:rsidR="0094375A" w:rsidRDefault="0094375A">
      <w:r>
        <w:separator/>
      </w:r>
    </w:p>
  </w:footnote>
  <w:footnote w:type="continuationSeparator" w:id="0">
    <w:p w14:paraId="51F8A860" w14:textId="77777777" w:rsidR="0094375A" w:rsidRDefault="0094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A0F4" w14:textId="294EB97F" w:rsidR="00FF4C90" w:rsidRDefault="00FF4C9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94375A">
      <w:rPr>
        <w:noProof/>
      </w:rPr>
      <w:pict w14:anchorId="16467D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4375A">
      <w:rPr>
        <w:noProof/>
      </w:rPr>
      <w:pict w14:anchorId="6CFC512C">
        <v:shape id="_x0000_s1098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E4D7102" w14:textId="77777777" w:rsidR="00FF4C90" w:rsidRDefault="00FF4C9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BF50E53" w14:textId="77777777" w:rsidR="00FF4C90" w:rsidRDefault="00FF4C9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133373A0" w14:textId="77777777" w:rsidR="00FF4C90" w:rsidRDefault="00FF4C90" w:rsidP="00AD2792">
    <w:pPr>
      <w:rPr>
        <w:sz w:val="12"/>
        <w:szCs w:val="12"/>
      </w:rPr>
    </w:pPr>
  </w:p>
  <w:p w14:paraId="37E78310" w14:textId="77777777" w:rsidR="00FF4C90" w:rsidRDefault="00FF4C90" w:rsidP="00AD2792">
    <w:pPr>
      <w:pStyle w:val="Kopfzeile"/>
      <w:rPr>
        <w:sz w:val="12"/>
        <w:szCs w:val="12"/>
      </w:rPr>
    </w:pPr>
  </w:p>
  <w:p w14:paraId="479BD0A8" w14:textId="77777777" w:rsidR="00FF4C90" w:rsidRDefault="00FF4C90" w:rsidP="00AD2792">
    <w:pPr>
      <w:pStyle w:val="Kopfzeile"/>
      <w:rPr>
        <w:sz w:val="12"/>
        <w:szCs w:val="12"/>
      </w:rPr>
    </w:pPr>
  </w:p>
  <w:p w14:paraId="3FA0A0B0" w14:textId="77777777" w:rsidR="00FF4C90" w:rsidRDefault="00FF4C9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1EDE539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1E7F7435" w14:textId="77777777" w:rsidR="00FF4C90" w:rsidRDefault="00FF4C9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A99C716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8775975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5AF9567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03573A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17361880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1156A478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43F04B63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488ECDA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43F369DF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C316175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3D74B05A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09E476F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32745E4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64B10A20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76DE66B5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171BF9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A9900CB" w14:textId="77777777" w:rsidR="00FF4C90" w:rsidRDefault="00FF4C9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AC01D5A" w14:textId="77777777" w:rsidR="00FF4C90" w:rsidRDefault="00FF4C9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732C29D" w14:textId="77777777" w:rsidR="00FF4C90" w:rsidRDefault="00FF4C9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160CE5C" w14:textId="77777777" w:rsidR="00FF4C90" w:rsidRPr="00EA022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59D98AA5" w14:textId="77777777" w:rsidR="00FF4C90" w:rsidRPr="00EA022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9A8B303" w14:textId="77777777" w:rsidR="00FF4C90" w:rsidRDefault="00FF4C9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7E8301D" w14:textId="77777777" w:rsidR="00FF4C90" w:rsidRDefault="00FF4C9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104149BF" w14:textId="77777777" w:rsidR="00FF4C90" w:rsidRDefault="00FF4C9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3B6D4A4" w14:textId="77777777" w:rsidR="00FF4C90" w:rsidRPr="00AD2792" w:rsidRDefault="00FF4C90" w:rsidP="00AD2792"/>
  <w:p w14:paraId="5BE8DC9E" w14:textId="08087086" w:rsidR="000C6668" w:rsidRPr="001623D5" w:rsidRDefault="00FF4C90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A172" w14:textId="0A2169B0" w:rsidR="00FF4C90" w:rsidRDefault="00FF4C9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94375A">
      <w:rPr>
        <w:noProof/>
      </w:rPr>
      <w:pict w14:anchorId="443D98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4375A">
      <w:rPr>
        <w:noProof/>
      </w:rPr>
      <w:pict w14:anchorId="5811705D">
        <v:shape id="_x0000_s1096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4505D1E" w14:textId="77777777" w:rsidR="00FF4C90" w:rsidRDefault="00FF4C9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A11256A" w14:textId="77777777" w:rsidR="00FF4C90" w:rsidRDefault="00FF4C90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4ED4FAFF" w14:textId="77777777" w:rsidR="00FF4C90" w:rsidRPr="00000C19" w:rsidRDefault="00FF4C90" w:rsidP="00D551B5">
    <w:pPr>
      <w:rPr>
        <w:sz w:val="12"/>
        <w:szCs w:val="12"/>
      </w:rPr>
    </w:pPr>
  </w:p>
  <w:p w14:paraId="5BADD7E9" w14:textId="77777777" w:rsidR="00FF4C90" w:rsidRPr="00000C19" w:rsidRDefault="00FF4C90" w:rsidP="00D551B5">
    <w:pPr>
      <w:rPr>
        <w:sz w:val="12"/>
        <w:szCs w:val="12"/>
      </w:rPr>
    </w:pPr>
  </w:p>
  <w:p w14:paraId="4676116D" w14:textId="3740E63A" w:rsidR="008E63A1" w:rsidRPr="003E20A1" w:rsidRDefault="00FF4C90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22FC" w14:textId="546E2D10" w:rsidR="00CB1999" w:rsidRDefault="00CB199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94375A">
      <w:rPr>
        <w:noProof/>
      </w:rPr>
      <w:pict w14:anchorId="2B040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2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94375A">
      <w:rPr>
        <w:noProof/>
      </w:rPr>
      <w:pict w14:anchorId="62628D26">
        <v:shape id="Grafik 1" o:spid="_x0000_s1091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A63E747" w14:textId="77777777" w:rsidR="00CB1999" w:rsidRDefault="00CB1999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5AC5E71" w14:textId="77777777" w:rsidR="00CB1999" w:rsidRDefault="00CB1999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50AFF21C" w14:textId="77777777" w:rsidR="00CB1999" w:rsidRDefault="00CB1999" w:rsidP="00AD2792">
    <w:pPr>
      <w:rPr>
        <w:sz w:val="12"/>
        <w:szCs w:val="12"/>
      </w:rPr>
    </w:pPr>
  </w:p>
  <w:p w14:paraId="08E80CF1" w14:textId="77777777" w:rsidR="00CB1999" w:rsidRDefault="00CB1999" w:rsidP="00AD2792">
    <w:pPr>
      <w:pStyle w:val="Kopfzeile"/>
      <w:rPr>
        <w:sz w:val="12"/>
        <w:szCs w:val="12"/>
      </w:rPr>
    </w:pPr>
  </w:p>
  <w:p w14:paraId="49453B30" w14:textId="77777777" w:rsidR="00CB1999" w:rsidRDefault="00CB1999" w:rsidP="00AD2792">
    <w:pPr>
      <w:pStyle w:val="Kopfzeile"/>
      <w:rPr>
        <w:sz w:val="12"/>
        <w:szCs w:val="12"/>
      </w:rPr>
    </w:pPr>
  </w:p>
  <w:p w14:paraId="7FFC7EC5" w14:textId="77777777" w:rsidR="00CB1999" w:rsidRDefault="0094375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DFEE94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747612B" w14:textId="77777777" w:rsidR="00CB1999" w:rsidRDefault="00CB1999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8678072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55B75660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5798D38" w14:textId="77777777" w:rsidR="00CB1999" w:rsidRDefault="00CB199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32B9035" w14:textId="77777777" w:rsidR="00CB1999" w:rsidRDefault="00CB1999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9482CA0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0E4DB20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6B75523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1249D298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520D182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47123C39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219D21F0" w14:textId="77777777" w:rsidR="00CB1999" w:rsidRDefault="00CB1999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42BB5C0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BE85E1E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C6F76CB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3B2D380B" w14:textId="77777777" w:rsidR="00CB1999" w:rsidRDefault="00CB199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0CBBFDB" w14:textId="77777777" w:rsidR="00CB1999" w:rsidRDefault="00CB199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38C27CD" w14:textId="77777777" w:rsidR="00CB1999" w:rsidRDefault="00CB1999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2DFA4E3" w14:textId="77777777" w:rsidR="00CB1999" w:rsidRDefault="00CB199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8C561E4" w14:textId="77777777" w:rsidR="00CB1999" w:rsidRDefault="00CB1999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7496854" w14:textId="77777777" w:rsidR="00CB1999" w:rsidRPr="00EA0220" w:rsidRDefault="00CB199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6344C22" w14:textId="77777777" w:rsidR="00CB1999" w:rsidRPr="00EA0220" w:rsidRDefault="00CB199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7F59AA96" w14:textId="77777777" w:rsidR="00CB1999" w:rsidRDefault="00CB1999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2DF22E76" w14:textId="77777777" w:rsidR="00CB1999" w:rsidRDefault="00CB1999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B1999">
      <w:rPr>
        <w:sz w:val="12"/>
        <w:szCs w:val="12"/>
      </w:rPr>
      <w:tab/>
    </w:r>
  </w:p>
  <w:p w14:paraId="14983FB5" w14:textId="77777777" w:rsidR="00CB1999" w:rsidRDefault="00CB1999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FD0CB36" w14:textId="77777777" w:rsidR="00CB1999" w:rsidRPr="00AD2792" w:rsidRDefault="00CB1999" w:rsidP="00AD2792"/>
  <w:p w14:paraId="42425F7E" w14:textId="7810A2E4" w:rsidR="000B1866" w:rsidRPr="001623D5" w:rsidRDefault="00CB1999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672B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5207"/>
    <w:rsid w:val="002872E3"/>
    <w:rsid w:val="0029469A"/>
    <w:rsid w:val="00295643"/>
    <w:rsid w:val="002A1C54"/>
    <w:rsid w:val="002A6037"/>
    <w:rsid w:val="002B21C8"/>
    <w:rsid w:val="002B614B"/>
    <w:rsid w:val="002B667F"/>
    <w:rsid w:val="002C3514"/>
    <w:rsid w:val="002D01DC"/>
    <w:rsid w:val="002D032D"/>
    <w:rsid w:val="002D7741"/>
    <w:rsid w:val="002D7C3A"/>
    <w:rsid w:val="002E4530"/>
    <w:rsid w:val="00303B46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20DF"/>
    <w:rsid w:val="003C3C8D"/>
    <w:rsid w:val="003C6AD9"/>
    <w:rsid w:val="003C6AE3"/>
    <w:rsid w:val="003D5FAC"/>
    <w:rsid w:val="003E20A1"/>
    <w:rsid w:val="003E4ABF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30C9"/>
    <w:rsid w:val="00485019"/>
    <w:rsid w:val="004904CB"/>
    <w:rsid w:val="004959C0"/>
    <w:rsid w:val="004A2014"/>
    <w:rsid w:val="004A21CB"/>
    <w:rsid w:val="004A2716"/>
    <w:rsid w:val="004B56AC"/>
    <w:rsid w:val="004B78C1"/>
    <w:rsid w:val="004C0852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3ED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5A71"/>
    <w:rsid w:val="00937343"/>
    <w:rsid w:val="009377D6"/>
    <w:rsid w:val="00943577"/>
    <w:rsid w:val="0094375A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453EB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76CD9"/>
    <w:rsid w:val="00C819C2"/>
    <w:rsid w:val="00C82AAD"/>
    <w:rsid w:val="00CA1DDA"/>
    <w:rsid w:val="00CA277D"/>
    <w:rsid w:val="00CA4244"/>
    <w:rsid w:val="00CB0FA0"/>
    <w:rsid w:val="00CB14A6"/>
    <w:rsid w:val="00CB1999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94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33666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5AE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4C90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B4DB35"/>
  <w15:docId w15:val="{AB6EA606-8643-4AF4-9FA9-432BF679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6B2508-6181-404E-884A-39F5082A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579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33</cp:revision>
  <cp:lastPrinted>2015-05-19T09:27:00Z</cp:lastPrinted>
  <dcterms:created xsi:type="dcterms:W3CDTF">2015-05-19T21:00:00Z</dcterms:created>
  <dcterms:modified xsi:type="dcterms:W3CDTF">2022-10-30T22:25:00Z</dcterms:modified>
</cp:coreProperties>
</file>