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F0E17" w14:textId="77777777" w:rsidR="004F58D3" w:rsidRDefault="004F58D3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2EDC887C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D6CC7E6" w14:textId="77777777" w:rsidR="004F58D3" w:rsidRPr="00172CE2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313DAE01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64921F9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5EA91D7B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8DCD13A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A5353DE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9C55586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26EC268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E24E99F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234A6F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EB5DB7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7703B5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D60282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A2B0134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EDA08C6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D8F6873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A6D96C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48EFCF50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7"/>
      </w:tblGrid>
      <w:tr w:rsidR="004F58D3" w:rsidRPr="00F80633" w14:paraId="0C4AB208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32F10A0D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41B7454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4F58D3" w:rsidRPr="00F80633" w14:paraId="7C9649AB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289C8585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7BB0407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4F58D3" w:rsidRPr="00F80633" w:rsidDel="00F80633" w14:paraId="7308922A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2C95301D" w14:textId="77777777" w:rsidR="004F58D3" w:rsidRPr="00F80633" w:rsidDel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263A046" w14:textId="77777777" w:rsidR="004F58D3" w:rsidRPr="00F80633" w:rsidDel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ADC5576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C7619D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38F8A465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C780CC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A4DE3D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CEE929D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7B83AE" w14:textId="77777777" w:rsidR="004F58D3" w:rsidRDefault="004F58D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78775A63" w14:textId="77777777" w:rsidR="004F58D3" w:rsidRDefault="004F58D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D3804D" w14:textId="77777777" w:rsidR="004F58D3" w:rsidRDefault="004F58D3" w:rsidP="00D8683C"/>
    <w:p w14:paraId="6DEDD905" w14:textId="77777777" w:rsidR="004F58D3" w:rsidRDefault="004F58D3" w:rsidP="00D8683C"/>
    <w:p w14:paraId="747FDD63" w14:textId="58AB86DB" w:rsidR="007261C1" w:rsidRPr="004659AD" w:rsidRDefault="004F58D3" w:rsidP="0037215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A909F6">
        <w:rPr>
          <w:rFonts w:ascii="Arial" w:hAnsi="Arial" w:cs="Arial"/>
        </w:rPr>
        <w:fldChar w:fldCharType="begin"/>
      </w:r>
      <w:r w:rsidR="00A909F6">
        <w:rPr>
          <w:rFonts w:ascii="Arial" w:hAnsi="Arial" w:cs="Arial"/>
        </w:rPr>
        <w:instrText xml:space="preserve"> INCLUDETEXT  "C:\\Users\\mrt\\Source\\Repos\\Haemophilus\\HaemophilusWeb\\ReportTemplates\\Sonstige - Kein Haemophilus v1.docx" </w:instrText>
      </w:r>
      <w:r w:rsidR="00A909F6">
        <w:rPr>
          <w:rFonts w:ascii="Arial" w:hAnsi="Arial" w:cs="Arial"/>
        </w:rPr>
        <w:fldChar w:fldCharType="separate"/>
      </w:r>
      <w:r w:rsidR="007261C1">
        <w:rPr>
          <w:rFonts w:ascii="Arial" w:hAnsi="Arial" w:cs="Arial"/>
        </w:rPr>
        <w:t>{SenderName}</w:t>
      </w:r>
    </w:p>
    <w:p w14:paraId="685D095C" w14:textId="77777777" w:rsidR="007261C1" w:rsidRPr="004659AD" w:rsidRDefault="007261C1" w:rsidP="0037215C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43D0BED" w14:textId="77777777" w:rsidR="007261C1" w:rsidRPr="00CF0FB3" w:rsidRDefault="007261C1" w:rsidP="0037215C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4FF6674" w14:textId="77777777" w:rsidR="007261C1" w:rsidRDefault="007261C1" w:rsidP="0037215C">
      <w:pPr>
        <w:rPr>
          <w:rFonts w:ascii="Arial" w:hAnsi="Arial" w:cs="Arial"/>
        </w:rPr>
      </w:pPr>
    </w:p>
    <w:p w14:paraId="150A4470" w14:textId="77777777" w:rsidR="007261C1" w:rsidRPr="007E1298" w:rsidRDefault="007261C1" w:rsidP="0037215C">
      <w:pPr>
        <w:rPr>
          <w:rFonts w:ascii="Arial" w:hAnsi="Arial" w:cs="Arial"/>
          <w:b/>
          <w:bCs/>
        </w:rPr>
      </w:pPr>
    </w:p>
    <w:p w14:paraId="45F03D6D" w14:textId="77777777" w:rsidR="007261C1" w:rsidRDefault="007261C1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C71560A" w14:textId="77777777" w:rsidR="007261C1" w:rsidRDefault="007261C1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2FE9680" w14:textId="77777777" w:rsidR="007261C1" w:rsidRDefault="007261C1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BE0704F" w14:textId="77777777" w:rsidR="007261C1" w:rsidRPr="003136E9" w:rsidRDefault="007261C1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849"/>
        <w:gridCol w:w="649"/>
        <w:gridCol w:w="1219"/>
        <w:gridCol w:w="258"/>
        <w:gridCol w:w="1306"/>
      </w:tblGrid>
      <w:tr w:rsidR="007261C1" w:rsidRPr="0076291A" w14:paraId="6A5A862F" w14:textId="77777777" w:rsidTr="0037215C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16F4C" w14:textId="77777777" w:rsidR="007261C1" w:rsidRPr="0076291A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7A653" w14:textId="77777777" w:rsidR="007261C1" w:rsidRPr="0076291A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4B7C3" w14:textId="77777777" w:rsidR="007261C1" w:rsidRPr="0076291A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14:paraId="38D7E36D" w14:textId="77777777" w:rsidTr="0037215C">
        <w:trPr>
          <w:gridAfter w:val="2"/>
          <w:wAfter w:w="1564" w:type="dxa"/>
          <w:trHeight w:val="375"/>
        </w:trPr>
        <w:tc>
          <w:tcPr>
            <w:tcW w:w="74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AAAD1" w14:textId="77777777" w:rsidR="007261C1" w:rsidRPr="00F923CE" w:rsidRDefault="007261C1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7261C1" w:rsidRPr="00F923CE" w14:paraId="51132ECB" w14:textId="77777777" w:rsidTr="0037215C">
        <w:trPr>
          <w:gridAfter w:val="2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C9BB9" w14:textId="77777777" w:rsidR="007261C1" w:rsidRPr="00F923CE" w:rsidRDefault="007261C1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EDADB" w14:textId="77777777"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EC473" w14:textId="77777777"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14:paraId="2184CC97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6F25E" w14:textId="77777777" w:rsidR="007261C1" w:rsidRPr="00F923C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CEB13" w14:textId="77777777" w:rsidR="007261C1" w:rsidRPr="0051595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7261C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2F318" w14:textId="77777777"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14:paraId="5C9A555F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993D8" w14:textId="77777777" w:rsidR="007261C1" w:rsidRPr="00F923C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9C140" w14:textId="77777777" w:rsidR="007261C1" w:rsidRPr="00D30BF0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790CA" w14:textId="77777777"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14:paraId="4A06CCEE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9FC00" w14:textId="77777777" w:rsidR="007261C1" w:rsidRPr="00F923C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5415A" w14:textId="77777777" w:rsidR="007261C1" w:rsidRPr="00D30BF0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8D9C3" w14:textId="77777777"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14:paraId="35A23604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09E0E" w14:textId="77777777" w:rsidR="007261C1" w:rsidRPr="00F923C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C3F87" w14:textId="77777777" w:rsidR="007261C1" w:rsidRPr="00D30BF0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DD99D" w14:textId="77777777"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14:paraId="0D69BD5D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F07D1" w14:textId="77777777" w:rsidR="007261C1" w:rsidRPr="00F923C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B9C51" w14:textId="77777777" w:rsidR="007261C1" w:rsidRPr="00D30BF0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89C87" w14:textId="77777777"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14:paraId="25FE2ADD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255DA" w14:textId="77777777" w:rsidR="007261C1" w:rsidRPr="00F923C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46776" w14:textId="77777777" w:rsidR="007261C1" w:rsidRPr="00D30BF0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1D67C" w14:textId="77777777"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14:paraId="0BCF9210" w14:textId="77777777" w:rsidTr="007C274A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F35A1" w14:textId="77777777" w:rsidR="007261C1" w:rsidRPr="00F923C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9370F" w14:textId="77777777" w:rsidR="007261C1" w:rsidRPr="00D30BF0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1FE8E" w14:textId="77777777"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14:paraId="4EE34AA5" w14:textId="77777777" w:rsidTr="0037215C">
        <w:trPr>
          <w:gridAfter w:val="2"/>
          <w:wAfter w:w="1564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328AF" w14:textId="77777777" w:rsidR="007261C1" w:rsidRPr="00F923C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C963F" w14:textId="77777777"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CAC1A" w14:textId="77777777"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D30BF0" w14:paraId="5435A598" w14:textId="77777777" w:rsidTr="00C55279">
        <w:trPr>
          <w:gridAfter w:val="1"/>
          <w:wAfter w:w="1306" w:type="dxa"/>
          <w:trHeight w:val="315"/>
        </w:trPr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76AF" w14:textId="77777777" w:rsidR="007261C1" w:rsidRPr="00D30BF0" w:rsidRDefault="007261C1" w:rsidP="00C55279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C9C6" w14:textId="77777777" w:rsidR="007261C1" w:rsidRPr="00D30BF0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D30BF0" w14:paraId="62219A0F" w14:textId="77777777" w:rsidTr="00C55279">
        <w:trPr>
          <w:gridAfter w:val="1"/>
          <w:wAfter w:w="1306" w:type="dxa"/>
          <w:trHeight w:val="509"/>
        </w:trPr>
        <w:tc>
          <w:tcPr>
            <w:tcW w:w="2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E968E" w14:textId="77777777" w:rsidR="007261C1" w:rsidRPr="00D30BF0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935D" w14:textId="77777777" w:rsidR="007261C1" w:rsidRPr="00D30BF0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1F17" w14:textId="77777777" w:rsidR="007261C1" w:rsidRPr="00D30BF0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D30BF0" w14:paraId="352384FB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E201016" w14:textId="77777777" w:rsidR="007261C1" w:rsidRPr="00D30BF0" w:rsidRDefault="007261C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5DF46" w14:textId="77777777" w:rsidR="007261C1" w:rsidRPr="00D30BF0" w:rsidRDefault="007261C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7261C1" w:rsidRPr="00D30BF0" w14:paraId="6773E46A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EB15119" w14:textId="77777777" w:rsidR="007261C1" w:rsidRPr="00D30BF0" w:rsidRDefault="007261C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10399" w14:textId="77777777" w:rsidR="007261C1" w:rsidRPr="000E722E" w:rsidRDefault="007261C1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7261C1" w:rsidRPr="00D30BF0" w14:paraId="4C1203EE" w14:textId="77777777" w:rsidTr="00C55279">
        <w:trPr>
          <w:gridAfter w:val="1"/>
          <w:wAfter w:w="1306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640E9C8F" w14:textId="77777777" w:rsidR="007261C1" w:rsidRPr="00D30BF0" w:rsidRDefault="007261C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902ED" w14:textId="77777777" w:rsidR="007261C1" w:rsidRPr="00D40314" w:rsidRDefault="007261C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7261C1" w:rsidRPr="00D30BF0" w14:paraId="7F738D25" w14:textId="77777777" w:rsidTr="00C55279">
        <w:trPr>
          <w:gridAfter w:val="1"/>
          <w:wAfter w:w="1306" w:type="dxa"/>
          <w:trHeight w:val="464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6A2DA663" w14:textId="77777777" w:rsidR="007261C1" w:rsidRDefault="007261C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51780" w14:textId="77777777" w:rsidR="007261C1" w:rsidRDefault="007261C1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261C1" w:rsidRPr="00D30BF0" w14:paraId="0D17CDEB" w14:textId="77777777" w:rsidTr="00C55279">
        <w:trPr>
          <w:gridAfter w:val="1"/>
          <w:wAfter w:w="1306" w:type="dxa"/>
          <w:trHeight w:val="39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EFACA31" w14:textId="77777777" w:rsidR="007261C1" w:rsidRPr="00D30BF0" w:rsidRDefault="007261C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7261C1" w:rsidRPr="00713ED2" w14:paraId="0C5F3F35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462B761E" w14:textId="77777777" w:rsidR="007261C1" w:rsidRPr="00713ED2" w:rsidRDefault="007261C1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D0893B8" w14:textId="77777777" w:rsidR="007261C1" w:rsidRPr="00D30BF0" w:rsidRDefault="007261C1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5435C34" w14:textId="77777777" w:rsidR="007261C1" w:rsidRPr="0037215C" w:rsidRDefault="007261C1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64351AB1" w14:textId="77777777" w:rsidR="007261C1" w:rsidRPr="008E63A1" w:rsidRDefault="007261C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44DF667" w14:textId="77777777" w:rsidR="007261C1" w:rsidRDefault="007261C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1DF2C229" w14:textId="77777777" w:rsidR="007261C1" w:rsidRDefault="007261C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050F5239" w14:textId="77777777" w:rsidR="007261C1" w:rsidRDefault="007261C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37D21871" w14:textId="77777777" w:rsidR="007261C1" w:rsidRPr="009C44A9" w:rsidRDefault="007261C1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14:paraId="120088AF" w14:textId="77777777" w:rsidR="005858E6" w:rsidRDefault="00A909F6" w:rsidP="00A909F6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14:paraId="39886F0D" w14:textId="77777777" w:rsidR="005858E6" w:rsidRPr="00D375FC" w:rsidRDefault="005858E6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14:paraId="42191885" w14:textId="77777777"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7A5B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28" w:right="1418" w:bottom="1134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FEE1F" w14:textId="77777777" w:rsidR="00B93B43" w:rsidRDefault="00B93B43">
      <w:r>
        <w:separator/>
      </w:r>
    </w:p>
  </w:endnote>
  <w:endnote w:type="continuationSeparator" w:id="0">
    <w:p w14:paraId="413F2741" w14:textId="77777777" w:rsidR="00B93B43" w:rsidRDefault="00B93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C6FE6" w14:textId="7ED60C65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B93B43">
      <w:rPr>
        <w:noProof/>
      </w:rPr>
      <w:pict w14:anchorId="16C4F1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F58D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F58D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E0D84EC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7B13EAD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5BE7718" w14:textId="77777777" w:rsidR="003E20A1" w:rsidRPr="006A7241" w:rsidRDefault="003E20A1" w:rsidP="00442A30">
    <w:pPr>
      <w:rPr>
        <w:sz w:val="17"/>
        <w:szCs w:val="17"/>
      </w:rPr>
    </w:pPr>
  </w:p>
  <w:p w14:paraId="56EBC47C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DF7B2" w14:textId="77777777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B93B43">
      <w:rPr>
        <w:noProof/>
      </w:rPr>
      <w:pict w14:anchorId="1C71EB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A909F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A909F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5A74357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732F85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96E9FC3" w14:textId="77777777" w:rsidR="00664DA3" w:rsidRPr="006A7241" w:rsidRDefault="00664DA3" w:rsidP="00442A30">
    <w:pPr>
      <w:rPr>
        <w:sz w:val="17"/>
        <w:szCs w:val="17"/>
      </w:rPr>
    </w:pPr>
  </w:p>
  <w:p w14:paraId="63F3DA79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E0B62" w14:textId="14B7678F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B93B43">
      <w:rPr>
        <w:noProof/>
      </w:rPr>
      <w:pict w14:anchorId="78D1C2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F58D3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F58D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E476F58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87340C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EE4893A" w14:textId="77777777" w:rsidR="003E20A1" w:rsidRPr="006A7241" w:rsidRDefault="003E20A1" w:rsidP="00442A30">
    <w:pPr>
      <w:rPr>
        <w:sz w:val="17"/>
        <w:szCs w:val="17"/>
      </w:rPr>
    </w:pPr>
  </w:p>
  <w:p w14:paraId="407139E1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01557" w14:textId="77777777" w:rsidR="00B93B43" w:rsidRDefault="00B93B43">
      <w:r>
        <w:separator/>
      </w:r>
    </w:p>
  </w:footnote>
  <w:footnote w:type="continuationSeparator" w:id="0">
    <w:p w14:paraId="70F23D8A" w14:textId="77777777" w:rsidR="00B93B43" w:rsidRDefault="00B93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47310" w14:textId="77777777" w:rsidR="0084330A" w:rsidRDefault="0084330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B93B43">
      <w:rPr>
        <w:noProof/>
      </w:rPr>
      <w:pict w14:anchorId="1E38B78A"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22173A65" w14:textId="77777777" w:rsidR="0084330A" w:rsidRDefault="0084330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0280071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9A5E164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BC49A5B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0629DE1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24F8E4B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11286A5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EC45903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D977F3C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67F91502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9A7E370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8CD273E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11672A0D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DC4F4DD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7F28858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3E656B70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53D78EDD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0F9092B3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8588B69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7E8FF55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0981E99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66DA8854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8ACF9EC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EFCBE42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11BB68D" w14:textId="77777777" w:rsidR="0084330A" w:rsidRDefault="0084330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F37317D" w14:textId="77777777" w:rsidR="0084330A" w:rsidRDefault="0084330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3726252" w14:textId="77777777" w:rsidR="0084330A" w:rsidRPr="00EA0220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632E2CC" w14:textId="77777777" w:rsidR="0084330A" w:rsidRPr="00EA0220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9335B16" w14:textId="77777777" w:rsidR="0084330A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23A56EC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93B43">
      <w:rPr>
        <w:noProof/>
      </w:rPr>
      <w:pict w14:anchorId="00E5F4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93B43">
      <w:rPr>
        <w:noProof/>
      </w:rPr>
      <w:pict w14:anchorId="10DF3539">
        <v:shape id="Grafik 4" o:spid="_x0000_s2110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C1EF86B" w14:textId="77777777" w:rsidR="0084330A" w:rsidRDefault="0084330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B2CDEEA" w14:textId="77777777" w:rsidR="0084330A" w:rsidRDefault="0084330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237079C5" w14:textId="77777777" w:rsidR="0084330A" w:rsidRDefault="0084330A" w:rsidP="00AD2792">
    <w:pPr>
      <w:rPr>
        <w:sz w:val="12"/>
        <w:szCs w:val="12"/>
      </w:rPr>
    </w:pPr>
  </w:p>
  <w:p w14:paraId="2CFC4E56" w14:textId="77777777" w:rsidR="0084330A" w:rsidRDefault="0084330A" w:rsidP="00AD2792">
    <w:pPr>
      <w:pStyle w:val="Kopfzeile"/>
      <w:rPr>
        <w:sz w:val="12"/>
        <w:szCs w:val="12"/>
      </w:rPr>
    </w:pPr>
  </w:p>
  <w:p w14:paraId="665615ED" w14:textId="77777777" w:rsidR="0084330A" w:rsidRDefault="0084330A" w:rsidP="00AD2792">
    <w:pPr>
      <w:pStyle w:val="Kopfzeile"/>
      <w:rPr>
        <w:sz w:val="12"/>
        <w:szCs w:val="12"/>
      </w:rPr>
    </w:pPr>
  </w:p>
  <w:p w14:paraId="0F941964" w14:textId="77777777" w:rsidR="0084330A" w:rsidRDefault="0084330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3F9EC135" w14:textId="77777777" w:rsidR="0084330A" w:rsidRDefault="0084330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866EAB7" w14:textId="77777777" w:rsidR="0084330A" w:rsidRPr="00AD2792" w:rsidRDefault="0084330A" w:rsidP="00AD2792"/>
  <w:p w14:paraId="2F474DDE" w14:textId="77777777" w:rsidR="000C6668" w:rsidRPr="001623D5" w:rsidRDefault="0084330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97B2B" w14:textId="77777777"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B93B43">
      <w:rPr>
        <w:noProof/>
      </w:rPr>
      <w:pict w14:anchorId="5E0978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93B43">
      <w:rPr>
        <w:noProof/>
      </w:rPr>
      <w:pict w14:anchorId="2C6416A1">
        <v:shape id="Grafik 71" o:spid="_x0000_s210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AB6E435" w14:textId="77777777"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55D98F3" w14:textId="77777777"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62C177FE" w14:textId="77777777" w:rsidR="003E20A1" w:rsidRPr="00000C19" w:rsidRDefault="003E20A1" w:rsidP="00D551B5">
    <w:pPr>
      <w:rPr>
        <w:sz w:val="12"/>
        <w:szCs w:val="12"/>
      </w:rPr>
    </w:pPr>
  </w:p>
  <w:p w14:paraId="332543AF" w14:textId="77777777" w:rsidR="003E20A1" w:rsidRPr="00000C19" w:rsidRDefault="003E20A1" w:rsidP="00D551B5">
    <w:pPr>
      <w:rPr>
        <w:sz w:val="12"/>
        <w:szCs w:val="12"/>
      </w:rPr>
    </w:pPr>
  </w:p>
  <w:p w14:paraId="37A26671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5417F" w14:textId="77777777" w:rsidR="0084330A" w:rsidRDefault="0084330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B93B43">
      <w:rPr>
        <w:noProof/>
      </w:rPr>
      <w:pict w14:anchorId="5975E6C6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6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19A7D71" w14:textId="77777777" w:rsidR="0084330A" w:rsidRDefault="0084330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ECB17E3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0605661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ADE84E8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59D7E92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60D5110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7EBBFF2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A2F8314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BC459C6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6B4F406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37023DA8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C0427B3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673FDC7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ADBAFF4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8FA1CCD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E2FB34B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6FE47BF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4133BD5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0EB453B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CCB9CA8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A45CA07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2642A30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B33D64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24709E2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A52F3CD" w14:textId="77777777" w:rsidR="0084330A" w:rsidRDefault="0084330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B5FCB01" w14:textId="77777777" w:rsidR="0084330A" w:rsidRDefault="0084330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4FB9C70" w14:textId="77777777" w:rsidR="0084330A" w:rsidRPr="00EA0220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3AD3B93" w14:textId="77777777" w:rsidR="0084330A" w:rsidRPr="00EA0220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7D32370" w14:textId="77777777" w:rsidR="0084330A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6A033988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93B43">
      <w:rPr>
        <w:noProof/>
      </w:rPr>
      <w:pict w14:anchorId="1B2332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93B43">
      <w:rPr>
        <w:noProof/>
      </w:rPr>
      <w:pict w14:anchorId="306048B3">
        <v:shape id="Grafik 1" o:spid="_x0000_s210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25E64F9" w14:textId="77777777" w:rsidR="0084330A" w:rsidRDefault="0084330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A549B5E" w14:textId="77777777" w:rsidR="0084330A" w:rsidRDefault="0084330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7AD94919" w14:textId="77777777" w:rsidR="0084330A" w:rsidRDefault="0084330A" w:rsidP="00AD2792">
    <w:pPr>
      <w:rPr>
        <w:sz w:val="12"/>
        <w:szCs w:val="12"/>
      </w:rPr>
    </w:pPr>
  </w:p>
  <w:p w14:paraId="7CD6501F" w14:textId="77777777" w:rsidR="0084330A" w:rsidRDefault="0084330A" w:rsidP="00AD2792">
    <w:pPr>
      <w:pStyle w:val="Kopfzeile"/>
      <w:rPr>
        <w:sz w:val="12"/>
        <w:szCs w:val="12"/>
      </w:rPr>
    </w:pPr>
  </w:p>
  <w:p w14:paraId="44CCA1D5" w14:textId="77777777" w:rsidR="0084330A" w:rsidRDefault="0084330A" w:rsidP="00AD2792">
    <w:pPr>
      <w:pStyle w:val="Kopfzeile"/>
      <w:rPr>
        <w:sz w:val="12"/>
        <w:szCs w:val="12"/>
      </w:rPr>
    </w:pPr>
  </w:p>
  <w:p w14:paraId="796949DC" w14:textId="77777777" w:rsidR="0084330A" w:rsidRDefault="0084330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574362D3" w14:textId="77777777" w:rsidR="0084330A" w:rsidRDefault="0084330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F3313B1" w14:textId="77777777" w:rsidR="0084330A" w:rsidRPr="00AD2792" w:rsidRDefault="0084330A" w:rsidP="00AD2792"/>
  <w:p w14:paraId="75873B60" w14:textId="77777777" w:rsidR="000B1866" w:rsidRPr="001623D5" w:rsidRDefault="0084330A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56AC"/>
    <w:rsid w:val="004B78C1"/>
    <w:rsid w:val="004C3FF8"/>
    <w:rsid w:val="004D6D15"/>
    <w:rsid w:val="004E43A4"/>
    <w:rsid w:val="004E5963"/>
    <w:rsid w:val="004F58D3"/>
    <w:rsid w:val="004F69A6"/>
    <w:rsid w:val="004F6A8C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2CCE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261C1"/>
    <w:rsid w:val="00745278"/>
    <w:rsid w:val="007508A1"/>
    <w:rsid w:val="00755644"/>
    <w:rsid w:val="0076291A"/>
    <w:rsid w:val="0078044B"/>
    <w:rsid w:val="00794050"/>
    <w:rsid w:val="007A5BE8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330A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16C62"/>
    <w:rsid w:val="00A26A5F"/>
    <w:rsid w:val="00A33507"/>
    <w:rsid w:val="00A35FB9"/>
    <w:rsid w:val="00A36FF9"/>
    <w:rsid w:val="00A41A08"/>
    <w:rsid w:val="00A772A2"/>
    <w:rsid w:val="00A77BB0"/>
    <w:rsid w:val="00A83D7D"/>
    <w:rsid w:val="00A909F6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3B43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98C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/>
    <o:shapelayout v:ext="edit">
      <o:idmap v:ext="edit" data="1"/>
    </o:shapelayout>
  </w:shapeDefaults>
  <w:decimalSymbol w:val=","/>
  <w:listSeparator w:val=";"/>
  <w14:docId w14:val="142E7C5B"/>
  <w15:docId w15:val="{CC61EBC4-281B-43C4-BB61-ADFE28DD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D3188B-640C-4D6A-960B-6DCDAAD8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251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30</cp:revision>
  <cp:lastPrinted>2015-05-19T09:27:00Z</cp:lastPrinted>
  <dcterms:created xsi:type="dcterms:W3CDTF">2015-05-19T21:00:00Z</dcterms:created>
  <dcterms:modified xsi:type="dcterms:W3CDTF">2021-12-03T06:38:00Z</dcterms:modified>
</cp:coreProperties>
</file>