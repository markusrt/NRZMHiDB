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D690" w14:textId="77777777" w:rsidR="007B1EA4" w:rsidRDefault="00297968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B1EA4">
        <w:rPr>
          <w:rFonts w:ascii="Arial" w:hAnsi="Arial" w:cs="Arial"/>
        </w:rPr>
        <w:t>{</w:t>
      </w:r>
      <w:proofErr w:type="spellStart"/>
      <w:r w:rsidR="007B1EA4">
        <w:rPr>
          <w:rFonts w:ascii="Arial" w:hAnsi="Arial" w:cs="Arial"/>
        </w:rPr>
        <w:t>SenderName</w:t>
      </w:r>
      <w:proofErr w:type="spellEnd"/>
      <w:r w:rsidR="007B1EA4">
        <w:rPr>
          <w:rFonts w:ascii="Arial" w:hAnsi="Arial" w:cs="Arial"/>
        </w:rPr>
        <w:t>}</w:t>
      </w:r>
    </w:p>
    <w:p w14:paraId="45225237" w14:textId="77777777" w:rsidR="007B1EA4" w:rsidRPr="004659AD" w:rsidRDefault="007B1EA4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50B8E437" w14:textId="77777777" w:rsidR="007B1EA4" w:rsidRPr="004659AD" w:rsidRDefault="007B1EA4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01802D2" w14:textId="77777777" w:rsidR="007B1EA4" w:rsidRPr="00270250" w:rsidRDefault="007B1EA4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14312143" w14:textId="77777777" w:rsidR="007B1EA4" w:rsidRPr="007E1298" w:rsidRDefault="007B1EA4" w:rsidP="00644979">
      <w:pPr>
        <w:rPr>
          <w:rFonts w:ascii="Arial" w:hAnsi="Arial" w:cs="Arial"/>
          <w:b/>
          <w:bCs/>
        </w:rPr>
      </w:pPr>
    </w:p>
    <w:p w14:paraId="3BD5BB31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7B14F4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9DF996D" w14:textId="77777777" w:rsidR="007B1EA4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20DBAB2" w14:textId="77777777" w:rsidR="007B1EA4" w:rsidRPr="003136E9" w:rsidRDefault="007B1EA4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B1EA4" w:rsidRPr="0076291A" w14:paraId="0FF0400A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01F2B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8B307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8D781" w14:textId="77777777" w:rsidR="007B1EA4" w:rsidRPr="0076291A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B8F34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580C0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B1EA4" w:rsidRPr="00F923CE" w14:paraId="2B3BA6E6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AE1F5" w14:textId="77777777" w:rsidR="007B1EA4" w:rsidRPr="00F923CE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600C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0A9B6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A2787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EA218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1D32B5" w14:textId="21CD675F" w:rsidR="007B1EA4" w:rsidRPr="0051595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B1EA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F28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737BC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45C70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B1A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AE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41087B5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78BA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5E21C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00E7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31DB08E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1BA8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EF1F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6626F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2F2764A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151D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Initialen /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PLZ  d.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CBF3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068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C7EE3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4E0F9A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936BF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6393E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5D258C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B45A5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</w:t>
            </w:r>
            <w:proofErr w:type="gramStart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des  Einsenders</w:t>
            </w:r>
            <w:proofErr w:type="gram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BA5AE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FDCC7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F923CE" w14:paraId="14B9A1A2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F75F2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C6669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1850B" w14:textId="77777777" w:rsidR="007B1EA4" w:rsidRPr="00F923CE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738A200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84E4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EBC7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4B53354C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E4F2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CC24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4BB5" w14:textId="77777777" w:rsidR="007B1EA4" w:rsidRPr="00D30BF0" w:rsidRDefault="007B1EA4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B1EA4" w:rsidRPr="00D30BF0" w14:paraId="1665A68F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2307695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420108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E4DA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7B1EA4" w:rsidRPr="00D30BF0" w14:paraId="6A021CE9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4B379D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6084C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0141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7B1EA4" w:rsidRPr="00D30BF0" w14:paraId="7BAA5E4A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E1C120D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B1EA4" w14:paraId="1C5FE89B" w14:textId="77777777" w:rsidTr="001421A2">
              <w:tc>
                <w:tcPr>
                  <w:tcW w:w="1914" w:type="dxa"/>
                  <w:shd w:val="clear" w:color="auto" w:fill="auto"/>
                </w:tcPr>
                <w:p w14:paraId="45ED5CC8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gram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</w:t>
                  </w:r>
                  <w:proofErr w:type="gram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E0D3967" w14:textId="77777777" w:rsidR="007B1EA4" w:rsidRPr="00665A18" w:rsidRDefault="007B1EA4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266B4107" w14:textId="77777777" w:rsidR="007B1EA4" w:rsidRPr="00D30BF0" w:rsidRDefault="007B1EA4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1F0384A" w14:textId="77777777" w:rsidR="007B1EA4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7AC4F05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78602803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BEBF9F2" w14:textId="77777777" w:rsidR="007B1EA4" w:rsidRPr="0001760C" w:rsidRDefault="007B1EA4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6E08052" w14:textId="77777777" w:rsidR="007B1EA4" w:rsidRPr="00644979" w:rsidRDefault="007B1EA4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17003E5" w14:textId="5DA62361" w:rsidR="00410FA9" w:rsidRPr="00C75525" w:rsidRDefault="00297968" w:rsidP="007A709E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2152598F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135878F8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6F4295F8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68802ED2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18912581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71F3ADC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42570ED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B69FBB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BEB0149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619D2AF4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585BFE2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F7D3B94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21EA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041FD686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547580AF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AD6A7A5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EA384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1263836C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0EB573DE" w14:textId="4C57467C"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</w:r>
      <w:proofErr w:type="spellStart"/>
      <w:r>
        <w:rPr>
          <w:rFonts w:ascii="Arial" w:hAnsi="Arial" w:cs="Arial"/>
          <w:bCs/>
          <w:color w:val="000000"/>
        </w:rPr>
        <w:t>Laktamase</w:t>
      </w:r>
      <w:proofErr w:type="spellEnd"/>
      <w:r>
        <w:rPr>
          <w:rFonts w:ascii="Arial" w:hAnsi="Arial" w:cs="Arial"/>
          <w:bCs/>
          <w:color w:val="000000"/>
        </w:rPr>
        <w:t>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</w:t>
      </w:r>
      <w:proofErr w:type="spellStart"/>
      <w:r>
        <w:rPr>
          <w:rFonts w:ascii="Arial" w:hAnsi="Arial" w:cs="Arial"/>
          <w:bCs/>
          <w:color w:val="000000"/>
        </w:rPr>
        <w:t>Lactamase</w:t>
      </w:r>
      <w:proofErr w:type="spellEnd"/>
      <w:r>
        <w:rPr>
          <w:rFonts w:ascii="Arial" w:hAnsi="Arial" w:cs="Arial"/>
          <w:bCs/>
          <w:color w:val="000000"/>
        </w:rPr>
        <w:t xml:space="preserve">-Inhibitoren sowie </w:t>
      </w:r>
      <w:r w:rsidRPr="00C50FE3">
        <w:rPr>
          <w:rFonts w:ascii="Arial" w:hAnsi="Arial" w:cs="Arial"/>
          <w:bCs/>
          <w:color w:val="000000"/>
        </w:rPr>
        <w:t xml:space="preserve">einer Sensibilität </w:t>
      </w:r>
      <w:r w:rsidR="00C50FE3" w:rsidRPr="00C50FE3">
        <w:rPr>
          <w:rFonts w:ascii="Arial" w:hAnsi="Arial" w:cs="Arial"/>
          <w:bCs/>
          <w:color w:val="000000"/>
        </w:rPr>
        <w:t>gegen Cephalosporine der Gruppe 3a</w:t>
      </w:r>
      <w:r w:rsidR="00C50FE3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>ist auszugehen</w:t>
      </w:r>
      <w:r>
        <w:rPr>
          <w:rFonts w:ascii="Arial" w:hAnsi="Arial" w:cs="Arial"/>
          <w:bCs/>
          <w:color w:val="000000"/>
        </w:rPr>
        <w:t>.</w:t>
      </w:r>
    </w:p>
    <w:p w14:paraId="622AD6E0" w14:textId="77777777"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4C8D8CC1" w14:textId="77777777" w:rsidR="00131680" w:rsidRDefault="00B75C79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31680">
        <w:rPr>
          <w:rFonts w:ascii="Arial" w:hAnsi="Arial" w:cs="Arial"/>
        </w:rPr>
        <w:t>Mit freundlichen Grüßen</w:t>
      </w:r>
    </w:p>
    <w:p w14:paraId="6D5DA89E" w14:textId="77777777" w:rsidR="00131680" w:rsidRDefault="00131680" w:rsidP="005B076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D1AB3CE" w14:textId="77777777" w:rsidR="00131680" w:rsidRDefault="00131680" w:rsidP="005B076E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color w:val="000000"/>
        </w:rPr>
        <w:br/>
        <w:t>{Signer}</w:t>
      </w:r>
      <w:r>
        <w:rPr>
          <w:rFonts w:ascii="Arial" w:hAnsi="Arial" w:cs="Arial"/>
          <w:color w:val="000000"/>
        </w:rPr>
        <w:br/>
      </w:r>
    </w:p>
    <w:p w14:paraId="214AE7CC" w14:textId="6DD01FF7" w:rsidR="007E1298" w:rsidRPr="009C44A9" w:rsidRDefault="00131680" w:rsidP="00B3177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 w:rsidRPr="00203D1E">
        <w:rPr>
          <w:rFonts w:ascii="Arial" w:hAnsi="Arial" w:cs="Arial"/>
          <w:b/>
          <w:sz w:val="18"/>
        </w:rPr>
        <w:t>10. Würzburger Meningokokken-Workshop: 02.06.2022; Informationen: www.nrzmhi.de (s. Anhang).</w:t>
      </w:r>
      <w:r w:rsidR="00B75C79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1534" w14:textId="77777777" w:rsidR="006200FC" w:rsidRDefault="006200FC">
      <w:r>
        <w:separator/>
      </w:r>
    </w:p>
  </w:endnote>
  <w:endnote w:type="continuationSeparator" w:id="0">
    <w:p w14:paraId="5865E36E" w14:textId="77777777" w:rsidR="006200FC" w:rsidRDefault="00620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BE5E" w14:textId="77777777" w:rsidR="00A21980" w:rsidRDefault="00A219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B345" w14:textId="2D5452A1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200FC">
      <w:rPr>
        <w:noProof/>
      </w:rPr>
      <w:pict w14:anchorId="7AF7D9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316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316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38341A6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D7A4024" w14:textId="77777777" w:rsidR="007A709E" w:rsidRPr="006A7241" w:rsidRDefault="007A709E" w:rsidP="007A709E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5FB7FD0" w14:textId="77777777" w:rsidR="007A709E" w:rsidRPr="006A7241" w:rsidRDefault="007A709E" w:rsidP="007A709E">
    <w:pPr>
      <w:rPr>
        <w:sz w:val="17"/>
        <w:szCs w:val="17"/>
      </w:rPr>
    </w:pPr>
  </w:p>
  <w:p w14:paraId="7C634D7D" w14:textId="77777777" w:rsidR="008E63A1" w:rsidRPr="007A709E" w:rsidRDefault="007A709E" w:rsidP="007A709E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E2CB" w14:textId="1FC89A31" w:rsidR="007A709E" w:rsidRPr="006A7241" w:rsidRDefault="007A709E" w:rsidP="007A709E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200FC">
      <w:rPr>
        <w:noProof/>
      </w:rPr>
      <w:pict w14:anchorId="33807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3168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316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90A5FA9" w14:textId="77777777" w:rsidR="007A709E" w:rsidRPr="006A7241" w:rsidRDefault="007A709E" w:rsidP="007A709E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04AF08" w14:textId="77777777" w:rsidR="007A709E" w:rsidRPr="006A7241" w:rsidRDefault="007A709E" w:rsidP="007A709E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14BBC18A" w14:textId="77777777" w:rsidR="007A709E" w:rsidRPr="006A7241" w:rsidRDefault="007A709E" w:rsidP="007A709E">
    <w:pPr>
      <w:rPr>
        <w:sz w:val="17"/>
        <w:szCs w:val="17"/>
      </w:rPr>
    </w:pPr>
  </w:p>
  <w:p w14:paraId="01FC99E3" w14:textId="77777777" w:rsidR="005B1304" w:rsidRPr="007A709E" w:rsidRDefault="007A709E" w:rsidP="007A709E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8B41" w14:textId="77777777" w:rsidR="006200FC" w:rsidRDefault="006200FC">
      <w:r>
        <w:separator/>
      </w:r>
    </w:p>
  </w:footnote>
  <w:footnote w:type="continuationSeparator" w:id="0">
    <w:p w14:paraId="7790238A" w14:textId="77777777" w:rsidR="006200FC" w:rsidRDefault="00620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53BF2" w14:textId="77777777" w:rsidR="00A21980" w:rsidRDefault="00A219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3B69" w14:textId="77777777" w:rsidR="007A3B6C" w:rsidRDefault="00AE0E32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6200FC">
      <w:rPr>
        <w:noProof/>
      </w:rPr>
      <w:pict w14:anchorId="7E1BB5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200FC">
      <w:rPr>
        <w:noProof/>
      </w:rPr>
      <w:pict w14:anchorId="080D22AC">
        <v:shape id="_x0000_s2085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A3B6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8A01D6" w14:textId="77777777" w:rsidR="007A3B6C" w:rsidRDefault="007A3B6C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1C754EA7" w14:textId="77777777" w:rsidR="007A3B6C" w:rsidRDefault="007A3B6C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B572353" w14:textId="77777777" w:rsidR="007A3B6C" w:rsidRPr="00000C19" w:rsidRDefault="007A3B6C" w:rsidP="00D551B5">
    <w:pPr>
      <w:rPr>
        <w:sz w:val="12"/>
        <w:szCs w:val="12"/>
      </w:rPr>
    </w:pPr>
  </w:p>
  <w:p w14:paraId="38F30C02" w14:textId="77777777" w:rsidR="007A3B6C" w:rsidRPr="00000C19" w:rsidRDefault="007A3B6C" w:rsidP="00D551B5">
    <w:pPr>
      <w:rPr>
        <w:sz w:val="12"/>
        <w:szCs w:val="12"/>
      </w:rPr>
    </w:pPr>
  </w:p>
  <w:p w14:paraId="5F206EEF" w14:textId="77777777" w:rsidR="008E63A1" w:rsidRPr="007A709E" w:rsidRDefault="00AE0E32" w:rsidP="007A709E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10B3" w14:textId="77777777" w:rsidR="00A21980" w:rsidRDefault="00A219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6200FC">
      <w:rPr>
        <w:noProof/>
      </w:rPr>
      <w:pict w14:anchorId="11714BB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2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23560AA" w14:textId="77777777" w:rsidR="00A21980" w:rsidRDefault="00A219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4CA565D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1600A3F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C75F245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3DC23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5158D3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EC95A3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97A9DA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5C0C4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C4FD1D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D31FB0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78E25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8EE0B8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54FBB87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D9F05C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9E6F877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CD6B2D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397B221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D997586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3E9835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361ECEB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ECAA7AD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F8F5A16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97FC759" w14:textId="77777777" w:rsidR="00A21980" w:rsidRDefault="00A219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60F7481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9F5442B" w14:textId="77777777" w:rsidR="00A21980" w:rsidRDefault="00A219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44EE28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1C71216A" w14:textId="77777777" w:rsidR="00A21980" w:rsidRPr="00EA022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3B1BB1C8" w14:textId="77777777" w:rsidR="00A21980" w:rsidRDefault="00A219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0800A11" w14:textId="77777777" w:rsidR="00A21980" w:rsidRDefault="00A219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6200FC">
      <w:rPr>
        <w:noProof/>
      </w:rPr>
      <w:pict w14:anchorId="4271AE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4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200FC">
      <w:rPr>
        <w:noProof/>
      </w:rPr>
      <w:pict w14:anchorId="1E3D5F5F">
        <v:shape id="Grafik 1" o:spid="_x0000_s2083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D2471DA" w14:textId="77777777" w:rsidR="00A21980" w:rsidRDefault="00A219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A309555" w14:textId="77777777" w:rsidR="00A21980" w:rsidRDefault="00A219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4DDAF40" w14:textId="77777777" w:rsidR="00A21980" w:rsidRDefault="00A21980" w:rsidP="00AD2792">
    <w:pPr>
      <w:rPr>
        <w:sz w:val="12"/>
        <w:szCs w:val="12"/>
      </w:rPr>
    </w:pPr>
  </w:p>
  <w:p w14:paraId="77990E20" w14:textId="77777777" w:rsidR="00A21980" w:rsidRDefault="00A21980" w:rsidP="00AD2792">
    <w:pPr>
      <w:pStyle w:val="Kopfzeile"/>
      <w:rPr>
        <w:sz w:val="12"/>
        <w:szCs w:val="12"/>
      </w:rPr>
    </w:pPr>
  </w:p>
  <w:p w14:paraId="45BFE6C6" w14:textId="77777777" w:rsidR="00A21980" w:rsidRDefault="00A21980" w:rsidP="00AD2792">
    <w:pPr>
      <w:pStyle w:val="Kopfzeile"/>
      <w:rPr>
        <w:sz w:val="12"/>
        <w:szCs w:val="12"/>
      </w:rPr>
    </w:pPr>
  </w:p>
  <w:p w14:paraId="6E050B39" w14:textId="77777777" w:rsidR="00A21980" w:rsidRDefault="00A219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28C8CFB" w14:textId="77777777" w:rsidR="00A21980" w:rsidRDefault="00A219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5095C03" w14:textId="77777777" w:rsidR="00A21980" w:rsidRPr="00AD2792" w:rsidRDefault="00A21980" w:rsidP="00AD2792"/>
  <w:p w14:paraId="031BCF56" w14:textId="77777777" w:rsidR="000B1866" w:rsidRPr="007A709E" w:rsidRDefault="00A21980" w:rsidP="007A709E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352A"/>
    <w:rsid w:val="001160F0"/>
    <w:rsid w:val="001237D9"/>
    <w:rsid w:val="00127EC6"/>
    <w:rsid w:val="00131680"/>
    <w:rsid w:val="00146A2A"/>
    <w:rsid w:val="00160446"/>
    <w:rsid w:val="00160B74"/>
    <w:rsid w:val="00163A2C"/>
    <w:rsid w:val="0016460D"/>
    <w:rsid w:val="00172609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0E8F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97968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33C1C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1BB6"/>
    <w:rsid w:val="004959C0"/>
    <w:rsid w:val="004A2014"/>
    <w:rsid w:val="004A21CB"/>
    <w:rsid w:val="004A2716"/>
    <w:rsid w:val="004A52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00FC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D768F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3B6C"/>
    <w:rsid w:val="007A709E"/>
    <w:rsid w:val="007B05CD"/>
    <w:rsid w:val="007B1EA4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51C42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1980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0E32"/>
    <w:rsid w:val="00AF5F1D"/>
    <w:rsid w:val="00B06D07"/>
    <w:rsid w:val="00B2333C"/>
    <w:rsid w:val="00B2421D"/>
    <w:rsid w:val="00B3177B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C79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50FE3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1AA6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E59EC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1"/>
    </o:shapelayout>
  </w:shapeDefaults>
  <w:decimalSymbol w:val=","/>
  <w:listSeparator w:val=";"/>
  <w14:docId w14:val="754982D9"/>
  <w15:docId w15:val="{3C41880E-426E-4444-9DF2-1ADA8B4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A7F36-70F6-4952-8797-08A6E21C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17</cp:revision>
  <cp:lastPrinted>2015-05-19T09:27:00Z</cp:lastPrinted>
  <dcterms:created xsi:type="dcterms:W3CDTF">2015-05-19T21:40:00Z</dcterms:created>
  <dcterms:modified xsi:type="dcterms:W3CDTF">2022-04-13T21:33:00Z</dcterms:modified>
</cp:coreProperties>
</file>