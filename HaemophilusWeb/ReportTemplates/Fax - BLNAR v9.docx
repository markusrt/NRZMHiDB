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9A8E" w14:textId="77777777" w:rsidR="005937B8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C51A9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19B01DA" w14:textId="77777777" w:rsidR="005937B8" w:rsidRPr="00172CE2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2FBF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1A8D833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57AC91C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28213F0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43982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320D2D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3069D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59258F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02D197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F6465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2B6F06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4F2E72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B5893B" w14:textId="77777777" w:rsidR="005937B8" w:rsidRPr="00B35263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5E70A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B1496CD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EA1208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1C2BBC4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5937B8" w:rsidRPr="00F80633" w14:paraId="63B5AA6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6A9EF40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04C21B3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937B8" w:rsidRPr="00F80633" w14:paraId="367F2E5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B569A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46EB76A" w14:textId="77777777" w:rsidR="005937B8" w:rsidRPr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5937B8" w:rsidRPr="00F80633" w:rsidDel="00F80633" w14:paraId="087C4003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8223286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2F913DF" w14:textId="77777777" w:rsidR="005937B8" w:rsidRPr="00F80633" w:rsidDel="00F80633" w:rsidRDefault="005937B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1B05915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5631A1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56BAAD67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9B1FEF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24F3A9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8A45A16" w14:textId="77777777" w:rsidR="005937B8" w:rsidRDefault="005937B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420C09B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789C024" w14:textId="77777777" w:rsidR="005937B8" w:rsidRDefault="005937B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9D0A03" w14:textId="77777777" w:rsidR="005937B8" w:rsidRDefault="005937B8" w:rsidP="00D8683C"/>
    <w:p w14:paraId="4595BBE7" w14:textId="77777777" w:rsidR="005937B8" w:rsidRDefault="005937B8" w:rsidP="00D8683C"/>
    <w:p w14:paraId="58343881" w14:textId="1C566A35" w:rsidR="0028349F" w:rsidRPr="004659AD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325DB">
        <w:rPr>
          <w:rFonts w:ascii="Arial" w:hAnsi="Arial" w:cs="Arial"/>
        </w:rPr>
        <w:fldChar w:fldCharType="begin"/>
      </w:r>
      <w:r w:rsidR="006325DB">
        <w:rPr>
          <w:rFonts w:ascii="Arial" w:hAnsi="Arial" w:cs="Arial"/>
        </w:rPr>
        <w:instrText xml:space="preserve"> INCLUDETEXT  "C:\\Users\\mrt\\Source\\Repos\\Haemophilus\\HaemophilusWeb\\ReportTemplates\\BLNAR v8.docx" </w:instrText>
      </w:r>
      <w:r w:rsidR="006325DB">
        <w:rPr>
          <w:rFonts w:ascii="Arial" w:hAnsi="Arial" w:cs="Arial"/>
        </w:rPr>
        <w:fldChar w:fldCharType="separate"/>
      </w:r>
      <w:r w:rsidR="0028349F">
        <w:fldChar w:fldCharType="begin"/>
      </w:r>
      <w:r w:rsidR="0028349F">
        <w:instrText xml:space="preserve"> INCLUDETEXT  "C:\\Users\\mrt\\Source\\Repos\\Haemophilus\\HaemophilusWeb\\ReportTemplates\\includes\\Seite 1.docx" </w:instrText>
      </w:r>
      <w:r w:rsidR="0028349F">
        <w:fldChar w:fldCharType="separate"/>
      </w:r>
      <w:r w:rsidR="0028349F">
        <w:rPr>
          <w:rFonts w:ascii="Arial" w:hAnsi="Arial" w:cs="Arial"/>
        </w:rPr>
        <w:t>{SenderName}</w:t>
      </w:r>
    </w:p>
    <w:p w14:paraId="66689CCE" w14:textId="77777777" w:rsidR="0028349F" w:rsidRPr="004659AD" w:rsidRDefault="0028349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65472E9" w14:textId="77777777" w:rsidR="0028349F" w:rsidRPr="00CF0FB3" w:rsidRDefault="0028349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0C939F4" w14:textId="77777777" w:rsidR="0028349F" w:rsidRDefault="0028349F" w:rsidP="00644979">
      <w:pPr>
        <w:rPr>
          <w:rFonts w:ascii="Arial" w:hAnsi="Arial" w:cs="Arial"/>
        </w:rPr>
      </w:pPr>
    </w:p>
    <w:p w14:paraId="42C0E8EF" w14:textId="77777777" w:rsidR="0028349F" w:rsidRPr="007E1298" w:rsidRDefault="0028349F" w:rsidP="00644979">
      <w:pPr>
        <w:rPr>
          <w:rFonts w:ascii="Arial" w:hAnsi="Arial" w:cs="Arial"/>
          <w:b/>
          <w:bCs/>
        </w:rPr>
      </w:pPr>
    </w:p>
    <w:p w14:paraId="7DB4E181" w14:textId="77777777"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F3BFE83" w14:textId="77777777"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9FA9C0" w14:textId="77777777"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401381" w14:textId="77777777" w:rsidR="0028349F" w:rsidRPr="003136E9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349F" w:rsidRPr="0076291A" w14:paraId="0AD8397C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8ECCB" w14:textId="77777777" w:rsidR="0028349F" w:rsidRPr="0076291A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F2AC" w14:textId="77777777" w:rsidR="0028349F" w:rsidRPr="0076291A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AA2E7" w14:textId="77777777" w:rsidR="0028349F" w:rsidRPr="0076291A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46A8F39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1FB0D" w14:textId="77777777" w:rsidR="0028349F" w:rsidRPr="00F923CE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349F" w:rsidRPr="00F923CE" w14:paraId="48E7722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6E2B1" w14:textId="77777777" w:rsidR="0028349F" w:rsidRPr="00F923CE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38886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96FEB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4477A39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2E54E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E8CE" w14:textId="77777777" w:rsidR="0028349F" w:rsidRPr="0051595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349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1042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6A0B9E1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CD71D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550E6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D4778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4144DDE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D7801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1A46B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D5F7C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330F7E8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0E5AC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79E4C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0A6E6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528B7FE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4D022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1AE2C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3B7B4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2E8F4FE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6C983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D8574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564F7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67E23D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9AB55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EC839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42593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14:paraId="7CAB6D1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7EA46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7E0F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7DE64" w14:textId="77777777"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14:paraId="0311278F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8949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A5B0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14:paraId="545C9798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4B87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4D3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27C5" w14:textId="77777777"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14:paraId="0B28166C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F3072B0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ACCD4A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5366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349F" w:rsidRPr="00D30BF0" w14:paraId="60D9D6A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F0EC36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A29FD3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0AB6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349F" w:rsidRPr="00D30BF0" w14:paraId="09BC76B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00C020F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349F" w14:paraId="28F9BCC4" w14:textId="77777777" w:rsidTr="001421A2">
              <w:tc>
                <w:tcPr>
                  <w:tcW w:w="1914" w:type="dxa"/>
                  <w:shd w:val="clear" w:color="auto" w:fill="auto"/>
                </w:tcPr>
                <w:p w14:paraId="07B7C0EF" w14:textId="77777777" w:rsidR="0028349F" w:rsidRPr="00665A18" w:rsidRDefault="0028349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F714F3E" w14:textId="77777777" w:rsidR="0028349F" w:rsidRPr="00665A18" w:rsidRDefault="0028349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FCB6A5F" w14:textId="77777777"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E22E070" w14:textId="77777777" w:rsidR="0028349F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08E4A1" w14:textId="77777777"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F37DA50" w14:textId="77777777"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CBF297E" w14:textId="77777777"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CA7BF55" w14:textId="77777777" w:rsidR="0028349F" w:rsidRPr="00644979" w:rsidRDefault="0028349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A6403C2" w14:textId="77777777" w:rsidR="0028349F" w:rsidRPr="006B6BBC" w:rsidRDefault="0028349F" w:rsidP="005342C4">
      <w:pPr>
        <w:pStyle w:val="Kopfzeile"/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9F10830" w14:textId="77777777" w:rsidR="0028349F" w:rsidRDefault="0028349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349F" w:rsidRPr="00F923CE" w14:paraId="4FE449D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ED3E3B1" w14:textId="77777777" w:rsidR="0028349F" w:rsidRPr="005B3C64" w:rsidRDefault="0028349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1D2D75D" w14:textId="77777777" w:rsidR="0028349F" w:rsidRDefault="0028349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09CF15C" w14:textId="77777777" w:rsidR="0028349F" w:rsidRDefault="0028349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349F" w:rsidRPr="00F923CE" w14:paraId="49C52388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03F07FEA" w14:textId="77777777" w:rsidR="0028349F" w:rsidRPr="005B3C64" w:rsidRDefault="0028349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C67F532" w14:textId="77777777" w:rsidR="0028349F" w:rsidRPr="00F923CE" w:rsidRDefault="0028349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B365A0C" w14:textId="77777777" w:rsidR="0028349F" w:rsidRDefault="0028349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F298B39" w14:textId="77777777" w:rsidR="0028349F" w:rsidRDefault="0028349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7CEF621" w14:textId="77777777" w:rsidR="0028349F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349F" w:rsidRPr="00F923CE" w14:paraId="5A6550F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AF1068D" w14:textId="77777777" w:rsidR="0028349F" w:rsidRPr="005B3C64" w:rsidRDefault="0028349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B952982" w14:textId="77777777" w:rsidR="0028349F" w:rsidRPr="00F923CE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4665BB6" w14:textId="77777777" w:rsidR="0028349F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5D915C9" w14:textId="77777777" w:rsidR="0028349F" w:rsidRPr="000F3FD1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4256A20" w14:textId="77777777" w:rsidR="0028349F" w:rsidRPr="000F3FD1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7BE04A54" w14:textId="77777777" w:rsidR="0028349F" w:rsidRDefault="0028349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906B9A" w14:textId="77777777" w:rsidR="0028349F" w:rsidRPr="0001760C" w:rsidRDefault="0028349F" w:rsidP="0050415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Pr="0001760C">
        <w:rPr>
          <w:rFonts w:ascii="Symbol" w:hAnsi="Symbol" w:cs="Arial"/>
          <w:bCs/>
          <w:iCs/>
        </w:rPr>
        <w:t>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 negatives Ampicillin-</w:t>
      </w:r>
      <w:r w:rsidRPr="0001760C">
        <w:rPr>
          <w:rFonts w:ascii="Arial" w:hAnsi="Arial" w:cs="Arial"/>
          <w:bCs/>
          <w:color w:val="000000"/>
        </w:rPr>
        <w:t xml:space="preserve">resistentes (BLNAR) Isolat. BLNAR </w:t>
      </w:r>
      <w:r w:rsidRPr="0001760C">
        <w:rPr>
          <w:rFonts w:ascii="Arial" w:hAnsi="Arial" w:cs="Arial"/>
          <w:bCs/>
          <w:i/>
          <w:color w:val="000000"/>
        </w:rPr>
        <w:t>H.</w:t>
      </w:r>
      <w:r>
        <w:rPr>
          <w:rFonts w:ascii="Arial" w:hAnsi="Arial" w:cs="Arial"/>
          <w:bCs/>
          <w:i/>
          <w:color w:val="000000"/>
        </w:rPr>
        <w:t> </w:t>
      </w:r>
      <w:r w:rsidRPr="0001760C">
        <w:rPr>
          <w:rFonts w:ascii="Arial" w:hAnsi="Arial" w:cs="Arial"/>
          <w:bCs/>
          <w:i/>
          <w:color w:val="000000"/>
        </w:rPr>
        <w:t>influenzae</w:t>
      </w:r>
      <w:r>
        <w:rPr>
          <w:rFonts w:ascii="Arial" w:hAnsi="Arial" w:cs="Arial"/>
          <w:bCs/>
          <w:color w:val="000000"/>
        </w:rPr>
        <w:noBreakHyphen/>
      </w:r>
      <w:r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Pr="0001760C">
        <w:rPr>
          <w:rFonts w:ascii="Arial" w:hAnsi="Arial" w:cs="Arial"/>
          <w:bCs/>
          <w:color w:val="000000"/>
        </w:rPr>
        <w:t>sind resistent gegen Ampicillin/</w:t>
      </w:r>
      <w:proofErr w:type="spellStart"/>
      <w:r w:rsidRPr="0001760C">
        <w:rPr>
          <w:rFonts w:ascii="Arial" w:hAnsi="Arial" w:cs="Arial"/>
          <w:bCs/>
          <w:color w:val="000000"/>
        </w:rPr>
        <w:t>Sulbactam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1760C">
        <w:rPr>
          <w:rFonts w:ascii="Arial" w:hAnsi="Arial" w:cs="Arial"/>
          <w:bCs/>
          <w:color w:val="000000"/>
          <w:vertAlign w:val="superscript"/>
        </w:rPr>
        <w:t>1,2</w:t>
      </w:r>
      <w:r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jedoch auszugehen</w:t>
      </w:r>
      <w:r w:rsidRPr="0001760C">
        <w:rPr>
          <w:rFonts w:ascii="Arial" w:hAnsi="Arial" w:cs="Arial"/>
          <w:bCs/>
          <w:color w:val="000000"/>
          <w:vertAlign w:val="superscript"/>
        </w:rPr>
        <w:t>3</w:t>
      </w:r>
      <w:r w:rsidRPr="0001760C">
        <w:rPr>
          <w:rFonts w:ascii="Arial" w:hAnsi="Arial" w:cs="Arial"/>
          <w:bCs/>
          <w:color w:val="000000"/>
        </w:rPr>
        <w:t>.</w:t>
      </w:r>
    </w:p>
    <w:p w14:paraId="4D7CF326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D88CA7A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14:paraId="13CC83B6" w14:textId="77777777" w:rsidR="0028349F" w:rsidRPr="002D01DC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28349F">
        <w:rPr>
          <w:rFonts w:ascii="Arial" w:hAnsi="Arial" w:cs="Arial"/>
        </w:rPr>
        <w:t xml:space="preserve">1. </w:t>
      </w:r>
      <w:proofErr w:type="spellStart"/>
      <w:r w:rsidRPr="0028349F">
        <w:rPr>
          <w:rFonts w:ascii="Arial" w:hAnsi="Arial" w:cs="Arial"/>
        </w:rPr>
        <w:t>Jorgensen</w:t>
      </w:r>
      <w:proofErr w:type="spellEnd"/>
      <w:r w:rsidRPr="0028349F">
        <w:rPr>
          <w:rFonts w:ascii="Arial" w:hAnsi="Arial" w:cs="Arial"/>
        </w:rPr>
        <w:t xml:space="preserve"> JH, Alexander GA. </w:t>
      </w:r>
      <w:r w:rsidRPr="002D01DC">
        <w:rPr>
          <w:rFonts w:ascii="Arial" w:hAnsi="Arial" w:cs="Arial"/>
          <w:lang w:val="en-US"/>
        </w:rPr>
        <w:t xml:space="preserve">Comparative activities of selected beta-lactam antibiotics against </w:t>
      </w:r>
      <w:proofErr w:type="spellStart"/>
      <w:r w:rsidRPr="002D01DC">
        <w:rPr>
          <w:rFonts w:ascii="Arial" w:hAnsi="Arial" w:cs="Arial"/>
          <w:i/>
          <w:lang w:val="en-US"/>
        </w:rPr>
        <w:t>Haemophilus</w:t>
      </w:r>
      <w:proofErr w:type="spellEnd"/>
      <w:r w:rsidRPr="002D01DC">
        <w:rPr>
          <w:rFonts w:ascii="Arial" w:hAnsi="Arial" w:cs="Arial"/>
          <w:i/>
          <w:lang w:val="en-US"/>
        </w:rPr>
        <w:t xml:space="preserve"> influenzae</w:t>
      </w:r>
      <w:r w:rsidRPr="002D01DC">
        <w:rPr>
          <w:rFonts w:ascii="Arial" w:hAnsi="Arial" w:cs="Arial"/>
          <w:lang w:val="en-US"/>
        </w:rPr>
        <w:t xml:space="preserve">. </w:t>
      </w:r>
      <w:proofErr w:type="spellStart"/>
      <w:r w:rsidRPr="002D01DC">
        <w:rPr>
          <w:rFonts w:ascii="Arial" w:hAnsi="Arial" w:cs="Arial"/>
          <w:lang w:val="en-US"/>
        </w:rPr>
        <w:t>Antimicrob</w:t>
      </w:r>
      <w:proofErr w:type="spellEnd"/>
      <w:r w:rsidRPr="002D01DC">
        <w:rPr>
          <w:rFonts w:ascii="Arial" w:hAnsi="Arial" w:cs="Arial"/>
          <w:lang w:val="en-US"/>
        </w:rPr>
        <w:t xml:space="preserve"> Agents Chemother. 1978 Feb;13(2):342-3.</w:t>
      </w:r>
    </w:p>
    <w:p w14:paraId="27E5AB58" w14:textId="77777777" w:rsidR="0028349F" w:rsidRPr="002D01DC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30EB1AB9" w14:textId="77777777" w:rsidR="0028349F" w:rsidRPr="009C44A9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9C44A9">
        <w:rPr>
          <w:rFonts w:ascii="Arial" w:hAnsi="Arial" w:cs="Arial"/>
          <w:lang w:val="en-US"/>
        </w:rPr>
        <w:t>Haemophilus</w:t>
      </w:r>
      <w:proofErr w:type="spellEnd"/>
      <w:r w:rsidRPr="009C44A9">
        <w:rPr>
          <w:rFonts w:ascii="Arial" w:hAnsi="Arial" w:cs="Arial"/>
          <w:lang w:val="en-US"/>
        </w:rPr>
        <w:t xml:space="preserve"> influenzae. </w:t>
      </w:r>
      <w:proofErr w:type="spell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Chemother. 2001 45(6):1693-9.</w:t>
      </w:r>
    </w:p>
    <w:p w14:paraId="466CF72F" w14:textId="77777777" w:rsidR="0028349F" w:rsidRPr="009C44A9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5D53A6F4" w14:textId="77777777" w:rsidR="0028349F" w:rsidRPr="008E63A1" w:rsidRDefault="0028349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 xml:space="preserve">3. </w:t>
      </w:r>
      <w:proofErr w:type="spellStart"/>
      <w:r w:rsidRPr="009C44A9">
        <w:rPr>
          <w:rFonts w:ascii="Arial" w:hAnsi="Arial" w:cs="Arial"/>
          <w:lang w:val="en-US"/>
        </w:rPr>
        <w:t>Leclercq</w:t>
      </w:r>
      <w:proofErr w:type="spellEnd"/>
      <w:r w:rsidRPr="009C44A9">
        <w:rPr>
          <w:rFonts w:ascii="Arial" w:hAnsi="Arial" w:cs="Arial"/>
          <w:lang w:val="en-US"/>
        </w:rPr>
        <w:t xml:space="preserve"> R, </w:t>
      </w:r>
      <w:proofErr w:type="spellStart"/>
      <w:r w:rsidRPr="009C44A9">
        <w:rPr>
          <w:rFonts w:ascii="Arial" w:hAnsi="Arial" w:cs="Arial"/>
          <w:lang w:val="en-US"/>
        </w:rPr>
        <w:t>Cantón</w:t>
      </w:r>
      <w:proofErr w:type="spellEnd"/>
      <w:r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Pr="009C44A9">
        <w:rPr>
          <w:rFonts w:ascii="Arial" w:hAnsi="Arial" w:cs="Arial"/>
          <w:lang w:val="en-US"/>
        </w:rPr>
        <w:t>Giske</w:t>
      </w:r>
      <w:proofErr w:type="spellEnd"/>
      <w:r w:rsidRPr="009C44A9">
        <w:rPr>
          <w:rFonts w:ascii="Arial" w:hAnsi="Arial" w:cs="Arial"/>
          <w:lang w:val="en-US"/>
        </w:rPr>
        <w:t xml:space="preserve"> CG, </w:t>
      </w:r>
      <w:proofErr w:type="spellStart"/>
      <w:r w:rsidRPr="009C44A9">
        <w:rPr>
          <w:rFonts w:ascii="Arial" w:hAnsi="Arial" w:cs="Arial"/>
          <w:lang w:val="en-US"/>
        </w:rPr>
        <w:t>Heisig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MacGowan</w:t>
      </w:r>
      <w:proofErr w:type="spellEnd"/>
      <w:r w:rsidRPr="009C44A9">
        <w:rPr>
          <w:rFonts w:ascii="Arial" w:hAnsi="Arial" w:cs="Arial"/>
          <w:lang w:val="en-US"/>
        </w:rPr>
        <w:t xml:space="preserve"> AP, Mouton JW, Nordmann P, </w:t>
      </w:r>
      <w:proofErr w:type="spellStart"/>
      <w:r w:rsidRPr="009C44A9">
        <w:rPr>
          <w:rFonts w:ascii="Arial" w:hAnsi="Arial" w:cs="Arial"/>
          <w:lang w:val="en-US"/>
        </w:rPr>
        <w:t>Rodloff</w:t>
      </w:r>
      <w:proofErr w:type="spellEnd"/>
      <w:r w:rsidRPr="009C44A9">
        <w:rPr>
          <w:rFonts w:ascii="Arial" w:hAnsi="Arial" w:cs="Arial"/>
          <w:lang w:val="en-US"/>
        </w:rPr>
        <w:t xml:space="preserve"> AC, </w:t>
      </w:r>
      <w:proofErr w:type="spellStart"/>
      <w:r w:rsidRPr="009C44A9">
        <w:rPr>
          <w:rFonts w:ascii="Arial" w:hAnsi="Arial" w:cs="Arial"/>
          <w:lang w:val="en-US"/>
        </w:rPr>
        <w:t>Rossolini</w:t>
      </w:r>
      <w:proofErr w:type="spellEnd"/>
      <w:r w:rsidRPr="009C44A9">
        <w:rPr>
          <w:rFonts w:ascii="Arial" w:hAnsi="Arial" w:cs="Arial"/>
          <w:lang w:val="en-US"/>
        </w:rPr>
        <w:t xml:space="preserve"> GM, </w:t>
      </w:r>
      <w:proofErr w:type="spellStart"/>
      <w:r w:rsidRPr="009C44A9">
        <w:rPr>
          <w:rFonts w:ascii="Arial" w:hAnsi="Arial" w:cs="Arial"/>
          <w:lang w:val="en-US"/>
        </w:rPr>
        <w:t>Soussy</w:t>
      </w:r>
      <w:proofErr w:type="spellEnd"/>
      <w:r w:rsidRPr="009C44A9">
        <w:rPr>
          <w:rFonts w:ascii="Arial" w:hAnsi="Arial" w:cs="Arial"/>
          <w:lang w:val="en-US"/>
        </w:rPr>
        <w:t xml:space="preserve"> CJ, </w:t>
      </w:r>
      <w:proofErr w:type="spellStart"/>
      <w:r w:rsidRPr="009C44A9">
        <w:rPr>
          <w:rFonts w:ascii="Arial" w:hAnsi="Arial" w:cs="Arial"/>
          <w:lang w:val="en-US"/>
        </w:rPr>
        <w:t>Steinbakk</w:t>
      </w:r>
      <w:proofErr w:type="spellEnd"/>
      <w:r w:rsidRPr="009C44A9">
        <w:rPr>
          <w:rFonts w:ascii="Arial" w:hAnsi="Arial" w:cs="Arial"/>
          <w:lang w:val="en-US"/>
        </w:rPr>
        <w:t xml:space="preserve"> M, Winstanley TG, </w:t>
      </w:r>
      <w:proofErr w:type="spellStart"/>
      <w:r w:rsidRPr="009C44A9">
        <w:rPr>
          <w:rFonts w:ascii="Arial" w:hAnsi="Arial" w:cs="Arial"/>
          <w:lang w:val="en-US"/>
        </w:rPr>
        <w:t>Kahlmeter</w:t>
      </w:r>
      <w:proofErr w:type="spellEnd"/>
      <w:r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14:paraId="6D38D985" w14:textId="77777777" w:rsidR="0028349F" w:rsidRPr="008E63A1" w:rsidRDefault="0028349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8FDBF53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9A19E4D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842F74B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C15D3E2" w14:textId="77777777"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7C6E648F" w14:textId="77777777" w:rsidR="0028349F" w:rsidRPr="009C44A9" w:rsidRDefault="0028349F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3214AB86" w14:textId="77777777" w:rsidR="005858E6" w:rsidRDefault="006325DB" w:rsidP="006325DB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5E050AF8" w14:textId="77777777"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0282BD64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96AF" w14:textId="77777777" w:rsidR="00A312C4" w:rsidRDefault="00A312C4">
      <w:r>
        <w:separator/>
      </w:r>
    </w:p>
  </w:endnote>
  <w:endnote w:type="continuationSeparator" w:id="0">
    <w:p w14:paraId="7302BA27" w14:textId="77777777" w:rsidR="00A312C4" w:rsidRDefault="00A3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AB71C" w14:textId="208AACE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312C4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C4BC" w14:textId="7C0D2446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A312C4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047A9" w14:textId="1E278C4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312C4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937B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DC0F9" w14:textId="77777777" w:rsidR="00A312C4" w:rsidRDefault="00A312C4">
      <w:r>
        <w:separator/>
      </w:r>
    </w:p>
  </w:footnote>
  <w:footnote w:type="continuationSeparator" w:id="0">
    <w:p w14:paraId="4083EFAB" w14:textId="77777777" w:rsidR="00A312C4" w:rsidRDefault="00A31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C2F4" w14:textId="77777777" w:rsidR="004D0680" w:rsidRDefault="004D06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312C4">
      <w:rPr>
        <w:noProof/>
      </w:rPr>
      <w:pict w14:anchorId="22397AAD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886897A" w14:textId="77777777" w:rsidR="004D0680" w:rsidRDefault="004D06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C54EF8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76D315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68CA4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DE1C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2A4BF80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53577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94FFC8C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98722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F60469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B8000F1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8B0F65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E74AC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2DD3EB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7CDC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0E9C1E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1880DA7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B80A8F1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1DE0742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C9436B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D2C54E9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8C23DFF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D120D2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E5198A" w14:textId="77777777" w:rsidR="004D0680" w:rsidRDefault="004D06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B11A9B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FA87825" w14:textId="77777777" w:rsidR="004D0680" w:rsidRDefault="004D06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15F2CB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E1016F0" w14:textId="77777777" w:rsidR="004D0680" w:rsidRPr="00EA022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A4CA9B6" w14:textId="77777777" w:rsidR="004D0680" w:rsidRDefault="004D06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17919F" w14:textId="77777777" w:rsidR="004D0680" w:rsidRDefault="004D06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12C4">
      <w:rPr>
        <w:noProof/>
      </w:rPr>
      <w:pict w14:anchorId="12241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312C4">
      <w:rPr>
        <w:noProof/>
      </w:rPr>
      <w:pict w14:anchorId="0CD4151F">
        <v:shape id="_x0000_s2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E7ED7A" w14:textId="77777777" w:rsidR="004D0680" w:rsidRDefault="004D06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8E04D7" w14:textId="77777777" w:rsidR="004D0680" w:rsidRDefault="004D06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05C6353" w14:textId="77777777" w:rsidR="004D0680" w:rsidRDefault="004D0680" w:rsidP="00AD2792">
    <w:pPr>
      <w:rPr>
        <w:sz w:val="12"/>
        <w:szCs w:val="12"/>
      </w:rPr>
    </w:pPr>
  </w:p>
  <w:p w14:paraId="535B6255" w14:textId="77777777" w:rsidR="004D0680" w:rsidRDefault="004D0680" w:rsidP="00AD2792">
    <w:pPr>
      <w:pStyle w:val="Kopfzeile"/>
      <w:rPr>
        <w:sz w:val="12"/>
        <w:szCs w:val="12"/>
      </w:rPr>
    </w:pPr>
  </w:p>
  <w:p w14:paraId="73D84864" w14:textId="77777777" w:rsidR="004D0680" w:rsidRDefault="004D0680" w:rsidP="00AD2792">
    <w:pPr>
      <w:pStyle w:val="Kopfzeile"/>
      <w:rPr>
        <w:sz w:val="12"/>
        <w:szCs w:val="12"/>
      </w:rPr>
    </w:pPr>
  </w:p>
  <w:p w14:paraId="4B5E2BA6" w14:textId="77777777" w:rsidR="004D0680" w:rsidRDefault="004D06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6BD5AF0" w14:textId="77777777" w:rsidR="004D0680" w:rsidRDefault="004D06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956AF02" w14:textId="77777777" w:rsidR="004D0680" w:rsidRPr="00AD2792" w:rsidRDefault="004D0680" w:rsidP="00AD2792"/>
  <w:p w14:paraId="6D84C973" w14:textId="77777777" w:rsidR="000C6668" w:rsidRPr="001623D5" w:rsidRDefault="004D068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8FDB1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312C4">
      <w:rPr>
        <w:noProof/>
      </w:rPr>
      <w:pict w14:anchorId="3F3B0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312C4">
      <w:rPr>
        <w:noProof/>
      </w:rPr>
      <w:pict w14:anchorId="57B354FE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794E2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B85315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65844D1" w14:textId="77777777" w:rsidR="003E20A1" w:rsidRPr="00000C19" w:rsidRDefault="003E20A1" w:rsidP="00D551B5">
    <w:pPr>
      <w:rPr>
        <w:sz w:val="12"/>
        <w:szCs w:val="12"/>
      </w:rPr>
    </w:pPr>
  </w:p>
  <w:p w14:paraId="2354C6E4" w14:textId="77777777" w:rsidR="003E20A1" w:rsidRPr="00000C19" w:rsidRDefault="003E20A1" w:rsidP="00D551B5">
    <w:pPr>
      <w:rPr>
        <w:sz w:val="12"/>
        <w:szCs w:val="12"/>
      </w:rPr>
    </w:pPr>
  </w:p>
  <w:p w14:paraId="065EDED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DF245" w14:textId="77777777" w:rsidR="00066257" w:rsidRDefault="0006625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312C4">
      <w:rPr>
        <w:noProof/>
      </w:rPr>
      <w:pict w14:anchorId="0EA1A3B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7BBB9C2" w14:textId="77777777" w:rsidR="00066257" w:rsidRDefault="0006625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22EA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549B2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D102F5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6B3809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6519299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71F5E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F3C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C5BE72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CC0193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09510F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1B91C2A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57A4CD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E2252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71ABD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897D87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DA19F13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C60967C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79F32E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1730746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4EAE0EB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1C3851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D4B404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F0AEB60" w14:textId="77777777" w:rsidR="00066257" w:rsidRDefault="0006625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F48756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FF8B054" w14:textId="77777777" w:rsidR="00066257" w:rsidRDefault="0006625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91684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F5B127C" w14:textId="77777777" w:rsidR="00066257" w:rsidRPr="00EA0220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3E107F2" w14:textId="77777777" w:rsidR="00066257" w:rsidRDefault="0006625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AFAB425" w14:textId="77777777" w:rsidR="00066257" w:rsidRDefault="0006625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12C4">
      <w:rPr>
        <w:noProof/>
      </w:rPr>
      <w:pict w14:anchorId="6A116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312C4">
      <w:rPr>
        <w:noProof/>
      </w:rPr>
      <w:pict w14:anchorId="3876E71B">
        <v:shape id="Grafik 1" o:spid="_x0000_s210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B40C13" w14:textId="77777777" w:rsidR="00066257" w:rsidRDefault="0006625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3FE18E" w14:textId="77777777" w:rsidR="00066257" w:rsidRDefault="0006625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6BD0EAE" w14:textId="77777777" w:rsidR="00066257" w:rsidRDefault="00066257" w:rsidP="00AD2792">
    <w:pPr>
      <w:rPr>
        <w:sz w:val="12"/>
        <w:szCs w:val="12"/>
      </w:rPr>
    </w:pPr>
  </w:p>
  <w:p w14:paraId="6DE8FA0E" w14:textId="77777777" w:rsidR="00066257" w:rsidRDefault="00066257" w:rsidP="00AD2792">
    <w:pPr>
      <w:pStyle w:val="Kopfzeile"/>
      <w:rPr>
        <w:sz w:val="12"/>
        <w:szCs w:val="12"/>
      </w:rPr>
    </w:pPr>
  </w:p>
  <w:p w14:paraId="1DCDEAEB" w14:textId="77777777" w:rsidR="00066257" w:rsidRDefault="00066257" w:rsidP="00AD2792">
    <w:pPr>
      <w:pStyle w:val="Kopfzeile"/>
      <w:rPr>
        <w:sz w:val="12"/>
        <w:szCs w:val="12"/>
      </w:rPr>
    </w:pPr>
  </w:p>
  <w:p w14:paraId="7FB9E859" w14:textId="77777777" w:rsidR="00066257" w:rsidRDefault="0006625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A139A44" w14:textId="77777777" w:rsidR="00066257" w:rsidRDefault="0006625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D11E6F6" w14:textId="77777777" w:rsidR="00066257" w:rsidRPr="00AD2792" w:rsidRDefault="00066257" w:rsidP="00AD2792"/>
  <w:p w14:paraId="32D6576A" w14:textId="77777777" w:rsidR="000B1866" w:rsidRPr="001623D5" w:rsidRDefault="00066257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12C4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26C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4"/>
    <o:shapelayout v:ext="edit">
      <o:idmap v:ext="edit" data="1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498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2015-05-19T21:00:00Z</dcterms:created>
  <dcterms:modified xsi:type="dcterms:W3CDTF">2021-12-03T06:37:00Z</dcterms:modified>
</cp:coreProperties>
</file>