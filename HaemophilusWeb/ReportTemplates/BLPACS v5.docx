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2A2" w:rsidRPr="00A772A2" w:rsidRDefault="00A772A2" w:rsidP="00A772A2">
      <w:pPr>
        <w:rPr>
          <w:rFonts w:ascii="Arial" w:hAnsi="Arial" w:cs="Arial"/>
          <w:b/>
          <w:bCs/>
        </w:rPr>
      </w:pPr>
    </w:p>
    <w:p w:rsidR="00964655" w:rsidRDefault="00964655" w:rsidP="007E1298">
      <w:pPr>
        <w:rPr>
          <w:rFonts w:ascii="Arial" w:hAnsi="Arial" w:cs="Arial"/>
        </w:rPr>
      </w:pPr>
    </w:p>
    <w:p w:rsidR="00964655" w:rsidRPr="007E1298" w:rsidRDefault="00964655" w:rsidP="007E1298">
      <w:pPr>
        <w:rPr>
          <w:rFonts w:ascii="Arial" w:hAnsi="Arial" w:cs="Arial"/>
          <w:b/>
          <w:bCs/>
        </w:rPr>
      </w:pPr>
    </w:p>
    <w:p w:rsidR="00C0084A" w:rsidRDefault="00C0084A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D43CBC" w:rsidRPr="003136E9" w:rsidRDefault="00D43CBC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Würzburg, den </w:t>
      </w:r>
      <w:r w:rsidR="0032594A">
        <w:rPr>
          <w:rFonts w:ascii="Arial" w:hAnsi="Arial" w:cs="Arial"/>
          <w:bCs/>
          <w:color w:val="000000"/>
        </w:rPr>
        <w:t>{Date}</w:t>
      </w:r>
    </w:p>
    <w:tbl>
      <w:tblPr>
        <w:tblW w:w="892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053"/>
        <w:gridCol w:w="1500"/>
        <w:gridCol w:w="1220"/>
        <w:gridCol w:w="1559"/>
      </w:tblGrid>
      <w:tr w:rsidR="00D43CBC" w:rsidRPr="0076291A" w:rsidTr="000B1866">
        <w:trPr>
          <w:trHeight w:val="360"/>
        </w:trPr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75"/>
        </w:trPr>
        <w:tc>
          <w:tcPr>
            <w:tcW w:w="73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7115D3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 w:rsidRPr="00F923C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- </w:t>
            </w:r>
            <w:r w:rsidRPr="00F923CE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1" w:name="_Hlk389428142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5F4241" w:rsidP="005F42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 {LaboratoryNumber}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8F4339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r w:rsidRPr="008F4339"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bookmarkEnd w:id="1"/>
      <w:tr w:rsidR="00D43CBC" w:rsidRPr="00F923CE" w:rsidTr="000B1866">
        <w:trPr>
          <w:gridAfter w:val="1"/>
          <w:wAfter w:w="1559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15"/>
        </w:trPr>
        <w:tc>
          <w:tcPr>
            <w:tcW w:w="4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5B1304" w:rsidP="00C61A75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15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3CBC" w:rsidRPr="00F923CE" w:rsidRDefault="00C95850" w:rsidP="00C9585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r w:rsidRPr="00C9585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</w:t>
            </w:r>
            <w:r w:rsidR="00CB511C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String</w:t>
            </w:r>
            <w:bookmarkStart w:id="2" w:name="_GoBack"/>
            <w:bookmarkEnd w:id="2"/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D43CBC" w:rsidRPr="00F923CE" w:rsidTr="00530572">
        <w:trPr>
          <w:gridAfter w:val="1"/>
          <w:wAfter w:w="1559" w:type="dxa"/>
          <w:trHeight w:val="296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3CBC" w:rsidRPr="00F923CE" w:rsidRDefault="008F4339" w:rsidP="00C61A7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bookmarkStart w:id="3" w:name="OLE_LINK1"/>
            <w:bookmarkStart w:id="4" w:name="OLE_LINK2"/>
            <w:r w:rsidRPr="008F433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</w:t>
            </w:r>
            <w:bookmarkEnd w:id="3"/>
            <w:bookmarkEnd w:id="4"/>
            <w:r w:rsidR="00E959E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530572" w:rsidRPr="00F923CE" w:rsidTr="00530572">
        <w:trPr>
          <w:gridAfter w:val="1"/>
          <w:wAfter w:w="1559" w:type="dxa"/>
          <w:trHeight w:val="91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</w:tcPr>
          <w:p w:rsidR="00530572" w:rsidRPr="00F923CE" w:rsidRDefault="00530572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7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9"/>
              <w:gridCol w:w="2568"/>
            </w:tblGrid>
            <w:tr w:rsidR="00530572" w:rsidTr="004D3424">
              <w:tc>
                <w:tcPr>
                  <w:tcW w:w="2049" w:type="dxa"/>
                </w:tcPr>
                <w:p w:rsidR="00530572" w:rsidRPr="00F923CE" w:rsidRDefault="00530572" w:rsidP="001926AD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4D3424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r w:rsidR="00C302EA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ypings</w:t>
                  </w:r>
                  <w:r w:rsidRPr="004D3424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}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}</w:t>
                  </w:r>
                  <w:r w:rsidR="008E4CF3" w:rsidRPr="008E4CF3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568" w:type="dxa"/>
                </w:tcPr>
                <w:p w:rsidR="00530572" w:rsidRPr="00F923CE" w:rsidRDefault="00530572" w:rsidP="001926A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</w:t>
                  </w:r>
                  <w:r w:rsidR="001926AD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Value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}</w:t>
                  </w:r>
                  <w:r w:rsidRPr="004D3424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="00C302EA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ypings</w:t>
                  </w:r>
                  <w:r w:rsidRPr="004D3424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530572" w:rsidRPr="00F923CE" w:rsidRDefault="00530572" w:rsidP="0053057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9F6C75" w:rsidRPr="0001760C" w:rsidRDefault="00D43CBC" w:rsidP="00D43CB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 w:rsidR="0073512D">
        <w:rPr>
          <w:rFonts w:ascii="Arial" w:hAnsi="Arial" w:cs="Arial"/>
          <w:bCs/>
          <w:color w:val="000000"/>
        </w:rPr>
        <w:t>{Interpretation}</w:t>
      </w:r>
    </w:p>
    <w:p w:rsidR="009F6C75" w:rsidRPr="0001760C" w:rsidRDefault="007B44C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:rsid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410FA9" w:rsidRPr="003D5235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01760C">
        <w:rPr>
          <w:rFonts w:ascii="Arial" w:hAnsi="Arial" w:cs="Arial"/>
        </w:rPr>
        <w:t>Untersuchungen zur Antibiotika-Resistenz</w:t>
      </w:r>
      <w:r w:rsidR="00406DEA">
        <w:rPr>
          <w:rFonts w:ascii="Arial" w:hAnsi="Arial" w:cs="Arial"/>
        </w:rPr>
        <w:t>: siehe nachfolgende Seite.</w:t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Antibiotika-Resistenz</w:t>
      </w:r>
    </w:p>
    <w:p w:rsidR="007F607A" w:rsidRDefault="007F607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</w:p>
    <w:tbl>
      <w:tblPr>
        <w:tblW w:w="10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1"/>
        <w:gridCol w:w="3203"/>
        <w:gridCol w:w="1417"/>
        <w:gridCol w:w="1559"/>
        <w:gridCol w:w="1560"/>
      </w:tblGrid>
      <w:tr w:rsidR="003D4ECE" w:rsidRPr="008763D8" w:rsidTr="003D4ECE">
        <w:trPr>
          <w:trHeight w:val="300"/>
        </w:trPr>
        <w:tc>
          <w:tcPr>
            <w:tcW w:w="2341" w:type="dxa"/>
            <w:vMerge w:val="restart"/>
            <w:shd w:val="clear" w:color="000000" w:fill="BFBFBF"/>
            <w:vAlign w:val="center"/>
          </w:tcPr>
          <w:p w:rsidR="003D4ECE" w:rsidRDefault="003D4ECE" w:rsidP="003D4ECE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3203" w:type="dxa"/>
            <w:vMerge w:val="restart"/>
            <w:vAlign w:val="center"/>
          </w:tcPr>
          <w:p w:rsidR="003D4ECE" w:rsidRDefault="003D4ECE" w:rsidP="003D4EC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536" w:type="dxa"/>
            <w:gridSpan w:val="3"/>
            <w:tcBorders>
              <w:bottom w:val="nil"/>
            </w:tcBorders>
            <w:shd w:val="clear" w:color="auto" w:fill="BFBFBF" w:themeFill="background1" w:themeFillShade="BF"/>
          </w:tcPr>
          <w:p w:rsidR="003D4ECE" w:rsidRDefault="003D4ECE" w:rsidP="003D4E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3D4ECE" w:rsidRPr="008763D8" w:rsidTr="003D4ECE">
        <w:trPr>
          <w:trHeight w:val="300"/>
        </w:trPr>
        <w:tc>
          <w:tcPr>
            <w:tcW w:w="2341" w:type="dxa"/>
            <w:vMerge/>
            <w:shd w:val="clear" w:color="000000" w:fill="BFBFBF"/>
            <w:vAlign w:val="bottom"/>
          </w:tcPr>
          <w:p w:rsidR="003D4ECE" w:rsidRDefault="003D4ECE" w:rsidP="001926A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3203" w:type="dxa"/>
            <w:vMerge/>
            <w:vAlign w:val="bottom"/>
          </w:tcPr>
          <w:p w:rsidR="003D4ECE" w:rsidRDefault="003D4ECE" w:rsidP="00DF339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right w:val="nil"/>
            </w:tcBorders>
            <w:shd w:val="clear" w:color="auto" w:fill="BFBFBF" w:themeFill="background1" w:themeFillShade="BF"/>
          </w:tcPr>
          <w:p w:rsidR="003D4ECE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</w:tcPr>
          <w:p w:rsidR="003D4ECE" w:rsidRPr="000F3FD1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1560" w:type="dxa"/>
            <w:tcBorders>
              <w:top w:val="nil"/>
              <w:left w:val="nil"/>
            </w:tcBorders>
            <w:shd w:val="clear" w:color="auto" w:fill="BFBFBF" w:themeFill="background1" w:themeFillShade="BF"/>
          </w:tcPr>
          <w:p w:rsidR="003D4ECE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gültig seit</w:t>
            </w:r>
          </w:p>
        </w:tc>
      </w:tr>
      <w:tr w:rsidR="003E3234" w:rsidRPr="008763D8" w:rsidTr="003E3234">
        <w:trPr>
          <w:trHeight w:val="300"/>
        </w:trPr>
        <w:tc>
          <w:tcPr>
            <w:tcW w:w="2341" w:type="dxa"/>
            <w:shd w:val="clear" w:color="000000" w:fill="BFBFBF"/>
            <w:vAlign w:val="bottom"/>
          </w:tcPr>
          <w:p w:rsidR="003E3234" w:rsidRPr="005B3C64" w:rsidRDefault="003E3234" w:rsidP="001926A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3203" w:type="dxa"/>
            <w:vAlign w:val="bottom"/>
          </w:tcPr>
          <w:p w:rsidR="003E3234" w:rsidRPr="00F923CE" w:rsidRDefault="003E3234" w:rsidP="00DF339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417" w:type="dxa"/>
            <w:shd w:val="clear" w:color="auto" w:fill="auto"/>
          </w:tcPr>
          <w:p w:rsidR="003E3234" w:rsidRDefault="003E3234" w:rsidP="008763D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shd w:val="clear" w:color="auto" w:fill="auto"/>
          </w:tcPr>
          <w:p w:rsidR="003E3234" w:rsidRPr="000F3FD1" w:rsidRDefault="003E3234" w:rsidP="003E323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560" w:type="dxa"/>
          </w:tcPr>
          <w:p w:rsidR="003E3234" w:rsidRPr="000F3FD1" w:rsidRDefault="003E3234" w:rsidP="008763D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:rsidR="00A97104" w:rsidRPr="000F3FD1" w:rsidRDefault="00A97104" w:rsidP="00A97104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lang w:val="en-US"/>
        </w:rPr>
      </w:pPr>
    </w:p>
    <w:p w:rsidR="001729AF" w:rsidRPr="00D6335B" w:rsidRDefault="005E5CDC" w:rsidP="00594C21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="00594C21"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 w:rsidR="00594C21">
        <w:rPr>
          <w:rFonts w:ascii="Arial" w:hAnsi="Arial" w:cs="Arial"/>
          <w:bCs/>
          <w:color w:val="000000"/>
        </w:rPr>
        <w:t>β</w:t>
      </w:r>
      <w:r w:rsidR="00594C21" w:rsidRPr="0001760C">
        <w:rPr>
          <w:rFonts w:ascii="Arial" w:hAnsi="Arial" w:cs="Arial"/>
          <w:bCs/>
          <w:color w:val="000000"/>
        </w:rPr>
        <w:noBreakHyphen/>
        <w:t>Laktamase </w:t>
      </w:r>
      <w:r w:rsidR="00594C21">
        <w:rPr>
          <w:rFonts w:ascii="Arial" w:hAnsi="Arial" w:cs="Arial"/>
          <w:bCs/>
          <w:color w:val="000000"/>
        </w:rPr>
        <w:t>positives Ampicillin-resistentes</w:t>
      </w:r>
      <w:r w:rsidR="00594C21" w:rsidRPr="0001760C">
        <w:rPr>
          <w:rFonts w:ascii="Arial" w:hAnsi="Arial" w:cs="Arial"/>
          <w:bCs/>
          <w:color w:val="000000"/>
        </w:rPr>
        <w:t xml:space="preserve"> Isolat</w:t>
      </w:r>
      <w:r w:rsidR="00594C21">
        <w:rPr>
          <w:rFonts w:ascii="Arial" w:hAnsi="Arial" w:cs="Arial"/>
          <w:bCs/>
          <w:color w:val="000000"/>
        </w:rPr>
        <w:t xml:space="preserve"> (BLPAR)</w:t>
      </w:r>
      <w:r w:rsidR="00594C21" w:rsidRPr="0001760C">
        <w:rPr>
          <w:rFonts w:ascii="Arial" w:hAnsi="Arial" w:cs="Arial"/>
          <w:bCs/>
          <w:color w:val="000000"/>
        </w:rPr>
        <w:t>.</w:t>
      </w:r>
      <w:r w:rsidR="00594C21">
        <w:rPr>
          <w:rFonts w:ascii="Arial" w:hAnsi="Arial" w:cs="Arial"/>
          <w:bCs/>
          <w:color w:val="000000"/>
        </w:rPr>
        <w:t xml:space="preserve"> Von einer Wirksamkeit von β-Lactamase-Inhibitoren sowie einer </w:t>
      </w:r>
      <w:r w:rsidR="00594C21" w:rsidRPr="0001760C">
        <w:rPr>
          <w:rFonts w:ascii="Arial" w:hAnsi="Arial" w:cs="Arial"/>
          <w:bCs/>
          <w:color w:val="000000"/>
        </w:rPr>
        <w:t>Sensibilität gegen Cefotaxim ist auszugehen</w:t>
      </w:r>
      <w:r w:rsidR="00594C21">
        <w:rPr>
          <w:rFonts w:ascii="Arial" w:hAnsi="Arial" w:cs="Arial"/>
          <w:bCs/>
          <w:color w:val="000000"/>
        </w:rPr>
        <w:t>.</w:t>
      </w:r>
    </w:p>
    <w:p w:rsidR="001729AF" w:rsidRPr="008E63A1" w:rsidRDefault="001729AF" w:rsidP="001729A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D5235" w:rsidRDefault="001729AF" w:rsidP="001729A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  <w:r w:rsidR="003D5235">
        <w:rPr>
          <w:rFonts w:ascii="Arial" w:hAnsi="Arial" w:cs="Arial"/>
        </w:rPr>
        <w:t>,</w:t>
      </w: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7E1298" w:rsidRPr="008A5A9D" w:rsidRDefault="005F1B2E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8A5A9D" w:rsidSect="00650E9A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3028" w:bottom="1418" w:left="1259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AAF" w:rsidRDefault="00C90AAF">
      <w:r>
        <w:separator/>
      </w:r>
    </w:p>
  </w:endnote>
  <w:endnote w:type="continuationSeparator" w:id="0">
    <w:p w:rsidR="00C90AAF" w:rsidRDefault="00C90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3A1" w:rsidRDefault="008A5A9D" w:rsidP="00650E9A">
    <w:pPr>
      <w:tabs>
        <w:tab w:val="left" w:pos="5103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1960CD9" wp14:editId="5477CF80">
          <wp:simplePos x="0" y="0"/>
          <wp:positionH relativeFrom="column">
            <wp:posOffset>5095875</wp:posOffset>
          </wp:positionH>
          <wp:positionV relativeFrom="paragraph">
            <wp:posOffset>-166370</wp:posOffset>
          </wp:positionV>
          <wp:extent cx="1409700" cy="800100"/>
          <wp:effectExtent l="0" t="0" r="0" b="0"/>
          <wp:wrapNone/>
          <wp:docPr id="9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63A1" w:rsidRPr="00595188">
      <w:rPr>
        <w:sz w:val="17"/>
        <w:szCs w:val="17"/>
      </w:rPr>
      <w:t>www.hygiene.uni-wuerzburg.de</w:t>
    </w:r>
    <w:r w:rsidR="008E63A1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650E9A" w:rsidRPr="007E778A">
      <w:rPr>
        <w:sz w:val="16"/>
        <w:szCs w:val="16"/>
      </w:rPr>
      <w:t>Befund zu KL</w:t>
    </w:r>
    <w:r w:rsidR="00650E9A">
      <w:rPr>
        <w:sz w:val="16"/>
        <w:szCs w:val="16"/>
      </w:rPr>
      <w:t>{LaboratoryNumber}</w:t>
    </w:r>
    <w:r w:rsidR="00650E9A" w:rsidRPr="007E778A">
      <w:rPr>
        <w:sz w:val="16"/>
        <w:szCs w:val="16"/>
      </w:rPr>
      <w:t xml:space="preserve">, Seite </w:t>
    </w:r>
    <w:r w:rsidR="00650E9A" w:rsidRPr="007E778A">
      <w:rPr>
        <w:rStyle w:val="Seitenzahl"/>
        <w:sz w:val="16"/>
        <w:szCs w:val="16"/>
      </w:rPr>
      <w:fldChar w:fldCharType="begin"/>
    </w:r>
    <w:r w:rsidR="00650E9A" w:rsidRPr="007E778A">
      <w:rPr>
        <w:rStyle w:val="Seitenzahl"/>
        <w:sz w:val="16"/>
        <w:szCs w:val="16"/>
      </w:rPr>
      <w:instrText xml:space="preserve"> PAGE </w:instrText>
    </w:r>
    <w:r w:rsidR="00650E9A" w:rsidRPr="007E778A">
      <w:rPr>
        <w:rStyle w:val="Seitenzahl"/>
        <w:sz w:val="16"/>
        <w:szCs w:val="16"/>
      </w:rPr>
      <w:fldChar w:fldCharType="separate"/>
    </w:r>
    <w:r w:rsidR="00CB511C">
      <w:rPr>
        <w:rStyle w:val="Seitenzahl"/>
        <w:noProof/>
        <w:sz w:val="16"/>
        <w:szCs w:val="16"/>
      </w:rPr>
      <w:t>1</w:t>
    </w:r>
    <w:r w:rsidR="00650E9A" w:rsidRPr="007E778A">
      <w:rPr>
        <w:rStyle w:val="Seitenzahl"/>
        <w:sz w:val="16"/>
        <w:szCs w:val="16"/>
      </w:rPr>
      <w:fldChar w:fldCharType="end"/>
    </w:r>
    <w:r w:rsidR="00650E9A" w:rsidRPr="007E778A">
      <w:rPr>
        <w:rStyle w:val="Seitenzahl"/>
        <w:sz w:val="16"/>
        <w:szCs w:val="16"/>
      </w:rPr>
      <w:t xml:space="preserve"> von </w:t>
    </w:r>
    <w:r w:rsidR="00650E9A" w:rsidRPr="007E778A">
      <w:rPr>
        <w:rStyle w:val="Seitenzahl"/>
        <w:sz w:val="16"/>
        <w:szCs w:val="16"/>
      </w:rPr>
      <w:fldChar w:fldCharType="begin"/>
    </w:r>
    <w:r w:rsidR="00650E9A" w:rsidRPr="007E778A">
      <w:rPr>
        <w:rStyle w:val="Seitenzahl"/>
        <w:sz w:val="16"/>
        <w:szCs w:val="16"/>
      </w:rPr>
      <w:instrText xml:space="preserve"> NUMPAGES </w:instrText>
    </w:r>
    <w:r w:rsidR="00650E9A" w:rsidRPr="007E778A">
      <w:rPr>
        <w:rStyle w:val="Seitenzahl"/>
        <w:sz w:val="16"/>
        <w:szCs w:val="16"/>
      </w:rPr>
      <w:fldChar w:fldCharType="separate"/>
    </w:r>
    <w:r w:rsidR="00CB511C">
      <w:rPr>
        <w:rStyle w:val="Seitenzahl"/>
        <w:noProof/>
        <w:sz w:val="16"/>
        <w:szCs w:val="16"/>
      </w:rPr>
      <w:t>2</w:t>
    </w:r>
    <w:r w:rsidR="00650E9A" w:rsidRPr="007E778A">
      <w:rPr>
        <w:rStyle w:val="Seitenzahl"/>
        <w:sz w:val="16"/>
        <w:szCs w:val="16"/>
      </w:rPr>
      <w:fldChar w:fldCharType="end"/>
    </w:r>
  </w:p>
  <w:p w:rsidR="008E63A1" w:rsidRPr="00595188" w:rsidRDefault="008E63A1" w:rsidP="00ED28A2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8E63A1" w:rsidRPr="00595188" w:rsidRDefault="008E63A1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8E63A1" w:rsidRPr="00595188" w:rsidRDefault="008E63A1" w:rsidP="00ED28A2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8E63A1" w:rsidRPr="003961C7" w:rsidRDefault="008E63A1" w:rsidP="00ED28A2">
    <w:pPr>
      <w:pStyle w:val="Fuzeile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304" w:rsidRPr="005B1304" w:rsidRDefault="008A5A9D" w:rsidP="005B1304">
    <w:pPr>
      <w:tabs>
        <w:tab w:val="left" w:pos="6240"/>
      </w:tabs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0800" behindDoc="0" locked="0" layoutInCell="1" allowOverlap="1" wp14:anchorId="64636E10" wp14:editId="55823D5E">
          <wp:simplePos x="0" y="0"/>
          <wp:positionH relativeFrom="column">
            <wp:posOffset>5095875</wp:posOffset>
          </wp:positionH>
          <wp:positionV relativeFrom="paragraph">
            <wp:posOffset>-166370</wp:posOffset>
          </wp:positionV>
          <wp:extent cx="1409700" cy="800100"/>
          <wp:effectExtent l="0" t="0" r="0" b="0"/>
          <wp:wrapNone/>
          <wp:docPr id="16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1304" w:rsidRPr="00595188">
      <w:rPr>
        <w:sz w:val="17"/>
        <w:szCs w:val="17"/>
      </w:rPr>
      <w:t>www.hygiene.uni-wuerzburg.de</w:t>
    </w:r>
    <w:r w:rsidR="005B1304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5B1304" w:rsidRPr="005B1304">
      <w:rPr>
        <w:sz w:val="20"/>
        <w:szCs w:val="20"/>
      </w:rPr>
      <w:t xml:space="preserve">Seite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PAGE </w:instrText>
    </w:r>
    <w:r w:rsidR="005B1304" w:rsidRPr="005B1304">
      <w:rPr>
        <w:rStyle w:val="Seitenzahl"/>
        <w:sz w:val="20"/>
        <w:szCs w:val="20"/>
      </w:rPr>
      <w:fldChar w:fldCharType="separate"/>
    </w:r>
    <w:r w:rsidR="00650E9A">
      <w:rPr>
        <w:rStyle w:val="Seitenzahl"/>
        <w:noProof/>
        <w:sz w:val="20"/>
        <w:szCs w:val="20"/>
      </w:rPr>
      <w:t>1</w:t>
    </w:r>
    <w:r w:rsidR="005B1304" w:rsidRPr="005B1304">
      <w:rPr>
        <w:rStyle w:val="Seitenzahl"/>
        <w:sz w:val="20"/>
        <w:szCs w:val="20"/>
      </w:rPr>
      <w:fldChar w:fldCharType="end"/>
    </w:r>
    <w:r w:rsidR="005B1304" w:rsidRPr="005B1304">
      <w:rPr>
        <w:rStyle w:val="Seitenzahl"/>
        <w:sz w:val="20"/>
        <w:szCs w:val="20"/>
      </w:rPr>
      <w:t xml:space="preserve"> von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NUMPAGES </w:instrText>
    </w:r>
    <w:r w:rsidR="005B1304" w:rsidRPr="005B1304">
      <w:rPr>
        <w:rStyle w:val="Seitenzahl"/>
        <w:sz w:val="20"/>
        <w:szCs w:val="20"/>
      </w:rPr>
      <w:fldChar w:fldCharType="separate"/>
    </w:r>
    <w:r w:rsidR="00650E9A">
      <w:rPr>
        <w:rStyle w:val="Seitenzahl"/>
        <w:noProof/>
        <w:sz w:val="20"/>
        <w:szCs w:val="20"/>
      </w:rPr>
      <w:t>2</w:t>
    </w:r>
    <w:r w:rsidR="005B1304" w:rsidRPr="005B1304">
      <w:rPr>
        <w:rStyle w:val="Seitenzahl"/>
        <w:sz w:val="20"/>
        <w:szCs w:val="20"/>
      </w:rPr>
      <w:fldChar w:fldCharType="end"/>
    </w:r>
  </w:p>
  <w:p w:rsidR="005B1304" w:rsidRPr="00595188" w:rsidRDefault="005B1304" w:rsidP="005B1304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5B1304" w:rsidRPr="00595188" w:rsidRDefault="005B1304" w:rsidP="005B1304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5B1304" w:rsidRPr="00595188" w:rsidRDefault="005B1304" w:rsidP="005B1304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5B1304" w:rsidRDefault="005B130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AAF" w:rsidRDefault="00C90AAF">
      <w:r>
        <w:separator/>
      </w:r>
    </w:p>
  </w:footnote>
  <w:footnote w:type="continuationSeparator" w:id="0">
    <w:p w:rsidR="00C90AAF" w:rsidRDefault="00C90A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3A1" w:rsidRPr="006F101C" w:rsidRDefault="008A5A9D" w:rsidP="004C3FF8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4656" behindDoc="1" locked="0" layoutInCell="1" allowOverlap="1" wp14:anchorId="1387E85E" wp14:editId="5FEA10CC">
          <wp:simplePos x="0" y="0"/>
          <wp:positionH relativeFrom="column">
            <wp:posOffset>4738370</wp:posOffset>
          </wp:positionH>
          <wp:positionV relativeFrom="paragraph">
            <wp:posOffset>85725</wp:posOffset>
          </wp:positionV>
          <wp:extent cx="871855" cy="697230"/>
          <wp:effectExtent l="19050" t="19050" r="23495" b="26670"/>
          <wp:wrapTight wrapText="bothSides">
            <wp:wrapPolygon edited="0">
              <wp:start x="-472" y="-590"/>
              <wp:lineTo x="-472" y="21836"/>
              <wp:lineTo x="21710" y="21836"/>
              <wp:lineTo x="21710" y="-590"/>
              <wp:lineTo x="-472" y="-590"/>
            </wp:wrapPolygon>
          </wp:wrapTight>
          <wp:docPr id="3" name="Bild 1" descr="NRZM-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RZM-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69723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5680" behindDoc="0" locked="0" layoutInCell="1" allowOverlap="1" wp14:anchorId="31935A38" wp14:editId="7CF8F6B3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8E63A1" w:rsidRPr="006F101C" w:rsidRDefault="008E63A1" w:rsidP="004C3FF8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Konsiliarlabor für Haemophilus influenzae</w:t>
    </w:r>
  </w:p>
  <w:p w:rsidR="008E63A1" w:rsidRPr="00004588" w:rsidRDefault="008E63A1" w:rsidP="004C3FF8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8E63A1" w:rsidRDefault="008E63A1" w:rsidP="005B176D">
    <w:pPr>
      <w:rPr>
        <w:sz w:val="12"/>
        <w:szCs w:val="12"/>
      </w:rPr>
    </w:pPr>
  </w:p>
  <w:p w:rsidR="008E63A1" w:rsidRDefault="008E63A1" w:rsidP="005B176D">
    <w:pPr>
      <w:pStyle w:val="Kopfzeile"/>
      <w:rPr>
        <w:sz w:val="12"/>
        <w:szCs w:val="12"/>
      </w:rPr>
    </w:pPr>
  </w:p>
  <w:p w:rsidR="008E63A1" w:rsidRDefault="008E63A1" w:rsidP="005B176D">
    <w:pPr>
      <w:pStyle w:val="Kopfzeile"/>
      <w:rPr>
        <w:sz w:val="12"/>
        <w:szCs w:val="12"/>
      </w:rPr>
    </w:pPr>
  </w:p>
  <w:p w:rsidR="008E63A1" w:rsidRPr="00E00EC6" w:rsidRDefault="008E63A1" w:rsidP="005B176D">
    <w:pPr>
      <w:pStyle w:val="Kopfzeil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866" w:rsidRPr="006F101C" w:rsidRDefault="008A5A9D" w:rsidP="000B1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7728" behindDoc="1" locked="0" layoutInCell="1" allowOverlap="1" wp14:anchorId="0C5DC61C" wp14:editId="0485C8F0">
          <wp:simplePos x="0" y="0"/>
          <wp:positionH relativeFrom="column">
            <wp:posOffset>4738370</wp:posOffset>
          </wp:positionH>
          <wp:positionV relativeFrom="paragraph">
            <wp:posOffset>85725</wp:posOffset>
          </wp:positionV>
          <wp:extent cx="871855" cy="697230"/>
          <wp:effectExtent l="19050" t="19050" r="23495" b="26670"/>
          <wp:wrapTight wrapText="bothSides">
            <wp:wrapPolygon edited="0">
              <wp:start x="-472" y="-590"/>
              <wp:lineTo x="-472" y="21836"/>
              <wp:lineTo x="21710" y="21836"/>
              <wp:lineTo x="21710" y="-590"/>
              <wp:lineTo x="-472" y="-590"/>
            </wp:wrapPolygon>
          </wp:wrapTight>
          <wp:docPr id="13" name="Bild 13" descr="NRZM-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NRZM-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69723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8752" behindDoc="0" locked="0" layoutInCell="1" allowOverlap="1" wp14:anchorId="1B7A4B79" wp14:editId="3DAE21D8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14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0B1866" w:rsidRPr="006F101C" w:rsidRDefault="000B1866" w:rsidP="000B186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Konsiliarlabor für Haemophilus influenzae</w:t>
    </w:r>
  </w:p>
  <w:p w:rsidR="000B1866" w:rsidRPr="00004588" w:rsidRDefault="000B1866" w:rsidP="000B1866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0B1866" w:rsidRDefault="000B1866" w:rsidP="000B1866">
    <w:pPr>
      <w:rPr>
        <w:sz w:val="12"/>
        <w:szCs w:val="12"/>
      </w:rPr>
    </w:pPr>
  </w:p>
  <w:p w:rsidR="000B1866" w:rsidRDefault="000B1866" w:rsidP="000B1866">
    <w:pPr>
      <w:pStyle w:val="Kopfzeile"/>
      <w:rPr>
        <w:sz w:val="12"/>
        <w:szCs w:val="12"/>
      </w:rPr>
    </w:pPr>
  </w:p>
  <w:p w:rsidR="000B1866" w:rsidRDefault="008A5A9D" w:rsidP="000B1866">
    <w:pPr>
      <w:pStyle w:val="Kopfzeile"/>
      <w:rPr>
        <w:sz w:val="12"/>
        <w:szCs w:val="12"/>
      </w:rPr>
    </w:pPr>
    <w:r>
      <w:rPr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C5540D8" wp14:editId="4DA59574">
              <wp:simplePos x="0" y="0"/>
              <wp:positionH relativeFrom="column">
                <wp:posOffset>4671695</wp:posOffset>
              </wp:positionH>
              <wp:positionV relativeFrom="paragraph">
                <wp:posOffset>308610</wp:posOffset>
              </wp:positionV>
              <wp:extent cx="1752600" cy="3863975"/>
              <wp:effectExtent l="4445" t="3810" r="0" b="0"/>
              <wp:wrapNone/>
              <wp:docPr id="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3863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  <w:tab w:val="left" w:pos="774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Institut für Hygiene und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Mikrobiologie 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Universität 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>Würzburg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Josef-Schneider-Straße 2, Bau E1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97080 Würzburg</w:t>
                          </w: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Telefon: 0931/ 31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>-46161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(Sekretariat)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Telefax: 0931/ </w:t>
                          </w:r>
                          <w:r>
                            <w:rPr>
                              <w:sz w:val="17"/>
                              <w:szCs w:val="17"/>
                            </w:rPr>
                            <w:t>31-87281 (Labor)</w:t>
                          </w: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Prof. Dr. med. Ulrich Vogel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</w:t>
                          </w: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1-46802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uvogel@hygiene.uni-wuerzburg.de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PD 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>Dr. rer. nat. Heike Claus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31-46936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hclaus@hygiene.uni-wuerzburg.de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Dr. med. Johannes Elias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31-46159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jelias@hygiene.uni-wuerzburg.de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Dr. med. Thiên-Trí Lâm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31-46737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ttlam@hygiene.uni-wuerzburg.de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NRZM / KLHi Labor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</w:t>
                          </w: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1-46006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Telefax: 0931/ </w:t>
                          </w:r>
                          <w:r>
                            <w:rPr>
                              <w:sz w:val="17"/>
                              <w:szCs w:val="17"/>
                            </w:rPr>
                            <w:t>31-87281</w:t>
                          </w:r>
                        </w:p>
                        <w:p w:rsidR="000B1866" w:rsidRPr="00DD0E2A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824640">
                            <w:rPr>
                              <w:sz w:val="17"/>
                              <w:szCs w:val="17"/>
                              <w:lang w:val="pl-PL"/>
                            </w:rPr>
                            <w:t>nrzm@hygiene.uni-wuerzburg.de</w:t>
                          </w:r>
                        </w:p>
                        <w:p w:rsidR="000B1866" w:rsidRPr="00DD0E2A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DD0E2A" w:rsidRDefault="000B1866" w:rsidP="000B1866">
                          <w:pPr>
                            <w:rPr>
                              <w:lang w:val="pl-P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367.85pt;margin-top:24.3pt;width:138pt;height:30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MpVhQIAABE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" stroked="f">
              <v:textbox>
                <w:txbxContent>
                  <w:p w:rsidR="000B1866" w:rsidRPr="007C67FE" w:rsidRDefault="000B1866" w:rsidP="000B1866">
                    <w:pPr>
                      <w:tabs>
                        <w:tab w:val="left" w:pos="7560"/>
                        <w:tab w:val="left" w:pos="774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Institut für Hygiene und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Mikrobiologie 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Universität </w:t>
                    </w:r>
                    <w:r w:rsidRPr="007C67FE">
                      <w:rPr>
                        <w:sz w:val="17"/>
                        <w:szCs w:val="17"/>
                      </w:rPr>
                      <w:t>Würzburg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Josef-Schneider-Straße 2, Bau E1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97080 Würzburg</w:t>
                    </w: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Telefon: 0931/ 31</w:t>
                    </w:r>
                    <w:r w:rsidRPr="007C67FE">
                      <w:rPr>
                        <w:sz w:val="17"/>
                        <w:szCs w:val="17"/>
                      </w:rPr>
                      <w:t>-46161</w:t>
                    </w:r>
                    <w:r>
                      <w:rPr>
                        <w:sz w:val="17"/>
                        <w:szCs w:val="17"/>
                      </w:rPr>
                      <w:t xml:space="preserve"> (Sekretariat)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Telefax: 0931/ </w:t>
                    </w:r>
                    <w:r>
                      <w:rPr>
                        <w:sz w:val="17"/>
                        <w:szCs w:val="17"/>
                      </w:rPr>
                      <w:t>31-87281 (Labor)</w:t>
                    </w: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Prof. Dr. med. Ulrich Vogel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</w:t>
                    </w:r>
                    <w:r w:rsidRPr="006B2380">
                      <w:rPr>
                        <w:sz w:val="17"/>
                        <w:szCs w:val="17"/>
                        <w:lang w:val="pl-PL"/>
                      </w:rPr>
                      <w:t>1-46802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uvogel@hygiene.uni-wuerzburg.de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PD </w:t>
                    </w:r>
                    <w:r w:rsidRPr="007C67FE">
                      <w:rPr>
                        <w:sz w:val="17"/>
                        <w:szCs w:val="17"/>
                      </w:rPr>
                      <w:t xml:space="preserve">Dr. </w:t>
                    </w:r>
                    <w:proofErr w:type="spellStart"/>
                    <w:r w:rsidRPr="007C67FE">
                      <w:rPr>
                        <w:sz w:val="17"/>
                        <w:szCs w:val="17"/>
                      </w:rPr>
                      <w:t>rer</w:t>
                    </w:r>
                    <w:proofErr w:type="spellEnd"/>
                    <w:r w:rsidRPr="007C67FE">
                      <w:rPr>
                        <w:sz w:val="17"/>
                        <w:szCs w:val="17"/>
                      </w:rPr>
                      <w:t>. nat. Heike Claus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31-46936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hclaus@hygiene.uni-wuerzburg.de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Dr. med. Johannes Elias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31-46159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jelias@hygiene.uni-wuerzburg.de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Dr. med. Thiên-Trí Lâm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31-46737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ttlam@hygiene.uni-wuerzburg.de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NRZM / KLHi Labor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</w:t>
                    </w:r>
                    <w:r w:rsidRPr="006B2380">
                      <w:rPr>
                        <w:sz w:val="17"/>
                        <w:szCs w:val="17"/>
                        <w:lang w:val="pl-PL"/>
                      </w:rPr>
                      <w:t>1-46006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Telefax: 0931/ </w:t>
                    </w:r>
                    <w:r>
                      <w:rPr>
                        <w:sz w:val="17"/>
                        <w:szCs w:val="17"/>
                      </w:rPr>
                      <w:t>31-87281</w:t>
                    </w:r>
                  </w:p>
                  <w:p w:rsidR="000B1866" w:rsidRPr="00DD0E2A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824640">
                      <w:rPr>
                        <w:sz w:val="17"/>
                        <w:szCs w:val="17"/>
                        <w:lang w:val="pl-PL"/>
                      </w:rPr>
                      <w:t>nrzm@hygiene.uni-wuerzburg.de</w:t>
                    </w:r>
                  </w:p>
                  <w:p w:rsidR="000B1866" w:rsidRPr="00DD0E2A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DD0E2A" w:rsidRDefault="000B1866" w:rsidP="000B1866">
                    <w:pPr>
                      <w:rPr>
                        <w:lang w:val="pl-PL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0B1866" w:rsidRPr="00E00EC6" w:rsidRDefault="000B1866" w:rsidP="000B1866">
    <w:pPr>
      <w:pStyle w:val="Kopfzeile"/>
      <w:rPr>
        <w:sz w:val="12"/>
        <w:szCs w:val="12"/>
      </w:rPr>
    </w:pPr>
  </w:p>
  <w:p w:rsidR="000B1866" w:rsidRPr="003961C7" w:rsidRDefault="000B1866" w:rsidP="000B1866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  <w:r w:rsidRPr="003961C7">
      <w:rPr>
        <w:sz w:val="12"/>
        <w:szCs w:val="12"/>
      </w:rPr>
      <w:tab/>
    </w:r>
  </w:p>
  <w:p w:rsidR="000B1866" w:rsidRDefault="000B186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4A1"/>
    <w:rsid w:val="00004588"/>
    <w:rsid w:val="0001760C"/>
    <w:rsid w:val="00025431"/>
    <w:rsid w:val="00026AF1"/>
    <w:rsid w:val="000364FD"/>
    <w:rsid w:val="00057250"/>
    <w:rsid w:val="00064D60"/>
    <w:rsid w:val="000658AA"/>
    <w:rsid w:val="00080F55"/>
    <w:rsid w:val="00084A63"/>
    <w:rsid w:val="00094720"/>
    <w:rsid w:val="00097786"/>
    <w:rsid w:val="00097984"/>
    <w:rsid w:val="000A492C"/>
    <w:rsid w:val="000B0EDC"/>
    <w:rsid w:val="000B1866"/>
    <w:rsid w:val="000B4A7E"/>
    <w:rsid w:val="000B556C"/>
    <w:rsid w:val="000B6F6F"/>
    <w:rsid w:val="000D0B63"/>
    <w:rsid w:val="000D4975"/>
    <w:rsid w:val="000E18DF"/>
    <w:rsid w:val="000F3FD1"/>
    <w:rsid w:val="000F488D"/>
    <w:rsid w:val="000F4AF0"/>
    <w:rsid w:val="0011012B"/>
    <w:rsid w:val="001160F0"/>
    <w:rsid w:val="001237D9"/>
    <w:rsid w:val="00127EC6"/>
    <w:rsid w:val="00146A2A"/>
    <w:rsid w:val="00155012"/>
    <w:rsid w:val="00163A2C"/>
    <w:rsid w:val="001729AF"/>
    <w:rsid w:val="001806FA"/>
    <w:rsid w:val="00181D3D"/>
    <w:rsid w:val="00183162"/>
    <w:rsid w:val="00187867"/>
    <w:rsid w:val="001926AD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1F28DC"/>
    <w:rsid w:val="001F63F2"/>
    <w:rsid w:val="00201F38"/>
    <w:rsid w:val="00204B3B"/>
    <w:rsid w:val="00216BB6"/>
    <w:rsid w:val="0024181F"/>
    <w:rsid w:val="00242652"/>
    <w:rsid w:val="002506F0"/>
    <w:rsid w:val="00251231"/>
    <w:rsid w:val="00260EA8"/>
    <w:rsid w:val="0026596B"/>
    <w:rsid w:val="00272D75"/>
    <w:rsid w:val="002928FA"/>
    <w:rsid w:val="0029469A"/>
    <w:rsid w:val="00295643"/>
    <w:rsid w:val="002A0FB4"/>
    <w:rsid w:val="002A6037"/>
    <w:rsid w:val="002B04E3"/>
    <w:rsid w:val="002B21C8"/>
    <w:rsid w:val="002B667F"/>
    <w:rsid w:val="002D7741"/>
    <w:rsid w:val="002E197F"/>
    <w:rsid w:val="002E4530"/>
    <w:rsid w:val="002F17C9"/>
    <w:rsid w:val="002F6C98"/>
    <w:rsid w:val="00312A5E"/>
    <w:rsid w:val="00312EB2"/>
    <w:rsid w:val="003136E9"/>
    <w:rsid w:val="003175AE"/>
    <w:rsid w:val="0032594A"/>
    <w:rsid w:val="003366F8"/>
    <w:rsid w:val="00336C86"/>
    <w:rsid w:val="00357F12"/>
    <w:rsid w:val="0037378F"/>
    <w:rsid w:val="00375BB7"/>
    <w:rsid w:val="00381B20"/>
    <w:rsid w:val="003855EA"/>
    <w:rsid w:val="00385785"/>
    <w:rsid w:val="00385F91"/>
    <w:rsid w:val="00393785"/>
    <w:rsid w:val="003961C7"/>
    <w:rsid w:val="003A1691"/>
    <w:rsid w:val="003A1B46"/>
    <w:rsid w:val="003C3C8D"/>
    <w:rsid w:val="003C6AD9"/>
    <w:rsid w:val="003C6AE3"/>
    <w:rsid w:val="003D4ECE"/>
    <w:rsid w:val="003D5235"/>
    <w:rsid w:val="003D5FAC"/>
    <w:rsid w:val="003E3234"/>
    <w:rsid w:val="003F5079"/>
    <w:rsid w:val="00403D08"/>
    <w:rsid w:val="004069BB"/>
    <w:rsid w:val="00406DEA"/>
    <w:rsid w:val="00410FA9"/>
    <w:rsid w:val="00426342"/>
    <w:rsid w:val="004369C7"/>
    <w:rsid w:val="004455BC"/>
    <w:rsid w:val="004561A9"/>
    <w:rsid w:val="00456949"/>
    <w:rsid w:val="00471453"/>
    <w:rsid w:val="00476353"/>
    <w:rsid w:val="00480AC0"/>
    <w:rsid w:val="00485019"/>
    <w:rsid w:val="004904CB"/>
    <w:rsid w:val="004959C0"/>
    <w:rsid w:val="004A2014"/>
    <w:rsid w:val="004A203A"/>
    <w:rsid w:val="004A21CB"/>
    <w:rsid w:val="004A2716"/>
    <w:rsid w:val="004B78C1"/>
    <w:rsid w:val="004C14A8"/>
    <w:rsid w:val="004C3FF8"/>
    <w:rsid w:val="004D3424"/>
    <w:rsid w:val="004D6D15"/>
    <w:rsid w:val="004E43A4"/>
    <w:rsid w:val="004E5963"/>
    <w:rsid w:val="004F69A6"/>
    <w:rsid w:val="00504ADB"/>
    <w:rsid w:val="0051242D"/>
    <w:rsid w:val="00522D8E"/>
    <w:rsid w:val="00523FBC"/>
    <w:rsid w:val="00530572"/>
    <w:rsid w:val="005350B2"/>
    <w:rsid w:val="005473B2"/>
    <w:rsid w:val="0055325D"/>
    <w:rsid w:val="00555B7A"/>
    <w:rsid w:val="00555E8D"/>
    <w:rsid w:val="0056352D"/>
    <w:rsid w:val="0057111D"/>
    <w:rsid w:val="00577449"/>
    <w:rsid w:val="0058194F"/>
    <w:rsid w:val="00594C21"/>
    <w:rsid w:val="00595188"/>
    <w:rsid w:val="0059570B"/>
    <w:rsid w:val="005A0044"/>
    <w:rsid w:val="005A1FDD"/>
    <w:rsid w:val="005B0B79"/>
    <w:rsid w:val="005B1304"/>
    <w:rsid w:val="005B176D"/>
    <w:rsid w:val="005B24ED"/>
    <w:rsid w:val="005B3C64"/>
    <w:rsid w:val="005B4BBD"/>
    <w:rsid w:val="005B7E06"/>
    <w:rsid w:val="005C7F2B"/>
    <w:rsid w:val="005E5CDC"/>
    <w:rsid w:val="005F1B2E"/>
    <w:rsid w:val="005F3156"/>
    <w:rsid w:val="005F4241"/>
    <w:rsid w:val="0060062A"/>
    <w:rsid w:val="00604446"/>
    <w:rsid w:val="00611B57"/>
    <w:rsid w:val="00611C98"/>
    <w:rsid w:val="0062240F"/>
    <w:rsid w:val="0062567B"/>
    <w:rsid w:val="00626F35"/>
    <w:rsid w:val="00632755"/>
    <w:rsid w:val="0063324C"/>
    <w:rsid w:val="006353DA"/>
    <w:rsid w:val="00642C4E"/>
    <w:rsid w:val="006443BA"/>
    <w:rsid w:val="0064498D"/>
    <w:rsid w:val="006505E8"/>
    <w:rsid w:val="00650E9A"/>
    <w:rsid w:val="00661F4E"/>
    <w:rsid w:val="00693020"/>
    <w:rsid w:val="006939B2"/>
    <w:rsid w:val="006A10D9"/>
    <w:rsid w:val="006B2380"/>
    <w:rsid w:val="006C1825"/>
    <w:rsid w:val="006C2E71"/>
    <w:rsid w:val="006C5079"/>
    <w:rsid w:val="006D26C9"/>
    <w:rsid w:val="006D5555"/>
    <w:rsid w:val="006D67E1"/>
    <w:rsid w:val="006E1610"/>
    <w:rsid w:val="006E2008"/>
    <w:rsid w:val="006E2CCA"/>
    <w:rsid w:val="006F101C"/>
    <w:rsid w:val="006F3F64"/>
    <w:rsid w:val="006F6072"/>
    <w:rsid w:val="00701568"/>
    <w:rsid w:val="007104BC"/>
    <w:rsid w:val="007115D3"/>
    <w:rsid w:val="00722522"/>
    <w:rsid w:val="0073512D"/>
    <w:rsid w:val="00745278"/>
    <w:rsid w:val="007508A1"/>
    <w:rsid w:val="00755644"/>
    <w:rsid w:val="0076291A"/>
    <w:rsid w:val="0078044B"/>
    <w:rsid w:val="00794050"/>
    <w:rsid w:val="007B05CD"/>
    <w:rsid w:val="007B44CA"/>
    <w:rsid w:val="007C49DB"/>
    <w:rsid w:val="007C67FE"/>
    <w:rsid w:val="007D1B07"/>
    <w:rsid w:val="007D5E89"/>
    <w:rsid w:val="007E1298"/>
    <w:rsid w:val="007E7AD7"/>
    <w:rsid w:val="007F0DBC"/>
    <w:rsid w:val="007F607A"/>
    <w:rsid w:val="0080707E"/>
    <w:rsid w:val="00822C37"/>
    <w:rsid w:val="00824640"/>
    <w:rsid w:val="00826268"/>
    <w:rsid w:val="0083466D"/>
    <w:rsid w:val="00836FE8"/>
    <w:rsid w:val="00845C88"/>
    <w:rsid w:val="00847F17"/>
    <w:rsid w:val="008524AF"/>
    <w:rsid w:val="00873F66"/>
    <w:rsid w:val="008763D8"/>
    <w:rsid w:val="00880AB8"/>
    <w:rsid w:val="00882040"/>
    <w:rsid w:val="00884003"/>
    <w:rsid w:val="00886A23"/>
    <w:rsid w:val="00894A1B"/>
    <w:rsid w:val="00896188"/>
    <w:rsid w:val="008A4304"/>
    <w:rsid w:val="008A5A9D"/>
    <w:rsid w:val="008A6535"/>
    <w:rsid w:val="008A7FAB"/>
    <w:rsid w:val="008B0B5F"/>
    <w:rsid w:val="008D3559"/>
    <w:rsid w:val="008D62D2"/>
    <w:rsid w:val="008E4CF3"/>
    <w:rsid w:val="008E5644"/>
    <w:rsid w:val="008E63A1"/>
    <w:rsid w:val="008F4339"/>
    <w:rsid w:val="009047BA"/>
    <w:rsid w:val="009066EB"/>
    <w:rsid w:val="00911449"/>
    <w:rsid w:val="00921B94"/>
    <w:rsid w:val="00924820"/>
    <w:rsid w:val="0093243C"/>
    <w:rsid w:val="00937343"/>
    <w:rsid w:val="009377D6"/>
    <w:rsid w:val="00944730"/>
    <w:rsid w:val="00947938"/>
    <w:rsid w:val="00964655"/>
    <w:rsid w:val="00965DA0"/>
    <w:rsid w:val="00966F36"/>
    <w:rsid w:val="00974193"/>
    <w:rsid w:val="00993AE8"/>
    <w:rsid w:val="009A0D55"/>
    <w:rsid w:val="009A6FCA"/>
    <w:rsid w:val="009A7230"/>
    <w:rsid w:val="009C485F"/>
    <w:rsid w:val="009C77DD"/>
    <w:rsid w:val="009E46CF"/>
    <w:rsid w:val="009F6C75"/>
    <w:rsid w:val="009F7FCE"/>
    <w:rsid w:val="00A05255"/>
    <w:rsid w:val="00A150C8"/>
    <w:rsid w:val="00A26A5F"/>
    <w:rsid w:val="00A33507"/>
    <w:rsid w:val="00A35FB9"/>
    <w:rsid w:val="00A36FF9"/>
    <w:rsid w:val="00A41A08"/>
    <w:rsid w:val="00A64FF4"/>
    <w:rsid w:val="00A772A2"/>
    <w:rsid w:val="00A77BB0"/>
    <w:rsid w:val="00A83D7D"/>
    <w:rsid w:val="00A90C64"/>
    <w:rsid w:val="00A9267A"/>
    <w:rsid w:val="00A945CA"/>
    <w:rsid w:val="00A95768"/>
    <w:rsid w:val="00A97104"/>
    <w:rsid w:val="00AA7967"/>
    <w:rsid w:val="00AC118E"/>
    <w:rsid w:val="00AC14A1"/>
    <w:rsid w:val="00AC3F95"/>
    <w:rsid w:val="00AD20BE"/>
    <w:rsid w:val="00AD31EA"/>
    <w:rsid w:val="00AD71CD"/>
    <w:rsid w:val="00AE58FD"/>
    <w:rsid w:val="00AF5F1D"/>
    <w:rsid w:val="00B06D07"/>
    <w:rsid w:val="00B22446"/>
    <w:rsid w:val="00B2333C"/>
    <w:rsid w:val="00B2421D"/>
    <w:rsid w:val="00B43EF9"/>
    <w:rsid w:val="00B4692B"/>
    <w:rsid w:val="00B46D61"/>
    <w:rsid w:val="00B46F22"/>
    <w:rsid w:val="00B4790D"/>
    <w:rsid w:val="00B544B8"/>
    <w:rsid w:val="00B56222"/>
    <w:rsid w:val="00B56D4E"/>
    <w:rsid w:val="00B7192C"/>
    <w:rsid w:val="00B75FD9"/>
    <w:rsid w:val="00B7754A"/>
    <w:rsid w:val="00B80D75"/>
    <w:rsid w:val="00B95650"/>
    <w:rsid w:val="00BA248C"/>
    <w:rsid w:val="00BA6847"/>
    <w:rsid w:val="00BB442B"/>
    <w:rsid w:val="00BC19AD"/>
    <w:rsid w:val="00BC2820"/>
    <w:rsid w:val="00BC475B"/>
    <w:rsid w:val="00BD4337"/>
    <w:rsid w:val="00BE27BC"/>
    <w:rsid w:val="00C0084A"/>
    <w:rsid w:val="00C00D4C"/>
    <w:rsid w:val="00C062F9"/>
    <w:rsid w:val="00C07D41"/>
    <w:rsid w:val="00C302EA"/>
    <w:rsid w:val="00C37576"/>
    <w:rsid w:val="00C50606"/>
    <w:rsid w:val="00C60C33"/>
    <w:rsid w:val="00C610A3"/>
    <w:rsid w:val="00C616C3"/>
    <w:rsid w:val="00C61A75"/>
    <w:rsid w:val="00C710D6"/>
    <w:rsid w:val="00C71F8A"/>
    <w:rsid w:val="00C7364D"/>
    <w:rsid w:val="00C74B69"/>
    <w:rsid w:val="00C819C2"/>
    <w:rsid w:val="00C82AAD"/>
    <w:rsid w:val="00C90AAF"/>
    <w:rsid w:val="00C95850"/>
    <w:rsid w:val="00C97EBC"/>
    <w:rsid w:val="00CA336F"/>
    <w:rsid w:val="00CB0FA0"/>
    <w:rsid w:val="00CB14A6"/>
    <w:rsid w:val="00CB3D7C"/>
    <w:rsid w:val="00CB511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335B"/>
    <w:rsid w:val="00D6577B"/>
    <w:rsid w:val="00D66BD4"/>
    <w:rsid w:val="00D7430B"/>
    <w:rsid w:val="00D96E22"/>
    <w:rsid w:val="00DA2B48"/>
    <w:rsid w:val="00DD0E2A"/>
    <w:rsid w:val="00DD2D09"/>
    <w:rsid w:val="00DD49A9"/>
    <w:rsid w:val="00DD796C"/>
    <w:rsid w:val="00DE0C44"/>
    <w:rsid w:val="00DE22D7"/>
    <w:rsid w:val="00DF339A"/>
    <w:rsid w:val="00E00968"/>
    <w:rsid w:val="00E00EC6"/>
    <w:rsid w:val="00E06A3C"/>
    <w:rsid w:val="00E40564"/>
    <w:rsid w:val="00E44509"/>
    <w:rsid w:val="00E45752"/>
    <w:rsid w:val="00E53E0F"/>
    <w:rsid w:val="00E62540"/>
    <w:rsid w:val="00E705F4"/>
    <w:rsid w:val="00E821D9"/>
    <w:rsid w:val="00E9420E"/>
    <w:rsid w:val="00E959E6"/>
    <w:rsid w:val="00E9625D"/>
    <w:rsid w:val="00E97708"/>
    <w:rsid w:val="00EA0622"/>
    <w:rsid w:val="00EA076A"/>
    <w:rsid w:val="00EA3765"/>
    <w:rsid w:val="00EA506F"/>
    <w:rsid w:val="00EC1D87"/>
    <w:rsid w:val="00EC73BF"/>
    <w:rsid w:val="00ED1478"/>
    <w:rsid w:val="00ED28A2"/>
    <w:rsid w:val="00EE453A"/>
    <w:rsid w:val="00EE567D"/>
    <w:rsid w:val="00EF09A4"/>
    <w:rsid w:val="00EF2E84"/>
    <w:rsid w:val="00F059AF"/>
    <w:rsid w:val="00F07A81"/>
    <w:rsid w:val="00F2288C"/>
    <w:rsid w:val="00F26692"/>
    <w:rsid w:val="00F40C27"/>
    <w:rsid w:val="00F41174"/>
    <w:rsid w:val="00F42205"/>
    <w:rsid w:val="00F43A5B"/>
    <w:rsid w:val="00F63C27"/>
    <w:rsid w:val="00F6615F"/>
    <w:rsid w:val="00F74CE0"/>
    <w:rsid w:val="00F74D8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paragraph" w:styleId="Listenabsatz">
    <w:name w:val="List Paragraph"/>
    <w:basedOn w:val="Standard"/>
    <w:uiPriority w:val="34"/>
    <w:qFormat/>
    <w:rsid w:val="00BD43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paragraph" w:styleId="Listenabsatz">
    <w:name w:val="List Paragraph"/>
    <w:basedOn w:val="Standard"/>
    <w:uiPriority w:val="34"/>
    <w:qFormat/>
    <w:rsid w:val="00BD4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174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5</cp:revision>
  <cp:lastPrinted>2013-08-22T09:28:00Z</cp:lastPrinted>
  <dcterms:created xsi:type="dcterms:W3CDTF">2014-06-14T20:50:00Z</dcterms:created>
  <dcterms:modified xsi:type="dcterms:W3CDTF">2014-08-31T21:49:00Z</dcterms:modified>
</cp:coreProperties>
</file>