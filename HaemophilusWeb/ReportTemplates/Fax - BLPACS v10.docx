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B9A1" w14:textId="77777777" w:rsidR="00BF6924" w:rsidRDefault="00DB2EDB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6EEB4C3F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53D90944" w14:textId="77777777" w:rsidR="00BF6924" w:rsidRPr="00172CE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4845639F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90BB683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41657AB5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6D2157A7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32CA312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278B7B0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C2BC615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65B0A17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D9EF4F0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6277A33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387B64B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6924D4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4B69ABA" w14:textId="77777777" w:rsidR="00BF6924" w:rsidRPr="000E5432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5AB6DF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F267907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FDF097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56038BAC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BF6924" w:rsidRPr="00F80633" w14:paraId="14E6ED22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11235E0" w14:textId="77777777" w:rsidR="00BF6924" w:rsidRPr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2A9BDE6" w14:textId="77777777" w:rsidR="00BF6924" w:rsidRPr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BF6924" w:rsidRPr="00F80633" w14:paraId="07CA93B0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7A23FD40" w14:textId="77777777" w:rsidR="00BF6924" w:rsidRPr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1B78087" w14:textId="77777777" w:rsidR="00BF6924" w:rsidRPr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BF6924" w:rsidRPr="00F80633" w:rsidDel="00F80633" w14:paraId="5AF3B0C5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19075D9" w14:textId="77777777" w:rsidR="00BF6924" w:rsidRPr="00F80633" w:rsidDel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E05AE12" w14:textId="77777777" w:rsidR="00BF6924" w:rsidRPr="00F80633" w:rsidDel="00F80633" w:rsidRDefault="00BF6924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51D15ECD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82ECFE9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66EB1DFF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4EA9F3E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EC0509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489F93E" w14:textId="77777777" w:rsidR="00BF6924" w:rsidRDefault="00BF6924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2BAA98" w14:textId="77777777" w:rsidR="00BF6924" w:rsidRDefault="00BF6924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423C78B6" w14:textId="77777777" w:rsidR="00BF6924" w:rsidRDefault="00BF6924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EFC2BF" w14:textId="77777777" w:rsidR="00BF6924" w:rsidRDefault="00BF6924" w:rsidP="00D8683C"/>
    <w:p w14:paraId="1D0EF10E" w14:textId="77777777" w:rsidR="00BF6924" w:rsidRDefault="00BF6924" w:rsidP="00D8683C"/>
    <w:p w14:paraId="7ED38862" w14:textId="77777777" w:rsidR="00E03EE8" w:rsidRDefault="00DB2EDB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61540B">
        <w:rPr>
          <w:rFonts w:ascii="Arial" w:hAnsi="Arial" w:cs="Arial"/>
        </w:rPr>
        <w:fldChar w:fldCharType="begin"/>
      </w:r>
      <w:r w:rsidR="0061540B">
        <w:rPr>
          <w:rFonts w:ascii="Arial" w:hAnsi="Arial" w:cs="Arial"/>
        </w:rPr>
        <w:instrText xml:space="preserve"> INCLUDETEXT  "D:\\Development\\NRZMHiDB\\HaemophilusWeb\\ReportTemplates\\BLPACS v10.docx" </w:instrText>
      </w:r>
      <w:r w:rsidR="0061540B">
        <w:rPr>
          <w:rFonts w:ascii="Arial" w:hAnsi="Arial" w:cs="Arial"/>
        </w:rPr>
        <w:fldChar w:fldCharType="separate"/>
      </w:r>
      <w:r w:rsidR="00E03EE8">
        <w:fldChar w:fldCharType="begin"/>
      </w:r>
      <w:r w:rsidR="00E03EE8">
        <w:instrText xml:space="preserve"> INCLUDETEXT  "D:\\Development\\NRZMHiDB\\HaemophilusWeb\\ReportTemplates\\includes\\Seite 1.docx" </w:instrText>
      </w:r>
      <w:r w:rsidR="00E03EE8">
        <w:fldChar w:fldCharType="separate"/>
      </w:r>
      <w:r w:rsidR="00E03EE8">
        <w:rPr>
          <w:rFonts w:ascii="Arial" w:hAnsi="Arial" w:cs="Arial"/>
        </w:rPr>
        <w:t>{SenderName}</w:t>
      </w:r>
    </w:p>
    <w:p w14:paraId="142405F9" w14:textId="77777777" w:rsidR="00E03EE8" w:rsidRPr="004659AD" w:rsidRDefault="00E03EE8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4505EA5D" w14:textId="77777777" w:rsidR="00E03EE8" w:rsidRPr="004659AD" w:rsidRDefault="00E03EE8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0EFCC183" w14:textId="77777777" w:rsidR="00E03EE8" w:rsidRPr="00270250" w:rsidRDefault="00E03EE8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1987C42" w14:textId="77777777" w:rsidR="00E03EE8" w:rsidRPr="007E1298" w:rsidRDefault="00E03EE8" w:rsidP="00644979">
      <w:pPr>
        <w:rPr>
          <w:rFonts w:ascii="Arial" w:hAnsi="Arial" w:cs="Arial"/>
          <w:b/>
          <w:bCs/>
        </w:rPr>
      </w:pPr>
    </w:p>
    <w:p w14:paraId="21E3B643" w14:textId="77777777" w:rsidR="00E03EE8" w:rsidRDefault="00E03EE8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7D3EA5A" w14:textId="77777777" w:rsidR="00E03EE8" w:rsidRDefault="00E03EE8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57D25982" w14:textId="77777777" w:rsidR="00E03EE8" w:rsidRPr="003136E9" w:rsidRDefault="00000000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048DD3DB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0053A1F" w14:textId="77777777" w:rsidR="00E03EE8" w:rsidRDefault="00E03EE8" w:rsidP="00FA0749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73938EA0" w14:textId="77777777" w:rsidR="00E03EE8" w:rsidRPr="000E6D63" w:rsidRDefault="00E03EE8" w:rsidP="00FA0749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E03EE8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E03EE8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E03EE8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E03EE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E03EE8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E03EE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E03EE8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E03EE8" w:rsidRPr="00F923CE" w14:paraId="723F10E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C0AFC3" w14:textId="77777777" w:rsidR="00E03EE8" w:rsidRPr="00F923CE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39604" w14:textId="77777777" w:rsidR="00E03EE8" w:rsidRPr="0051595E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E03EE8" w:rsidRPr="00F923CE" w14:paraId="1287BFB6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8A557" w14:textId="77777777" w:rsidR="00E03EE8" w:rsidRPr="00F923CE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6BED9F" w14:textId="77777777" w:rsidR="00E03EE8" w:rsidRPr="00D30BF0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E03EE8" w:rsidRPr="00F923CE" w14:paraId="7F7D9A06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D25F83" w14:textId="77777777" w:rsidR="00E03EE8" w:rsidRPr="00F923CE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A71FD9" w14:textId="77777777" w:rsidR="00E03EE8" w:rsidRPr="00D30BF0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E03EE8" w:rsidRPr="00F923CE" w14:paraId="7A4BCF46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8AE25A" w14:textId="77777777" w:rsidR="00E03EE8" w:rsidRPr="00F923CE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1A4813" w14:textId="77777777" w:rsidR="00E03EE8" w:rsidRPr="00D30BF0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E03EE8" w:rsidRPr="00F923CE" w14:paraId="368DE22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BB07B" w14:textId="77777777" w:rsidR="00E03EE8" w:rsidRPr="00F923CE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E48DB" w14:textId="77777777" w:rsidR="00E03EE8" w:rsidRPr="00D30BF0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E03EE8" w:rsidRPr="00F923CE" w14:paraId="42E5C4B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2A083F" w14:textId="77777777" w:rsidR="00E03EE8" w:rsidRPr="00F923CE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B526B" w14:textId="77777777" w:rsidR="00E03EE8" w:rsidRPr="00D30BF0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E03EE8" w:rsidRPr="00F923CE" w14:paraId="034475EF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76A7C" w14:textId="77777777" w:rsidR="00E03EE8" w:rsidRPr="00F923CE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CC2A8" w14:textId="77777777" w:rsidR="00E03EE8" w:rsidRPr="00D30BF0" w:rsidRDefault="00E03EE8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746D0F90" w14:textId="77777777" w:rsidR="00E03EE8" w:rsidRPr="009B6F20" w:rsidRDefault="00E03EE8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E03EE8" w:rsidRPr="00D30BF0" w14:paraId="5D1BDB8C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6FAFAEF" w14:textId="77777777" w:rsidR="00E03EE8" w:rsidRPr="00D30BF0" w:rsidRDefault="00E03EE8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579515B" w14:textId="77777777" w:rsidR="00E03EE8" w:rsidRPr="00D30BF0" w:rsidRDefault="00E03EE8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2E22F" w14:textId="77777777" w:rsidR="00E03EE8" w:rsidRPr="00D30BF0" w:rsidRDefault="00E03EE8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E03EE8" w:rsidRPr="00D30BF0" w14:paraId="71727B91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0C265BA" w14:textId="77777777" w:rsidR="00E03EE8" w:rsidRPr="00D30BF0" w:rsidRDefault="00E03EE8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CC53836" w14:textId="77777777" w:rsidR="00E03EE8" w:rsidRPr="00D30BF0" w:rsidRDefault="00E03EE8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2678" w14:textId="77777777" w:rsidR="00E03EE8" w:rsidRPr="00D30BF0" w:rsidRDefault="00E03EE8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E03EE8" w:rsidRPr="00D30BF0" w14:paraId="64295E6F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4FFB6FCC" w14:textId="77777777" w:rsidR="00E03EE8" w:rsidRPr="00D30BF0" w:rsidRDefault="00E03EE8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E03EE8" w14:paraId="025AA8F3" w14:textId="77777777" w:rsidTr="001421A2">
              <w:tc>
                <w:tcPr>
                  <w:tcW w:w="1914" w:type="dxa"/>
                  <w:shd w:val="clear" w:color="auto" w:fill="auto"/>
                </w:tcPr>
                <w:p w14:paraId="7BFCC457" w14:textId="77777777" w:rsidR="00E03EE8" w:rsidRPr="00665A18" w:rsidRDefault="00E03EE8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2B0538A4" w14:textId="77777777" w:rsidR="00E03EE8" w:rsidRPr="00665A18" w:rsidRDefault="00E03EE8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6B101CAF" w14:textId="77777777" w:rsidR="00E03EE8" w:rsidRPr="00D30BF0" w:rsidRDefault="00E03EE8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218B8A5" w14:textId="77777777" w:rsidR="00E03EE8" w:rsidRDefault="00E03EE8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29705022" w14:textId="77777777" w:rsidR="00E03EE8" w:rsidRPr="0001760C" w:rsidRDefault="00E03EE8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54BEF90C" w14:textId="77777777" w:rsidR="00E03EE8" w:rsidRPr="0001760C" w:rsidRDefault="00E03EE8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3D653340" w14:textId="77777777" w:rsidR="00E03EE8" w:rsidRPr="0001760C" w:rsidRDefault="00E03EE8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E6BFBAF" w14:textId="77777777" w:rsidR="00E03EE8" w:rsidRPr="00644979" w:rsidRDefault="00E03EE8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3A4C5831" w14:textId="77777777" w:rsidR="00E03EE8" w:rsidRPr="00C75525" w:rsidRDefault="00E03EE8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1DE02DEA" w14:textId="77777777" w:rsidR="00E03EE8" w:rsidRDefault="00E03EE8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E03EE8" w:rsidRPr="00F923CE" w14:paraId="15673DA0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3C4E22E1" w14:textId="77777777" w:rsidR="00E03EE8" w:rsidRPr="005B3C64" w:rsidRDefault="00E03EE8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1C9CE669" w14:textId="77777777" w:rsidR="00E03EE8" w:rsidRDefault="00E03EE8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4A40075C" w14:textId="77777777" w:rsidR="00E03EE8" w:rsidRDefault="00E03EE8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E03EE8" w:rsidRPr="00F923CE" w14:paraId="03304659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34B3D780" w14:textId="77777777" w:rsidR="00E03EE8" w:rsidRPr="005B3C64" w:rsidRDefault="00E03EE8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725F2210" w14:textId="77777777" w:rsidR="00E03EE8" w:rsidRPr="00F923CE" w:rsidRDefault="00E03EE8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46AAB47A" w14:textId="77777777" w:rsidR="00E03EE8" w:rsidRDefault="00E03EE8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1DDA7F1E" w14:textId="77777777" w:rsidR="00E03EE8" w:rsidRDefault="00E03EE8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24B70B9" w14:textId="77777777" w:rsidR="00E03EE8" w:rsidRDefault="00E03EE8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E03EE8" w:rsidRPr="00F923CE" w14:paraId="335A4935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E076F57" w14:textId="77777777" w:rsidR="00E03EE8" w:rsidRPr="005B3C64" w:rsidRDefault="00E03EE8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2E47407D" w14:textId="77777777" w:rsidR="00E03EE8" w:rsidRPr="00F923CE" w:rsidRDefault="00E03EE8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7E81CAC1" w14:textId="77777777" w:rsidR="00E03EE8" w:rsidRDefault="00E03EE8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44C5C07" w14:textId="77777777" w:rsidR="00E03EE8" w:rsidRPr="000F3FD1" w:rsidRDefault="00E03EE8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10735396" w14:textId="77777777" w:rsidR="00E03EE8" w:rsidRPr="000F3FD1" w:rsidRDefault="00E03EE8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29B73412" w14:textId="77777777" w:rsidR="00E03EE8" w:rsidRDefault="00E03EE8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74556AC1" w14:textId="77777777" w:rsidR="00E03EE8" w:rsidRPr="00D6335B" w:rsidRDefault="00E03EE8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  <w:t>Laktamase-positives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β-Lactamase-Inhibitoren sowie </w:t>
      </w:r>
      <w:r w:rsidRPr="00C50FE3">
        <w:rPr>
          <w:rFonts w:ascii="Arial" w:hAnsi="Arial" w:cs="Arial"/>
          <w:bCs/>
          <w:color w:val="000000"/>
        </w:rPr>
        <w:t>einer Sensibilität gegen Cephalosporine der Gruppe 3a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>ist auszugehen</w:t>
      </w:r>
      <w:r>
        <w:rPr>
          <w:rFonts w:ascii="Arial" w:hAnsi="Arial" w:cs="Arial"/>
          <w:bCs/>
          <w:color w:val="000000"/>
        </w:rPr>
        <w:t>.</w:t>
      </w:r>
    </w:p>
    <w:p w14:paraId="0BED749D" w14:textId="77777777" w:rsidR="00E03EE8" w:rsidRPr="008E63A1" w:rsidRDefault="00E03EE8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3A2D823" w14:textId="77777777" w:rsidR="00E03EE8" w:rsidRPr="007E1C70" w:rsidRDefault="00E03EE8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394A732F" w14:textId="77777777" w:rsidR="00E03EE8" w:rsidRPr="007E1C70" w:rsidRDefault="00E03EE8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8319BF3" w14:textId="77777777" w:rsidR="00E03EE8" w:rsidRPr="001F11A5" w:rsidRDefault="00E03EE8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2238BD3A" w14:textId="77777777" w:rsidR="00E03EE8" w:rsidRPr="007E1C70" w:rsidRDefault="00E03EE8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5C02EF6" w14:textId="77777777" w:rsidR="00E03EE8" w:rsidRPr="00A16931" w:rsidRDefault="00E03EE8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196B5D81" w14:textId="26DA99C5" w:rsidR="00E03EE8" w:rsidRPr="00156C1F" w:rsidRDefault="00E03EE8" w:rsidP="00F909FD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77DEE1B9" w14:textId="77777777" w:rsidR="00BE3D48" w:rsidRPr="00FA44F4" w:rsidRDefault="0061540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BE3D48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23D84D6A" w14:textId="15653ABC" w:rsidR="007E1298" w:rsidRPr="009C44A9" w:rsidRDefault="0061540B" w:rsidP="0061540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5F1B" w14:textId="77777777" w:rsidR="006078E0" w:rsidRDefault="006078E0">
      <w:r>
        <w:separator/>
      </w:r>
    </w:p>
  </w:endnote>
  <w:endnote w:type="continuationSeparator" w:id="0">
    <w:p w14:paraId="5F2D6108" w14:textId="77777777" w:rsidR="006078E0" w:rsidRDefault="00607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4BC75" w14:textId="10F8F548" w:rsidR="007E22A5" w:rsidRPr="006A7241" w:rsidRDefault="007E22A5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8CCCF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3748815" o:spid="_x0000_s1152" type="#_x0000_t75" alt="ML-13135-01_DAkkS-Symbol_grau1-1" style="position:absolute;margin-left:401.25pt;margin-top:-13.1pt;width:111pt;height:6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238EA774" w14:textId="77777777" w:rsidR="007E22A5" w:rsidRPr="006A7241" w:rsidRDefault="007E22A5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2BAC38A" w14:textId="77777777" w:rsidR="007E22A5" w:rsidRPr="006A7241" w:rsidRDefault="007E22A5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1EC5A07" w14:textId="77777777" w:rsidR="007E22A5" w:rsidRPr="006A7241" w:rsidRDefault="007E22A5" w:rsidP="00442A30">
    <w:pPr>
      <w:rPr>
        <w:sz w:val="17"/>
        <w:szCs w:val="17"/>
      </w:rPr>
    </w:pPr>
  </w:p>
  <w:p w14:paraId="5833C2AB" w14:textId="234690AB" w:rsidR="00FD3A65" w:rsidRPr="003E20A1" w:rsidRDefault="007E22A5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6E3F" w14:textId="2DE07763" w:rsidR="007E22A5" w:rsidRPr="006A7241" w:rsidRDefault="007E22A5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2283D7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056409221" o:spid="_x0000_s1151" type="#_x0000_t75" alt="ML-13135-01_DAkkS-Symbol_grau1-1" style="position:absolute;margin-left:401.25pt;margin-top:-13.1pt;width:111pt;height:63pt;z-index: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726D55DA" w14:textId="77777777" w:rsidR="007E22A5" w:rsidRPr="006A7241" w:rsidRDefault="007E22A5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7838CC5" w14:textId="77777777" w:rsidR="007E22A5" w:rsidRPr="006A7241" w:rsidRDefault="007E22A5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CBC5615" w14:textId="77777777" w:rsidR="007E22A5" w:rsidRPr="006A7241" w:rsidRDefault="007E22A5" w:rsidP="00442A30">
    <w:pPr>
      <w:rPr>
        <w:sz w:val="17"/>
        <w:szCs w:val="17"/>
      </w:rPr>
    </w:pPr>
  </w:p>
  <w:p w14:paraId="3A9D9498" w14:textId="203F286A" w:rsidR="008E63A1" w:rsidRPr="003E20A1" w:rsidRDefault="007E22A5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F037B" w14:textId="0A42F25B" w:rsidR="007E22A5" w:rsidRPr="006A7241" w:rsidRDefault="007E22A5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710C0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50" type="#_x0000_t75" alt="ML-13135-01_DAkkS-Symbol_grau1-1" style="position:absolute;margin-left:401.25pt;margin-top:-13.1pt;width:111pt;height:63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73D56D4E" w14:textId="77777777" w:rsidR="007E22A5" w:rsidRPr="006A7241" w:rsidRDefault="007E22A5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DCF518E" w14:textId="77777777" w:rsidR="007E22A5" w:rsidRPr="006A7241" w:rsidRDefault="007E22A5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578971D" w14:textId="77777777" w:rsidR="007E22A5" w:rsidRPr="006A7241" w:rsidRDefault="007E22A5" w:rsidP="00442A30">
    <w:pPr>
      <w:rPr>
        <w:sz w:val="17"/>
        <w:szCs w:val="17"/>
      </w:rPr>
    </w:pPr>
  </w:p>
  <w:p w14:paraId="205BDD0F" w14:textId="2E4A2E45" w:rsidR="005B1304" w:rsidRDefault="007E22A5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7B12E" w14:textId="77777777" w:rsidR="006078E0" w:rsidRDefault="006078E0">
      <w:r>
        <w:separator/>
      </w:r>
    </w:p>
  </w:footnote>
  <w:footnote w:type="continuationSeparator" w:id="0">
    <w:p w14:paraId="69A586FD" w14:textId="77777777" w:rsidR="006078E0" w:rsidRDefault="00607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8392F" w14:textId="5FA15580" w:rsidR="009D6EE6" w:rsidRDefault="008D1083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4C4463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49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79582B2">
        <v:shape id="Grafik 1" o:spid="_x0000_s1148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9D6EE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2A6A228" w14:textId="77777777" w:rsidR="009D6EE6" w:rsidRDefault="009D6EE6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5DA7A974" w14:textId="77777777" w:rsidR="009D6EE6" w:rsidRPr="00635E31" w:rsidRDefault="009D6EE6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41CA794" w14:textId="77777777" w:rsidR="009D6EE6" w:rsidRDefault="009D6EE6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5A558379" w14:textId="77777777" w:rsidR="009D6EE6" w:rsidRDefault="009D6EE6" w:rsidP="00AD2792">
    <w:pPr>
      <w:rPr>
        <w:sz w:val="12"/>
        <w:szCs w:val="12"/>
      </w:rPr>
    </w:pPr>
  </w:p>
  <w:p w14:paraId="1DA1A754" w14:textId="77777777" w:rsidR="009D6EE6" w:rsidRDefault="009D6EE6" w:rsidP="00AD2792">
    <w:pPr>
      <w:pStyle w:val="Kopfzeile"/>
      <w:rPr>
        <w:sz w:val="12"/>
        <w:szCs w:val="12"/>
      </w:rPr>
    </w:pPr>
  </w:p>
  <w:p w14:paraId="5D9D0A58" w14:textId="77777777" w:rsidR="009D6EE6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02F76A3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43">
            <w:txbxContent>
              <w:p w14:paraId="17E72847" w14:textId="77777777" w:rsidR="009D6EE6" w:rsidRDefault="009D6EE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A00F633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1F1C42A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2FF5D98" w14:textId="77777777" w:rsidR="009D6EE6" w:rsidRDefault="009D6EE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9B65DFF" w14:textId="77777777" w:rsidR="009D6EE6" w:rsidRDefault="009D6EE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440C7F2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4434D41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4F79540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29257B8A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1E0114F5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2A8DBAD8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A45C105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10A9A69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ED26D76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39BE0E00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4B2BFBF1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16D17ED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13BD4F7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6F65B090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2B33844B" w14:textId="77777777" w:rsidR="009D6EE6" w:rsidRDefault="009D6EE6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266F98D" w14:textId="77777777" w:rsidR="009D6EE6" w:rsidRPr="00635E31" w:rsidRDefault="009D6E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73807AEC" w14:textId="77777777" w:rsidR="009D6EE6" w:rsidRPr="00635E31" w:rsidRDefault="009D6E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22F8B4BC" w14:textId="77777777" w:rsidR="009D6EE6" w:rsidRDefault="009D6E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3A3A53A8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D6EE6">
      <w:rPr>
        <w:sz w:val="12"/>
        <w:szCs w:val="12"/>
      </w:rPr>
      <w:tab/>
    </w:r>
  </w:p>
  <w:p w14:paraId="6CA2C116" w14:textId="77777777" w:rsidR="009D6EE6" w:rsidRDefault="009D6EE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AD65125" w14:textId="77777777" w:rsidR="009D6EE6" w:rsidRPr="00AD2792" w:rsidRDefault="009D6EE6" w:rsidP="00AD2792"/>
  <w:p w14:paraId="21DECDF5" w14:textId="0B6020B3" w:rsidR="000C6668" w:rsidRPr="001623D5" w:rsidRDefault="008D1083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7B06B" w14:textId="2F5030A2" w:rsidR="009D6EE6" w:rsidRDefault="006F3F9F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2854BA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1" o:spid="_x0000_s1147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A802081">
        <v:shape id="Grafik 12" o:spid="_x0000_s1146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9D6EE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427EEE3" w14:textId="77777777" w:rsidR="009D6EE6" w:rsidRDefault="009D6EE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B04312B" w14:textId="77777777" w:rsidR="009D6EE6" w:rsidRPr="00A059AE" w:rsidRDefault="009D6EE6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3ADEE2AA" w14:textId="77777777" w:rsidR="009D6EE6" w:rsidRPr="00000C19" w:rsidRDefault="009D6EE6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13AA5566" w14:textId="77777777" w:rsidR="009D6EE6" w:rsidRPr="00000C19" w:rsidRDefault="009D6EE6" w:rsidP="00D551B5">
    <w:pPr>
      <w:rPr>
        <w:sz w:val="12"/>
        <w:szCs w:val="12"/>
      </w:rPr>
    </w:pPr>
  </w:p>
  <w:p w14:paraId="645E4E80" w14:textId="4B47CD9C" w:rsidR="008E63A1" w:rsidRPr="003E20A1" w:rsidRDefault="006F3F9F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999B3" w14:textId="00CE12D7" w:rsidR="009D6EE6" w:rsidRDefault="005664D1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7233B0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45" type="#_x0000_t75" alt="nrzmhi_logo_500" style="position:absolute;margin-left:385.15pt;margin-top:2.25pt;width:63.4pt;height:63.4pt;z-index:-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2AE3F558">
        <v:shape id="Grafik 4" o:spid="_x0000_s1144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9D6EE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11A6490" w14:textId="77777777" w:rsidR="009D6EE6" w:rsidRDefault="009D6EE6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6C909797" w14:textId="77777777" w:rsidR="009D6EE6" w:rsidRPr="00635E31" w:rsidRDefault="009D6EE6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2146D4D" w14:textId="77777777" w:rsidR="009D6EE6" w:rsidRDefault="009D6EE6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64B1E223" w14:textId="77777777" w:rsidR="009D6EE6" w:rsidRDefault="009D6EE6" w:rsidP="00AD2792">
    <w:pPr>
      <w:rPr>
        <w:sz w:val="12"/>
        <w:szCs w:val="12"/>
      </w:rPr>
    </w:pPr>
  </w:p>
  <w:p w14:paraId="173D3748" w14:textId="77777777" w:rsidR="009D6EE6" w:rsidRDefault="009D6EE6" w:rsidP="00AD2792">
    <w:pPr>
      <w:pStyle w:val="Kopfzeile"/>
      <w:rPr>
        <w:sz w:val="12"/>
        <w:szCs w:val="12"/>
      </w:rPr>
    </w:pPr>
  </w:p>
  <w:p w14:paraId="227E721E" w14:textId="77777777" w:rsidR="009D6EE6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14A835C6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40" type="#_x0000_t202" style="position:absolute;margin-left:364.1pt;margin-top:2.3pt;width:156.8pt;height:304.2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14239851" w14:textId="77777777" w:rsidR="009D6EE6" w:rsidRDefault="009D6EE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497156C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31D9A57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1B6C7BC" w14:textId="77777777" w:rsidR="009D6EE6" w:rsidRDefault="009D6EE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C193FC1" w14:textId="77777777" w:rsidR="009D6EE6" w:rsidRDefault="009D6EE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FAF9B65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EE921B8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30BF7A3E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CC173AA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647F241C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7C9940D3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E58EC1F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4671257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1376C79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164921C5" w14:textId="77777777" w:rsidR="009D6EE6" w:rsidRDefault="009D6E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0EA144CE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BD95C30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CB296F9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2A5699C3" w14:textId="77777777" w:rsidR="009D6EE6" w:rsidRDefault="009D6E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5755965F" w14:textId="77777777" w:rsidR="009D6EE6" w:rsidRDefault="009D6EE6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9768DC3" w14:textId="77777777" w:rsidR="009D6EE6" w:rsidRPr="00635E31" w:rsidRDefault="009D6E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24291DC0" w14:textId="77777777" w:rsidR="009D6EE6" w:rsidRPr="00635E31" w:rsidRDefault="009D6E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58671329" w14:textId="77777777" w:rsidR="009D6EE6" w:rsidRDefault="009D6E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0556DF85" w14:textId="77777777" w:rsidR="009D6EE6" w:rsidRDefault="009D6E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D6EE6">
      <w:rPr>
        <w:sz w:val="12"/>
        <w:szCs w:val="12"/>
      </w:rPr>
      <w:tab/>
    </w:r>
  </w:p>
  <w:p w14:paraId="67EC9BC6" w14:textId="77777777" w:rsidR="009D6EE6" w:rsidRDefault="009D6EE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B20E194" w14:textId="77777777" w:rsidR="009D6EE6" w:rsidRPr="00AD2792" w:rsidRDefault="009D6EE6" w:rsidP="00AD2792"/>
  <w:p w14:paraId="2B99458B" w14:textId="2E2EA056" w:rsidR="000B1866" w:rsidRPr="001623D5" w:rsidRDefault="005664D1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80339964">
    <w:abstractNumId w:val="1"/>
  </w:num>
  <w:num w:numId="2" w16cid:durableId="202108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05EF0"/>
    <w:rsid w:val="00011F0E"/>
    <w:rsid w:val="0001760C"/>
    <w:rsid w:val="00025431"/>
    <w:rsid w:val="00026AF1"/>
    <w:rsid w:val="000364FD"/>
    <w:rsid w:val="00045590"/>
    <w:rsid w:val="00055E76"/>
    <w:rsid w:val="00057250"/>
    <w:rsid w:val="00064D60"/>
    <w:rsid w:val="000658AA"/>
    <w:rsid w:val="00070EE1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2B78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2B24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4530"/>
    <w:rsid w:val="002F1F56"/>
    <w:rsid w:val="00312A5E"/>
    <w:rsid w:val="00312EB2"/>
    <w:rsid w:val="003136E9"/>
    <w:rsid w:val="003175AE"/>
    <w:rsid w:val="00320D26"/>
    <w:rsid w:val="0034693D"/>
    <w:rsid w:val="00357F12"/>
    <w:rsid w:val="003605A3"/>
    <w:rsid w:val="00361B3E"/>
    <w:rsid w:val="0037378F"/>
    <w:rsid w:val="00375BB7"/>
    <w:rsid w:val="003848AB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52EF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E6E9B"/>
    <w:rsid w:val="004F69A6"/>
    <w:rsid w:val="0050415E"/>
    <w:rsid w:val="00504ADB"/>
    <w:rsid w:val="00512252"/>
    <w:rsid w:val="0051242D"/>
    <w:rsid w:val="00514E1B"/>
    <w:rsid w:val="00522D8E"/>
    <w:rsid w:val="00523FBC"/>
    <w:rsid w:val="005434E0"/>
    <w:rsid w:val="005473B2"/>
    <w:rsid w:val="0055325D"/>
    <w:rsid w:val="00555B7A"/>
    <w:rsid w:val="00555E8D"/>
    <w:rsid w:val="0056352D"/>
    <w:rsid w:val="005664D1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078E0"/>
    <w:rsid w:val="00611B57"/>
    <w:rsid w:val="0061540B"/>
    <w:rsid w:val="006168A5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741B7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2C7"/>
    <w:rsid w:val="006E1610"/>
    <w:rsid w:val="006E2008"/>
    <w:rsid w:val="006E2A85"/>
    <w:rsid w:val="006E2CCA"/>
    <w:rsid w:val="006F101C"/>
    <w:rsid w:val="006F19C7"/>
    <w:rsid w:val="006F3F9F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22A5"/>
    <w:rsid w:val="007E7AD7"/>
    <w:rsid w:val="007F0DBC"/>
    <w:rsid w:val="00806F5D"/>
    <w:rsid w:val="0080707E"/>
    <w:rsid w:val="00822C37"/>
    <w:rsid w:val="00823F6B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337"/>
    <w:rsid w:val="00886A23"/>
    <w:rsid w:val="00894A1B"/>
    <w:rsid w:val="00896188"/>
    <w:rsid w:val="008A4304"/>
    <w:rsid w:val="008A6535"/>
    <w:rsid w:val="008A7FAB"/>
    <w:rsid w:val="008B0B5F"/>
    <w:rsid w:val="008B4542"/>
    <w:rsid w:val="008D1083"/>
    <w:rsid w:val="008D3559"/>
    <w:rsid w:val="008E63A1"/>
    <w:rsid w:val="008F1A12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D6EE6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55F05"/>
    <w:rsid w:val="00A6493C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0F33"/>
    <w:rsid w:val="00AD20BE"/>
    <w:rsid w:val="00AD31EA"/>
    <w:rsid w:val="00AD71CD"/>
    <w:rsid w:val="00AF5F1D"/>
    <w:rsid w:val="00B05C87"/>
    <w:rsid w:val="00B06D07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1114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D54B2"/>
    <w:rsid w:val="00BE27BC"/>
    <w:rsid w:val="00BE3D48"/>
    <w:rsid w:val="00BF6523"/>
    <w:rsid w:val="00BF6924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37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81960"/>
    <w:rsid w:val="00D83544"/>
    <w:rsid w:val="00D96E22"/>
    <w:rsid w:val="00DA2B48"/>
    <w:rsid w:val="00DA7025"/>
    <w:rsid w:val="00DB2EDB"/>
    <w:rsid w:val="00DD0E2A"/>
    <w:rsid w:val="00DD2D09"/>
    <w:rsid w:val="00DD49A9"/>
    <w:rsid w:val="00DD796C"/>
    <w:rsid w:val="00DE0C44"/>
    <w:rsid w:val="00E00EC6"/>
    <w:rsid w:val="00E03EE8"/>
    <w:rsid w:val="00E06A3C"/>
    <w:rsid w:val="00E53E0F"/>
    <w:rsid w:val="00E61E89"/>
    <w:rsid w:val="00E62540"/>
    <w:rsid w:val="00E67F95"/>
    <w:rsid w:val="00E705F4"/>
    <w:rsid w:val="00E821D9"/>
    <w:rsid w:val="00E84CD0"/>
    <w:rsid w:val="00E91C6F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123EE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;"/>
  <w14:docId w14:val="19A884A8"/>
  <w15:docId w15:val="{6513265D-1D5A-4219-986B-906E6B9B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8FFEB4-6284-418F-8C20-7DD18911E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371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45</cp:revision>
  <cp:lastPrinted>2015-05-19T09:27:00Z</cp:lastPrinted>
  <dcterms:created xsi:type="dcterms:W3CDTF">2015-05-19T21:00:00Z</dcterms:created>
  <dcterms:modified xsi:type="dcterms:W3CDTF">2024-11-08T07:45:00Z</dcterms:modified>
</cp:coreProperties>
</file>