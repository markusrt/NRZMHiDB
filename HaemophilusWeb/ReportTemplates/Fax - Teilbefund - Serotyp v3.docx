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5FCFA2F5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C095A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5718F" w14:textId="77777777" w:rsidR="000B2870" w:rsidRDefault="000B2870" w:rsidP="00D8683C"/>
    <w:p w14:paraId="62E263C6" w14:textId="77777777" w:rsidR="000B2870" w:rsidRDefault="000B2870" w:rsidP="00D8683C"/>
    <w:p w14:paraId="070A15A2" w14:textId="221A8131" w:rsidR="00F9184F" w:rsidRPr="004659AD" w:rsidRDefault="000B2870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14:paraId="28ECA452" w14:textId="77777777"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968A7AC" w14:textId="77777777"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EF528B4" w14:textId="77777777" w:rsidR="00F9184F" w:rsidRDefault="00F9184F" w:rsidP="00644979">
      <w:pPr>
        <w:rPr>
          <w:rFonts w:ascii="Arial" w:hAnsi="Arial" w:cs="Arial"/>
        </w:rPr>
      </w:pPr>
    </w:p>
    <w:p w14:paraId="7E277C92" w14:textId="77777777"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BE2DE8E" w14:textId="77777777"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14:paraId="68F35C3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0CE9E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365DB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74FF5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2B77B7E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4BD1C" w14:textId="77777777"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F360A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</w:p>
        </w:tc>
      </w:tr>
      <w:tr w:rsidR="00F9184F" w:rsidRPr="00F923CE" w14:paraId="33441A8A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820B8" w14:textId="77777777"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C04F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7549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464025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AEE2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E6B90" w14:textId="77777777"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14BA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43DCBF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8A5A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8F14E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2928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6DD12F3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73DF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10825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23DF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4B779A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00B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114B8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49F13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9E97F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244F8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CC75F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2EE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0D1711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B7EEE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14008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26F5C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1E78DBF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2CB3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A1AE7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6CC4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6EC1F87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C12A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E3CB3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B941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6D2D514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3F3C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9552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43FD9443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704D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33E2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2CF6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7D327C9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22D9F56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468DA4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FE5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14:paraId="18A1E02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4E1D8B7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4398B5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2262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14:paraId="2A94E76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520BD6A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14:paraId="79FC70B6" w14:textId="77777777" w:rsidTr="001421A2">
              <w:tc>
                <w:tcPr>
                  <w:tcW w:w="1914" w:type="dxa"/>
                  <w:shd w:val="clear" w:color="auto" w:fill="auto"/>
                </w:tcPr>
                <w:p w14:paraId="240F5A69" w14:textId="77777777" w:rsidR="00F9184F" w:rsidRPr="00665A18" w:rsidRDefault="007B16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C0C2BE2" w14:textId="77777777"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47D00CF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D7F45D2" w14:textId="77777777"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="007B16C7" w:rsidRPr="00BA29C3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06A6617C" w14:textId="77777777" w:rsidR="00F9184F" w:rsidRPr="0001760C" w:rsidRDefault="00F9184F" w:rsidP="00F4005F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  <w:r w:rsidR="00F4005F">
        <w:rPr>
          <w:rFonts w:ascii="Arial" w:hAnsi="Arial" w:cs="Arial"/>
        </w:rPr>
        <w:br/>
      </w:r>
    </w:p>
    <w:p w14:paraId="37F67D82" w14:textId="77777777"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 w:rsidR="007B16C7">
        <w:rPr>
          <w:rFonts w:ascii="Arial" w:hAnsi="Arial" w:cs="Arial"/>
        </w:rPr>
        <w:t>: folgt</w:t>
      </w:r>
    </w:p>
    <w:p w14:paraId="0639A531" w14:textId="77777777" w:rsidR="00F9184F" w:rsidRPr="008E63A1" w:rsidRDefault="00F9184F" w:rsidP="007B16C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fldChar w:fldCharType="end"/>
      </w:r>
    </w:p>
    <w:p w14:paraId="6C830EC8" w14:textId="77777777"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7ADB0185" w14:textId="77777777"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ED636B0" w14:textId="77777777"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3AFCE304" w14:textId="77777777" w:rsidR="006E12C7" w:rsidRDefault="004E5D23" w:rsidP="004E5D23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129DEB92" w14:textId="77777777"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4F62EEB8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39583" w14:textId="77777777" w:rsidR="006E0022" w:rsidRDefault="006E0022">
      <w:r>
        <w:separator/>
      </w:r>
    </w:p>
  </w:endnote>
  <w:endnote w:type="continuationSeparator" w:id="0">
    <w:p w14:paraId="271F50F9" w14:textId="77777777" w:rsidR="006E0022" w:rsidRDefault="006E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A40C" w14:textId="554DA0F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E0022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B287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B287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5C3E" w14:textId="7777777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6E0022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EBC6" w14:textId="7C2E5BD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E0022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B287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B287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A8332" w14:textId="77777777" w:rsidR="006E0022" w:rsidRDefault="006E0022">
      <w:r>
        <w:separator/>
      </w:r>
    </w:p>
  </w:footnote>
  <w:footnote w:type="continuationSeparator" w:id="0">
    <w:p w14:paraId="35C61AA9" w14:textId="77777777" w:rsidR="006E0022" w:rsidRDefault="006E0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4E798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E0022">
      <w:rPr>
        <w:noProof/>
      </w:rPr>
      <w:pict w14:anchorId="721349E1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C3DAB83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D2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A4DF6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71A4BC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D9EC54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14C46F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4AE2D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1EC668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52574D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8FF96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031EA5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F6B2FC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3D690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31893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02698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E96A39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40E3F3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19B90F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1472B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810E4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90C83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011D5C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42169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D6A8C8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B9D1A4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506522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8AE176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F83B4A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077466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F096A4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E0022">
      <w:rPr>
        <w:noProof/>
      </w:rPr>
      <w:pict w14:anchorId="69062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E0022">
      <w:rPr>
        <w:noProof/>
      </w:rPr>
      <w:pict w14:anchorId="2C5A5DF5">
        <v:shape id="_x0000_s212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23587CA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A7147E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6CA03E2" w14:textId="77777777" w:rsidR="005F0DC5" w:rsidRDefault="005F0DC5" w:rsidP="00AD2792">
    <w:pPr>
      <w:rPr>
        <w:sz w:val="12"/>
        <w:szCs w:val="12"/>
      </w:rPr>
    </w:pPr>
  </w:p>
  <w:p w14:paraId="1F03EB57" w14:textId="77777777" w:rsidR="005F0DC5" w:rsidRDefault="005F0DC5" w:rsidP="00AD2792">
    <w:pPr>
      <w:pStyle w:val="Kopfzeile"/>
      <w:rPr>
        <w:sz w:val="12"/>
        <w:szCs w:val="12"/>
      </w:rPr>
    </w:pPr>
  </w:p>
  <w:p w14:paraId="74683435" w14:textId="77777777" w:rsidR="005F0DC5" w:rsidRDefault="005F0DC5" w:rsidP="00AD2792">
    <w:pPr>
      <w:pStyle w:val="Kopfzeile"/>
      <w:rPr>
        <w:sz w:val="12"/>
        <w:szCs w:val="12"/>
      </w:rPr>
    </w:pPr>
  </w:p>
  <w:p w14:paraId="5CA7B9A8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98A4B28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72114D" w14:textId="77777777" w:rsidR="005F0DC5" w:rsidRPr="00AD2792" w:rsidRDefault="005F0DC5" w:rsidP="00AD2792"/>
  <w:p w14:paraId="680E93A8" w14:textId="77777777" w:rsidR="000C6668" w:rsidRPr="001623D5" w:rsidRDefault="005F0DC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8808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6E0022">
      <w:rPr>
        <w:noProof/>
      </w:rPr>
      <w:pict w14:anchorId="21D35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E0022">
      <w:rPr>
        <w:noProof/>
      </w:rPr>
      <w:pict w14:anchorId="43EE27DB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5C775E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E5C308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1BEB403" w14:textId="77777777" w:rsidR="00292586" w:rsidRPr="00000C19" w:rsidRDefault="00292586" w:rsidP="00D551B5">
    <w:pPr>
      <w:rPr>
        <w:sz w:val="12"/>
        <w:szCs w:val="12"/>
      </w:rPr>
    </w:pPr>
  </w:p>
  <w:p w14:paraId="6C0CB26D" w14:textId="77777777" w:rsidR="00292586" w:rsidRPr="00000C19" w:rsidRDefault="00292586" w:rsidP="00D551B5">
    <w:pPr>
      <w:rPr>
        <w:sz w:val="12"/>
        <w:szCs w:val="12"/>
      </w:rPr>
    </w:pPr>
  </w:p>
  <w:p w14:paraId="3E25E98C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65BD3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E0022">
      <w:rPr>
        <w:noProof/>
      </w:rPr>
      <w:pict w14:anchorId="22D4E54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D256404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7AAF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3AD22E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421466C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9767C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A757FF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8BAB019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027D9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998AF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473D4C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B5D97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D646C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A4E0D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51A758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8D805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A82156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B7BD95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94D14D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26B96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A3912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03DB0F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DF7A54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8CF5BB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ABBC55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8ECCF0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158D25B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8AA541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CF29CCB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75F1BB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1C798E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E0022">
      <w:rPr>
        <w:noProof/>
      </w:rPr>
      <w:pict w14:anchorId="5C6D4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E0022">
      <w:rPr>
        <w:noProof/>
      </w:rPr>
      <w:pict w14:anchorId="66FA8B18">
        <v:shape id="Grafik 1" o:spid="_x0000_s212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5D9C52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42DA92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C7D247" w14:textId="77777777" w:rsidR="005F0DC5" w:rsidRDefault="005F0DC5" w:rsidP="00AD2792">
    <w:pPr>
      <w:rPr>
        <w:sz w:val="12"/>
        <w:szCs w:val="12"/>
      </w:rPr>
    </w:pPr>
  </w:p>
  <w:p w14:paraId="11DAD353" w14:textId="77777777" w:rsidR="005F0DC5" w:rsidRDefault="005F0DC5" w:rsidP="00AD2792">
    <w:pPr>
      <w:pStyle w:val="Kopfzeile"/>
      <w:rPr>
        <w:sz w:val="12"/>
        <w:szCs w:val="12"/>
      </w:rPr>
    </w:pPr>
  </w:p>
  <w:p w14:paraId="12E9CF5A" w14:textId="77777777" w:rsidR="005F0DC5" w:rsidRDefault="005F0DC5" w:rsidP="00AD2792">
    <w:pPr>
      <w:pStyle w:val="Kopfzeile"/>
      <w:rPr>
        <w:sz w:val="12"/>
        <w:szCs w:val="12"/>
      </w:rPr>
    </w:pPr>
  </w:p>
  <w:p w14:paraId="2EC46C04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0709165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86B585" w14:textId="77777777" w:rsidR="005F0DC5" w:rsidRPr="00AD2792" w:rsidRDefault="005F0DC5" w:rsidP="00AD2792"/>
  <w:p w14:paraId="7FEE8362" w14:textId="77777777" w:rsidR="000B1866" w:rsidRPr="001623D5" w:rsidRDefault="005F0DC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/>
    <o:shapelayout v:ext="edit">
      <o:idmap v:ext="edit" data="1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6</cp:revision>
  <cp:lastPrinted>2015-05-19T09:27:00Z</cp:lastPrinted>
  <dcterms:created xsi:type="dcterms:W3CDTF">2018-07-25T19:56:00Z</dcterms:created>
  <dcterms:modified xsi:type="dcterms:W3CDTF">2021-12-03T06:39:00Z</dcterms:modified>
</cp:coreProperties>
</file>