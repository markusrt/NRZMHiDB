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A456" w14:textId="654007D9" w:rsidR="008B7635" w:rsidRDefault="003F406C" w:rsidP="008B7635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55335C7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243.8pt;margin-top:152.15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3633E411" w14:textId="77777777" w:rsidR="003F406C" w:rsidRDefault="003F406C" w:rsidP="003F406C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proofErr w:type="gramStart"/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</w:t>
                  </w:r>
                  <w:proofErr w:type="gramEnd"/>
                  <w:r w:rsidRPr="006F7F3C">
                    <w:rPr>
                      <w:sz w:val="16"/>
                      <w:szCs w:val="16"/>
                    </w:rPr>
                    <w:t>%</w:t>
                  </w:r>
                  <w:proofErr w:type="spellStart"/>
                  <w:r w:rsidRPr="006F7F3C">
                    <w:rPr>
                      <w:sz w:val="16"/>
                      <w:szCs w:val="16"/>
                    </w:rPr>
                    <w:t>DemisIdQrImage</w:t>
                  </w:r>
                  <w:proofErr w:type="spellEnd"/>
                  <w:r w:rsidRPr="006F7F3C">
                    <w:rPr>
                      <w:sz w:val="16"/>
                      <w:szCs w:val="16"/>
                    </w:rPr>
                    <w:t>}</w:t>
                  </w:r>
                </w:p>
                <w:p w14:paraId="7FC13FB5" w14:textId="77777777" w:rsidR="003F406C" w:rsidRPr="000E6D63" w:rsidRDefault="003F406C" w:rsidP="003F406C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proofErr w:type="spellStart"/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proofErr w:type="spellEnd"/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8B7635">
        <w:rPr>
          <w:rFonts w:ascii="Arial" w:hAnsi="Arial" w:cs="Arial"/>
        </w:rPr>
        <w:t>{</w:t>
      </w:r>
      <w:proofErr w:type="spellStart"/>
      <w:r w:rsidR="008B7635">
        <w:rPr>
          <w:rFonts w:ascii="Arial" w:hAnsi="Arial" w:cs="Arial"/>
        </w:rPr>
        <w:t>SenderName</w:t>
      </w:r>
      <w:proofErr w:type="spellEnd"/>
      <w:r w:rsidR="008B7635">
        <w:rPr>
          <w:rFonts w:ascii="Arial" w:hAnsi="Arial" w:cs="Arial"/>
        </w:rPr>
        <w:t>}</w:t>
      </w:r>
    </w:p>
    <w:p w14:paraId="12E632EA" w14:textId="49096862" w:rsidR="00E86513" w:rsidRPr="004659AD" w:rsidRDefault="008B7635" w:rsidP="008B7635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243BFFCB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2CD0DED9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6401E4F9" w14:textId="77777777" w:rsidR="00E86513" w:rsidRDefault="00E86513" w:rsidP="00E86513">
      <w:pPr>
        <w:rPr>
          <w:rFonts w:ascii="Arial" w:hAnsi="Arial" w:cs="Arial"/>
        </w:rPr>
      </w:pPr>
    </w:p>
    <w:p w14:paraId="37BA22DD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7AD83C2B" w14:textId="77777777" w:rsidR="002C233B" w:rsidRDefault="002C233B" w:rsidP="002C233B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54892D30" w14:textId="78A25EFC" w:rsidR="002C233B" w:rsidRPr="003136E9" w:rsidRDefault="002C233B" w:rsidP="0010546F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Molekularbiologischer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Untersuchungsbefund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2C233B" w:rsidRPr="00F923CE" w14:paraId="202A259A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97761C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AEAB0" w14:textId="77777777" w:rsidR="002C233B" w:rsidRPr="0051595E" w:rsidRDefault="00F3575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MZ{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2C233B" w:rsidRPr="00F923CE" w14:paraId="3E7C2278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13940" w14:textId="77777777" w:rsidR="002C233B" w:rsidRPr="00F923CE" w:rsidRDefault="001A72E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Material</w:t>
            </w:r>
            <w:r w:rsidR="002C233B"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DF77C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2C233B" w:rsidRPr="00F923CE" w14:paraId="72E960F5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327F1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013EE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2C233B" w:rsidRPr="00F923CE" w14:paraId="35E4403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398C7D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F906C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2C233B" w:rsidRPr="00F923CE" w14:paraId="52A299DD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FAA84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D3B8F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2C233B" w:rsidRPr="00F923CE" w14:paraId="3995AF47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5A6F9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389AD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2C233B" w:rsidRPr="00F923CE" w14:paraId="4BE3465A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72132E" w14:textId="77777777" w:rsidR="002C233B" w:rsidRPr="00F923CE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6A421" w14:textId="77777777" w:rsidR="002C233B" w:rsidRPr="00D30BF0" w:rsidRDefault="002C233B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14:paraId="690EC5A8" w14:textId="77777777" w:rsidR="002C233B" w:rsidRDefault="002C233B" w:rsidP="002C233B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2C233B" w14:paraId="0765CD52" w14:textId="77777777" w:rsidTr="00850135">
        <w:trPr>
          <w:trHeight w:val="255"/>
        </w:trPr>
        <w:tc>
          <w:tcPr>
            <w:tcW w:w="0" w:type="auto"/>
            <w:shd w:val="clear" w:color="auto" w:fill="auto"/>
          </w:tcPr>
          <w:p w14:paraId="76C1AB80" w14:textId="77777777" w:rsidR="002C233B" w:rsidRPr="002F4939" w:rsidRDefault="002C233B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</w:t>
            </w:r>
            <w:proofErr w:type="gramStart"/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</w:t>
            </w:r>
            <w:proofErr w:type="gramEnd"/>
            <w:r w:rsidRPr="00DA6D3D">
              <w:rPr>
                <w:rFonts w:ascii="Arial" w:hAnsi="Arial" w:cs="Arial"/>
                <w:b/>
                <w:bCs/>
                <w:iCs/>
              </w:rPr>
              <w:t>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  <w:vAlign w:val="bottom"/>
          </w:tcPr>
          <w:p w14:paraId="7EDD35CC" w14:textId="77777777" w:rsidR="002C233B" w:rsidRPr="002F4939" w:rsidRDefault="002C233B" w:rsidP="00EF14A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proofErr w:type="spellEnd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041D75E2" w14:textId="01167DE0" w:rsidR="0004198A" w:rsidRDefault="00AF03D1" w:rsidP="00F91F3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7C32BB">
        <w:rPr>
          <w:rFonts w:ascii="Arial" w:hAnsi="Arial" w:cs="Arial"/>
          <w:b/>
          <w:u w:val="single"/>
        </w:rPr>
        <w:t>Interpretation:</w:t>
      </w:r>
      <w:r>
        <w:rPr>
          <w:rFonts w:ascii="Arial" w:hAnsi="Arial" w:cs="Arial"/>
        </w:rPr>
        <w:t xml:space="preserve"> </w:t>
      </w:r>
      <w:r w:rsidR="004F35CA" w:rsidRPr="00F113AE">
        <w:rPr>
          <w:rFonts w:ascii="Arial" w:hAnsi="Arial" w:cs="Arial"/>
        </w:rPr>
        <w:t>{#</w:t>
      </w:r>
      <w:proofErr w:type="gramStart"/>
      <w:r w:rsidR="004F35CA">
        <w:rPr>
          <w:rFonts w:ascii="Arial" w:hAnsi="Arial" w:cs="Arial"/>
        </w:rPr>
        <w:t>Report</w:t>
      </w:r>
      <w:r w:rsidR="004F35CA" w:rsidRPr="00F113AE">
        <w:rPr>
          <w:rFonts w:ascii="Arial" w:hAnsi="Arial" w:cs="Arial"/>
        </w:rPr>
        <w:t>}{.}</w:t>
      </w:r>
      <w:proofErr w:type="gramEnd"/>
      <w:r w:rsidR="00FA55FE">
        <w:rPr>
          <w:rFonts w:ascii="Arial" w:hAnsi="Arial" w:cs="Arial"/>
        </w:rPr>
        <w:br/>
      </w:r>
      <w:r w:rsidR="004F35CA" w:rsidRPr="00F113AE">
        <w:rPr>
          <w:rFonts w:ascii="Arial" w:hAnsi="Arial" w:cs="Arial"/>
        </w:rPr>
        <w:t>{/</w:t>
      </w:r>
      <w:r w:rsidR="004F35CA">
        <w:rPr>
          <w:rFonts w:ascii="Arial" w:hAnsi="Arial" w:cs="Arial"/>
        </w:rPr>
        <w:t>Report</w:t>
      </w:r>
      <w:r w:rsidR="004F35CA" w:rsidRPr="00F113AE">
        <w:rPr>
          <w:rFonts w:ascii="Arial" w:hAnsi="Arial" w:cs="Arial"/>
        </w:rPr>
        <w:t>}</w:t>
      </w:r>
    </w:p>
    <w:p w14:paraId="514D6281" w14:textId="77777777" w:rsidR="00262027" w:rsidRDefault="00262027" w:rsidP="00F91F3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</w:p>
    <w:p w14:paraId="0AA948C3" w14:textId="77777777" w:rsidR="0004198A" w:rsidRPr="007E1C70" w:rsidRDefault="00F91F39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04198A" w:rsidRPr="007E1C70">
        <w:rPr>
          <w:rFonts w:ascii="Arial" w:hAnsi="Arial" w:cs="Arial"/>
        </w:rPr>
        <w:t>Mit freundlichen Grüßen</w:t>
      </w:r>
    </w:p>
    <w:p w14:paraId="1B592673" w14:textId="77777777" w:rsidR="0004198A" w:rsidRPr="007E1C70" w:rsidRDefault="0004198A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624D9CD" w14:textId="77777777" w:rsidR="0004198A" w:rsidRPr="00254789" w:rsidRDefault="0004198A" w:rsidP="007E1C70">
      <w:pPr>
        <w:rPr>
          <w:rFonts w:ascii="Arial" w:hAnsi="Arial" w:cs="Arial"/>
        </w:rPr>
      </w:pPr>
      <w:r w:rsidRPr="00254789">
        <w:rPr>
          <w:rFonts w:ascii="Arial" w:hAnsi="Arial" w:cs="Arial"/>
        </w:rPr>
        <w:t>{Signer}</w:t>
      </w:r>
      <w:r w:rsidRPr="00254789">
        <w:rPr>
          <w:rFonts w:ascii="Arial" w:hAnsi="Arial" w:cs="Arial"/>
          <w:sz w:val="12"/>
          <w:szCs w:val="12"/>
        </w:rPr>
        <w:t>{#HasCommentOrAnnouncement}</w:t>
      </w:r>
    </w:p>
    <w:p w14:paraId="0EC46704" w14:textId="77777777" w:rsidR="0004198A" w:rsidRPr="007E1C70" w:rsidRDefault="0004198A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00A65F04" w14:textId="18BDCE80" w:rsidR="00F91F39" w:rsidRPr="00702CE2" w:rsidRDefault="0004198A" w:rsidP="00B22FD1">
      <w:pPr>
        <w:rPr>
          <w:rFonts w:ascii="Arial" w:hAnsi="Arial" w:cs="Arial"/>
          <w:color w:val="000000"/>
          <w:u w:val="single"/>
          <w:lang w:val="en-US"/>
        </w:rPr>
      </w:pPr>
      <w:proofErr w:type="spellStart"/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proofErr w:type="spellEnd"/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</w:t>
      </w:r>
      <w:proofErr w:type="spellStart"/>
      <w:proofErr w:type="gramStart"/>
      <w:r w:rsidRPr="00F30DEC">
        <w:rPr>
          <w:rFonts w:ascii="Arial" w:hAnsi="Arial" w:cs="Arial"/>
          <w:sz w:val="12"/>
          <w:szCs w:val="12"/>
          <w:lang w:val="en-US"/>
        </w:rPr>
        <w:t>HasComment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}{</w:t>
      </w:r>
      <w:proofErr w:type="gramEnd"/>
      <w:r w:rsidRPr="00F30DEC">
        <w:rPr>
          <w:rFonts w:ascii="Arial" w:hAnsi="Arial" w:cs="Arial"/>
          <w:sz w:val="12"/>
          <w:szCs w:val="12"/>
          <w:lang w:val="en-US"/>
        </w:rPr>
        <w:t>/</w:t>
      </w:r>
      <w:proofErr w:type="spellStart"/>
      <w:r w:rsidRPr="00F30DEC">
        <w:rPr>
          <w:rFonts w:ascii="Arial" w:hAnsi="Arial" w:cs="Arial"/>
          <w:sz w:val="12"/>
          <w:szCs w:val="12"/>
          <w:lang w:val="en-US"/>
        </w:rPr>
        <w:t>HasCommentOrAnnouncement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</w:t>
      </w:r>
      <w:r w:rsidR="00F91F39">
        <w:rPr>
          <w:rFonts w:ascii="Arial" w:hAnsi="Arial" w:cs="Arial"/>
          <w:color w:val="000000"/>
        </w:rPr>
        <w:fldChar w:fldCharType="end"/>
      </w:r>
    </w:p>
    <w:sectPr w:rsidR="00F91F39" w:rsidRPr="00702CE2" w:rsidSect="001054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09FBA" w14:textId="77777777" w:rsidR="003F0DA9" w:rsidRDefault="003F0DA9">
      <w:r>
        <w:separator/>
      </w:r>
    </w:p>
  </w:endnote>
  <w:endnote w:type="continuationSeparator" w:id="0">
    <w:p w14:paraId="46EDCB7A" w14:textId="77777777" w:rsidR="003F0DA9" w:rsidRDefault="003F0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04EAB" w14:textId="77777777" w:rsidR="001337E7" w:rsidRDefault="001337E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5D037" w14:textId="4D92EDE8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9F152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="00FC7B15">
      <w:rPr>
        <w:b/>
        <w:bCs/>
        <w:color w:val="000000"/>
        <w:sz w:val="17"/>
        <w:szCs w:val="17"/>
      </w:rPr>
      <w:t>Fehler! Verweisquelle konnte nicht gefunden werden.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0E51F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0E51F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6CF1B1EF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F440381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F473212" w14:textId="77777777" w:rsidR="006F7346" w:rsidRPr="006A7241" w:rsidRDefault="006F7346" w:rsidP="006F7346">
    <w:pPr>
      <w:rPr>
        <w:sz w:val="17"/>
        <w:szCs w:val="17"/>
      </w:rPr>
    </w:pPr>
  </w:p>
  <w:p w14:paraId="2958BDF3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69DC9" w14:textId="2F37F791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000000">
      <w:rPr>
        <w:noProof/>
      </w:rPr>
      <w:pict w14:anchorId="30DBEC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76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>Befund zu</w:t>
    </w:r>
    <w:r w:rsidR="00D25DA5">
      <w:rPr>
        <w:sz w:val="17"/>
        <w:szCs w:val="17"/>
      </w:rPr>
      <w:t xml:space="preserve"> </w:t>
    </w:r>
    <w:r w:rsidR="00D25DA5" w:rsidRPr="00D25DA5">
      <w:rPr>
        <w:sz w:val="17"/>
        <w:szCs w:val="17"/>
      </w:rPr>
      <w:t>MZ{</w:t>
    </w:r>
    <w:proofErr w:type="spellStart"/>
    <w:r w:rsidR="00D25DA5" w:rsidRPr="00D25DA5">
      <w:rPr>
        <w:sz w:val="17"/>
        <w:szCs w:val="17"/>
      </w:rPr>
      <w:t>LaboratoryNumber</w:t>
    </w:r>
    <w:proofErr w:type="spellEnd"/>
    <w:r w:rsidR="00D25DA5" w:rsidRPr="00D25DA5">
      <w:rPr>
        <w:sz w:val="17"/>
        <w:szCs w:val="17"/>
      </w:rPr>
      <w:t>}</w:t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3F406C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3F406C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</w:p>
  <w:p w14:paraId="0CCFECCF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FBC6AF0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1A5F3356" w14:textId="77777777" w:rsidR="009F240E" w:rsidRPr="006A7241" w:rsidRDefault="009F240E" w:rsidP="00442A30">
    <w:pPr>
      <w:rPr>
        <w:sz w:val="17"/>
        <w:szCs w:val="17"/>
      </w:rPr>
    </w:pPr>
  </w:p>
  <w:p w14:paraId="51411BEB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DEBF7" w14:textId="77777777" w:rsidR="003F0DA9" w:rsidRDefault="003F0DA9">
      <w:r>
        <w:separator/>
      </w:r>
    </w:p>
  </w:footnote>
  <w:footnote w:type="continuationSeparator" w:id="0">
    <w:p w14:paraId="1E853B5A" w14:textId="77777777" w:rsidR="003F0DA9" w:rsidRDefault="003F0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5563A" w14:textId="77777777" w:rsidR="001337E7" w:rsidRDefault="001337E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0F7A6" w14:textId="02961DEC" w:rsidR="000E51FD" w:rsidRDefault="006F7346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</w:instrText>
    </w:r>
    <w:r w:rsidR="000E51FD">
      <w:rPr>
        <w:sz w:val="12"/>
        <w:szCs w:val="12"/>
      </w:rPr>
      <w:instrText>D</w:instrText>
    </w:r>
    <w:r>
      <w:rPr>
        <w:sz w:val="12"/>
        <w:szCs w:val="12"/>
      </w:rPr>
      <w:instrText>:\\</w:instrText>
    </w:r>
    <w:r w:rsidR="000E51FD">
      <w:rPr>
        <w:sz w:val="12"/>
        <w:szCs w:val="12"/>
      </w:rPr>
      <w:instrText>Development</w:instrText>
    </w:r>
    <w:r>
      <w:rPr>
        <w:sz w:val="12"/>
        <w:szCs w:val="12"/>
      </w:rPr>
      <w:instrText>\\</w:instrText>
    </w:r>
    <w:r w:rsidR="000E51FD">
      <w:rPr>
        <w:sz w:val="12"/>
        <w:szCs w:val="12"/>
      </w:rPr>
      <w:instrText>NRZMHiDB</w:instrText>
    </w:r>
    <w:r>
      <w:rPr>
        <w:sz w:val="12"/>
        <w:szCs w:val="12"/>
      </w:rPr>
      <w:instrText xml:space="preserve">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187C3F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1110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7F98237">
        <v:shape id="Grafik 6" o:spid="_x0000_s1109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0E51FD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CB983E7" w14:textId="77777777" w:rsidR="000E51FD" w:rsidRDefault="000E51FD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240624A3" w14:textId="77777777" w:rsidR="000E51FD" w:rsidRPr="00A059AE" w:rsidRDefault="000E51FD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1AB85476" w14:textId="77777777" w:rsidR="000E51FD" w:rsidRPr="00000C19" w:rsidRDefault="000E51FD" w:rsidP="00A059AE">
    <w:pPr>
      <w:rPr>
        <w:sz w:val="12"/>
        <w:szCs w:val="12"/>
      </w:rPr>
    </w:pPr>
    <w:r w:rsidRPr="00A059AE">
      <w:rPr>
        <w:sz w:val="22"/>
        <w:szCs w:val="22"/>
      </w:rPr>
      <w:t xml:space="preserve">ärztliche Leitung: PD Dr. med. </w:t>
    </w:r>
    <w:proofErr w:type="spellStart"/>
    <w:r w:rsidRPr="00A059AE">
      <w:rPr>
        <w:sz w:val="22"/>
        <w:szCs w:val="22"/>
      </w:rPr>
      <w:t>Thiên-Trí</w:t>
    </w:r>
    <w:proofErr w:type="spellEnd"/>
    <w:r w:rsidRPr="00A059AE">
      <w:rPr>
        <w:sz w:val="22"/>
        <w:szCs w:val="22"/>
      </w:rPr>
      <w:t xml:space="preserve"> </w:t>
    </w:r>
    <w:proofErr w:type="spellStart"/>
    <w:r w:rsidRPr="00A059AE">
      <w:rPr>
        <w:sz w:val="22"/>
        <w:szCs w:val="22"/>
      </w:rPr>
      <w:t>Lâm</w:t>
    </w:r>
    <w:proofErr w:type="spellEnd"/>
  </w:p>
  <w:p w14:paraId="2C8D0524" w14:textId="77777777" w:rsidR="000E51FD" w:rsidRPr="00000C19" w:rsidRDefault="000E51FD" w:rsidP="00D551B5">
    <w:pPr>
      <w:rPr>
        <w:sz w:val="12"/>
        <w:szCs w:val="12"/>
      </w:rPr>
    </w:pPr>
  </w:p>
  <w:p w14:paraId="7159480F" w14:textId="77777777" w:rsidR="008E63A1" w:rsidRPr="006F7346" w:rsidRDefault="006F7346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5442C" w14:textId="47BFAC11" w:rsidR="001337E7" w:rsidRDefault="0000000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noProof/>
      </w:rPr>
      <w:pict w14:anchorId="174935C1">
        <v:shapetype id="_x0000_t202" coordsize="21600,21600" o:spt="202" path="m,l,21600r21600,l21600,xe">
          <v:stroke joinstyle="miter"/>
          <v:path gradientshapeok="t" o:connecttype="rect"/>
        </v:shapetype>
        <v:shape id="Textfeld 2" o:spid="_x0000_s1122" type="#_x0000_t202" style="position:absolute;margin-left:284.2pt;margin-top:12.05pt;width:90.7pt;height:90.7pt;z-index:-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<v:textbox>
            <w:txbxContent>
              <w:p w14:paraId="223AFCD6" w14:textId="3225714B" w:rsidR="009231A3" w:rsidRPr="006F7F3C" w:rsidRDefault="009231A3" w:rsidP="006F7F3C">
                <w:pPr>
                  <w:jc w:val="center"/>
                  <w:rPr>
                    <w:sz w:val="16"/>
                    <w:szCs w:val="16"/>
                  </w:rPr>
                </w:pPr>
              </w:p>
            </w:txbxContent>
          </v:textbox>
        </v:shape>
      </w:pict>
    </w:r>
    <w:r w:rsidR="00FE5D34">
      <w:fldChar w:fldCharType="begin"/>
    </w:r>
    <w:r w:rsidR="00FE5D34">
      <w:instrText xml:space="preserve"> INCLUDETEXT  "D:\\Development\\NRZMHiDB\\HaemophilusWeb\\ReportTemplates\\includes\\Kopfzeile - Kontakt.docx" </w:instrText>
    </w:r>
    <w:r w:rsidR="00FE5D34">
      <w:fldChar w:fldCharType="separate"/>
    </w:r>
    <w:r>
      <w:rPr>
        <w:noProof/>
      </w:rPr>
      <w:pict w14:anchorId="2BEA74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52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>
      <w:rPr>
        <w:noProof/>
      </w:rPr>
      <w:pict w14:anchorId="78D4BBFA">
        <v:shape id="Grafik 1" o:spid="_x0000_s1151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1337E7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0C531CF" w14:textId="77777777" w:rsidR="001337E7" w:rsidRDefault="001337E7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0814CCA3" w14:textId="77777777" w:rsidR="001337E7" w:rsidRPr="00635E31" w:rsidRDefault="001337E7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20FB350D" w14:textId="77777777" w:rsidR="001337E7" w:rsidRDefault="001337E7" w:rsidP="00635E31">
    <w:pPr>
      <w:rPr>
        <w:sz w:val="22"/>
        <w:szCs w:val="22"/>
      </w:rPr>
    </w:pPr>
    <w:r w:rsidRPr="00635E31">
      <w:rPr>
        <w:sz w:val="22"/>
        <w:szCs w:val="22"/>
      </w:rPr>
      <w:t xml:space="preserve">ärztliche Leitung: PD Dr. med. </w:t>
    </w:r>
    <w:proofErr w:type="spellStart"/>
    <w:r w:rsidRPr="00635E31">
      <w:rPr>
        <w:sz w:val="22"/>
        <w:szCs w:val="22"/>
      </w:rPr>
      <w:t>Thiên-Trí</w:t>
    </w:r>
    <w:proofErr w:type="spellEnd"/>
    <w:r w:rsidRPr="00635E31">
      <w:rPr>
        <w:sz w:val="22"/>
        <w:szCs w:val="22"/>
      </w:rPr>
      <w:t xml:space="preserve"> </w:t>
    </w:r>
    <w:proofErr w:type="spellStart"/>
    <w:r w:rsidRPr="00635E31">
      <w:rPr>
        <w:sz w:val="22"/>
        <w:szCs w:val="22"/>
      </w:rPr>
      <w:t>Lâm</w:t>
    </w:r>
    <w:proofErr w:type="spellEnd"/>
  </w:p>
  <w:p w14:paraId="602EF12A" w14:textId="77777777" w:rsidR="001337E7" w:rsidRDefault="001337E7" w:rsidP="00AD2792">
    <w:pPr>
      <w:rPr>
        <w:sz w:val="12"/>
        <w:szCs w:val="12"/>
      </w:rPr>
    </w:pPr>
  </w:p>
  <w:p w14:paraId="03E6B001" w14:textId="77777777" w:rsidR="001337E7" w:rsidRDefault="001337E7" w:rsidP="00AD2792">
    <w:pPr>
      <w:pStyle w:val="Kopfzeile"/>
      <w:rPr>
        <w:sz w:val="12"/>
        <w:szCs w:val="12"/>
      </w:rPr>
    </w:pPr>
  </w:p>
  <w:p w14:paraId="43FABE60" w14:textId="77777777" w:rsidR="001337E7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5320576D">
        <v:shape id="Textfeld 3" o:spid="_x0000_s1150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1AC6E5A3" w14:textId="77777777" w:rsidR="001337E7" w:rsidRDefault="001337E7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B646D6A" w14:textId="77777777" w:rsidR="001337E7" w:rsidRDefault="001337E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36C6551F" w14:textId="77777777" w:rsidR="001337E7" w:rsidRDefault="001337E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1BC6964" w14:textId="77777777" w:rsidR="001337E7" w:rsidRDefault="001337E7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4240714" w14:textId="77777777" w:rsidR="001337E7" w:rsidRDefault="001337E7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5307DE1" w14:textId="77777777" w:rsidR="001337E7" w:rsidRDefault="001337E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405A04FE" w14:textId="77777777" w:rsidR="001337E7" w:rsidRDefault="001337E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587E5F76" w14:textId="77777777" w:rsidR="001337E7" w:rsidRDefault="001337E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3210DE2" w14:textId="77777777" w:rsidR="001337E7" w:rsidRDefault="001337E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261E4CAD" w14:textId="77777777" w:rsidR="001337E7" w:rsidRDefault="001337E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73705DD1" w14:textId="77777777" w:rsidR="001337E7" w:rsidRDefault="001337E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38CC0B05" w14:textId="77777777" w:rsidR="001337E7" w:rsidRDefault="001337E7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6CF8E78" w14:textId="77777777" w:rsidR="001337E7" w:rsidRDefault="001337E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6399484A" w14:textId="77777777" w:rsidR="001337E7" w:rsidRDefault="001337E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0A772FA7" w14:textId="77777777" w:rsidR="001337E7" w:rsidRDefault="001337E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196BDB4F" w14:textId="77777777" w:rsidR="001337E7" w:rsidRDefault="001337E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9C91DAB" w14:textId="77777777" w:rsidR="001337E7" w:rsidRDefault="001337E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13841D43" w14:textId="77777777" w:rsidR="001337E7" w:rsidRDefault="001337E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4E635BA5" w14:textId="77777777" w:rsidR="001337E7" w:rsidRDefault="001337E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54BFADA5" w14:textId="77777777" w:rsidR="001337E7" w:rsidRDefault="001337E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8757193" w14:textId="77777777" w:rsidR="001337E7" w:rsidRPr="00635E31" w:rsidRDefault="001337E7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2C92FE0E" w14:textId="77777777" w:rsidR="001337E7" w:rsidRPr="00635E31" w:rsidRDefault="001337E7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1E2916E9" w14:textId="77777777" w:rsidR="001337E7" w:rsidRDefault="001337E7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2960A87C" w14:textId="77777777" w:rsidR="001337E7" w:rsidRDefault="001337E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1337E7">
      <w:rPr>
        <w:sz w:val="12"/>
        <w:szCs w:val="12"/>
      </w:rPr>
      <w:tab/>
    </w:r>
  </w:p>
  <w:p w14:paraId="05664291" w14:textId="77777777" w:rsidR="001337E7" w:rsidRDefault="001337E7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F147869" w14:textId="77777777" w:rsidR="001337E7" w:rsidRPr="00AD2792" w:rsidRDefault="001337E7" w:rsidP="00AD2792"/>
  <w:p w14:paraId="061B29F0" w14:textId="785485D7" w:rsidR="000B1866" w:rsidRPr="00EF6C6A" w:rsidRDefault="00FE5D34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14686175">
    <w:abstractNumId w:val="1"/>
  </w:num>
  <w:num w:numId="2" w16cid:durableId="1855220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02BE"/>
    <w:rsid w:val="000364FD"/>
    <w:rsid w:val="0004198A"/>
    <w:rsid w:val="00055E76"/>
    <w:rsid w:val="00057250"/>
    <w:rsid w:val="00064D60"/>
    <w:rsid w:val="000658AA"/>
    <w:rsid w:val="000708F8"/>
    <w:rsid w:val="00070CF2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1C20"/>
    <w:rsid w:val="000B4A7E"/>
    <w:rsid w:val="000B556C"/>
    <w:rsid w:val="000B6F6F"/>
    <w:rsid w:val="000C39E7"/>
    <w:rsid w:val="000D0B63"/>
    <w:rsid w:val="000D622E"/>
    <w:rsid w:val="000D6284"/>
    <w:rsid w:val="000E18DF"/>
    <w:rsid w:val="000E51FD"/>
    <w:rsid w:val="000F488D"/>
    <w:rsid w:val="000F4AF0"/>
    <w:rsid w:val="0010546F"/>
    <w:rsid w:val="00105936"/>
    <w:rsid w:val="0011012B"/>
    <w:rsid w:val="00111312"/>
    <w:rsid w:val="001160F0"/>
    <w:rsid w:val="001237D9"/>
    <w:rsid w:val="00124FB5"/>
    <w:rsid w:val="00127EC6"/>
    <w:rsid w:val="001337E7"/>
    <w:rsid w:val="001426A1"/>
    <w:rsid w:val="00145375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A72E9"/>
    <w:rsid w:val="001B7CF6"/>
    <w:rsid w:val="001C28F1"/>
    <w:rsid w:val="001C4606"/>
    <w:rsid w:val="001C4DBE"/>
    <w:rsid w:val="001D02D4"/>
    <w:rsid w:val="001D1F19"/>
    <w:rsid w:val="001D1F37"/>
    <w:rsid w:val="001D2B5A"/>
    <w:rsid w:val="001D7C7E"/>
    <w:rsid w:val="001E11A4"/>
    <w:rsid w:val="001E704E"/>
    <w:rsid w:val="001F0025"/>
    <w:rsid w:val="001F1479"/>
    <w:rsid w:val="001F467A"/>
    <w:rsid w:val="00201F38"/>
    <w:rsid w:val="00204B3B"/>
    <w:rsid w:val="00216BB6"/>
    <w:rsid w:val="00225189"/>
    <w:rsid w:val="0024181F"/>
    <w:rsid w:val="00242652"/>
    <w:rsid w:val="0024346F"/>
    <w:rsid w:val="002506F0"/>
    <w:rsid w:val="00251F63"/>
    <w:rsid w:val="00254789"/>
    <w:rsid w:val="0025713F"/>
    <w:rsid w:val="00260EA8"/>
    <w:rsid w:val="00262027"/>
    <w:rsid w:val="0026596B"/>
    <w:rsid w:val="00276C49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C233B"/>
    <w:rsid w:val="002C6A82"/>
    <w:rsid w:val="002D01DC"/>
    <w:rsid w:val="002D032D"/>
    <w:rsid w:val="002D7741"/>
    <w:rsid w:val="002E4530"/>
    <w:rsid w:val="003071B6"/>
    <w:rsid w:val="0031152F"/>
    <w:rsid w:val="00312A5E"/>
    <w:rsid w:val="00312EB2"/>
    <w:rsid w:val="003136E9"/>
    <w:rsid w:val="003165D7"/>
    <w:rsid w:val="003175AE"/>
    <w:rsid w:val="00331C89"/>
    <w:rsid w:val="00336EEB"/>
    <w:rsid w:val="00341577"/>
    <w:rsid w:val="0034693D"/>
    <w:rsid w:val="00355F4E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96741"/>
    <w:rsid w:val="003A1691"/>
    <w:rsid w:val="003A5D8A"/>
    <w:rsid w:val="003C3C8D"/>
    <w:rsid w:val="003C4CCA"/>
    <w:rsid w:val="003C6AD9"/>
    <w:rsid w:val="003C6AE3"/>
    <w:rsid w:val="003D5FAC"/>
    <w:rsid w:val="003E30DC"/>
    <w:rsid w:val="003E4D56"/>
    <w:rsid w:val="003F0DA9"/>
    <w:rsid w:val="003F406C"/>
    <w:rsid w:val="003F454B"/>
    <w:rsid w:val="003F5079"/>
    <w:rsid w:val="00403D08"/>
    <w:rsid w:val="004069BB"/>
    <w:rsid w:val="00410FA9"/>
    <w:rsid w:val="00411F66"/>
    <w:rsid w:val="00420464"/>
    <w:rsid w:val="00421700"/>
    <w:rsid w:val="00426342"/>
    <w:rsid w:val="00431A5D"/>
    <w:rsid w:val="004369C7"/>
    <w:rsid w:val="004413F1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6A8D"/>
    <w:rsid w:val="004B78C1"/>
    <w:rsid w:val="004C3FF8"/>
    <w:rsid w:val="004D6D15"/>
    <w:rsid w:val="004E43A4"/>
    <w:rsid w:val="004E5963"/>
    <w:rsid w:val="004F35CA"/>
    <w:rsid w:val="004F69A6"/>
    <w:rsid w:val="00503AA7"/>
    <w:rsid w:val="0050415E"/>
    <w:rsid w:val="00504ADB"/>
    <w:rsid w:val="00512252"/>
    <w:rsid w:val="0051242D"/>
    <w:rsid w:val="00522D8E"/>
    <w:rsid w:val="00523FBC"/>
    <w:rsid w:val="00530D76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5A30"/>
    <w:rsid w:val="0060686C"/>
    <w:rsid w:val="00611B57"/>
    <w:rsid w:val="00616231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10D9"/>
    <w:rsid w:val="006B2030"/>
    <w:rsid w:val="006B2380"/>
    <w:rsid w:val="006B6BBC"/>
    <w:rsid w:val="006C1825"/>
    <w:rsid w:val="006C2E71"/>
    <w:rsid w:val="006C3896"/>
    <w:rsid w:val="006C7E74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02CE2"/>
    <w:rsid w:val="00705ADF"/>
    <w:rsid w:val="007104BC"/>
    <w:rsid w:val="00735079"/>
    <w:rsid w:val="0074256B"/>
    <w:rsid w:val="00745278"/>
    <w:rsid w:val="007508A1"/>
    <w:rsid w:val="007533A7"/>
    <w:rsid w:val="00755644"/>
    <w:rsid w:val="0076291A"/>
    <w:rsid w:val="007717BE"/>
    <w:rsid w:val="00774529"/>
    <w:rsid w:val="0078044B"/>
    <w:rsid w:val="00793CE8"/>
    <w:rsid w:val="00794050"/>
    <w:rsid w:val="0079702C"/>
    <w:rsid w:val="007A1D50"/>
    <w:rsid w:val="007B05CD"/>
    <w:rsid w:val="007C0A38"/>
    <w:rsid w:val="007C0E28"/>
    <w:rsid w:val="007C2E0B"/>
    <w:rsid w:val="007C32B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181"/>
    <w:rsid w:val="00822C37"/>
    <w:rsid w:val="00824640"/>
    <w:rsid w:val="00826268"/>
    <w:rsid w:val="0082793E"/>
    <w:rsid w:val="00831E82"/>
    <w:rsid w:val="0083466D"/>
    <w:rsid w:val="00836FE8"/>
    <w:rsid w:val="00845C88"/>
    <w:rsid w:val="00845DC4"/>
    <w:rsid w:val="00847F17"/>
    <w:rsid w:val="00850135"/>
    <w:rsid w:val="00854F47"/>
    <w:rsid w:val="00873F66"/>
    <w:rsid w:val="00876C75"/>
    <w:rsid w:val="00880AB8"/>
    <w:rsid w:val="00882040"/>
    <w:rsid w:val="00884003"/>
    <w:rsid w:val="00886A23"/>
    <w:rsid w:val="00894A1B"/>
    <w:rsid w:val="00896188"/>
    <w:rsid w:val="008A3989"/>
    <w:rsid w:val="008A4304"/>
    <w:rsid w:val="008A6535"/>
    <w:rsid w:val="008A7FAB"/>
    <w:rsid w:val="008B0761"/>
    <w:rsid w:val="008B0B5F"/>
    <w:rsid w:val="008B7635"/>
    <w:rsid w:val="008C2A0E"/>
    <w:rsid w:val="008D3559"/>
    <w:rsid w:val="008E63A1"/>
    <w:rsid w:val="008F2269"/>
    <w:rsid w:val="008F2EFE"/>
    <w:rsid w:val="008F35F8"/>
    <w:rsid w:val="009047BA"/>
    <w:rsid w:val="009110D4"/>
    <w:rsid w:val="00911449"/>
    <w:rsid w:val="00915E95"/>
    <w:rsid w:val="00916CA0"/>
    <w:rsid w:val="00916F29"/>
    <w:rsid w:val="00921B94"/>
    <w:rsid w:val="009231A3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67FCF"/>
    <w:rsid w:val="00974193"/>
    <w:rsid w:val="00993228"/>
    <w:rsid w:val="00993AE8"/>
    <w:rsid w:val="00996B51"/>
    <w:rsid w:val="009A0D55"/>
    <w:rsid w:val="009A6FCA"/>
    <w:rsid w:val="009A7230"/>
    <w:rsid w:val="009B1188"/>
    <w:rsid w:val="009C44A9"/>
    <w:rsid w:val="009C485F"/>
    <w:rsid w:val="009C6DE5"/>
    <w:rsid w:val="009C77DD"/>
    <w:rsid w:val="009E46CF"/>
    <w:rsid w:val="009F0DA8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5038C"/>
    <w:rsid w:val="00A700D7"/>
    <w:rsid w:val="00A70E4C"/>
    <w:rsid w:val="00A73C9A"/>
    <w:rsid w:val="00A772A2"/>
    <w:rsid w:val="00A77BB0"/>
    <w:rsid w:val="00A83530"/>
    <w:rsid w:val="00A83D7D"/>
    <w:rsid w:val="00A9267A"/>
    <w:rsid w:val="00A945CA"/>
    <w:rsid w:val="00A95768"/>
    <w:rsid w:val="00A96969"/>
    <w:rsid w:val="00AA7967"/>
    <w:rsid w:val="00AB4268"/>
    <w:rsid w:val="00AB481D"/>
    <w:rsid w:val="00AC118E"/>
    <w:rsid w:val="00AC14A1"/>
    <w:rsid w:val="00AC492C"/>
    <w:rsid w:val="00AD20BE"/>
    <w:rsid w:val="00AD31EA"/>
    <w:rsid w:val="00AD71CD"/>
    <w:rsid w:val="00AF03D1"/>
    <w:rsid w:val="00AF1F1D"/>
    <w:rsid w:val="00AF5F1D"/>
    <w:rsid w:val="00B06D07"/>
    <w:rsid w:val="00B22FD1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272D"/>
    <w:rsid w:val="00BD446D"/>
    <w:rsid w:val="00BE27BC"/>
    <w:rsid w:val="00BF4F83"/>
    <w:rsid w:val="00C0084A"/>
    <w:rsid w:val="00C00D4C"/>
    <w:rsid w:val="00C062F9"/>
    <w:rsid w:val="00C07D41"/>
    <w:rsid w:val="00C10CA2"/>
    <w:rsid w:val="00C17846"/>
    <w:rsid w:val="00C217B2"/>
    <w:rsid w:val="00C37576"/>
    <w:rsid w:val="00C435CE"/>
    <w:rsid w:val="00C50606"/>
    <w:rsid w:val="00C610A3"/>
    <w:rsid w:val="00C61A75"/>
    <w:rsid w:val="00C710D6"/>
    <w:rsid w:val="00C71F8A"/>
    <w:rsid w:val="00C726A0"/>
    <w:rsid w:val="00C7364D"/>
    <w:rsid w:val="00C74B69"/>
    <w:rsid w:val="00C75525"/>
    <w:rsid w:val="00C819C2"/>
    <w:rsid w:val="00C82AAD"/>
    <w:rsid w:val="00C90B25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3AA3"/>
    <w:rsid w:val="00CE75EA"/>
    <w:rsid w:val="00CF0EFD"/>
    <w:rsid w:val="00CF0FB3"/>
    <w:rsid w:val="00CF1C41"/>
    <w:rsid w:val="00CF3A68"/>
    <w:rsid w:val="00CF6621"/>
    <w:rsid w:val="00D02991"/>
    <w:rsid w:val="00D063B2"/>
    <w:rsid w:val="00D07D34"/>
    <w:rsid w:val="00D20AFD"/>
    <w:rsid w:val="00D22217"/>
    <w:rsid w:val="00D241AE"/>
    <w:rsid w:val="00D25DA5"/>
    <w:rsid w:val="00D25E34"/>
    <w:rsid w:val="00D26597"/>
    <w:rsid w:val="00D27542"/>
    <w:rsid w:val="00D31173"/>
    <w:rsid w:val="00D32F97"/>
    <w:rsid w:val="00D4307D"/>
    <w:rsid w:val="00D43CBC"/>
    <w:rsid w:val="00D45173"/>
    <w:rsid w:val="00D543E9"/>
    <w:rsid w:val="00D56CAF"/>
    <w:rsid w:val="00D61F4A"/>
    <w:rsid w:val="00D62940"/>
    <w:rsid w:val="00D6335B"/>
    <w:rsid w:val="00D6577B"/>
    <w:rsid w:val="00D66BD4"/>
    <w:rsid w:val="00D67AE9"/>
    <w:rsid w:val="00D67FC6"/>
    <w:rsid w:val="00D7430B"/>
    <w:rsid w:val="00D8052A"/>
    <w:rsid w:val="00D96E22"/>
    <w:rsid w:val="00DA2B48"/>
    <w:rsid w:val="00DA338A"/>
    <w:rsid w:val="00DA7025"/>
    <w:rsid w:val="00DB7D4F"/>
    <w:rsid w:val="00DD0E2A"/>
    <w:rsid w:val="00DD2D09"/>
    <w:rsid w:val="00DD49A9"/>
    <w:rsid w:val="00DD4D2C"/>
    <w:rsid w:val="00DD796C"/>
    <w:rsid w:val="00DE0C44"/>
    <w:rsid w:val="00DE491F"/>
    <w:rsid w:val="00E00EC6"/>
    <w:rsid w:val="00E035EA"/>
    <w:rsid w:val="00E06A3C"/>
    <w:rsid w:val="00E14C1C"/>
    <w:rsid w:val="00E17EDB"/>
    <w:rsid w:val="00E53E0F"/>
    <w:rsid w:val="00E61E89"/>
    <w:rsid w:val="00E62540"/>
    <w:rsid w:val="00E67F95"/>
    <w:rsid w:val="00E705F4"/>
    <w:rsid w:val="00E73F61"/>
    <w:rsid w:val="00E821D9"/>
    <w:rsid w:val="00E86513"/>
    <w:rsid w:val="00E9420E"/>
    <w:rsid w:val="00E96A95"/>
    <w:rsid w:val="00E97708"/>
    <w:rsid w:val="00EA0220"/>
    <w:rsid w:val="00EA0622"/>
    <w:rsid w:val="00EA076A"/>
    <w:rsid w:val="00EA0AA7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D5DC6"/>
    <w:rsid w:val="00EE453A"/>
    <w:rsid w:val="00EE567D"/>
    <w:rsid w:val="00EF0431"/>
    <w:rsid w:val="00EF09A4"/>
    <w:rsid w:val="00EF14A8"/>
    <w:rsid w:val="00EF2E84"/>
    <w:rsid w:val="00EF6C6A"/>
    <w:rsid w:val="00F00446"/>
    <w:rsid w:val="00F059AF"/>
    <w:rsid w:val="00F07A81"/>
    <w:rsid w:val="00F2288C"/>
    <w:rsid w:val="00F24D55"/>
    <w:rsid w:val="00F26692"/>
    <w:rsid w:val="00F35759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91F39"/>
    <w:rsid w:val="00F96824"/>
    <w:rsid w:val="00FA55FE"/>
    <w:rsid w:val="00FA64AC"/>
    <w:rsid w:val="00FB5B29"/>
    <w:rsid w:val="00FC7B15"/>
    <w:rsid w:val="00FD1EFD"/>
    <w:rsid w:val="00FD4968"/>
    <w:rsid w:val="00FE5D34"/>
    <w:rsid w:val="00FF18C2"/>
    <w:rsid w:val="00FF4D0E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2D712A98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AE1EE4-620E-4443-8421-847243534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110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112</cp:revision>
  <cp:lastPrinted>2020-01-14T20:33:00Z</cp:lastPrinted>
  <dcterms:created xsi:type="dcterms:W3CDTF">2019-06-08T19:46:00Z</dcterms:created>
  <dcterms:modified xsi:type="dcterms:W3CDTF">2024-10-25T09:29:00Z</dcterms:modified>
</cp:coreProperties>
</file>