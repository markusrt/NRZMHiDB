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62E" w:rsidRDefault="007C362E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"D:\\Development\\Haemophilus\\HaemophilusWeb\\ReportTemplates\\includes\\Fax - Deckblatt - Meningo.docx" </w:instrText>
      </w:r>
      <w:r>
        <w:rPr>
          <w:rFonts w:ascii="Arial" w:hAnsi="Arial" w:cs="Arial"/>
        </w:rPr>
        <w:fldChar w:fldCharType="separate"/>
      </w:r>
    </w:p>
    <w:p w:rsidR="007C362E" w:rsidRDefault="007C362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:rsidR="007C362E" w:rsidRPr="00172CE2" w:rsidRDefault="007C362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:rsidR="007C362E" w:rsidRDefault="007C362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:rsidR="007C362E" w:rsidRPr="00B35263" w:rsidRDefault="007C362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:rsidR="007C362E" w:rsidRPr="00B35263" w:rsidRDefault="007C362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:rsidR="007C362E" w:rsidRPr="00B35263" w:rsidRDefault="007C362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7C362E" w:rsidRPr="00B35263" w:rsidRDefault="007C362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7C362E" w:rsidRPr="00B35263" w:rsidRDefault="007C362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7C362E" w:rsidRPr="00B35263" w:rsidRDefault="007C362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7C362E" w:rsidRPr="00B35263" w:rsidRDefault="007C362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7C362E" w:rsidRPr="00B35263" w:rsidRDefault="007C362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7C362E" w:rsidRPr="00B35263" w:rsidRDefault="007C362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7C362E" w:rsidRPr="00B35263" w:rsidRDefault="007C362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7C362E" w:rsidRPr="00B35263" w:rsidRDefault="007C362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7C362E" w:rsidRPr="00B35263" w:rsidRDefault="007C362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7C362E" w:rsidRDefault="007C362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:rsidR="007C362E" w:rsidRDefault="007C362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7C362E" w:rsidRDefault="007C362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r>
        <w:t>Email</w:t>
      </w:r>
      <w:proofErr w:type="spellEnd"/>
      <w:r>
        <w:t xml:space="preserve"> Adresse: nrzm@hygiene.uni-wuerzburg.de zu senden.</w:t>
      </w:r>
    </w:p>
    <w:p w:rsidR="007C362E" w:rsidRDefault="007C362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6682"/>
      </w:tblGrid>
      <w:tr w:rsidR="007C362E" w:rsidRPr="00F80633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:rsidR="007C362E" w:rsidRPr="00F80633" w:rsidRDefault="007C362E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:rsidR="007C362E" w:rsidRPr="00F80633" w:rsidRDefault="007C362E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7C362E" w:rsidRPr="00F80633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:rsidR="007C362E" w:rsidRPr="00F80633" w:rsidRDefault="007C362E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:rsidR="007C362E" w:rsidRPr="00F80633" w:rsidRDefault="007C362E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MZ{</w:t>
            </w:r>
            <w:proofErr w:type="spellStart"/>
            <w:r w:rsidRPr="00A226D5">
              <w:t>LaboratoryNumber</w:t>
            </w:r>
            <w:proofErr w:type="spellEnd"/>
            <w:r w:rsidRPr="00A226D5">
              <w:t>}</w:t>
            </w:r>
          </w:p>
        </w:tc>
      </w:tr>
      <w:tr w:rsidR="007C362E" w:rsidRPr="00F80633" w:rsidDel="00F80633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:rsidR="007C362E" w:rsidRPr="00F80633" w:rsidDel="00F80633" w:rsidRDefault="007C362E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:rsidR="007C362E" w:rsidRPr="00F80633" w:rsidDel="00F80633" w:rsidRDefault="007C362E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:rsidR="007C362E" w:rsidRDefault="007C362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7C362E" w:rsidRDefault="007C362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:rsidR="007C362E" w:rsidRDefault="007C362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7C362E" w:rsidRDefault="007C362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7C362E" w:rsidRDefault="007C362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:rsidR="007C362E" w:rsidRDefault="007C362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7C362E" w:rsidRDefault="007C362E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 - Team</w:t>
      </w:r>
    </w:p>
    <w:p w:rsidR="007C362E" w:rsidRDefault="007C362E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7C362E" w:rsidRDefault="007C362E" w:rsidP="00D8683C"/>
    <w:p w:rsidR="007C362E" w:rsidRDefault="007C362E" w:rsidP="00D8683C"/>
    <w:p w:rsidR="00E86513" w:rsidRPr="004659AD" w:rsidRDefault="007C362E" w:rsidP="00CD613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E86513">
        <w:rPr>
          <w:rFonts w:ascii="Arial" w:hAnsi="Arial" w:cs="Arial"/>
        </w:rPr>
        <w:t>{</w:t>
      </w:r>
      <w:proofErr w:type="spellStart"/>
      <w:r w:rsidR="00E86513">
        <w:rPr>
          <w:rFonts w:ascii="Arial" w:hAnsi="Arial" w:cs="Arial"/>
        </w:rPr>
        <w:t>SenderName</w:t>
      </w:r>
      <w:proofErr w:type="spellEnd"/>
      <w:r w:rsidR="00E86513">
        <w:rPr>
          <w:rFonts w:ascii="Arial" w:hAnsi="Arial" w:cs="Arial"/>
        </w:rPr>
        <w:t>}</w:t>
      </w:r>
    </w:p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:rsidR="00E86513" w:rsidRDefault="00E86513" w:rsidP="00E86513">
      <w:pPr>
        <w:rPr>
          <w:rFonts w:ascii="Arial" w:hAnsi="Arial" w:cs="Arial"/>
        </w:rPr>
      </w:pPr>
    </w:p>
    <w:p w:rsidR="00E86513" w:rsidRPr="007E1298" w:rsidRDefault="00E86513" w:rsidP="00E86513">
      <w:pPr>
        <w:rPr>
          <w:rFonts w:ascii="Arial" w:hAnsi="Arial" w:cs="Arial"/>
          <w:b/>
          <w:bCs/>
        </w:rPr>
      </w:pPr>
    </w:p>
    <w:p w:rsidR="007C362E" w:rsidRDefault="007C362E" w:rsidP="007C362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:rsidR="007C362E" w:rsidRPr="003136E9" w:rsidRDefault="007C362E" w:rsidP="003C15E2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zu </w:t>
      </w:r>
      <w:bookmarkStart w:id="0" w:name="KLNr"/>
      <w:r>
        <w:rPr>
          <w:rFonts w:ascii="Arial" w:hAnsi="Arial" w:cs="Arial"/>
          <w:b/>
          <w:bCs/>
          <w:color w:val="000000"/>
          <w:sz w:val="28"/>
          <w:szCs w:val="28"/>
        </w:rPr>
        <w:t>MZ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</w:t>
      </w:r>
      <w:proofErr w:type="spellStart"/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LaboratoryNumber</w:t>
      </w:r>
      <w:proofErr w:type="spellEnd"/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}</w:t>
      </w:r>
      <w:bookmarkEnd w:id="0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  <w:bookmarkStart w:id="1" w:name="_GoBack"/>
      <w:bookmarkEnd w:id="1"/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7C362E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62E" w:rsidRPr="0051595E" w:rsidRDefault="00D64332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4332">
              <w:rPr>
                <w:rFonts w:ascii="Arial" w:hAnsi="Arial" w:cs="Arial"/>
                <w:color w:val="000000"/>
                <w:sz w:val="16"/>
                <w:szCs w:val="16"/>
              </w:rPr>
              <w:t>MZ{</w:t>
            </w:r>
            <w:proofErr w:type="spellStart"/>
            <w:r w:rsidRPr="00D64332"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 w:rsidRPr="00D64332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7C362E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7C362E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</w:tbl>
    <w:p w:rsidR="007C362E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7C362E" w:rsidTr="003C15E2">
        <w:trPr>
          <w:trHeight w:val="255"/>
        </w:trPr>
        <w:tc>
          <w:tcPr>
            <w:tcW w:w="0" w:type="auto"/>
            <w:shd w:val="clear" w:color="auto" w:fill="auto"/>
          </w:tcPr>
          <w:p w:rsidR="007C362E" w:rsidRPr="002F4939" w:rsidRDefault="007C362E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</w:t>
            </w:r>
            <w:proofErr w:type="spellStart"/>
            <w:proofErr w:type="gramStart"/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Typings</w:t>
            </w:r>
            <w:proofErr w:type="spellEnd"/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</w:t>
            </w:r>
            <w:proofErr w:type="gramEnd"/>
            <w:r w:rsidRPr="00DA6D3D">
              <w:rPr>
                <w:rFonts w:ascii="Arial" w:hAnsi="Arial" w:cs="Arial"/>
                <w:b/>
                <w:bCs/>
                <w:iCs/>
              </w:rPr>
              <w:t>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:rsidR="007C362E" w:rsidRPr="002F4939" w:rsidRDefault="007C362E" w:rsidP="008036A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proofErr w:type="spellEnd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:rsidR="007C362E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sz w:val="29"/>
          <w:szCs w:val="29"/>
        </w:rPr>
      </w:pPr>
      <w:r w:rsidRPr="00E14C1C">
        <w:rPr>
          <w:rFonts w:ascii="Arial" w:hAnsi="Arial" w:cs="Arial"/>
          <w:bCs/>
          <w:color w:val="000000"/>
          <w:sz w:val="12"/>
          <w:szCs w:val="12"/>
        </w:rPr>
        <w:t>{#</w:t>
      </w:r>
      <w:proofErr w:type="spellStart"/>
      <w:proofErr w:type="gramStart"/>
      <w:r w:rsidRPr="005C0491">
        <w:rPr>
          <w:rFonts w:ascii="Arial" w:hAnsi="Arial" w:cs="Arial"/>
          <w:bCs/>
          <w:color w:val="000000"/>
          <w:sz w:val="12"/>
          <w:szCs w:val="12"/>
        </w:rPr>
        <w:t>HasETests</w:t>
      </w:r>
      <w:proofErr w:type="spellEnd"/>
      <w:r w:rsidRPr="00E14C1C">
        <w:rPr>
          <w:rFonts w:ascii="Arial" w:hAnsi="Arial" w:cs="Arial"/>
          <w:bCs/>
          <w:color w:val="000000"/>
          <w:sz w:val="12"/>
          <w:szCs w:val="12"/>
        </w:rPr>
        <w:t>}</w:t>
      </w:r>
      <w:r w:rsidRPr="001F0025">
        <w:rPr>
          <w:rFonts w:ascii="Arial" w:hAnsi="Arial" w:cs="Arial"/>
          <w:b/>
          <w:bCs/>
          <w:color w:val="000000"/>
        </w:rPr>
        <w:t>Antibiotikaempfindlichkeitstestung</w:t>
      </w:r>
      <w:proofErr w:type="gramEnd"/>
      <w:r w:rsidRPr="001F0025">
        <w:rPr>
          <w:rFonts w:ascii="Arial" w:hAnsi="Arial" w:cs="Arial"/>
          <w:b/>
          <w:bCs/>
          <w:color w:val="000000"/>
        </w:rPr>
        <w:t xml:space="preserve"> (</w:t>
      </w:r>
      <w:proofErr w:type="spellStart"/>
      <w:r w:rsidRPr="001F0025">
        <w:rPr>
          <w:rFonts w:ascii="Arial" w:hAnsi="Arial" w:cs="Arial"/>
          <w:b/>
          <w:bCs/>
          <w:color w:val="000000"/>
        </w:rPr>
        <w:t>Gradientenagardiffusion</w:t>
      </w:r>
      <w:proofErr w:type="spellEnd"/>
      <w:r w:rsidRPr="001F0025">
        <w:rPr>
          <w:rFonts w:ascii="Arial" w:hAnsi="Arial" w:cs="Arial"/>
          <w:b/>
          <w:bCs/>
          <w:color w:val="000000"/>
        </w:rPr>
        <w:t>)</w:t>
      </w:r>
      <w:r>
        <w:rPr>
          <w:rFonts w:ascii="Arial" w:hAnsi="Arial" w:cs="Arial"/>
          <w:b/>
          <w:bCs/>
          <w:color w:val="000000"/>
        </w:rPr>
        <w:t>:</w:t>
      </w: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2835"/>
        <w:gridCol w:w="1559"/>
        <w:gridCol w:w="142"/>
        <w:gridCol w:w="1417"/>
        <w:gridCol w:w="1221"/>
      </w:tblGrid>
      <w:tr w:rsidR="007C362E" w:rsidRPr="00F923CE" w:rsidTr="008036A1">
        <w:trPr>
          <w:trHeight w:val="318"/>
        </w:trPr>
        <w:tc>
          <w:tcPr>
            <w:tcW w:w="2142" w:type="dxa"/>
            <w:vMerge w:val="restart"/>
            <w:shd w:val="clear" w:color="000000" w:fill="BFBFBF"/>
            <w:vAlign w:val="center"/>
          </w:tcPr>
          <w:p w:rsidR="007C362E" w:rsidRPr="005B3C64" w:rsidRDefault="007C362E" w:rsidP="008036A1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Antibiotikum</w:t>
            </w:r>
          </w:p>
        </w:tc>
        <w:tc>
          <w:tcPr>
            <w:tcW w:w="2835" w:type="dxa"/>
            <w:vMerge w:val="restart"/>
            <w:vAlign w:val="center"/>
          </w:tcPr>
          <w:p w:rsidR="007C362E" w:rsidRDefault="007C362E" w:rsidP="008036A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MHK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7C362E" w:rsidRPr="00F923CE" w:rsidTr="008036A1">
        <w:trPr>
          <w:trHeight w:val="318"/>
        </w:trPr>
        <w:tc>
          <w:tcPr>
            <w:tcW w:w="2142" w:type="dxa"/>
            <w:vMerge/>
            <w:shd w:val="clear" w:color="000000" w:fill="BFBFBF"/>
            <w:vAlign w:val="center"/>
          </w:tcPr>
          <w:p w:rsidR="007C362E" w:rsidRPr="005B3C64" w:rsidRDefault="007C362E" w:rsidP="008036A1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835" w:type="dxa"/>
            <w:vMerge/>
            <w:vAlign w:val="center"/>
          </w:tcPr>
          <w:p w:rsidR="007C362E" w:rsidRPr="00F923CE" w:rsidRDefault="007C362E" w:rsidP="008036A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:rsidR="007C362E" w:rsidRDefault="007C362E" w:rsidP="008036A1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7C362E" w:rsidRPr="00F923CE" w:rsidTr="008036A1">
        <w:trPr>
          <w:trHeight w:val="300"/>
        </w:trPr>
        <w:tc>
          <w:tcPr>
            <w:tcW w:w="2142" w:type="dxa"/>
            <w:shd w:val="clear" w:color="000000" w:fill="BFBFBF"/>
          </w:tcPr>
          <w:p w:rsidR="007C362E" w:rsidRPr="005B3C64" w:rsidRDefault="007C362E" w:rsidP="008036A1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2F4939">
              <w:rPr>
                <w:rFonts w:ascii="Arial" w:hAnsi="Arial" w:cs="Arial"/>
                <w:b/>
                <w:bCs/>
                <w:iCs/>
                <w:sz w:val="12"/>
                <w:szCs w:val="22"/>
              </w:rPr>
              <w:t>{#</w:t>
            </w:r>
            <w:proofErr w:type="spellStart"/>
            <w:proofErr w:type="gramStart"/>
            <w:r w:rsidRPr="002F4939">
              <w:rPr>
                <w:rFonts w:ascii="Arial" w:hAnsi="Arial" w:cs="Arial"/>
                <w:b/>
                <w:bCs/>
                <w:iCs/>
                <w:sz w:val="12"/>
                <w:szCs w:val="22"/>
              </w:rPr>
              <w:t>ETests</w:t>
            </w:r>
            <w:proofErr w:type="spellEnd"/>
            <w:r w:rsidRPr="002F4939">
              <w:rPr>
                <w:rFonts w:ascii="Arial" w:hAnsi="Arial" w:cs="Arial"/>
                <w:b/>
                <w:bCs/>
                <w:iCs/>
                <w:sz w:val="12"/>
                <w:szCs w:val="22"/>
              </w:rPr>
              <w:t>}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</w:t>
            </w:r>
            <w:proofErr w:type="spellStart"/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</w:tcPr>
          <w:p w:rsidR="007C362E" w:rsidRPr="00F923CE" w:rsidRDefault="007C362E" w:rsidP="008036A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7C362E" w:rsidRPr="000F3FD1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:rsidR="007C362E" w:rsidRPr="000F3FD1" w:rsidRDefault="007C362E" w:rsidP="008036A1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{/</w:t>
            </w:r>
            <w:proofErr w:type="spellStart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ETests</w:t>
            </w:r>
            <w:proofErr w:type="spellEnd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}</w:t>
            </w:r>
          </w:p>
        </w:tc>
      </w:tr>
    </w:tbl>
    <w:p w:rsidR="007C362E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E14C1C">
        <w:rPr>
          <w:rFonts w:ascii="Arial" w:hAnsi="Arial" w:cs="Arial"/>
          <w:sz w:val="12"/>
          <w:szCs w:val="12"/>
        </w:rPr>
        <w:t>{/</w:t>
      </w:r>
      <w:proofErr w:type="spellStart"/>
      <w:proofErr w:type="gramStart"/>
      <w:r w:rsidRPr="005C0491">
        <w:rPr>
          <w:rFonts w:ascii="Arial" w:hAnsi="Arial" w:cs="Arial"/>
          <w:sz w:val="12"/>
          <w:szCs w:val="12"/>
        </w:rPr>
        <w:t>HasETests</w:t>
      </w:r>
      <w:proofErr w:type="spellEnd"/>
      <w:r w:rsidRPr="00E14C1C">
        <w:rPr>
          <w:rFonts w:ascii="Arial" w:hAnsi="Arial" w:cs="Arial"/>
          <w:sz w:val="12"/>
          <w:szCs w:val="12"/>
        </w:rPr>
        <w:t>}</w:t>
      </w:r>
      <w:r w:rsidRPr="0060686C">
        <w:rPr>
          <w:rFonts w:ascii="Arial" w:hAnsi="Arial" w:cs="Arial"/>
        </w:rPr>
        <w:t>{</w:t>
      </w:r>
      <w:proofErr w:type="gramEnd"/>
      <w:r w:rsidRPr="0060686C">
        <w:rPr>
          <w:rFonts w:ascii="Arial" w:hAnsi="Arial" w:cs="Arial"/>
        </w:rPr>
        <w:t>Interpretation}</w:t>
      </w:r>
    </w:p>
    <w:p w:rsidR="007C362E" w:rsidRPr="0001760C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9F240E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5F4EB6" w:rsidRDefault="005F4E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7E1298" w:rsidRDefault="009F240E" w:rsidP="007D06D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p w:rsidR="007C362E" w:rsidRDefault="00230C30" w:rsidP="00F25D40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"D:\\Development\\Haemophilus\\HaemophilusWeb\\ReportTemplates\\includes\\Fax - Fußnote.docx" </w:instrText>
      </w:r>
      <w:r>
        <w:rPr>
          <w:rFonts w:ascii="Arial" w:hAnsi="Arial" w:cs="Arial"/>
        </w:rPr>
        <w:fldChar w:fldCharType="separate"/>
      </w:r>
    </w:p>
    <w:p w:rsidR="007C362E" w:rsidRPr="00D375FC" w:rsidRDefault="007C362E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Original wurde vom zuständigen akademischen Personal validiert.</w:t>
      </w:r>
    </w:p>
    <w:p w:rsidR="00230C30" w:rsidRPr="007D06DC" w:rsidRDefault="00230C30" w:rsidP="00ED263B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r w:rsidR="000B2455" w:rsidRPr="00F91511">
        <w:rPr>
          <w:rFonts w:ascii="Arial" w:hAnsi="Arial" w:cs="Arial"/>
          <w:b/>
          <w:sz w:val="16"/>
          <w:szCs w:val="16"/>
          <w:lang w:eastAsia="en-US"/>
        </w:rPr>
        <w:t>Hinweis</w:t>
      </w:r>
      <w:r w:rsidR="000B2455" w:rsidRPr="00380227">
        <w:rPr>
          <w:rFonts w:ascii="Arial" w:hAnsi="Arial" w:cs="Arial"/>
          <w:sz w:val="16"/>
          <w:szCs w:val="16"/>
          <w:lang w:eastAsia="en-US"/>
        </w:rPr>
        <w:t xml:space="preserve">: </w:t>
      </w:r>
      <w:r w:rsidR="000B2455" w:rsidRPr="00F91511">
        <w:rPr>
          <w:rFonts w:ascii="Arial" w:hAnsi="Arial" w:cs="Arial"/>
          <w:sz w:val="16"/>
          <w:szCs w:val="16"/>
          <w:lang w:eastAsia="en-US"/>
        </w:rPr>
        <w:t xml:space="preserve">Ab dem 01.01.2019 wird die Feintypisierung der Isolate durch Genomsequenzierung ersetzt, welche innerhalb von 3 bis 4 Monaten nach Erhalt der Isolate durchgeführt wird. Die Daten hierzu werden in Jahresberichten dargestellt. Bei gehäuftem Auftreten der Erkrankung bitten wir um Rücksprache mit dem </w:t>
      </w:r>
      <w:proofErr w:type="spellStart"/>
      <w:r w:rsidR="000B2455" w:rsidRPr="00F91511">
        <w:rPr>
          <w:rFonts w:ascii="Arial" w:hAnsi="Arial" w:cs="Arial"/>
          <w:sz w:val="16"/>
          <w:szCs w:val="16"/>
          <w:lang w:eastAsia="en-US"/>
        </w:rPr>
        <w:t>NRZMHi</w:t>
      </w:r>
      <w:proofErr w:type="spellEnd"/>
    </w:p>
    <w:sectPr w:rsidR="00230C30" w:rsidRPr="007D06DC" w:rsidSect="003C15E2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4158" w:rsidRDefault="00E64158">
      <w:r>
        <w:separator/>
      </w:r>
    </w:p>
  </w:endnote>
  <w:endnote w:type="continuationSeparator" w:id="0">
    <w:p w:rsidR="00E64158" w:rsidRDefault="00E64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E6415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D64332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D64332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F7346" w:rsidRPr="006A7241" w:rsidRDefault="006F7346" w:rsidP="006F7346">
    <w:pPr>
      <w:rPr>
        <w:sz w:val="17"/>
        <w:szCs w:val="17"/>
      </w:rPr>
    </w:pPr>
  </w:p>
  <w:p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E6415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D64332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D64332">
      <w:rPr>
        <w:rStyle w:val="Seitenzahl"/>
        <w:noProof/>
        <w:sz w:val="17"/>
        <w:szCs w:val="17"/>
      </w:rPr>
      <w:t>2</w:t>
    </w:r>
    <w:r w:rsidR="009F240E" w:rsidRPr="006A7241">
      <w:rPr>
        <w:rStyle w:val="Seitenzahl"/>
        <w:sz w:val="17"/>
        <w:szCs w:val="17"/>
      </w:rPr>
      <w:fldChar w:fldCharType="end"/>
    </w:r>
  </w:p>
  <w:p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9F240E" w:rsidRPr="006A7241" w:rsidRDefault="009F240E" w:rsidP="00442A30">
    <w:pPr>
      <w:rPr>
        <w:sz w:val="17"/>
        <w:szCs w:val="17"/>
      </w:rPr>
    </w:pPr>
  </w:p>
  <w:p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4158" w:rsidRDefault="00E64158">
      <w:r>
        <w:separator/>
      </w:r>
    </w:p>
  </w:footnote>
  <w:footnote w:type="continuationSeparator" w:id="0">
    <w:p w:rsidR="00E64158" w:rsidRDefault="00E641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362E" w:rsidRDefault="00A8630C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E6415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0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7C362E" w:rsidRDefault="007C362E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7C362E" w:rsidRDefault="007C362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7C362E" w:rsidRDefault="007C362E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7C362E" w:rsidRDefault="007C362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7C362E" w:rsidRDefault="007C362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7C362E" w:rsidRDefault="007C362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7C362E" w:rsidRDefault="007C362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7C362E" w:rsidRDefault="007C362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7C362E" w:rsidRDefault="007C362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7C362E" w:rsidRDefault="007C362E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7C362E" w:rsidRDefault="007C362E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7C362E" w:rsidRPr="00EA0220" w:rsidRDefault="007C362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7C362E" w:rsidRPr="00EA0220" w:rsidRDefault="007C362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7C362E" w:rsidRDefault="007C362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E6415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s2114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E64158">
      <w:rPr>
        <w:noProof/>
      </w:rPr>
      <w:pict>
        <v:shape id="Grafik 6" o:spid="_x0000_s2113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7C362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7C362E" w:rsidRDefault="007C362E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7C362E" w:rsidRDefault="007C362E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:rsidR="007C362E" w:rsidRDefault="007C362E" w:rsidP="00AD2792">
    <w:pPr>
      <w:rPr>
        <w:sz w:val="12"/>
        <w:szCs w:val="12"/>
      </w:rPr>
    </w:pPr>
  </w:p>
  <w:p w:rsidR="007C362E" w:rsidRDefault="007C362E" w:rsidP="00AD2792">
    <w:pPr>
      <w:pStyle w:val="Kopfzeile"/>
      <w:rPr>
        <w:sz w:val="12"/>
        <w:szCs w:val="12"/>
      </w:rPr>
    </w:pPr>
  </w:p>
  <w:p w:rsidR="007C362E" w:rsidRDefault="007C362E" w:rsidP="00AD2792">
    <w:pPr>
      <w:pStyle w:val="Kopfzeile"/>
      <w:rPr>
        <w:sz w:val="12"/>
        <w:szCs w:val="12"/>
      </w:rPr>
    </w:pPr>
  </w:p>
  <w:p w:rsidR="007C362E" w:rsidRDefault="007C362E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7C362E" w:rsidRDefault="007C362E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7C362E" w:rsidRPr="00AD2792" w:rsidRDefault="007C362E" w:rsidP="00AD2792"/>
  <w:p w:rsidR="00A8630C" w:rsidRPr="00EF6C6A" w:rsidRDefault="00A8630C" w:rsidP="00A8630C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2" w:name="_Hlk10922564"/>
  <w:bookmarkStart w:id="3" w:name="_Hlk10922565"/>
  <w:p w:rsidR="007C362E" w:rsidRDefault="009455A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E6415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8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7C362E" w:rsidRDefault="007C362E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7C362E" w:rsidRDefault="007C362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7C362E" w:rsidRDefault="007C362E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7C362E" w:rsidRDefault="007C362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7C362E" w:rsidRDefault="007C362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7C362E" w:rsidRDefault="007C362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7C362E" w:rsidRDefault="007C362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7C362E" w:rsidRDefault="007C362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7C362E" w:rsidRDefault="007C362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7C362E" w:rsidRDefault="007C362E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7C362E" w:rsidRDefault="007C362E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7C362E" w:rsidRPr="00EA0220" w:rsidRDefault="007C362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7C362E" w:rsidRPr="00EA0220" w:rsidRDefault="007C362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7C362E" w:rsidRDefault="007C362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E6415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11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E64158">
      <w:rPr>
        <w:noProof/>
      </w:rPr>
      <w:pict>
        <v:shape id="Grafik 4" o:spid="_x0000_s2111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7C362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7C362E" w:rsidRDefault="007C362E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7C362E" w:rsidRDefault="007C362E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:rsidR="007C362E" w:rsidRDefault="007C362E" w:rsidP="00AD2792">
    <w:pPr>
      <w:rPr>
        <w:sz w:val="12"/>
        <w:szCs w:val="12"/>
      </w:rPr>
    </w:pPr>
  </w:p>
  <w:p w:rsidR="007C362E" w:rsidRDefault="007C362E" w:rsidP="00AD2792">
    <w:pPr>
      <w:pStyle w:val="Kopfzeile"/>
      <w:rPr>
        <w:sz w:val="12"/>
        <w:szCs w:val="12"/>
      </w:rPr>
    </w:pPr>
  </w:p>
  <w:p w:rsidR="007C362E" w:rsidRDefault="007C362E" w:rsidP="00AD2792">
    <w:pPr>
      <w:pStyle w:val="Kopfzeile"/>
      <w:rPr>
        <w:sz w:val="12"/>
        <w:szCs w:val="12"/>
      </w:rPr>
    </w:pPr>
  </w:p>
  <w:p w:rsidR="007C362E" w:rsidRDefault="007C362E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7C362E" w:rsidRDefault="007C362E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7C362E" w:rsidRPr="00AD2792" w:rsidRDefault="007C362E" w:rsidP="00AD2792"/>
  <w:p w:rsidR="000B1866" w:rsidRPr="00EF6C6A" w:rsidRDefault="009455A2" w:rsidP="00EF6C6A">
    <w:pPr>
      <w:pStyle w:val="Kopfzeile"/>
    </w:pPr>
    <w:r>
      <w:fldChar w:fldCharType="end"/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1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2B58"/>
    <w:rsid w:val="000A492C"/>
    <w:rsid w:val="000B1866"/>
    <w:rsid w:val="000B2455"/>
    <w:rsid w:val="000B4A7E"/>
    <w:rsid w:val="000B556C"/>
    <w:rsid w:val="000B6F6F"/>
    <w:rsid w:val="000C39E7"/>
    <w:rsid w:val="000C7C01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30C30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071B6"/>
    <w:rsid w:val="00312A5E"/>
    <w:rsid w:val="00312EB2"/>
    <w:rsid w:val="003136E9"/>
    <w:rsid w:val="003165D7"/>
    <w:rsid w:val="003175AE"/>
    <w:rsid w:val="00331C89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A73F8"/>
    <w:rsid w:val="003C15E2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290B"/>
    <w:rsid w:val="004C3FF8"/>
    <w:rsid w:val="004D21C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0491"/>
    <w:rsid w:val="005D1C8F"/>
    <w:rsid w:val="005D23EA"/>
    <w:rsid w:val="005F3156"/>
    <w:rsid w:val="005F4EB6"/>
    <w:rsid w:val="0060062A"/>
    <w:rsid w:val="00604446"/>
    <w:rsid w:val="0060686C"/>
    <w:rsid w:val="00607FDA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4669"/>
    <w:rsid w:val="00693020"/>
    <w:rsid w:val="006939B2"/>
    <w:rsid w:val="006A10D9"/>
    <w:rsid w:val="006B2380"/>
    <w:rsid w:val="006B6BBC"/>
    <w:rsid w:val="006C1825"/>
    <w:rsid w:val="006C27FA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5644"/>
    <w:rsid w:val="0076291A"/>
    <w:rsid w:val="007717BE"/>
    <w:rsid w:val="0078044B"/>
    <w:rsid w:val="00794050"/>
    <w:rsid w:val="007A1D50"/>
    <w:rsid w:val="007A3108"/>
    <w:rsid w:val="007B05CD"/>
    <w:rsid w:val="007C0A38"/>
    <w:rsid w:val="007C0E28"/>
    <w:rsid w:val="007C2E0B"/>
    <w:rsid w:val="007C362E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5EA3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101F"/>
    <w:rsid w:val="009047BA"/>
    <w:rsid w:val="00911449"/>
    <w:rsid w:val="00916F29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74193"/>
    <w:rsid w:val="00993228"/>
    <w:rsid w:val="00993AE8"/>
    <w:rsid w:val="009A0D55"/>
    <w:rsid w:val="009A6FCA"/>
    <w:rsid w:val="009A7230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8630C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217B2"/>
    <w:rsid w:val="00C22A83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1561"/>
    <w:rsid w:val="00CB3D7C"/>
    <w:rsid w:val="00CB5E10"/>
    <w:rsid w:val="00CC14B8"/>
    <w:rsid w:val="00CC3DEF"/>
    <w:rsid w:val="00CC56DB"/>
    <w:rsid w:val="00CD0C5C"/>
    <w:rsid w:val="00CD18AD"/>
    <w:rsid w:val="00CD3A11"/>
    <w:rsid w:val="00CD6135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4332"/>
    <w:rsid w:val="00D6577B"/>
    <w:rsid w:val="00D66BD4"/>
    <w:rsid w:val="00D7430B"/>
    <w:rsid w:val="00D96E22"/>
    <w:rsid w:val="00DA0718"/>
    <w:rsid w:val="00DA2B48"/>
    <w:rsid w:val="00DA338A"/>
    <w:rsid w:val="00DA7025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327FC"/>
    <w:rsid w:val="00E53E0F"/>
    <w:rsid w:val="00E61E89"/>
    <w:rsid w:val="00E62540"/>
    <w:rsid w:val="00E64158"/>
    <w:rsid w:val="00E67F95"/>
    <w:rsid w:val="00E705F4"/>
    <w:rsid w:val="00E821D9"/>
    <w:rsid w:val="00E86513"/>
    <w:rsid w:val="00E86C8F"/>
    <w:rsid w:val="00E87215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63B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96824"/>
    <w:rsid w:val="00FA61FE"/>
    <w:rsid w:val="00FB5C40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5"/>
    <o:shapelayout v:ext="edit">
      <o:idmap v:ext="edit" data="1"/>
    </o:shapelayout>
  </w:shapeDefaults>
  <w:decimalSymbol w:val=","/>
  <w:listSeparator w:val=";"/>
  <w14:docId w14:val="4B7393F0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AB2959-F76A-493A-9A38-18E6C3669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291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15</cp:revision>
  <cp:lastPrinted>2015-05-19T09:27:00Z</cp:lastPrinted>
  <dcterms:created xsi:type="dcterms:W3CDTF">2020-01-03T13:56:00Z</dcterms:created>
  <dcterms:modified xsi:type="dcterms:W3CDTF">2020-02-05T18:58:00Z</dcterms:modified>
</cp:coreProperties>
</file>