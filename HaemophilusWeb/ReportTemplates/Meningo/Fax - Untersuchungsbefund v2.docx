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302C" w14:textId="77777777" w:rsidR="00E4293C" w:rsidRDefault="00E4293C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 - Meningo.docx" </w:instrText>
      </w:r>
      <w:r>
        <w:rPr>
          <w:rFonts w:ascii="Arial" w:hAnsi="Arial" w:cs="Arial"/>
        </w:rPr>
        <w:fldChar w:fldCharType="separate"/>
      </w:r>
    </w:p>
    <w:p w14:paraId="0615FF59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4F1BA73" w14:textId="77777777" w:rsidR="00E4293C" w:rsidRPr="00172CE2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188A7B5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3AA5681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08C5588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15E2C9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66859D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20B492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C2B65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AD979CF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22FC47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34EFDB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2E28A04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D56CAE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1B73603" w14:textId="77777777" w:rsidR="00E4293C" w:rsidRPr="00B35263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CA00A06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2AD6877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8D605E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7B6C665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E4293C" w:rsidRPr="00F80633" w14:paraId="529BD996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69E5FF22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779B18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4293C" w:rsidRPr="00F80633" w14:paraId="75BBD42E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FF73804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A2CDA35" w14:textId="77777777" w:rsidR="00E4293C" w:rsidRPr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MZ{LaboratoryNumber}</w:t>
            </w:r>
          </w:p>
        </w:tc>
      </w:tr>
      <w:tr w:rsidR="00E4293C" w:rsidRPr="00F80633" w:rsidDel="00F80633" w14:paraId="3298DE5C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41C7DA01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3246B" w14:textId="77777777" w:rsidR="00E4293C" w:rsidRPr="00F80633" w:rsidDel="00F80633" w:rsidRDefault="00E4293C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2D973F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8314F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04086B4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207885C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0712E8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586D0DD2" w14:textId="77777777" w:rsidR="00E4293C" w:rsidRDefault="00E4293C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AB80C53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1BDC098" w14:textId="77777777" w:rsidR="00E4293C" w:rsidRDefault="00E429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7924509" w14:textId="77777777" w:rsidR="00E4293C" w:rsidRDefault="00E4293C" w:rsidP="00D8683C"/>
    <w:p w14:paraId="216F3E7E" w14:textId="77777777" w:rsidR="00E4293C" w:rsidRDefault="00E4293C" w:rsidP="00D8683C"/>
    <w:p w14:paraId="7F73E007" w14:textId="77777777" w:rsidR="00B702E1" w:rsidRDefault="00E4293C" w:rsidP="00B702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B702E1">
        <w:rPr>
          <w:rFonts w:ascii="Arial" w:hAnsi="Arial" w:cs="Arial"/>
        </w:rPr>
        <w:t>{SenderName}</w:t>
      </w:r>
    </w:p>
    <w:p w14:paraId="4C5AC4AC" w14:textId="1B667464" w:rsidR="00E86513" w:rsidRPr="004659AD" w:rsidRDefault="00B702E1" w:rsidP="00B702E1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77777777" w:rsidR="007C362E" w:rsidRPr="003136E9" w:rsidRDefault="007C362E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319BBC00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r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Pr="001F0025">
        <w:rPr>
          <w:rFonts w:ascii="Arial" w:hAnsi="Arial" w:cs="Arial"/>
          <w:b/>
          <w:bCs/>
          <w:color w:val="000000"/>
        </w:rPr>
        <w:t>Antibiotikaempfindlichkeitstestung (Gradientenagardiffusion)</w:t>
      </w:r>
      <w:r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7C362E" w:rsidRPr="00F923CE" w14:paraId="7E0D069A" w14:textId="77777777" w:rsidTr="008036A1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3E881056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04E77FE6" w14:textId="77777777" w:rsidR="007C362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40224710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7C362E" w:rsidRPr="00F923CE" w14:paraId="3A233A37" w14:textId="77777777" w:rsidTr="008036A1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54C34153" w14:textId="77777777" w:rsidR="007C362E" w:rsidRPr="005B3C64" w:rsidRDefault="007C362E" w:rsidP="008036A1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61ADDEE6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64CFDE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2B5C41D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023158AB" w14:textId="77777777" w:rsidR="007C362E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7C362E" w:rsidRPr="00F923CE" w14:paraId="0F894687" w14:textId="77777777" w:rsidTr="008036A1">
        <w:trPr>
          <w:trHeight w:val="300"/>
        </w:trPr>
        <w:tc>
          <w:tcPr>
            <w:tcW w:w="2142" w:type="dxa"/>
            <w:shd w:val="clear" w:color="000000" w:fill="BFBFBF"/>
          </w:tcPr>
          <w:p w14:paraId="747D1C42" w14:textId="77777777" w:rsidR="007C362E" w:rsidRPr="005B3C64" w:rsidRDefault="007C362E" w:rsidP="008036A1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7EB1FD5E" w14:textId="77777777" w:rsidR="007C362E" w:rsidRPr="00F923CE" w:rsidRDefault="007C362E" w:rsidP="008036A1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0D5206D9" w14:textId="77777777" w:rsidR="007C362E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EDD6483" w14:textId="77777777" w:rsidR="007C362E" w:rsidRPr="000F3FD1" w:rsidRDefault="007C362E" w:rsidP="008036A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2E65B97A" w14:textId="77777777" w:rsidR="007C362E" w:rsidRPr="000F3FD1" w:rsidRDefault="007C362E" w:rsidP="008036A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{/ETests}</w:t>
            </w:r>
          </w:p>
        </w:tc>
      </w:tr>
    </w:tbl>
    <w:p w14:paraId="2D94810C" w14:textId="1BBCF857" w:rsidR="009C26FD" w:rsidRPr="0001760C" w:rsidRDefault="007C362E" w:rsidP="00DC456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r w:rsidRPr="005C0491">
        <w:rPr>
          <w:rFonts w:ascii="Arial" w:hAnsi="Arial" w:cs="Arial"/>
          <w:sz w:val="12"/>
          <w:szCs w:val="12"/>
        </w:rPr>
        <w:t>HasETests</w:t>
      </w:r>
      <w:r w:rsidRPr="00E14C1C">
        <w:rPr>
          <w:rFonts w:ascii="Arial" w:hAnsi="Arial" w:cs="Arial"/>
          <w:sz w:val="12"/>
          <w:szCs w:val="12"/>
        </w:rPr>
        <w:t>}</w:t>
      </w:r>
      <w:r w:rsidR="00DC4562" w:rsidRPr="00F113AE">
        <w:rPr>
          <w:rFonts w:ascii="Arial" w:hAnsi="Arial" w:cs="Arial"/>
        </w:rPr>
        <w:t>{#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}{.}</w:t>
      </w:r>
      <w:r w:rsidR="00DC4562">
        <w:rPr>
          <w:rFonts w:ascii="Arial" w:hAnsi="Arial" w:cs="Arial"/>
        </w:rPr>
        <w:br/>
      </w:r>
      <w:r w:rsidR="00DC4562" w:rsidRPr="00F113AE">
        <w:rPr>
          <w:rFonts w:ascii="Arial" w:hAnsi="Arial" w:cs="Arial"/>
        </w:rPr>
        <w:t>{/</w:t>
      </w:r>
      <w:r w:rsidR="00DC4562">
        <w:rPr>
          <w:rFonts w:ascii="Arial" w:hAnsi="Arial" w:cs="Arial"/>
        </w:rPr>
        <w:t>Report</w:t>
      </w:r>
      <w:r w:rsidR="00DC4562" w:rsidRPr="00F113AE">
        <w:rPr>
          <w:rFonts w:ascii="Arial" w:hAnsi="Arial" w:cs="Arial"/>
        </w:rPr>
        <w:t>}</w:t>
      </w:r>
    </w:p>
    <w:bookmarkStart w:id="1" w:name="_Hlk100782258"/>
    <w:p w14:paraId="097E5C3C" w14:textId="77777777" w:rsidR="009C26FD" w:rsidRPr="007E1C70" w:rsidRDefault="00575B98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9C26FD" w:rsidRPr="007E1C70">
        <w:rPr>
          <w:rFonts w:ascii="Arial" w:hAnsi="Arial" w:cs="Arial"/>
        </w:rPr>
        <w:t>Mit freundlichen Grüßen</w:t>
      </w:r>
    </w:p>
    <w:p w14:paraId="4FA51F72" w14:textId="77777777" w:rsidR="009C26FD" w:rsidRPr="007E1C70" w:rsidRDefault="009C26FD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CB4345B" w14:textId="77777777" w:rsidR="009C26FD" w:rsidRPr="001F11A5" w:rsidRDefault="009C26FD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784935A9" w14:textId="77777777" w:rsidR="009C26FD" w:rsidRPr="007E1C70" w:rsidRDefault="009C26FD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B9C93D9" w14:textId="77777777" w:rsidR="009C26FD" w:rsidRPr="00A16931" w:rsidRDefault="009C26FD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565EFC3B" w:rsidR="00230C30" w:rsidRPr="007D06DC" w:rsidRDefault="00575B98" w:rsidP="00575B98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A25D95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5CCA" w14:textId="77777777" w:rsidR="00697015" w:rsidRDefault="00697015">
      <w:r>
        <w:separator/>
      </w:r>
    </w:p>
  </w:endnote>
  <w:endnote w:type="continuationSeparator" w:id="0">
    <w:p w14:paraId="5BFA8BAD" w14:textId="77777777" w:rsidR="00697015" w:rsidRDefault="0069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7C099" w14:textId="77777777" w:rsidR="005019C4" w:rsidRDefault="005019C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D524F" w14:textId="21446E5D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697015">
      <w:rPr>
        <w:noProof/>
      </w:rPr>
      <w:pict w14:anchorId="75B445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019C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019C4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09B8328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90362EF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F736A8" w14:textId="77777777" w:rsidR="006F7346" w:rsidRPr="006A7241" w:rsidRDefault="006F7346" w:rsidP="006F7346">
    <w:pPr>
      <w:rPr>
        <w:sz w:val="17"/>
        <w:szCs w:val="17"/>
      </w:rPr>
    </w:pPr>
  </w:p>
  <w:p w14:paraId="03F8779E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7E09B" w14:textId="14101DC2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697015">
      <w:rPr>
        <w:noProof/>
      </w:rPr>
      <w:pict w14:anchorId="297F58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5019C4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5019C4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14:paraId="18307EA4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77156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E7BB567" w14:textId="77777777" w:rsidR="009F240E" w:rsidRPr="006A7241" w:rsidRDefault="009F240E" w:rsidP="00442A30">
    <w:pPr>
      <w:rPr>
        <w:sz w:val="17"/>
        <w:szCs w:val="17"/>
      </w:rPr>
    </w:pPr>
  </w:p>
  <w:p w14:paraId="7AEB0CBA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27696" w14:textId="77777777" w:rsidR="00697015" w:rsidRDefault="00697015">
      <w:r>
        <w:separator/>
      </w:r>
    </w:p>
  </w:footnote>
  <w:footnote w:type="continuationSeparator" w:id="0">
    <w:p w14:paraId="1C8B0E8A" w14:textId="77777777" w:rsidR="00697015" w:rsidRDefault="00697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4F80B" w14:textId="77777777" w:rsidR="005019C4" w:rsidRDefault="005019C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81869" w14:textId="2F1FB096" w:rsidR="005019C4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697015">
      <w:rPr>
        <w:noProof/>
      </w:rPr>
      <w:pict w14:anchorId="02D7E2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0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97015">
      <w:rPr>
        <w:noProof/>
      </w:rPr>
      <w:pict w14:anchorId="3D45D62A">
        <v:shape id="Grafik 4" o:spid="_x0000_s1105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019C4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17D5314" w14:textId="77777777" w:rsidR="005019C4" w:rsidRDefault="005019C4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FE9056D" w14:textId="77777777" w:rsidR="005019C4" w:rsidRDefault="005019C4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981F44D" w14:textId="77777777" w:rsidR="005019C4" w:rsidRDefault="005019C4" w:rsidP="00AD2792">
    <w:pPr>
      <w:rPr>
        <w:sz w:val="12"/>
        <w:szCs w:val="12"/>
      </w:rPr>
    </w:pPr>
  </w:p>
  <w:p w14:paraId="4985EF4F" w14:textId="77777777" w:rsidR="005019C4" w:rsidRDefault="005019C4" w:rsidP="00AD2792">
    <w:pPr>
      <w:pStyle w:val="Kopfzeile"/>
      <w:rPr>
        <w:sz w:val="12"/>
        <w:szCs w:val="12"/>
      </w:rPr>
    </w:pPr>
  </w:p>
  <w:p w14:paraId="323A9286" w14:textId="77777777" w:rsidR="005019C4" w:rsidRDefault="005019C4" w:rsidP="00AD2792">
    <w:pPr>
      <w:pStyle w:val="Kopfzeile"/>
      <w:rPr>
        <w:sz w:val="12"/>
        <w:szCs w:val="12"/>
      </w:rPr>
    </w:pPr>
  </w:p>
  <w:p w14:paraId="0C13FCF1" w14:textId="77777777" w:rsidR="005019C4" w:rsidRDefault="005019C4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A84BE2C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04">
            <w:txbxContent>
              <w:p w14:paraId="41807221" w14:textId="77777777" w:rsidR="005019C4" w:rsidRDefault="005019C4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7A73526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4AEF8D9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78D9B63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E8EF6C8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D9E6458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07C7064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0F07FCC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5639C49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96F7AEE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54CBD134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A25A271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0D587C5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AC64552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35E0978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99E2C28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410B760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057A43B" w14:textId="77777777" w:rsidR="005019C4" w:rsidRDefault="005019C4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D445AC8" w14:textId="77777777" w:rsidR="005019C4" w:rsidRDefault="005019C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625B5AFC" w14:textId="77777777" w:rsidR="005019C4" w:rsidRDefault="005019C4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BE5574" w14:textId="77777777" w:rsidR="005019C4" w:rsidRPr="00EA0220" w:rsidRDefault="005019C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1E13029" w14:textId="77777777" w:rsidR="005019C4" w:rsidRPr="00EA0220" w:rsidRDefault="005019C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70179BF" w14:textId="77777777" w:rsidR="005019C4" w:rsidRDefault="005019C4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1EA880F6" w14:textId="77777777" w:rsidR="005019C4" w:rsidRDefault="005019C4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75DB705B" w14:textId="77777777" w:rsidR="005019C4" w:rsidRDefault="005019C4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7E7245D8" w14:textId="77777777" w:rsidR="005019C4" w:rsidRPr="00AD2792" w:rsidRDefault="005019C4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4E57" w14:textId="19C83C16" w:rsidR="00A25D95" w:rsidRDefault="00A25D9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697015">
      <w:rPr>
        <w:noProof/>
      </w:rPr>
      <w:pict w14:anchorId="28387A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00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697015">
      <w:rPr>
        <w:noProof/>
      </w:rPr>
      <w:pict w14:anchorId="210D6501">
        <v:shape id="_x0000_s109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EAD14F5" w14:textId="77777777" w:rsidR="00A25D95" w:rsidRDefault="00A25D9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109BB12" w14:textId="77777777" w:rsidR="00A25D95" w:rsidRDefault="00A25D9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D5A77A2" w14:textId="77777777" w:rsidR="00A25D95" w:rsidRDefault="00A25D95" w:rsidP="00AD2792">
    <w:pPr>
      <w:rPr>
        <w:sz w:val="12"/>
        <w:szCs w:val="12"/>
      </w:rPr>
    </w:pPr>
  </w:p>
  <w:p w14:paraId="02AC5061" w14:textId="77777777" w:rsidR="00A25D95" w:rsidRDefault="00A25D95" w:rsidP="00AD2792">
    <w:pPr>
      <w:pStyle w:val="Kopfzeile"/>
      <w:rPr>
        <w:sz w:val="12"/>
        <w:szCs w:val="12"/>
      </w:rPr>
    </w:pPr>
  </w:p>
  <w:p w14:paraId="27945A81" w14:textId="77777777" w:rsidR="00A25D95" w:rsidRDefault="00A25D95" w:rsidP="00AD2792">
    <w:pPr>
      <w:pStyle w:val="Kopfzeile"/>
      <w:rPr>
        <w:sz w:val="12"/>
        <w:szCs w:val="12"/>
      </w:rPr>
    </w:pPr>
  </w:p>
  <w:p w14:paraId="0160C25D" w14:textId="77777777" w:rsidR="00A25D95" w:rsidRDefault="0069701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4E5C1C8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8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D47E84D" w14:textId="77777777" w:rsidR="00A25D95" w:rsidRDefault="00A25D9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0AA7B93A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F79A515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8BF0D9D" w14:textId="77777777" w:rsidR="00A25D95" w:rsidRDefault="00A25D9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47A2AF5" w14:textId="77777777" w:rsidR="00A25D95" w:rsidRDefault="00A25D9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DCEDA8F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3A38CD3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5E2B36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2BAC5EB5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EBA000D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0A0B257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FE66F3F" w14:textId="77777777" w:rsidR="00A25D95" w:rsidRDefault="00A25D9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646B434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17C1386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3005ACFC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4CA06F4" w14:textId="77777777" w:rsidR="00A25D95" w:rsidRDefault="00A25D9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5799C74" w14:textId="77777777" w:rsidR="00A25D95" w:rsidRDefault="00A25D9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1573D181" w14:textId="77777777" w:rsidR="00A25D95" w:rsidRDefault="00A25D9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73900A8" w14:textId="77777777" w:rsidR="00A25D95" w:rsidRDefault="00A25D9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0DAE8C1" w14:textId="77777777" w:rsidR="00A25D95" w:rsidRDefault="00A25D9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91FDEAC" w14:textId="77777777" w:rsidR="00A25D95" w:rsidRPr="00EA0220" w:rsidRDefault="00A25D9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6AE4CEC" w14:textId="77777777" w:rsidR="00A25D95" w:rsidRPr="00EA0220" w:rsidRDefault="00A25D9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7C9AFE8" w14:textId="77777777" w:rsidR="00A25D95" w:rsidRDefault="00A25D9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3F6E3DA2" w14:textId="77777777" w:rsidR="00A25D95" w:rsidRDefault="00A25D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A25D95">
      <w:rPr>
        <w:sz w:val="12"/>
        <w:szCs w:val="12"/>
      </w:rPr>
      <w:tab/>
    </w:r>
  </w:p>
  <w:p w14:paraId="780D1670" w14:textId="77777777" w:rsidR="00A25D95" w:rsidRDefault="00A25D9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922D0C9" w14:textId="77777777" w:rsidR="00A25D95" w:rsidRPr="00AD2792" w:rsidRDefault="00A25D95" w:rsidP="00AD2792"/>
  <w:p w14:paraId="3258FAA3" w14:textId="37B0650B" w:rsidR="000B1866" w:rsidRPr="00EF6C6A" w:rsidRDefault="00A25D9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74E38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C30"/>
    <w:rsid w:val="0024181F"/>
    <w:rsid w:val="00242652"/>
    <w:rsid w:val="002474C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E6C4E"/>
    <w:rsid w:val="003071B6"/>
    <w:rsid w:val="00312A5E"/>
    <w:rsid w:val="00312EB2"/>
    <w:rsid w:val="003136E9"/>
    <w:rsid w:val="003165D7"/>
    <w:rsid w:val="003175AE"/>
    <w:rsid w:val="00331C89"/>
    <w:rsid w:val="0034693D"/>
    <w:rsid w:val="003579E3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73F8"/>
    <w:rsid w:val="003C15E2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26342"/>
    <w:rsid w:val="00431A5D"/>
    <w:rsid w:val="004369C7"/>
    <w:rsid w:val="004455BC"/>
    <w:rsid w:val="00456949"/>
    <w:rsid w:val="004644B7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19C4"/>
    <w:rsid w:val="0050415E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5B98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33F4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553E7"/>
    <w:rsid w:val="00661F4E"/>
    <w:rsid w:val="00667A00"/>
    <w:rsid w:val="00674669"/>
    <w:rsid w:val="00693020"/>
    <w:rsid w:val="006939B2"/>
    <w:rsid w:val="00697015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94050"/>
    <w:rsid w:val="007A1D50"/>
    <w:rsid w:val="007A3108"/>
    <w:rsid w:val="007B05CD"/>
    <w:rsid w:val="007B171F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E1298"/>
    <w:rsid w:val="007E39A5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101F"/>
    <w:rsid w:val="009047BA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93228"/>
    <w:rsid w:val="00993AE8"/>
    <w:rsid w:val="009A0D55"/>
    <w:rsid w:val="009A6FCA"/>
    <w:rsid w:val="009A7230"/>
    <w:rsid w:val="009C26FD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5D95"/>
    <w:rsid w:val="00A26A5F"/>
    <w:rsid w:val="00A33507"/>
    <w:rsid w:val="00A35FB9"/>
    <w:rsid w:val="00A36FF9"/>
    <w:rsid w:val="00A41A08"/>
    <w:rsid w:val="00A772A2"/>
    <w:rsid w:val="00A77BB0"/>
    <w:rsid w:val="00A82E35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02E1"/>
    <w:rsid w:val="00B7192C"/>
    <w:rsid w:val="00B75FD9"/>
    <w:rsid w:val="00B7754A"/>
    <w:rsid w:val="00B80D75"/>
    <w:rsid w:val="00B9083F"/>
    <w:rsid w:val="00B95650"/>
    <w:rsid w:val="00BA248C"/>
    <w:rsid w:val="00BA66DD"/>
    <w:rsid w:val="00BA6847"/>
    <w:rsid w:val="00BB442B"/>
    <w:rsid w:val="00BC16EC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327FC"/>
    <w:rsid w:val="00E36072"/>
    <w:rsid w:val="00E4293C"/>
    <w:rsid w:val="00E53E0F"/>
    <w:rsid w:val="00E61E89"/>
    <w:rsid w:val="00E62540"/>
    <w:rsid w:val="00E64158"/>
    <w:rsid w:val="00E67F95"/>
    <w:rsid w:val="00E705F4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27</cp:revision>
  <cp:lastPrinted>2015-05-19T09:27:00Z</cp:lastPrinted>
  <dcterms:created xsi:type="dcterms:W3CDTF">2020-01-03T13:56:00Z</dcterms:created>
  <dcterms:modified xsi:type="dcterms:W3CDTF">2022-10-30T22:32:00Z</dcterms:modified>
</cp:coreProperties>
</file>