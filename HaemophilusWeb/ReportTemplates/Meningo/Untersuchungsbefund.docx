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Pr="003136E9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051"/>
        <w:gridCol w:w="1498"/>
        <w:gridCol w:w="1219"/>
        <w:gridCol w:w="1564"/>
      </w:tblGrid>
      <w:tr w:rsidR="00E86513" w:rsidRPr="0076291A" w:rsidTr="009F240E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 w:rsidR="009F240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MZ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86513" w:rsidRPr="00F923CE" w:rsidTr="009F240E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51595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MZ</w:t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LaboratoryNumber</w:t>
            </w:r>
            <w:proofErr w:type="spellEnd"/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403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10065" w:type="dxa"/>
        <w:tblLayout w:type="fixed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331C89" w:rsidTr="0055556E">
        <w:trPr>
          <w:trHeight w:val="255"/>
        </w:trPr>
        <w:tc>
          <w:tcPr>
            <w:tcW w:w="3828" w:type="dxa"/>
            <w:shd w:val="clear" w:color="auto" w:fill="auto"/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{#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}</w:t>
            </w: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{Attribute}</w:t>
            </w:r>
            <w:r w:rsidRPr="00665A18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6237" w:type="dxa"/>
            <w:shd w:val="clear" w:color="auto" w:fill="auto"/>
            <w:tcMar>
              <w:left w:w="68" w:type="dxa"/>
            </w:tcMar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{Value}</w:t>
            </w:r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9F240E" w:rsidRDefault="003071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50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proofErr w:type="spellStart"/>
      <w:proofErr w:type="gramStart"/>
      <w:r w:rsidRPr="00E14C1C">
        <w:rPr>
          <w:rFonts w:ascii="Arial" w:hAnsi="Arial" w:cs="Arial"/>
          <w:bCs/>
          <w:color w:val="000000"/>
          <w:sz w:val="12"/>
          <w:szCs w:val="12"/>
        </w:rPr>
        <w:t>ETests</w:t>
      </w:r>
      <w:proofErr w:type="spellEnd"/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="001F0025" w:rsidRPr="001F0025">
        <w:rPr>
          <w:rFonts w:ascii="Arial" w:hAnsi="Arial" w:cs="Arial"/>
          <w:b/>
          <w:bCs/>
          <w:color w:val="000000"/>
        </w:rPr>
        <w:t>Antibiotikaempfindlichkeitstestung</w:t>
      </w:r>
      <w:proofErr w:type="gramEnd"/>
      <w:r w:rsidR="001F0025" w:rsidRPr="001F0025">
        <w:rPr>
          <w:rFonts w:ascii="Arial" w:hAnsi="Arial" w:cs="Arial"/>
          <w:b/>
          <w:bCs/>
          <w:color w:val="000000"/>
        </w:rPr>
        <w:t xml:space="preserve"> (</w:t>
      </w:r>
      <w:proofErr w:type="spellStart"/>
      <w:r w:rsidR="001F0025" w:rsidRPr="001F0025">
        <w:rPr>
          <w:rFonts w:ascii="Arial" w:hAnsi="Arial" w:cs="Arial"/>
          <w:b/>
          <w:bCs/>
          <w:color w:val="000000"/>
        </w:rPr>
        <w:t>Gradientenagardiffusion</w:t>
      </w:r>
      <w:proofErr w:type="spellEnd"/>
      <w:r w:rsidR="001F0025" w:rsidRPr="001F0025">
        <w:rPr>
          <w:rFonts w:ascii="Arial" w:hAnsi="Arial" w:cs="Arial"/>
          <w:b/>
          <w:bCs/>
          <w:color w:val="000000"/>
        </w:rPr>
        <w:t>)</w:t>
      </w:r>
      <w:r w:rsidR="009F240E"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9F240E" w:rsidRPr="00F923CE" w:rsidTr="001D6296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588" w:type="dxa"/>
            <w:vMerge w:val="restart"/>
            <w:vAlign w:val="center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 (µg/ml)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F240E" w:rsidRPr="00F923CE" w:rsidTr="001D6296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9F240E" w:rsidRPr="005B3C64" w:rsidRDefault="009F240E" w:rsidP="001D6296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F240E" w:rsidRPr="00F923CE" w:rsidTr="001D6296">
        <w:trPr>
          <w:trHeight w:val="300"/>
        </w:trPr>
        <w:tc>
          <w:tcPr>
            <w:tcW w:w="2389" w:type="dxa"/>
            <w:shd w:val="clear" w:color="000000" w:fill="BFBFBF"/>
          </w:tcPr>
          <w:p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588" w:type="dxa"/>
          </w:tcPr>
          <w:p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9F240E" w:rsidRPr="000F3FD1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:rsidR="009F240E" w:rsidRPr="000F3FD1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E86513" w:rsidRDefault="003071B6" w:rsidP="0060686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proofErr w:type="spellStart"/>
      <w:proofErr w:type="gramStart"/>
      <w:r w:rsidR="00E14C1C" w:rsidRPr="00E14C1C">
        <w:rPr>
          <w:rFonts w:ascii="Arial" w:hAnsi="Arial" w:cs="Arial"/>
          <w:sz w:val="12"/>
          <w:szCs w:val="12"/>
        </w:rPr>
        <w:t>ETests</w:t>
      </w:r>
      <w:proofErr w:type="spellEnd"/>
      <w:r w:rsidRPr="00E14C1C">
        <w:rPr>
          <w:rFonts w:ascii="Arial" w:hAnsi="Arial" w:cs="Arial"/>
          <w:sz w:val="12"/>
          <w:szCs w:val="12"/>
        </w:rPr>
        <w:t>}</w:t>
      </w:r>
      <w:r w:rsidR="0060686C" w:rsidRPr="0060686C">
        <w:rPr>
          <w:rFonts w:ascii="Arial" w:hAnsi="Arial" w:cs="Arial"/>
        </w:rPr>
        <w:t>{</w:t>
      </w:r>
      <w:proofErr w:type="gramEnd"/>
      <w:r w:rsidR="0060686C" w:rsidRPr="0060686C">
        <w:rPr>
          <w:rFonts w:ascii="Arial" w:hAnsi="Arial" w:cs="Arial"/>
        </w:rPr>
        <w:t>Interpretation}</w:t>
      </w:r>
    </w:p>
    <w:p w:rsidR="0060686C" w:rsidRPr="0001760C" w:rsidRDefault="0060686C" w:rsidP="0060686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bookmarkStart w:id="1" w:name="_GoBack"/>
      <w:bookmarkEnd w:id="1"/>
    </w:p>
    <w:p w:rsidR="007E1298" w:rsidRPr="007D06DC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7D06DC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669" w:rsidRDefault="00674669">
      <w:r>
        <w:separator/>
      </w:r>
    </w:p>
  </w:endnote>
  <w:endnote w:type="continuationSeparator" w:id="0">
    <w:p w:rsidR="00674669" w:rsidRDefault="00674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67466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67466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1F0025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1F0025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669" w:rsidRDefault="00674669">
      <w:r>
        <w:separator/>
      </w:r>
    </w:p>
  </w:footnote>
  <w:footnote w:type="continuationSeparator" w:id="0">
    <w:p w:rsidR="00674669" w:rsidRDefault="00674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67466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74669">
      <w:rPr>
        <w:noProof/>
      </w:rPr>
      <w:pict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Hlk10922564"/>
  <w:bookmarkStart w:id="3" w:name="_Hlk10922565"/>
  <w:p w:rsidR="009455A2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67466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6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9455A2" w:rsidRDefault="009455A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7466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74669">
      <w:rPr>
        <w:noProof/>
      </w:rPr>
      <w:pict>
        <v:shape id="Grafik 1" o:spid="_x0000_s2098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9455A2" w:rsidRDefault="009455A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9455A2" w:rsidRDefault="009455A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9455A2" w:rsidRDefault="009455A2" w:rsidP="00AD2792">
    <w:pPr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9455A2" w:rsidRDefault="009455A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9455A2" w:rsidRPr="00AD2792" w:rsidRDefault="009455A2" w:rsidP="00AD2792"/>
  <w:p w:rsidR="000B1866" w:rsidRPr="00EF6C6A" w:rsidRDefault="009455A2" w:rsidP="00EF6C6A">
    <w:pPr>
      <w:pStyle w:val="Kopfzeile"/>
    </w:pPr>
    <w:r>
      <w:fldChar w:fldCharType="end"/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338A"/>
    <w:rsid w:val="00DA7025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,"/>
  <w:listSeparator w:val=";"/>
  <w14:docId w14:val="666D4565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D24B44-E73E-4D26-94D2-B4EE75C48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121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22</cp:revision>
  <cp:lastPrinted>2015-05-19T09:27:00Z</cp:lastPrinted>
  <dcterms:created xsi:type="dcterms:W3CDTF">2019-06-08T19:46:00Z</dcterms:created>
  <dcterms:modified xsi:type="dcterms:W3CDTF">2019-08-11T13:11:00Z</dcterms:modified>
</cp:coreProperties>
</file>