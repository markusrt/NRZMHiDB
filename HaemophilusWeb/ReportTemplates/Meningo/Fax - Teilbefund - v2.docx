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5C076" w14:textId="77777777" w:rsidR="000C379D" w:rsidRDefault="00E0325F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7E35363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5A6D195E" w14:textId="77777777" w:rsidR="000C379D" w:rsidRPr="00172CE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267319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8958CED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0C4C1B3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EBCF2E2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1BEA325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856A27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463E58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7D2B08E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8CBF15C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2F70BA0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85AB4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507A3F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12951C1" w14:textId="77777777" w:rsidR="000C379D" w:rsidRPr="000E5432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93246F5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78D909EE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95EE30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08375470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25"/>
        <w:gridCol w:w="6687"/>
      </w:tblGrid>
      <w:tr w:rsidR="000C379D" w:rsidRPr="00F80633" w14:paraId="09EDD189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4DAF1392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508E9B6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C379D" w:rsidRPr="00F80633" w14:paraId="527FA4A8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038C30F1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343E3B8F" w14:textId="77777777" w:rsidR="000C379D" w:rsidRPr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C379D" w:rsidRPr="00F80633" w:rsidDel="00F80633" w14:paraId="3BD3CC7A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05DC945B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A3419EF" w14:textId="77777777" w:rsidR="000C379D" w:rsidRPr="00F80633" w:rsidDel="00F80633" w:rsidRDefault="000C379D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47583877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E7B0666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70B1305F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899AAFD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19D21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6235C012" w14:textId="77777777" w:rsidR="000C379D" w:rsidRDefault="000C379D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3165E83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4C34979D" w14:textId="77777777" w:rsidR="000C379D" w:rsidRDefault="000C379D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8A93B94" w14:textId="77777777" w:rsidR="000C379D" w:rsidRDefault="000C379D" w:rsidP="00D8683C"/>
    <w:p w14:paraId="2F5F5291" w14:textId="77777777" w:rsidR="000C379D" w:rsidRDefault="000C379D" w:rsidP="00D8683C"/>
    <w:p w14:paraId="4E120CCD" w14:textId="1EEB910D" w:rsidR="005E7318" w:rsidRDefault="00E0325F" w:rsidP="005E731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5E7318">
        <w:rPr>
          <w:rFonts w:ascii="Arial" w:hAnsi="Arial" w:cs="Arial"/>
        </w:rPr>
        <w:t>{SenderName}</w:t>
      </w:r>
    </w:p>
    <w:p w14:paraId="4C5AC4AC" w14:textId="2581EE77" w:rsidR="00E86513" w:rsidRPr="004659AD" w:rsidRDefault="005E7318" w:rsidP="005E7318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137DCB7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671B3756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26DCCC" w14:textId="77777777" w:rsidR="00E86513" w:rsidRDefault="00E86513" w:rsidP="00E86513">
      <w:pPr>
        <w:rPr>
          <w:rFonts w:ascii="Arial" w:hAnsi="Arial" w:cs="Arial"/>
        </w:rPr>
      </w:pPr>
    </w:p>
    <w:p w14:paraId="5FF14FEE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479444C9" w14:textId="77777777" w:rsidR="007C362E" w:rsidRDefault="007C362E" w:rsidP="007C362E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1E1FBF5E" w14:textId="1FAAC0A9" w:rsidR="007C362E" w:rsidRPr="003136E9" w:rsidRDefault="00000000" w:rsidP="003C15E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B11DAE8" w14:textId="442DA4EA" w:rsidR="009116F5" w:rsidRDefault="00432A4A" w:rsidP="009116F5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="009116F5"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0707CBA1" w14:textId="5893D4B8" w:rsidR="009116F5" w:rsidRPr="000E6D63" w:rsidRDefault="009116F5" w:rsidP="009116F5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="00432A4A"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 w:rsid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="00432A4A"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="00432A4A"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7C362E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7C362E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bookmarkEnd w:id="0"/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7C362E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7C362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3E2162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Teilbefund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7C362E" w:rsidRPr="00F923CE" w14:paraId="23CCDDFB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FD45A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5DC9B" w14:textId="77777777" w:rsidR="007C362E" w:rsidRPr="0051595E" w:rsidRDefault="00D64332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64332">
              <w:rPr>
                <w:rFonts w:ascii="Arial" w:hAnsi="Arial" w:cs="Arial"/>
                <w:color w:val="000000"/>
                <w:sz w:val="16"/>
                <w:szCs w:val="16"/>
              </w:rPr>
              <w:t>MZ{LaboratoryNumber}</w:t>
            </w:r>
          </w:p>
        </w:tc>
      </w:tr>
      <w:tr w:rsidR="007C362E" w:rsidRPr="00F923CE" w14:paraId="38AF0FE2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6CBE74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31A91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7C362E" w:rsidRPr="00F923CE" w14:paraId="59BEA586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11776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D2D9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7C362E" w:rsidRPr="00F923CE" w14:paraId="15EBBE73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E0E598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49884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7C362E" w:rsidRPr="00F923CE" w14:paraId="16E2B6FE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5F8A1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FEA7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7C362E" w:rsidRPr="00F923CE" w14:paraId="315380F9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2E6FF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48B5F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7C362E" w:rsidRPr="00F923CE" w14:paraId="69963F47" w14:textId="77777777" w:rsidTr="008036A1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7928B" w14:textId="77777777" w:rsidR="007C362E" w:rsidRPr="00F923CE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DC047" w14:textId="77777777" w:rsidR="007C362E" w:rsidRPr="00D30BF0" w:rsidRDefault="007C362E" w:rsidP="008036A1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44067EAE" w14:textId="77777777" w:rsidR="007C362E" w:rsidRDefault="007C362E" w:rsidP="007C362E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7C362E" w14:paraId="0DDB5014" w14:textId="77777777" w:rsidTr="003C15E2">
        <w:trPr>
          <w:trHeight w:val="255"/>
        </w:trPr>
        <w:tc>
          <w:tcPr>
            <w:tcW w:w="0" w:type="auto"/>
            <w:shd w:val="clear" w:color="auto" w:fill="auto"/>
          </w:tcPr>
          <w:p w14:paraId="4836A4AA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7357E439" w14:textId="77777777" w:rsidR="007C362E" w:rsidRPr="002F4939" w:rsidRDefault="007C362E" w:rsidP="008036A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5F95AB7E" w14:textId="742F974A" w:rsidR="008F773B" w:rsidRDefault="00DC4562" w:rsidP="009224FF">
      <w:pPr>
        <w:widowControl w:val="0"/>
        <w:tabs>
          <w:tab w:val="left" w:pos="90"/>
        </w:tabs>
        <w:autoSpaceDE w:val="0"/>
        <w:autoSpaceDN w:val="0"/>
        <w:adjustRightInd w:val="0"/>
        <w:spacing w:before="171" w:after="240"/>
        <w:rPr>
          <w:rFonts w:ascii="Arial" w:hAnsi="Arial" w:cs="Arial"/>
          <w:b/>
          <w:bCs/>
        </w:rPr>
      </w:pPr>
      <w:r w:rsidRPr="00F113AE">
        <w:rPr>
          <w:rFonts w:ascii="Arial" w:hAnsi="Arial" w:cs="Arial"/>
        </w:rPr>
        <w:t>{#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}{.}</w:t>
      </w:r>
      <w:r>
        <w:rPr>
          <w:rFonts w:ascii="Arial" w:hAnsi="Arial" w:cs="Arial"/>
        </w:rPr>
        <w:br/>
      </w:r>
      <w:r w:rsidRPr="00F113AE">
        <w:rPr>
          <w:rFonts w:ascii="Arial" w:hAnsi="Arial" w:cs="Arial"/>
        </w:rPr>
        <w:t>{/</w:t>
      </w:r>
      <w:r>
        <w:rPr>
          <w:rFonts w:ascii="Arial" w:hAnsi="Arial" w:cs="Arial"/>
        </w:rPr>
        <w:t>Report</w:t>
      </w:r>
      <w:r w:rsidRPr="00F113AE">
        <w:rPr>
          <w:rFonts w:ascii="Arial" w:hAnsi="Arial" w:cs="Arial"/>
        </w:rPr>
        <w:t>}</w:t>
      </w:r>
    </w:p>
    <w:bookmarkStart w:id="1" w:name="_Hlk100782258"/>
    <w:p w14:paraId="3E337EC7" w14:textId="77777777" w:rsidR="008F773B" w:rsidRPr="007E1C70" w:rsidRDefault="00E071B5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8F773B" w:rsidRPr="007E1C70">
        <w:rPr>
          <w:rFonts w:ascii="Arial" w:hAnsi="Arial" w:cs="Arial"/>
        </w:rPr>
        <w:t>Mit freundlichen Grüßen</w:t>
      </w:r>
    </w:p>
    <w:p w14:paraId="589363E5" w14:textId="77777777" w:rsidR="008F773B" w:rsidRPr="007E1C70" w:rsidRDefault="008F773B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296C2C99" w14:textId="77777777" w:rsidR="008F773B" w:rsidRPr="001F11A5" w:rsidRDefault="008F773B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5F7AC58" w14:textId="77777777" w:rsidR="008F773B" w:rsidRPr="007E1C70" w:rsidRDefault="008F773B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99B7FBC" w14:textId="77777777" w:rsidR="008F773B" w:rsidRPr="00A16931" w:rsidRDefault="008F773B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100205EB" w14:textId="69C126EC" w:rsidR="00230C30" w:rsidRPr="007D06DC" w:rsidRDefault="00E071B5" w:rsidP="00E071B5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  <w:r w:rsidRPr="00ED55ED">
        <w:rPr>
          <w:rFonts w:ascii="Arial" w:hAnsi="Arial" w:cs="Arial"/>
          <w:b/>
          <w:sz w:val="18"/>
          <w:szCs w:val="18"/>
          <w:lang w:eastAsia="en-US"/>
        </w:rPr>
        <w:br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  <w:r>
        <w:rPr>
          <w:rFonts w:ascii="Arial" w:hAnsi="Arial" w:cs="Arial"/>
        </w:rPr>
        <w:fldChar w:fldCharType="end"/>
      </w:r>
      <w:bookmarkEnd w:id="1"/>
    </w:p>
    <w:sectPr w:rsidR="00230C30" w:rsidRPr="007D06DC" w:rsidSect="003C15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2E44" w14:textId="77777777" w:rsidR="0024413F" w:rsidRDefault="0024413F">
      <w:r>
        <w:separator/>
      </w:r>
    </w:p>
  </w:endnote>
  <w:endnote w:type="continuationSeparator" w:id="0">
    <w:p w14:paraId="3BBC8C90" w14:textId="77777777" w:rsidR="0024413F" w:rsidRDefault="00244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24997" w14:textId="77777777" w:rsidR="00E11894" w:rsidRDefault="00E1189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C034" w14:textId="12040EBB" w:rsidR="00E11894" w:rsidRPr="006A7241" w:rsidRDefault="00E11894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60B393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345059849" o:spid="_x0000_s1136" type="#_x0000_t75" alt="ML-13135-01_DAkkS-Symbol_grau1-1" style="position:absolute;margin-left:401.25pt;margin-top:-13.1pt;width:111pt;height:63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D55E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D55E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7678A32" w14:textId="77777777" w:rsidR="00E11894" w:rsidRPr="006A7241" w:rsidRDefault="00E11894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4A2D6B04" w14:textId="77777777" w:rsidR="00E11894" w:rsidRPr="006A7241" w:rsidRDefault="00E11894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B6F63E6" w14:textId="77777777" w:rsidR="00E11894" w:rsidRPr="006A7241" w:rsidRDefault="00E11894" w:rsidP="00442A30">
    <w:pPr>
      <w:rPr>
        <w:sz w:val="17"/>
        <w:szCs w:val="17"/>
      </w:rPr>
    </w:pPr>
  </w:p>
  <w:p w14:paraId="03F8779E" w14:textId="0B585A88" w:rsidR="008E63A1" w:rsidRPr="006F7346" w:rsidRDefault="00E11894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5185" w14:textId="324C827D" w:rsidR="00E11894" w:rsidRPr="006A7241" w:rsidRDefault="00E11894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16018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35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ED55ED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ED55ED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01E35BE6" w14:textId="77777777" w:rsidR="00E11894" w:rsidRPr="006A7241" w:rsidRDefault="00E11894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0A492E58" w14:textId="77777777" w:rsidR="00E11894" w:rsidRPr="006A7241" w:rsidRDefault="00E11894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3483AAC2" w14:textId="77777777" w:rsidR="00E11894" w:rsidRPr="006A7241" w:rsidRDefault="00E11894" w:rsidP="00442A30">
    <w:pPr>
      <w:rPr>
        <w:sz w:val="17"/>
        <w:szCs w:val="17"/>
      </w:rPr>
    </w:pPr>
  </w:p>
  <w:p w14:paraId="7AEB0CBA" w14:textId="3A3A9535" w:rsidR="005B1304" w:rsidRPr="006F7346" w:rsidRDefault="00E11894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CA6FC" w14:textId="77777777" w:rsidR="0024413F" w:rsidRDefault="0024413F">
      <w:r>
        <w:separator/>
      </w:r>
    </w:p>
  </w:footnote>
  <w:footnote w:type="continuationSeparator" w:id="0">
    <w:p w14:paraId="31B2884E" w14:textId="77777777" w:rsidR="0024413F" w:rsidRDefault="00244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DDC82" w14:textId="77777777" w:rsidR="00E11894" w:rsidRDefault="00E1189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8C225" w14:textId="237A1A54" w:rsidR="00316473" w:rsidRDefault="00DC456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6DC41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s1134" type="#_x0000_t75" alt="nrzmhi_logo_500" style="position:absolute;margin-left:385.15pt;margin-top:2.25pt;width:63.4pt;height:63.4pt;z-index:-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530171E">
        <v:shape id="Grafik 6" o:spid="_x0000_s1133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316473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CDCEE57" w14:textId="77777777" w:rsidR="00316473" w:rsidRDefault="00316473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2B064D5" w14:textId="77777777" w:rsidR="00316473" w:rsidRPr="00635E31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4192880" w14:textId="77777777" w:rsidR="00316473" w:rsidRDefault="00316473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0433B0B6" w14:textId="77777777" w:rsidR="00316473" w:rsidRDefault="00316473" w:rsidP="00AD2792">
    <w:pPr>
      <w:rPr>
        <w:sz w:val="12"/>
        <w:szCs w:val="12"/>
      </w:rPr>
    </w:pPr>
  </w:p>
  <w:p w14:paraId="4E0EF37C" w14:textId="77777777" w:rsidR="00316473" w:rsidRDefault="00316473" w:rsidP="00AD2792">
    <w:pPr>
      <w:pStyle w:val="Kopfzeile"/>
      <w:rPr>
        <w:sz w:val="12"/>
        <w:szCs w:val="12"/>
      </w:rPr>
    </w:pPr>
  </w:p>
  <w:p w14:paraId="2E9FACD2" w14:textId="77777777" w:rsidR="00316473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0C5CFDE5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364.1pt;margin-top:2.3pt;width:156.8pt;height:304.25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30">
            <w:txbxContent>
              <w:p w14:paraId="6684EBA4" w14:textId="77777777" w:rsidR="00316473" w:rsidRDefault="00316473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450EE4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FD23C1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3F580277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E636D6B" w14:textId="77777777" w:rsidR="00316473" w:rsidRDefault="00316473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76961B6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60D653AA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95484B7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A741FCB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3F49B3E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9F473F6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211876C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5851905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E1DA60A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277A393" w14:textId="77777777" w:rsidR="00316473" w:rsidRDefault="00316473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22CB255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664DD90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694BE6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5359F84B" w14:textId="77777777" w:rsidR="00316473" w:rsidRDefault="00316473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D9744E4" w14:textId="77777777" w:rsidR="00316473" w:rsidRDefault="00316473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6F3AAB07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8C02155" w14:textId="77777777" w:rsidR="00316473" w:rsidRPr="00635E31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DCB8209" w14:textId="77777777" w:rsidR="00316473" w:rsidRDefault="00316473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3486A09" w14:textId="77777777" w:rsidR="00316473" w:rsidRDefault="00316473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316473">
      <w:rPr>
        <w:sz w:val="12"/>
        <w:szCs w:val="12"/>
      </w:rPr>
      <w:tab/>
    </w:r>
  </w:p>
  <w:p w14:paraId="3EB5C6C9" w14:textId="77777777" w:rsidR="00316473" w:rsidRDefault="00316473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E97E655" w14:textId="77777777" w:rsidR="00316473" w:rsidRPr="00AD2792" w:rsidRDefault="00316473" w:rsidP="00AD2792"/>
  <w:p w14:paraId="2E9CD82B" w14:textId="77777777" w:rsidR="00A8630C" w:rsidRPr="00EF6C6A" w:rsidRDefault="00DC4562" w:rsidP="00A8630C">
    <w:pPr>
      <w:pStyle w:val="Kopfzeile"/>
    </w:pP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08B6" w14:textId="051C24C8" w:rsidR="00ED55ED" w:rsidRDefault="00E7195A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10AA284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15079366" o:spid="_x0000_s1142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3814620">
        <v:shape id="Grafik 1978976826" o:spid="_x0000_s1141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D55ED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6B99F49F" w14:textId="77777777" w:rsidR="00ED55ED" w:rsidRDefault="00ED55ED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0C4A750C" w14:textId="77777777" w:rsidR="00ED55ED" w:rsidRPr="00635E31" w:rsidRDefault="00ED55ED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F78F573" w14:textId="77777777" w:rsidR="00ED55ED" w:rsidRDefault="00ED55ED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E6CF711" w14:textId="77777777" w:rsidR="00ED55ED" w:rsidRDefault="00ED55ED" w:rsidP="00AD2792">
    <w:pPr>
      <w:rPr>
        <w:sz w:val="12"/>
        <w:szCs w:val="12"/>
      </w:rPr>
    </w:pPr>
  </w:p>
  <w:p w14:paraId="354F5384" w14:textId="77777777" w:rsidR="00ED55ED" w:rsidRDefault="00ED55ED" w:rsidP="00AD2792">
    <w:pPr>
      <w:pStyle w:val="Kopfzeile"/>
      <w:rPr>
        <w:sz w:val="12"/>
        <w:szCs w:val="12"/>
      </w:rPr>
    </w:pPr>
  </w:p>
  <w:p w14:paraId="3F43D109" w14:textId="77777777" w:rsidR="00ED55ED" w:rsidRDefault="00ED55ED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3A3C3597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40" type="#_x0000_t202" style="position:absolute;margin-left:364.1pt;margin-top:2.3pt;width:156.8pt;height:304.25pt;z-index:7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2E0A1EC" w14:textId="77777777" w:rsidR="00ED55ED" w:rsidRDefault="00ED55ED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EB099D2" w14:textId="77777777" w:rsidR="00ED55ED" w:rsidRDefault="00ED55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080A0B3F" w14:textId="77777777" w:rsidR="00ED55ED" w:rsidRDefault="00ED55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045E3067" w14:textId="77777777" w:rsidR="00ED55ED" w:rsidRDefault="00ED55ED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C73A1F5" w14:textId="77777777" w:rsidR="00ED55ED" w:rsidRDefault="00ED55ED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B18F2DE" w14:textId="77777777" w:rsidR="00ED55ED" w:rsidRDefault="00ED55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72A17B3" w14:textId="77777777" w:rsidR="00ED55ED" w:rsidRDefault="00ED55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4DBFAFA" w14:textId="77777777" w:rsidR="00ED55ED" w:rsidRDefault="00ED55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6383790" w14:textId="77777777" w:rsidR="00ED55ED" w:rsidRDefault="00ED55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15B87AFD" w14:textId="77777777" w:rsidR="00ED55ED" w:rsidRDefault="00ED55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6152F00F" w14:textId="77777777" w:rsidR="00ED55ED" w:rsidRDefault="00ED55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45D05979" w14:textId="77777777" w:rsidR="00ED55ED" w:rsidRDefault="00ED55ED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505519E" w14:textId="77777777" w:rsidR="00ED55ED" w:rsidRDefault="00ED55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1819125D" w14:textId="77777777" w:rsidR="00ED55ED" w:rsidRDefault="00ED55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4E225D9" w14:textId="77777777" w:rsidR="00ED55ED" w:rsidRDefault="00ED55ED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2D2A1D1" w14:textId="77777777" w:rsidR="00ED55ED" w:rsidRDefault="00ED55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5969A4E" w14:textId="77777777" w:rsidR="00ED55ED" w:rsidRDefault="00ED55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DAA71D6" w14:textId="77777777" w:rsidR="00ED55ED" w:rsidRDefault="00ED55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EDDEDDE" w14:textId="77777777" w:rsidR="00ED55ED" w:rsidRDefault="00ED55ED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2FB304C" w14:textId="77777777" w:rsidR="00ED55ED" w:rsidRDefault="00ED55ED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978947F" w14:textId="77777777" w:rsidR="00ED55ED" w:rsidRPr="00635E31" w:rsidRDefault="00ED55E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Dr. med. </w:t>
                </w: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1E5B184" w14:textId="77777777" w:rsidR="00ED55ED" w:rsidRPr="00635E31" w:rsidRDefault="00ED55E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53D7E593" w14:textId="77777777" w:rsidR="00ED55ED" w:rsidRDefault="00ED55ED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C8F2354" w14:textId="77777777" w:rsidR="00ED55ED" w:rsidRDefault="00ED55ED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7B71732" w14:textId="77777777" w:rsidR="00ED55ED" w:rsidRDefault="00ED55ED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3601933C" w14:textId="77777777" w:rsidR="00ED55ED" w:rsidRPr="00AD2792" w:rsidRDefault="00ED55ED" w:rsidP="00AD2792"/>
  <w:p w14:paraId="3258FAA3" w14:textId="0ABCFFF5" w:rsidR="000B1866" w:rsidRPr="00EF6C6A" w:rsidRDefault="00E7195A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95212301">
    <w:abstractNumId w:val="1"/>
  </w:num>
  <w:num w:numId="2" w16cid:durableId="11193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2B9"/>
    <w:rsid w:val="0001760C"/>
    <w:rsid w:val="00025431"/>
    <w:rsid w:val="00026AF1"/>
    <w:rsid w:val="000364FD"/>
    <w:rsid w:val="00047023"/>
    <w:rsid w:val="00055E76"/>
    <w:rsid w:val="00057250"/>
    <w:rsid w:val="00064D60"/>
    <w:rsid w:val="000658AA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55"/>
    <w:rsid w:val="000B4A7E"/>
    <w:rsid w:val="000B556C"/>
    <w:rsid w:val="000B6F6F"/>
    <w:rsid w:val="000C379D"/>
    <w:rsid w:val="000C39E7"/>
    <w:rsid w:val="000C7C01"/>
    <w:rsid w:val="000D0B63"/>
    <w:rsid w:val="000D622E"/>
    <w:rsid w:val="000D6284"/>
    <w:rsid w:val="000E18DF"/>
    <w:rsid w:val="000F488D"/>
    <w:rsid w:val="000F4AF0"/>
    <w:rsid w:val="0011012B"/>
    <w:rsid w:val="001160F0"/>
    <w:rsid w:val="00120336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56EC"/>
    <w:rsid w:val="001B7CF6"/>
    <w:rsid w:val="001C28F1"/>
    <w:rsid w:val="001C4606"/>
    <w:rsid w:val="001C4DBE"/>
    <w:rsid w:val="001D1F37"/>
    <w:rsid w:val="001D2B5A"/>
    <w:rsid w:val="001D7C7E"/>
    <w:rsid w:val="001E11A4"/>
    <w:rsid w:val="001E704E"/>
    <w:rsid w:val="001F0025"/>
    <w:rsid w:val="00201F38"/>
    <w:rsid w:val="00204B3B"/>
    <w:rsid w:val="00216BB6"/>
    <w:rsid w:val="00230799"/>
    <w:rsid w:val="00230C30"/>
    <w:rsid w:val="0024181F"/>
    <w:rsid w:val="00242652"/>
    <w:rsid w:val="0024413F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A6C21"/>
    <w:rsid w:val="002A7C24"/>
    <w:rsid w:val="002B21C8"/>
    <w:rsid w:val="002B42A6"/>
    <w:rsid w:val="002B614B"/>
    <w:rsid w:val="002B667F"/>
    <w:rsid w:val="002D01DC"/>
    <w:rsid w:val="002D032D"/>
    <w:rsid w:val="002D295E"/>
    <w:rsid w:val="002D7741"/>
    <w:rsid w:val="002E4530"/>
    <w:rsid w:val="00302936"/>
    <w:rsid w:val="003071B6"/>
    <w:rsid w:val="00312A5E"/>
    <w:rsid w:val="00312EB2"/>
    <w:rsid w:val="003136E9"/>
    <w:rsid w:val="00316473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866FA"/>
    <w:rsid w:val="00393785"/>
    <w:rsid w:val="003961C7"/>
    <w:rsid w:val="003A11EF"/>
    <w:rsid w:val="003A1691"/>
    <w:rsid w:val="003A73F8"/>
    <w:rsid w:val="003C15E2"/>
    <w:rsid w:val="003C3C8D"/>
    <w:rsid w:val="003C6AD9"/>
    <w:rsid w:val="003C6AE3"/>
    <w:rsid w:val="003D5FAC"/>
    <w:rsid w:val="003D6A91"/>
    <w:rsid w:val="003E2162"/>
    <w:rsid w:val="003E4D56"/>
    <w:rsid w:val="003F5079"/>
    <w:rsid w:val="00403D08"/>
    <w:rsid w:val="004069BB"/>
    <w:rsid w:val="00410FA9"/>
    <w:rsid w:val="00411F66"/>
    <w:rsid w:val="00416801"/>
    <w:rsid w:val="00426342"/>
    <w:rsid w:val="00431A5D"/>
    <w:rsid w:val="00432A4A"/>
    <w:rsid w:val="004369C7"/>
    <w:rsid w:val="004455BC"/>
    <w:rsid w:val="00456949"/>
    <w:rsid w:val="00471453"/>
    <w:rsid w:val="00471F70"/>
    <w:rsid w:val="00476353"/>
    <w:rsid w:val="00480AC0"/>
    <w:rsid w:val="00485019"/>
    <w:rsid w:val="004904CB"/>
    <w:rsid w:val="004959C0"/>
    <w:rsid w:val="004A2014"/>
    <w:rsid w:val="004A21CB"/>
    <w:rsid w:val="004A2716"/>
    <w:rsid w:val="004A5BEE"/>
    <w:rsid w:val="004B1FE0"/>
    <w:rsid w:val="004B78C1"/>
    <w:rsid w:val="004C290B"/>
    <w:rsid w:val="004C3FF8"/>
    <w:rsid w:val="004D21C8"/>
    <w:rsid w:val="004D6D15"/>
    <w:rsid w:val="004E43A4"/>
    <w:rsid w:val="004E5963"/>
    <w:rsid w:val="004F69A6"/>
    <w:rsid w:val="0050415E"/>
    <w:rsid w:val="00504ACF"/>
    <w:rsid w:val="00504ADB"/>
    <w:rsid w:val="00512252"/>
    <w:rsid w:val="0051242D"/>
    <w:rsid w:val="00522D8E"/>
    <w:rsid w:val="00523FBC"/>
    <w:rsid w:val="005342C4"/>
    <w:rsid w:val="005473B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E7318"/>
    <w:rsid w:val="005F3156"/>
    <w:rsid w:val="005F4EB6"/>
    <w:rsid w:val="0060062A"/>
    <w:rsid w:val="00604446"/>
    <w:rsid w:val="0060686C"/>
    <w:rsid w:val="00607FDA"/>
    <w:rsid w:val="00611B57"/>
    <w:rsid w:val="0062240F"/>
    <w:rsid w:val="0062567B"/>
    <w:rsid w:val="00626F35"/>
    <w:rsid w:val="00632755"/>
    <w:rsid w:val="0063324C"/>
    <w:rsid w:val="00641118"/>
    <w:rsid w:val="00642C4E"/>
    <w:rsid w:val="006443BA"/>
    <w:rsid w:val="0064498D"/>
    <w:rsid w:val="006505E8"/>
    <w:rsid w:val="006553E7"/>
    <w:rsid w:val="00661F4E"/>
    <w:rsid w:val="00667A00"/>
    <w:rsid w:val="00674669"/>
    <w:rsid w:val="00683B6A"/>
    <w:rsid w:val="00693020"/>
    <w:rsid w:val="006939B2"/>
    <w:rsid w:val="006A10D9"/>
    <w:rsid w:val="006B2380"/>
    <w:rsid w:val="006B6BBC"/>
    <w:rsid w:val="006C1825"/>
    <w:rsid w:val="006C27FA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1D86"/>
    <w:rsid w:val="00755644"/>
    <w:rsid w:val="0076291A"/>
    <w:rsid w:val="007717BE"/>
    <w:rsid w:val="0078044B"/>
    <w:rsid w:val="00781317"/>
    <w:rsid w:val="00794050"/>
    <w:rsid w:val="007A1D50"/>
    <w:rsid w:val="007A3108"/>
    <w:rsid w:val="007B05CD"/>
    <w:rsid w:val="007C0A38"/>
    <w:rsid w:val="007C0E28"/>
    <w:rsid w:val="007C2E0B"/>
    <w:rsid w:val="007C362E"/>
    <w:rsid w:val="007C49DB"/>
    <w:rsid w:val="007C67FE"/>
    <w:rsid w:val="007D06DC"/>
    <w:rsid w:val="007D1B07"/>
    <w:rsid w:val="007D58EA"/>
    <w:rsid w:val="007D5E89"/>
    <w:rsid w:val="007D6502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1A02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4A1B"/>
    <w:rsid w:val="00895EA3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8F773B"/>
    <w:rsid w:val="0090101F"/>
    <w:rsid w:val="009047BA"/>
    <w:rsid w:val="00911449"/>
    <w:rsid w:val="009116F5"/>
    <w:rsid w:val="00916F29"/>
    <w:rsid w:val="00920BB1"/>
    <w:rsid w:val="00921B94"/>
    <w:rsid w:val="009224FF"/>
    <w:rsid w:val="00924820"/>
    <w:rsid w:val="00927A4E"/>
    <w:rsid w:val="00937343"/>
    <w:rsid w:val="009377D6"/>
    <w:rsid w:val="00944730"/>
    <w:rsid w:val="009455A2"/>
    <w:rsid w:val="00964655"/>
    <w:rsid w:val="00965DA0"/>
    <w:rsid w:val="00966F36"/>
    <w:rsid w:val="00974193"/>
    <w:rsid w:val="009807A7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8630C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E4FEF"/>
    <w:rsid w:val="00AF1F1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33FE"/>
    <w:rsid w:val="00B544B8"/>
    <w:rsid w:val="00B56222"/>
    <w:rsid w:val="00B56D4E"/>
    <w:rsid w:val="00B60725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273A"/>
    <w:rsid w:val="00BB442B"/>
    <w:rsid w:val="00BC19AD"/>
    <w:rsid w:val="00BC2820"/>
    <w:rsid w:val="00BC475B"/>
    <w:rsid w:val="00BD446D"/>
    <w:rsid w:val="00BE27BC"/>
    <w:rsid w:val="00BF4F83"/>
    <w:rsid w:val="00C0084A"/>
    <w:rsid w:val="00C00D4C"/>
    <w:rsid w:val="00C062F9"/>
    <w:rsid w:val="00C07D41"/>
    <w:rsid w:val="00C217B2"/>
    <w:rsid w:val="00C22A83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766B7"/>
    <w:rsid w:val="00C819C2"/>
    <w:rsid w:val="00C82AAD"/>
    <w:rsid w:val="00CA1DDA"/>
    <w:rsid w:val="00CA4244"/>
    <w:rsid w:val="00CB0FA0"/>
    <w:rsid w:val="00CB14A6"/>
    <w:rsid w:val="00CB1561"/>
    <w:rsid w:val="00CB3D7C"/>
    <w:rsid w:val="00CB5E10"/>
    <w:rsid w:val="00CC14B8"/>
    <w:rsid w:val="00CC3DEF"/>
    <w:rsid w:val="00CC56DB"/>
    <w:rsid w:val="00CD0C5C"/>
    <w:rsid w:val="00CD18AD"/>
    <w:rsid w:val="00CD3A11"/>
    <w:rsid w:val="00CD6135"/>
    <w:rsid w:val="00CE75EA"/>
    <w:rsid w:val="00CF0EFD"/>
    <w:rsid w:val="00CF0FB3"/>
    <w:rsid w:val="00CF1C41"/>
    <w:rsid w:val="00CF3A68"/>
    <w:rsid w:val="00CF6621"/>
    <w:rsid w:val="00D063B2"/>
    <w:rsid w:val="00D07D34"/>
    <w:rsid w:val="00D20AFD"/>
    <w:rsid w:val="00D22217"/>
    <w:rsid w:val="00D241AE"/>
    <w:rsid w:val="00D25E34"/>
    <w:rsid w:val="00D26597"/>
    <w:rsid w:val="00D31173"/>
    <w:rsid w:val="00D32F97"/>
    <w:rsid w:val="00D41C30"/>
    <w:rsid w:val="00D43CBC"/>
    <w:rsid w:val="00D61F4A"/>
    <w:rsid w:val="00D62940"/>
    <w:rsid w:val="00D6335B"/>
    <w:rsid w:val="00D64332"/>
    <w:rsid w:val="00D6577B"/>
    <w:rsid w:val="00D66BD4"/>
    <w:rsid w:val="00D7430B"/>
    <w:rsid w:val="00D96E22"/>
    <w:rsid w:val="00DA0718"/>
    <w:rsid w:val="00DA2B48"/>
    <w:rsid w:val="00DA338A"/>
    <w:rsid w:val="00DA7025"/>
    <w:rsid w:val="00DC4562"/>
    <w:rsid w:val="00DD0A94"/>
    <w:rsid w:val="00DD0E2A"/>
    <w:rsid w:val="00DD2D09"/>
    <w:rsid w:val="00DD49A9"/>
    <w:rsid w:val="00DD4D2C"/>
    <w:rsid w:val="00DD796C"/>
    <w:rsid w:val="00DE0C44"/>
    <w:rsid w:val="00E00EC6"/>
    <w:rsid w:val="00E0325F"/>
    <w:rsid w:val="00E06A3C"/>
    <w:rsid w:val="00E071B5"/>
    <w:rsid w:val="00E11894"/>
    <w:rsid w:val="00E14C1C"/>
    <w:rsid w:val="00E17EDB"/>
    <w:rsid w:val="00E327FC"/>
    <w:rsid w:val="00E4293C"/>
    <w:rsid w:val="00E53E0F"/>
    <w:rsid w:val="00E57F0C"/>
    <w:rsid w:val="00E61E89"/>
    <w:rsid w:val="00E62540"/>
    <w:rsid w:val="00E64158"/>
    <w:rsid w:val="00E67F95"/>
    <w:rsid w:val="00E705F4"/>
    <w:rsid w:val="00E7195A"/>
    <w:rsid w:val="00E821D9"/>
    <w:rsid w:val="00E86513"/>
    <w:rsid w:val="00E86C8F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63B"/>
    <w:rsid w:val="00ED28A2"/>
    <w:rsid w:val="00ED55ED"/>
    <w:rsid w:val="00EE453A"/>
    <w:rsid w:val="00EE567D"/>
    <w:rsid w:val="00EF09A4"/>
    <w:rsid w:val="00EF2E84"/>
    <w:rsid w:val="00EF6C6A"/>
    <w:rsid w:val="00F00446"/>
    <w:rsid w:val="00F059AF"/>
    <w:rsid w:val="00F07A81"/>
    <w:rsid w:val="00F16A4B"/>
    <w:rsid w:val="00F202C9"/>
    <w:rsid w:val="00F2288C"/>
    <w:rsid w:val="00F26692"/>
    <w:rsid w:val="00F40C27"/>
    <w:rsid w:val="00F41174"/>
    <w:rsid w:val="00F42205"/>
    <w:rsid w:val="00F54378"/>
    <w:rsid w:val="00F65461"/>
    <w:rsid w:val="00F6615F"/>
    <w:rsid w:val="00F73B7B"/>
    <w:rsid w:val="00F74CE0"/>
    <w:rsid w:val="00F74D81"/>
    <w:rsid w:val="00F76A71"/>
    <w:rsid w:val="00F96824"/>
    <w:rsid w:val="00FA61FE"/>
    <w:rsid w:val="00FB5C40"/>
    <w:rsid w:val="00FD0151"/>
    <w:rsid w:val="00FD1EFD"/>
    <w:rsid w:val="00FD4968"/>
    <w:rsid w:val="00FE60C0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2"/>
    </o:shapelayout>
  </w:shapeDefaults>
  <w:decimalSymbol w:val=","/>
  <w:listSeparator w:val=";"/>
  <w14:docId w14:val="481A1F5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0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5E89E6-7785-4E9A-99AE-A51351B05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240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46</cp:revision>
  <cp:lastPrinted>2015-05-19T09:27:00Z</cp:lastPrinted>
  <dcterms:created xsi:type="dcterms:W3CDTF">2020-01-03T13:56:00Z</dcterms:created>
  <dcterms:modified xsi:type="dcterms:W3CDTF">2025-04-23T05:38:00Z</dcterms:modified>
</cp:coreProperties>
</file>