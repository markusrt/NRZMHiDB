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86513" w:rsidRPr="003136E9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2191"/>
        <w:gridCol w:w="1358"/>
        <w:gridCol w:w="1219"/>
        <w:gridCol w:w="1564"/>
      </w:tblGrid>
      <w:tr w:rsidR="00E86513" w:rsidRPr="0076291A" w:rsidTr="009F240E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76291A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9F240E">
        <w:trPr>
          <w:gridAfter w:val="1"/>
          <w:wAfter w:w="1564" w:type="dxa"/>
          <w:trHeight w:val="375"/>
        </w:trPr>
        <w:tc>
          <w:tcPr>
            <w:tcW w:w="74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9110D4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9110D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Molekularbiologischer Untersuchungsbefund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E8651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6513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86513" w:rsidRPr="00F923CE" w:rsidTr="00FB5B29">
        <w:trPr>
          <w:gridAfter w:val="1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="00C435CE" w:rsidRPr="00C435CE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51595E" w:rsidRDefault="00D25DA5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25DA5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D25DA5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D25DA5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86513" w:rsidRPr="00F923CE" w:rsidTr="00FB5B29">
        <w:trPr>
          <w:gridAfter w:val="1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D30BF0" w:rsidRDefault="00E86513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6513" w:rsidRPr="00F923CE" w:rsidRDefault="00E86513" w:rsidP="001D629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403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9923" w:type="dxa"/>
        <w:tblLayout w:type="fixed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095"/>
      </w:tblGrid>
      <w:tr w:rsidR="00331C89" w:rsidTr="00C10CA2">
        <w:trPr>
          <w:trHeight w:val="372"/>
        </w:trPr>
        <w:tc>
          <w:tcPr>
            <w:tcW w:w="3828" w:type="dxa"/>
            <w:shd w:val="clear" w:color="auto" w:fill="auto"/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{#</w:t>
            </w:r>
            <w:proofErr w:type="spellStart"/>
            <w:proofErr w:type="gram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}</w:t>
            </w: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gramEnd"/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Attribute}</w:t>
            </w:r>
            <w:r w:rsidRPr="00665A18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:</w:t>
            </w:r>
          </w:p>
        </w:tc>
        <w:tc>
          <w:tcPr>
            <w:tcW w:w="6095" w:type="dxa"/>
            <w:shd w:val="clear" w:color="auto" w:fill="auto"/>
            <w:tcMar>
              <w:left w:w="68" w:type="dxa"/>
            </w:tcMar>
          </w:tcPr>
          <w:p w:rsidR="00331C89" w:rsidRPr="00665A18" w:rsidRDefault="00331C89" w:rsidP="0010136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{Value}</w:t>
            </w:r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665A18">
              <w:rPr>
                <w:rFonts w:ascii="Arial" w:hAnsi="Arial" w:cs="Arial"/>
                <w:b/>
                <w:bCs/>
                <w:i/>
                <w:iCs/>
                <w:sz w:val="12"/>
                <w:szCs w:val="22"/>
              </w:rPr>
              <w:t>Typings</w:t>
            </w:r>
            <w:proofErr w:type="spellEnd"/>
            <w:r w:rsidRPr="00665A18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4F35CA" w:rsidRDefault="004F35CA" w:rsidP="004F35C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F113AE">
        <w:rPr>
          <w:rFonts w:ascii="Arial" w:hAnsi="Arial" w:cs="Arial"/>
        </w:rPr>
        <w:t>{#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</w:p>
    <w:p w:rsidR="00822181" w:rsidRDefault="004F35CA" w:rsidP="0082793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</w:p>
    <w:p w:rsidR="009F240E" w:rsidRDefault="009F240E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Mit freundlichen Grüßen</w:t>
      </w:r>
    </w:p>
    <w:p w:rsidR="00D063B2" w:rsidRDefault="00D063B2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FA64AC" w:rsidRDefault="009F240E" w:rsidP="00FA64AC">
      <w:pPr>
        <w:widowControl w:val="0"/>
        <w:tabs>
          <w:tab w:val="left" w:pos="90"/>
        </w:tabs>
        <w:autoSpaceDE w:val="0"/>
        <w:autoSpaceDN w:val="0"/>
        <w:adjustRightInd w:val="0"/>
        <w:spacing w:before="1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</w:t>
      </w:r>
      <w:r w:rsidR="00FA64AC">
        <w:rPr>
          <w:rFonts w:ascii="Arial" w:hAnsi="Arial" w:cs="Arial"/>
          <w:color w:val="000000"/>
        </w:rPr>
        <w:t>}</w:t>
      </w:r>
      <w:r w:rsidR="00FA64AC" w:rsidRPr="00616231">
        <w:rPr>
          <w:rFonts w:ascii="Arial" w:hAnsi="Arial" w:cs="Arial"/>
          <w:sz w:val="12"/>
        </w:rPr>
        <w:t>{#</w:t>
      </w:r>
      <w:proofErr w:type="spellStart"/>
      <w:r w:rsidR="00FA64AC" w:rsidRPr="00616231">
        <w:rPr>
          <w:rFonts w:ascii="Arial" w:hAnsi="Arial" w:cs="Arial"/>
          <w:sz w:val="12"/>
        </w:rPr>
        <w:t>HasComment</w:t>
      </w:r>
      <w:proofErr w:type="spellEnd"/>
      <w:r w:rsidR="00FA64AC" w:rsidRPr="00616231">
        <w:rPr>
          <w:rFonts w:ascii="Arial" w:hAnsi="Arial" w:cs="Arial"/>
          <w:sz w:val="12"/>
        </w:rPr>
        <w:t>}</w:t>
      </w:r>
    </w:p>
    <w:p w:rsidR="007E1298" w:rsidRPr="00FA64AC" w:rsidRDefault="00FA64AC" w:rsidP="00251F63">
      <w:pPr>
        <w:widowControl w:val="0"/>
        <w:pBdr>
          <w:top w:val="single" w:sz="4" w:space="0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120"/>
        <w:rPr>
          <w:rFonts w:ascii="Arial" w:hAnsi="Arial" w:cs="Arial"/>
          <w:color w:val="000000"/>
          <w:u w:val="single"/>
        </w:rPr>
      </w:pPr>
      <w:r w:rsidRPr="00FA64AC">
        <w:rPr>
          <w:rFonts w:ascii="Arial" w:hAnsi="Arial" w:cs="Arial"/>
          <w:sz w:val="16"/>
        </w:rPr>
        <w:t>Kommentar: {Comment}</w:t>
      </w:r>
      <w:r w:rsidRPr="00616231">
        <w:rPr>
          <w:rFonts w:ascii="Arial" w:hAnsi="Arial" w:cs="Arial"/>
          <w:sz w:val="12"/>
        </w:rPr>
        <w:t>{/</w:t>
      </w:r>
      <w:proofErr w:type="spellStart"/>
      <w:r w:rsidRPr="00616231">
        <w:rPr>
          <w:rFonts w:ascii="Arial" w:hAnsi="Arial" w:cs="Arial"/>
          <w:sz w:val="12"/>
        </w:rPr>
        <w:t>HasComment</w:t>
      </w:r>
      <w:proofErr w:type="spellEnd"/>
      <w:r w:rsidRPr="00616231">
        <w:rPr>
          <w:rFonts w:ascii="Arial" w:hAnsi="Arial" w:cs="Arial"/>
          <w:sz w:val="12"/>
        </w:rPr>
        <w:t>}</w:t>
      </w:r>
    </w:p>
    <w:sectPr w:rsidR="007E1298" w:rsidRPr="00FA64AC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741" w:rsidRDefault="00396741">
      <w:r>
        <w:separator/>
      </w:r>
    </w:p>
  </w:endnote>
  <w:endnote w:type="continuationSeparator" w:id="0">
    <w:p w:rsidR="00396741" w:rsidRDefault="00396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9674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39674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</w:t>
    </w:r>
    <w:proofErr w:type="spellStart"/>
    <w:r w:rsidR="00D25DA5" w:rsidRPr="00D25DA5">
      <w:rPr>
        <w:sz w:val="17"/>
        <w:szCs w:val="17"/>
      </w:rPr>
      <w:t>LaboratoryNumber</w:t>
    </w:r>
    <w:proofErr w:type="spellEnd"/>
    <w:r w:rsidR="00D25DA5" w:rsidRPr="00D25DA5">
      <w:rPr>
        <w:sz w:val="17"/>
        <w:szCs w:val="17"/>
      </w:rPr>
      <w:t>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C726A0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C726A0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741" w:rsidRDefault="00396741">
      <w:r>
        <w:separator/>
      </w:r>
    </w:p>
  </w:footnote>
  <w:footnote w:type="continuationSeparator" w:id="0">
    <w:p w:rsidR="00396741" w:rsidRDefault="00396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39674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96741">
      <w:rPr>
        <w:noProof/>
      </w:rPr>
      <w:pict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6F7346" w:rsidRPr="00000C19" w:rsidRDefault="006F7346" w:rsidP="006F7346">
    <w:pPr>
      <w:rPr>
        <w:sz w:val="12"/>
        <w:szCs w:val="12"/>
      </w:rPr>
    </w:pPr>
  </w:p>
  <w:p w:rsidR="006F7346" w:rsidRPr="00000C19" w:rsidRDefault="006F7346" w:rsidP="006F7346">
    <w:pPr>
      <w:rPr>
        <w:sz w:val="12"/>
        <w:szCs w:val="12"/>
      </w:rPr>
    </w:pPr>
  </w:p>
  <w:p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9455A2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39674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6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9455A2" w:rsidRDefault="009455A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9455A2" w:rsidRDefault="009455A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9455A2" w:rsidRDefault="009455A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A0220" w:rsidRDefault="00EA0220" w:rsidP="00EA0220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A0220" w:rsidRPr="00EA0220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9455A2" w:rsidRDefault="00EA0220" w:rsidP="00EA0220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</w:txbxContent>
          </v:textbox>
        </v:shape>
      </w:pict>
    </w:r>
    <w:r w:rsidR="0039674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9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96741">
      <w:rPr>
        <w:noProof/>
      </w:rPr>
      <w:pict>
        <v:shape id="Grafik 1" o:spid="_x0000_s2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9455A2" w:rsidRDefault="009455A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9455A2" w:rsidRDefault="009455A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9455A2" w:rsidRDefault="009455A2" w:rsidP="00AD2792">
    <w:pPr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rPr>
        <w:sz w:val="12"/>
        <w:szCs w:val="12"/>
      </w:rPr>
    </w:pPr>
  </w:p>
  <w:p w:rsidR="009455A2" w:rsidRDefault="009455A2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9455A2" w:rsidRDefault="009455A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9455A2" w:rsidRPr="00AD2792" w:rsidRDefault="009455A2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05936"/>
    <w:rsid w:val="0011012B"/>
    <w:rsid w:val="00111312"/>
    <w:rsid w:val="001160F0"/>
    <w:rsid w:val="001237D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02D4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506F0"/>
    <w:rsid w:val="00251F63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96741"/>
    <w:rsid w:val="003A1691"/>
    <w:rsid w:val="003A5D8A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0464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35CA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1B57"/>
    <w:rsid w:val="00616231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45278"/>
    <w:rsid w:val="007508A1"/>
    <w:rsid w:val="007533A7"/>
    <w:rsid w:val="00755644"/>
    <w:rsid w:val="0076291A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2793E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26A0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DA5"/>
    <w:rsid w:val="00D25E34"/>
    <w:rsid w:val="00D26597"/>
    <w:rsid w:val="00D31173"/>
    <w:rsid w:val="00D32F97"/>
    <w:rsid w:val="00D43CBC"/>
    <w:rsid w:val="00D45173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DE491F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6824"/>
    <w:rsid w:val="00FA64AC"/>
    <w:rsid w:val="00FB5B29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,"/>
  <w:listSeparator w:val=";"/>
  <w14:docId w14:val="2FC4359F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91D850-1E11-45AE-BF34-2A2D8543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84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56</cp:revision>
  <cp:lastPrinted>2015-05-19T09:27:00Z</cp:lastPrinted>
  <dcterms:created xsi:type="dcterms:W3CDTF">2019-06-08T19:46:00Z</dcterms:created>
  <dcterms:modified xsi:type="dcterms:W3CDTF">2020-01-13T20:58:00Z</dcterms:modified>
</cp:coreProperties>
</file>