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62B" w:rsidRDefault="00206622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Deckblatt</w:instrText>
      </w:r>
      <w:r w:rsidR="00F31740">
        <w:rPr>
          <w:rFonts w:ascii="Arial" w:hAnsi="Arial" w:cs="Arial"/>
        </w:rPr>
        <w:instrText xml:space="preserve"> - Meningo</w:instrText>
      </w:r>
      <w:r>
        <w:rPr>
          <w:rFonts w:ascii="Arial" w:hAnsi="Arial" w:cs="Arial"/>
        </w:rPr>
        <w:instrText xml:space="preserve">.docx" </w:instrText>
      </w:r>
      <w:r>
        <w:rPr>
          <w:rFonts w:ascii="Arial" w:hAnsi="Arial" w:cs="Arial"/>
        </w:rPr>
        <w:fldChar w:fldCharType="separate"/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0E162B" w:rsidRPr="00172CE2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Pr="00B35263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Wir möchten Sie höflich bitten, nach Erhalt des Befundes eine Empfangsbestätigung an die Nummer: 0931-31 87281 oder an die </w:t>
      </w:r>
      <w:proofErr w:type="spellStart"/>
      <w:r>
        <w:t>Email</w:t>
      </w:r>
      <w:proofErr w:type="spellEnd"/>
      <w:r>
        <w:t xml:space="preserve"> Adresse: nrzm@hygiene.uni-wuerzburg.de zu senden.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6682"/>
      </w:tblGrid>
      <w:tr w:rsidR="000E162B" w:rsidRPr="00F80633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:rsidR="000E162B" w:rsidRPr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0E162B" w:rsidRPr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E162B" w:rsidRPr="00F80633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:rsidR="000E162B" w:rsidRPr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0E162B" w:rsidRPr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MZ{</w:t>
            </w:r>
            <w:proofErr w:type="spellStart"/>
            <w:r w:rsidRPr="00A226D5">
              <w:t>LaboratoryNumber</w:t>
            </w:r>
            <w:proofErr w:type="spellEnd"/>
            <w:r w:rsidRPr="00A226D5">
              <w:t>}</w:t>
            </w:r>
          </w:p>
        </w:tc>
      </w:tr>
      <w:tr w:rsidR="000E162B" w:rsidRPr="00F80633" w:rsidDel="00F80633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:rsidR="000E162B" w:rsidRPr="00F80633" w:rsidDel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:rsidR="000E162B" w:rsidRPr="00F80633" w:rsidDel="00F80633" w:rsidRDefault="000E162B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 xml:space="preserve">Mit dieser Empfangsbestätigung unterstützen Sie die Qualitätssicherung der </w:t>
      </w:r>
      <w:proofErr w:type="spellStart"/>
      <w:r>
        <w:t>Laborsurveillance</w:t>
      </w:r>
      <w:proofErr w:type="spellEnd"/>
      <w:r>
        <w:t xml:space="preserve"> invasiver Infektionen durch Meningokokken und Haemophilus influenzae. Vielen Dank!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0E162B" w:rsidRDefault="000E162B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0E162B" w:rsidRDefault="000E162B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0E162B" w:rsidRDefault="000E162B" w:rsidP="00D8683C"/>
    <w:p w:rsidR="000E162B" w:rsidRDefault="000E162B" w:rsidP="00D8683C"/>
    <w:p w:rsidR="00E86513" w:rsidRPr="004659AD" w:rsidRDefault="00206622" w:rsidP="00206622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E86513">
        <w:rPr>
          <w:rFonts w:ascii="Arial" w:hAnsi="Arial" w:cs="Arial"/>
        </w:rPr>
        <w:t>{</w:t>
      </w:r>
      <w:proofErr w:type="spellStart"/>
      <w:r w:rsidR="00E86513">
        <w:rPr>
          <w:rFonts w:ascii="Arial" w:hAnsi="Arial" w:cs="Arial"/>
        </w:rPr>
        <w:t>SenderName</w:t>
      </w:r>
      <w:proofErr w:type="spellEnd"/>
      <w:r w:rsidR="00E86513">
        <w:rPr>
          <w:rFonts w:ascii="Arial" w:hAnsi="Arial" w:cs="Arial"/>
        </w:rPr>
        <w:t>}</w:t>
      </w:r>
    </w:p>
    <w:p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:rsidR="00E86513" w:rsidRDefault="00E86513" w:rsidP="00E86513">
      <w:pPr>
        <w:rPr>
          <w:rFonts w:ascii="Arial" w:hAnsi="Arial" w:cs="Arial"/>
        </w:rPr>
      </w:pPr>
    </w:p>
    <w:p w:rsidR="00E86513" w:rsidRPr="007E1298" w:rsidRDefault="00E86513" w:rsidP="00E86513">
      <w:pPr>
        <w:rPr>
          <w:rFonts w:ascii="Arial" w:hAnsi="Arial" w:cs="Arial"/>
          <w:b/>
          <w:bCs/>
        </w:rPr>
      </w:pPr>
    </w:p>
    <w:p w:rsidR="00EF1D49" w:rsidRDefault="00EF1D49" w:rsidP="00EF1D4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:rsidR="00EF1D49" w:rsidRPr="003136E9" w:rsidRDefault="00EF1D49" w:rsidP="004C6727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Molekularbiologischer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Untersuchungsbefund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51595E" w:rsidRDefault="00E03AB8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bookmarkStart w:id="0" w:name="_GoBack"/>
            <w:bookmarkEnd w:id="0"/>
            <w:proofErr w:type="spellStart"/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E03AB8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EF1D49" w:rsidRPr="00F923CE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F923CE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F1D49" w:rsidRPr="00D30BF0" w:rsidRDefault="00EF1D49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:rsidR="00EF1D49" w:rsidRDefault="00EF1D49" w:rsidP="00EF1D49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EF1D49" w:rsidTr="004C6727">
        <w:trPr>
          <w:trHeight w:val="255"/>
        </w:trPr>
        <w:tc>
          <w:tcPr>
            <w:tcW w:w="0" w:type="auto"/>
            <w:shd w:val="clear" w:color="auto" w:fill="auto"/>
          </w:tcPr>
          <w:p w:rsidR="00EF1D49" w:rsidRPr="002F4939" w:rsidRDefault="00EF1D49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spellStart"/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proofErr w:type="spellEnd"/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:rsidR="00EF1D49" w:rsidRPr="002F4939" w:rsidRDefault="00EF1D49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:rsidR="009F240E" w:rsidRDefault="00EF1D49" w:rsidP="00FD2792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F113AE">
        <w:rPr>
          <w:rFonts w:ascii="Arial" w:hAnsi="Arial" w:cs="Arial"/>
        </w:rPr>
        <w:t>{#</w:t>
      </w:r>
      <w:proofErr w:type="gramStart"/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proofErr w:type="gramEnd"/>
      <w:r>
        <w:rPr>
          <w:rFonts w:ascii="Arial" w:hAnsi="Arial" w:cs="Arial"/>
        </w:rPr>
        <w:br/>
      </w: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  <w:r w:rsidR="00FD2792">
        <w:rPr>
          <w:rFonts w:ascii="Arial" w:hAnsi="Arial" w:cs="Arial"/>
        </w:rPr>
        <w:br/>
      </w:r>
      <w:r w:rsidR="009F240E">
        <w:rPr>
          <w:rFonts w:ascii="Arial" w:hAnsi="Arial" w:cs="Arial"/>
        </w:rPr>
        <w:t>Mit freundlichen Grüßen</w:t>
      </w:r>
    </w:p>
    <w:p w:rsidR="005F4EB6" w:rsidRDefault="005F4EB6" w:rsidP="009F240E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Default="009F240E" w:rsidP="007D06DC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0E162B" w:rsidRDefault="00206622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"D:\\Development\\Haemophilus\\HaemophilusWeb\\ReportTemplates\\includes\\Fax - Fußnote.docx" </w:instrText>
      </w:r>
      <w:r>
        <w:rPr>
          <w:rFonts w:ascii="Arial" w:hAnsi="Arial" w:cs="Arial"/>
        </w:rPr>
        <w:fldChar w:fldCharType="separate"/>
      </w:r>
    </w:p>
    <w:p w:rsidR="000E162B" w:rsidRPr="00D375FC" w:rsidRDefault="000E162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Original wurde vom zuständigen akademischen Personal validiert.</w:t>
      </w:r>
    </w:p>
    <w:p w:rsidR="00DB44FE" w:rsidRPr="007D06DC" w:rsidRDefault="00206622" w:rsidP="00206622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  <w:r w:rsidR="00DB44FE" w:rsidRPr="00616231">
        <w:rPr>
          <w:rFonts w:ascii="Arial" w:hAnsi="Arial" w:cs="Arial"/>
          <w:sz w:val="12"/>
        </w:rPr>
        <w:t>{#</w:t>
      </w:r>
      <w:proofErr w:type="spellStart"/>
      <w:proofErr w:type="gramStart"/>
      <w:r w:rsidR="00DB44FE" w:rsidRPr="00616231">
        <w:rPr>
          <w:rFonts w:ascii="Arial" w:hAnsi="Arial" w:cs="Arial"/>
          <w:sz w:val="12"/>
        </w:rPr>
        <w:t>HasComment</w:t>
      </w:r>
      <w:proofErr w:type="spellEnd"/>
      <w:r w:rsidR="00DB44FE" w:rsidRPr="00616231">
        <w:rPr>
          <w:rFonts w:ascii="Arial" w:hAnsi="Arial" w:cs="Arial"/>
          <w:sz w:val="12"/>
        </w:rPr>
        <w:t>}</w:t>
      </w:r>
      <w:r w:rsidR="00DB44FE" w:rsidRPr="00105936">
        <w:rPr>
          <w:rFonts w:ascii="Arial" w:hAnsi="Arial" w:cs="Arial"/>
          <w:i/>
          <w:sz w:val="16"/>
        </w:rPr>
        <w:t>Kommentar</w:t>
      </w:r>
      <w:proofErr w:type="gramEnd"/>
      <w:r w:rsidR="00DB44FE" w:rsidRPr="00105936">
        <w:rPr>
          <w:rFonts w:ascii="Arial" w:hAnsi="Arial" w:cs="Arial"/>
          <w:i/>
          <w:sz w:val="16"/>
        </w:rPr>
        <w:t>: {Comment}</w:t>
      </w:r>
      <w:r w:rsidR="00DB44FE" w:rsidRPr="00616231">
        <w:rPr>
          <w:rFonts w:ascii="Arial" w:hAnsi="Arial" w:cs="Arial"/>
          <w:sz w:val="12"/>
        </w:rPr>
        <w:t>{/</w:t>
      </w:r>
      <w:proofErr w:type="spellStart"/>
      <w:r w:rsidR="00DB44FE" w:rsidRPr="00616231">
        <w:rPr>
          <w:rFonts w:ascii="Arial" w:hAnsi="Arial" w:cs="Arial"/>
          <w:sz w:val="12"/>
        </w:rPr>
        <w:t>HasComment</w:t>
      </w:r>
      <w:proofErr w:type="spellEnd"/>
      <w:r w:rsidR="00DB44FE" w:rsidRPr="00616231">
        <w:rPr>
          <w:rFonts w:ascii="Arial" w:hAnsi="Arial" w:cs="Arial"/>
          <w:sz w:val="12"/>
        </w:rPr>
        <w:t>}</w:t>
      </w:r>
    </w:p>
    <w:sectPr w:rsidR="00DB44FE" w:rsidRPr="007D06DC" w:rsidSect="004C67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53A" w:rsidRDefault="0043653A">
      <w:r>
        <w:separator/>
      </w:r>
    </w:p>
  </w:endnote>
  <w:endnote w:type="continuationSeparator" w:id="0">
    <w:p w:rsidR="0043653A" w:rsidRDefault="0043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BB" w:rsidRDefault="00FD42B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43653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87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 w:rsidR="00A4017D">
      <w:rPr>
        <w:sz w:val="17"/>
        <w:szCs w:val="17"/>
      </w:rPr>
      <w:t xml:space="preserve"> </w:t>
    </w:r>
    <w:r w:rsidR="00A4017D" w:rsidRPr="00A4017D">
      <w:rPr>
        <w:sz w:val="17"/>
        <w:szCs w:val="17"/>
      </w:rPr>
      <w:t>MZ{</w:t>
    </w:r>
    <w:proofErr w:type="spellStart"/>
    <w:r w:rsidR="00A4017D" w:rsidRPr="00A4017D">
      <w:rPr>
        <w:sz w:val="17"/>
        <w:szCs w:val="17"/>
      </w:rPr>
      <w:t>LaboratoryNumber</w:t>
    </w:r>
    <w:proofErr w:type="spellEnd"/>
    <w:r w:rsidR="00A4017D" w:rsidRPr="00A4017D">
      <w:rPr>
        <w:sz w:val="17"/>
        <w:szCs w:val="17"/>
      </w:rPr>
      <w:t>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03AB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03AB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F7346" w:rsidRPr="006A7241" w:rsidRDefault="006F7346" w:rsidP="006F7346">
    <w:pPr>
      <w:rPr>
        <w:sz w:val="17"/>
        <w:szCs w:val="17"/>
      </w:rPr>
    </w:pPr>
  </w:p>
  <w:p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43653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2100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E03AB8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E03AB8">
      <w:rPr>
        <w:rStyle w:val="Seitenzahl"/>
        <w:noProof/>
        <w:sz w:val="17"/>
        <w:szCs w:val="17"/>
      </w:rPr>
      <w:t>2</w:t>
    </w:r>
    <w:r w:rsidR="009F240E" w:rsidRPr="006A7241">
      <w:rPr>
        <w:rStyle w:val="Seitenzahl"/>
        <w:sz w:val="17"/>
        <w:szCs w:val="17"/>
      </w:rPr>
      <w:fldChar w:fldCharType="end"/>
    </w:r>
  </w:p>
  <w:p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9F240E" w:rsidRPr="006A7241" w:rsidRDefault="009F240E" w:rsidP="00442A30">
    <w:pPr>
      <w:rPr>
        <w:sz w:val="17"/>
        <w:szCs w:val="17"/>
      </w:rPr>
    </w:pPr>
  </w:p>
  <w:p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53A" w:rsidRDefault="0043653A">
      <w:r>
        <w:separator/>
      </w:r>
    </w:p>
  </w:footnote>
  <w:footnote w:type="continuationSeparator" w:id="0">
    <w:p w:rsidR="0043653A" w:rsidRDefault="00436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BB" w:rsidRDefault="00FD42B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42BB" w:rsidRDefault="002066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43653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FD42BB" w:rsidRDefault="00FD42BB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FD42BB" w:rsidRDefault="00FD42BB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FD42BB" w:rsidRDefault="00FD42B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FD42BB" w:rsidRDefault="00FD42BB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FD42BB" w:rsidRPr="00EA0220" w:rsidRDefault="00FD42B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FD42BB" w:rsidRPr="00EA0220" w:rsidRDefault="00FD42B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FD42BB" w:rsidRDefault="00FD42BB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FD42BB" w:rsidRDefault="00FD42BB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3653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12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3653A">
      <w:rPr>
        <w:noProof/>
      </w:rPr>
      <w:pict>
        <v:shape id="Grafik 4" o:spid="_x0000_s2122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FD42BB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FD42BB" w:rsidRDefault="00FD42BB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FD42BB" w:rsidRDefault="00FD42BB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FD42BB" w:rsidRDefault="00FD42BB" w:rsidP="00AD2792">
    <w:pPr>
      <w:rPr>
        <w:sz w:val="12"/>
        <w:szCs w:val="12"/>
      </w:rPr>
    </w:pPr>
  </w:p>
  <w:p w:rsidR="00FD42BB" w:rsidRDefault="00FD42BB" w:rsidP="00AD2792">
    <w:pPr>
      <w:pStyle w:val="Kopfzeile"/>
      <w:rPr>
        <w:sz w:val="12"/>
        <w:szCs w:val="12"/>
      </w:rPr>
    </w:pPr>
  </w:p>
  <w:p w:rsidR="00FD42BB" w:rsidRDefault="00FD42BB" w:rsidP="00AD2792">
    <w:pPr>
      <w:pStyle w:val="Kopfzeile"/>
      <w:rPr>
        <w:sz w:val="12"/>
        <w:szCs w:val="12"/>
      </w:rPr>
    </w:pPr>
  </w:p>
  <w:p w:rsidR="00FD42BB" w:rsidRDefault="00FD42BB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FD42BB" w:rsidRDefault="00FD42BB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FD42BB" w:rsidRPr="00AD2792" w:rsidRDefault="00FD42BB" w:rsidP="00AD2792"/>
  <w:p w:rsidR="008E63A1" w:rsidRPr="00206622" w:rsidRDefault="00206622" w:rsidP="00206622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10922564"/>
  <w:bookmarkStart w:id="2" w:name="_Hlk10922565"/>
  <w:p w:rsidR="00C911DA" w:rsidRDefault="009455A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"D:\\Development\\Haemophilus\\HaemophilusWeb\\ReportTemplates\\includes\\Kopfzeile - Kontakt.docx" </w:instrText>
    </w:r>
    <w:r>
      <w:fldChar w:fldCharType="separate"/>
    </w:r>
    <w:r w:rsidR="0043653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364.1pt;margin-top:95pt;width:156.8pt;height:304.2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C911DA" w:rsidRDefault="00C911DA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</w:t>
                </w:r>
                <w:proofErr w:type="spellStart"/>
                <w:r>
                  <w:rPr>
                    <w:sz w:val="17"/>
                    <w:szCs w:val="17"/>
                  </w:rPr>
                  <w:t>rer</w:t>
                </w:r>
                <w:proofErr w:type="spellEnd"/>
                <w:r>
                  <w:rPr>
                    <w:sz w:val="17"/>
                    <w:szCs w:val="17"/>
                  </w:rPr>
                  <w:t>. nat. Heike Claus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C911DA" w:rsidRDefault="00C911DA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C911DA" w:rsidRDefault="00C911D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C911DA" w:rsidRDefault="00C911DA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C911DA" w:rsidRPr="00EA0220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:rsidR="00C911DA" w:rsidRPr="00EA0220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:rsidR="00C911DA" w:rsidRDefault="00C911DA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:rsidR="00C911DA" w:rsidRDefault="00C911DA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43653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212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43653A">
      <w:rPr>
        <w:noProof/>
      </w:rPr>
      <w:pict>
        <v:shape id="Grafik 12" o:spid="_x0000_s2120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C911DA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C911DA" w:rsidRDefault="00C911DA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C911DA" w:rsidRDefault="00C911DA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U. Vogel</w:t>
    </w:r>
  </w:p>
  <w:p w:rsidR="00C911DA" w:rsidRDefault="00C911DA" w:rsidP="00AD2792">
    <w:pPr>
      <w:rPr>
        <w:sz w:val="12"/>
        <w:szCs w:val="12"/>
      </w:rPr>
    </w:pPr>
  </w:p>
  <w:p w:rsidR="00C911DA" w:rsidRDefault="00C911DA" w:rsidP="00AD2792">
    <w:pPr>
      <w:pStyle w:val="Kopfzeile"/>
      <w:rPr>
        <w:sz w:val="12"/>
        <w:szCs w:val="12"/>
      </w:rPr>
    </w:pPr>
  </w:p>
  <w:p w:rsidR="00C911DA" w:rsidRDefault="00C911DA" w:rsidP="00AD2792">
    <w:pPr>
      <w:pStyle w:val="Kopfzeile"/>
      <w:rPr>
        <w:sz w:val="12"/>
        <w:szCs w:val="12"/>
      </w:rPr>
    </w:pPr>
  </w:p>
  <w:p w:rsidR="00C911DA" w:rsidRDefault="00C911DA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C911DA" w:rsidRDefault="00C911DA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C911DA" w:rsidRPr="00AD2792" w:rsidRDefault="00C911DA" w:rsidP="00AD2792"/>
  <w:p w:rsidR="000B1866" w:rsidRPr="00EF6C6A" w:rsidRDefault="009455A2" w:rsidP="00EF6C6A">
    <w:pPr>
      <w:pStyle w:val="Kopfzeile"/>
    </w:pPr>
    <w:r>
      <w:fldChar w:fldCharType="end"/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12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3710C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62B"/>
    <w:rsid w:val="000E18DF"/>
    <w:rsid w:val="000F488D"/>
    <w:rsid w:val="000F4AF0"/>
    <w:rsid w:val="0011012B"/>
    <w:rsid w:val="001160F0"/>
    <w:rsid w:val="001237D9"/>
    <w:rsid w:val="001260B9"/>
    <w:rsid w:val="00127EC6"/>
    <w:rsid w:val="001426A1"/>
    <w:rsid w:val="00146A2A"/>
    <w:rsid w:val="00160446"/>
    <w:rsid w:val="00163A2C"/>
    <w:rsid w:val="001763A3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06622"/>
    <w:rsid w:val="00216BB6"/>
    <w:rsid w:val="0024181F"/>
    <w:rsid w:val="00242652"/>
    <w:rsid w:val="002506F0"/>
    <w:rsid w:val="00253B21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1988"/>
    <w:rsid w:val="002B21C8"/>
    <w:rsid w:val="002B614B"/>
    <w:rsid w:val="002B667F"/>
    <w:rsid w:val="002D01DC"/>
    <w:rsid w:val="002D032D"/>
    <w:rsid w:val="002D7741"/>
    <w:rsid w:val="002E4530"/>
    <w:rsid w:val="002F1551"/>
    <w:rsid w:val="003071B6"/>
    <w:rsid w:val="00312A5E"/>
    <w:rsid w:val="00312EB2"/>
    <w:rsid w:val="003136E9"/>
    <w:rsid w:val="003165D7"/>
    <w:rsid w:val="003175AE"/>
    <w:rsid w:val="00331C89"/>
    <w:rsid w:val="00341577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A5D8A"/>
    <w:rsid w:val="003C3C8D"/>
    <w:rsid w:val="003C6AD9"/>
    <w:rsid w:val="003C6AE3"/>
    <w:rsid w:val="003D5F2A"/>
    <w:rsid w:val="003D5FAC"/>
    <w:rsid w:val="003E0DB0"/>
    <w:rsid w:val="003E4D56"/>
    <w:rsid w:val="003F5079"/>
    <w:rsid w:val="00403D08"/>
    <w:rsid w:val="004069BB"/>
    <w:rsid w:val="00410FA9"/>
    <w:rsid w:val="00411F66"/>
    <w:rsid w:val="00426342"/>
    <w:rsid w:val="00431A5D"/>
    <w:rsid w:val="0043653A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C6727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6A92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2816"/>
    <w:rsid w:val="005B3C64"/>
    <w:rsid w:val="005B4BBD"/>
    <w:rsid w:val="005B5300"/>
    <w:rsid w:val="005B70F8"/>
    <w:rsid w:val="005B7E06"/>
    <w:rsid w:val="005D1C8F"/>
    <w:rsid w:val="005D23EA"/>
    <w:rsid w:val="005F3156"/>
    <w:rsid w:val="005F4EB6"/>
    <w:rsid w:val="0060062A"/>
    <w:rsid w:val="00604446"/>
    <w:rsid w:val="0060686C"/>
    <w:rsid w:val="00610338"/>
    <w:rsid w:val="00611B57"/>
    <w:rsid w:val="006145C8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1757"/>
    <w:rsid w:val="00674669"/>
    <w:rsid w:val="00693020"/>
    <w:rsid w:val="006939B2"/>
    <w:rsid w:val="006A10D9"/>
    <w:rsid w:val="006B2380"/>
    <w:rsid w:val="006B6BBC"/>
    <w:rsid w:val="006C1825"/>
    <w:rsid w:val="006C2E71"/>
    <w:rsid w:val="006C3896"/>
    <w:rsid w:val="006C7E74"/>
    <w:rsid w:val="006D26C9"/>
    <w:rsid w:val="006D5555"/>
    <w:rsid w:val="006E1610"/>
    <w:rsid w:val="006E2008"/>
    <w:rsid w:val="006E2CCA"/>
    <w:rsid w:val="006E726F"/>
    <w:rsid w:val="006F101C"/>
    <w:rsid w:val="006F19C7"/>
    <w:rsid w:val="006F6072"/>
    <w:rsid w:val="006F7346"/>
    <w:rsid w:val="00700969"/>
    <w:rsid w:val="00701568"/>
    <w:rsid w:val="00705ADF"/>
    <w:rsid w:val="007104BC"/>
    <w:rsid w:val="00735BAD"/>
    <w:rsid w:val="00741B90"/>
    <w:rsid w:val="00744594"/>
    <w:rsid w:val="00745278"/>
    <w:rsid w:val="007508A1"/>
    <w:rsid w:val="00755644"/>
    <w:rsid w:val="0076291A"/>
    <w:rsid w:val="00767B5F"/>
    <w:rsid w:val="007717BE"/>
    <w:rsid w:val="0078044B"/>
    <w:rsid w:val="00793CE8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1E82"/>
    <w:rsid w:val="0083466D"/>
    <w:rsid w:val="00836FE8"/>
    <w:rsid w:val="00845C88"/>
    <w:rsid w:val="00845DC4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0D4"/>
    <w:rsid w:val="00911449"/>
    <w:rsid w:val="00916F29"/>
    <w:rsid w:val="00921B94"/>
    <w:rsid w:val="00924820"/>
    <w:rsid w:val="00927A4E"/>
    <w:rsid w:val="00937343"/>
    <w:rsid w:val="009377D6"/>
    <w:rsid w:val="00944730"/>
    <w:rsid w:val="009455A2"/>
    <w:rsid w:val="00953D62"/>
    <w:rsid w:val="00964655"/>
    <w:rsid w:val="00965DA0"/>
    <w:rsid w:val="00966F36"/>
    <w:rsid w:val="00967FCF"/>
    <w:rsid w:val="00974193"/>
    <w:rsid w:val="00993228"/>
    <w:rsid w:val="00993AE8"/>
    <w:rsid w:val="009A0D55"/>
    <w:rsid w:val="009A6FCA"/>
    <w:rsid w:val="009A7230"/>
    <w:rsid w:val="009B1188"/>
    <w:rsid w:val="009C44A9"/>
    <w:rsid w:val="009C485F"/>
    <w:rsid w:val="009C77DD"/>
    <w:rsid w:val="009E46CF"/>
    <w:rsid w:val="009F0DA8"/>
    <w:rsid w:val="009F240E"/>
    <w:rsid w:val="009F6C75"/>
    <w:rsid w:val="00A00402"/>
    <w:rsid w:val="00A05255"/>
    <w:rsid w:val="00A126F4"/>
    <w:rsid w:val="00A150C8"/>
    <w:rsid w:val="00A242D6"/>
    <w:rsid w:val="00A26A5F"/>
    <w:rsid w:val="00A33507"/>
    <w:rsid w:val="00A35FB9"/>
    <w:rsid w:val="00A36FF9"/>
    <w:rsid w:val="00A4017D"/>
    <w:rsid w:val="00A41A08"/>
    <w:rsid w:val="00A772A2"/>
    <w:rsid w:val="00A77BB0"/>
    <w:rsid w:val="00A81248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3F05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19AD"/>
    <w:rsid w:val="00B95650"/>
    <w:rsid w:val="00BA248C"/>
    <w:rsid w:val="00BA4DD4"/>
    <w:rsid w:val="00BA66DD"/>
    <w:rsid w:val="00BA6847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911D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281B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67AE9"/>
    <w:rsid w:val="00D67FC6"/>
    <w:rsid w:val="00D7430B"/>
    <w:rsid w:val="00D92D6D"/>
    <w:rsid w:val="00D96E22"/>
    <w:rsid w:val="00DA2B48"/>
    <w:rsid w:val="00DA338A"/>
    <w:rsid w:val="00DA7025"/>
    <w:rsid w:val="00DB44FE"/>
    <w:rsid w:val="00DB7D4F"/>
    <w:rsid w:val="00DD0E2A"/>
    <w:rsid w:val="00DD2D09"/>
    <w:rsid w:val="00DD49A9"/>
    <w:rsid w:val="00DD4D2C"/>
    <w:rsid w:val="00DD796C"/>
    <w:rsid w:val="00DE0C44"/>
    <w:rsid w:val="00E00EC6"/>
    <w:rsid w:val="00E03AB8"/>
    <w:rsid w:val="00E06A3C"/>
    <w:rsid w:val="00E14C1C"/>
    <w:rsid w:val="00E1621C"/>
    <w:rsid w:val="00E17EDB"/>
    <w:rsid w:val="00E53E0F"/>
    <w:rsid w:val="00E61E89"/>
    <w:rsid w:val="00E62540"/>
    <w:rsid w:val="00E67F95"/>
    <w:rsid w:val="00E705F4"/>
    <w:rsid w:val="00E821D9"/>
    <w:rsid w:val="00E86513"/>
    <w:rsid w:val="00E9420E"/>
    <w:rsid w:val="00E97708"/>
    <w:rsid w:val="00EA0220"/>
    <w:rsid w:val="00EA0622"/>
    <w:rsid w:val="00EA076A"/>
    <w:rsid w:val="00EA3765"/>
    <w:rsid w:val="00EA506F"/>
    <w:rsid w:val="00EB404B"/>
    <w:rsid w:val="00EB46D6"/>
    <w:rsid w:val="00EC1D87"/>
    <w:rsid w:val="00EC2F28"/>
    <w:rsid w:val="00EC3970"/>
    <w:rsid w:val="00EC45E6"/>
    <w:rsid w:val="00EC73BF"/>
    <w:rsid w:val="00ED1478"/>
    <w:rsid w:val="00ED28A2"/>
    <w:rsid w:val="00EE453A"/>
    <w:rsid w:val="00EE567D"/>
    <w:rsid w:val="00EF0431"/>
    <w:rsid w:val="00EF09A4"/>
    <w:rsid w:val="00EF1D49"/>
    <w:rsid w:val="00EF2E84"/>
    <w:rsid w:val="00EF6C6A"/>
    <w:rsid w:val="00F00446"/>
    <w:rsid w:val="00F059AF"/>
    <w:rsid w:val="00F07A81"/>
    <w:rsid w:val="00F113AE"/>
    <w:rsid w:val="00F2288C"/>
    <w:rsid w:val="00F26692"/>
    <w:rsid w:val="00F31740"/>
    <w:rsid w:val="00F35FCA"/>
    <w:rsid w:val="00F40C27"/>
    <w:rsid w:val="00F41174"/>
    <w:rsid w:val="00F42205"/>
    <w:rsid w:val="00F54378"/>
    <w:rsid w:val="00F65461"/>
    <w:rsid w:val="00F6615F"/>
    <w:rsid w:val="00F74CE0"/>
    <w:rsid w:val="00F74D81"/>
    <w:rsid w:val="00F76A71"/>
    <w:rsid w:val="00F803A6"/>
    <w:rsid w:val="00F96824"/>
    <w:rsid w:val="00FB5B29"/>
    <w:rsid w:val="00FD1EFD"/>
    <w:rsid w:val="00FD2792"/>
    <w:rsid w:val="00FD42BB"/>
    <w:rsid w:val="00FD4968"/>
    <w:rsid w:val="00FE5995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4"/>
    <o:shapelayout v:ext="edit">
      <o:idmap v:ext="edit" data="1"/>
    </o:shapelayout>
  </w:shapeDefaults>
  <w:decimalSymbol w:val=","/>
  <w:listSeparator w:val=";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  <w:style w:type="character" w:customStyle="1" w:styleId="FuzeileZchn">
    <w:name w:val="Fußzeile Zchn"/>
    <w:link w:val="Fuzeile"/>
    <w:uiPriority w:val="99"/>
    <w:rsid w:val="005B281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13AAC3-7769-440D-8064-4ABE0CCC9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215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29</cp:revision>
  <cp:lastPrinted>2015-05-19T09:27:00Z</cp:lastPrinted>
  <dcterms:created xsi:type="dcterms:W3CDTF">2020-01-03T14:00:00Z</dcterms:created>
  <dcterms:modified xsi:type="dcterms:W3CDTF">2020-02-05T18:56:00Z</dcterms:modified>
</cp:coreProperties>
</file>