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2853" w14:textId="77777777" w:rsidR="003A15E2" w:rsidRDefault="00D44257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1CDC93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4EAD7E13" w14:textId="77777777" w:rsidR="003A15E2" w:rsidRPr="00172C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CA8E1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5BA34D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389FB56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0F7C0D4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161A29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667AA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F3DD9F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89CFB7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5F266BC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F5C3088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BEC360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59F7EB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88B521" w14:textId="77777777" w:rsidR="003A15E2" w:rsidRPr="000E543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99AD2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6935B1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1AA9F2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FF676E9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3A15E2" w:rsidRPr="00F80633" w14:paraId="641E115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5D3CCC38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07358B0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A15E2" w:rsidRPr="00F80633" w14:paraId="2A50D0FB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08BC8F6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DA97DED" w14:textId="77777777" w:rsidR="003A15E2" w:rsidRPr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3A15E2" w:rsidRPr="00F80633" w:rsidDel="00F80633" w14:paraId="36EE9989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96DE587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80B5CAA" w14:textId="77777777" w:rsidR="003A15E2" w:rsidRPr="00F80633" w:rsidDel="00F80633" w:rsidRDefault="003A15E2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A84E3F3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29D08B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A325AA8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CCA07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6F5711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16C1000" w14:textId="77777777" w:rsidR="003A15E2" w:rsidRDefault="003A15E2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9AEAE42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D600725" w14:textId="77777777" w:rsidR="003A15E2" w:rsidRDefault="003A15E2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FF093C" w14:textId="77777777" w:rsidR="003A15E2" w:rsidRDefault="003A15E2" w:rsidP="00D8683C"/>
    <w:p w14:paraId="2E1200C4" w14:textId="77777777" w:rsidR="003A15E2" w:rsidRDefault="003A15E2" w:rsidP="00D8683C"/>
    <w:p w14:paraId="2024B09D" w14:textId="419899F4" w:rsidR="00452A22" w:rsidRDefault="00D44257" w:rsidP="0020662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</w:p>
    <w:p w14:paraId="4C6D4917" w14:textId="77777777" w:rsidR="007466F4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3A982E1C" w14:textId="1799E727" w:rsidR="00E86513" w:rsidRPr="004659AD" w:rsidRDefault="007466F4" w:rsidP="007466F4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B2DAF0D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2A17F7C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28A471F8" w14:textId="77777777" w:rsidR="00E86513" w:rsidRDefault="00E86513" w:rsidP="00E86513">
      <w:pPr>
        <w:rPr>
          <w:rFonts w:ascii="Arial" w:hAnsi="Arial" w:cs="Arial"/>
        </w:rPr>
      </w:pPr>
    </w:p>
    <w:p w14:paraId="47B4FA3B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04F079B0" w14:textId="77777777"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878F6A8" w14:textId="77777777"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14:paraId="38D4F59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B5AD4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86204" w14:textId="77777777"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EF1D49" w:rsidRPr="00F923CE" w14:paraId="4B5715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0C9" w14:textId="77777777" w:rsidR="00EF1D49" w:rsidRPr="00F923CE" w:rsidRDefault="008E1081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EF1D49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6A651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F1D49" w:rsidRPr="00F923CE" w14:paraId="153A8C1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37D53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D802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F1D49" w:rsidRPr="00F923CE" w14:paraId="5B153A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BF24C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AEEBB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F1D49" w:rsidRPr="00F923CE" w14:paraId="3C590980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C64ED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8CBA3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14:paraId="4DE5B3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E52CF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BAAD7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F1D49" w:rsidRPr="00F923CE" w14:paraId="507086B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18951B" w14:textId="77777777"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CDDA9" w14:textId="77777777"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7ED1EA8" w14:textId="77777777"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14:paraId="1BB113C4" w14:textId="77777777" w:rsidTr="004C6727">
        <w:trPr>
          <w:trHeight w:val="255"/>
        </w:trPr>
        <w:tc>
          <w:tcPr>
            <w:tcW w:w="0" w:type="auto"/>
            <w:shd w:val="clear" w:color="auto" w:fill="auto"/>
          </w:tcPr>
          <w:p w14:paraId="2EBDD665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3D69F7B" w14:textId="77777777"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15479907" w14:textId="339C6A20" w:rsidR="00D81ED9" w:rsidRPr="007E1C70" w:rsidRDefault="00452A22" w:rsidP="007E1C70">
      <w:pPr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EF1D49" w:rsidRPr="00F113AE">
        <w:rPr>
          <w:rFonts w:ascii="Arial" w:hAnsi="Arial" w:cs="Arial"/>
        </w:rPr>
        <w:t>{#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}{.}</w:t>
      </w:r>
      <w:r w:rsidR="00EF1D49">
        <w:rPr>
          <w:rFonts w:ascii="Arial" w:hAnsi="Arial" w:cs="Arial"/>
        </w:rPr>
        <w:br/>
      </w:r>
      <w:r w:rsidR="00EF1D49" w:rsidRPr="00F113AE">
        <w:rPr>
          <w:rFonts w:ascii="Arial" w:hAnsi="Arial" w:cs="Arial"/>
        </w:rPr>
        <w:t>{/</w:t>
      </w:r>
      <w:r w:rsidR="00EF1D49">
        <w:rPr>
          <w:rFonts w:ascii="Arial" w:hAnsi="Arial" w:cs="Arial"/>
        </w:rPr>
        <w:t>Report</w:t>
      </w:r>
      <w:r w:rsidR="00EF1D49"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bookmarkStart w:id="0" w:name="_Hlk100782258"/>
      <w:r w:rsidR="003410FF">
        <w:rPr>
          <w:rFonts w:ascii="Arial" w:hAnsi="Arial" w:cs="Arial"/>
          <w:color w:val="000000"/>
        </w:rPr>
        <w:fldChar w:fldCharType="begin"/>
      </w:r>
      <w:r w:rsidR="003410F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 w:rsidR="003410FF">
        <w:rPr>
          <w:rFonts w:ascii="Arial" w:hAnsi="Arial" w:cs="Arial"/>
          <w:color w:val="000000"/>
        </w:rPr>
        <w:fldChar w:fldCharType="separate"/>
      </w:r>
      <w:r w:rsidR="00D81ED9" w:rsidRPr="007E1C70">
        <w:rPr>
          <w:rFonts w:ascii="Arial" w:hAnsi="Arial" w:cs="Arial"/>
        </w:rPr>
        <w:t>Mit freundlichen Grüßen</w:t>
      </w:r>
    </w:p>
    <w:p w14:paraId="76C66161" w14:textId="77777777" w:rsidR="00D81ED9" w:rsidRPr="007E1C70" w:rsidRDefault="00D81ED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392BD27" w14:textId="77777777" w:rsidR="00D81ED9" w:rsidRPr="002841F7" w:rsidRDefault="00D81ED9" w:rsidP="007E1C70">
      <w:pPr>
        <w:rPr>
          <w:rFonts w:ascii="Arial" w:hAnsi="Arial" w:cs="Arial"/>
          <w:lang w:val="en-US"/>
        </w:rPr>
      </w:pPr>
      <w:r w:rsidRPr="002841F7">
        <w:rPr>
          <w:rFonts w:ascii="Arial" w:hAnsi="Arial" w:cs="Arial"/>
          <w:lang w:val="en-US"/>
        </w:rPr>
        <w:t>{Signer}</w:t>
      </w:r>
      <w:r w:rsidRPr="002841F7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1F6F3ED6" w14:textId="77777777" w:rsidR="00D81ED9" w:rsidRPr="007E1C70" w:rsidRDefault="00D81ED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9CA5E07" w14:textId="77777777" w:rsidR="00D81ED9" w:rsidRPr="00A16931" w:rsidRDefault="00D81ED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56DF3DB8" w14:textId="77777777" w:rsidR="00D81ED9" w:rsidRPr="00FA44F4" w:rsidRDefault="003410FF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  <w:color w:val="000000"/>
        </w:rPr>
        <w:fldChar w:fldCharType="end"/>
      </w:r>
      <w:r w:rsidRPr="0035355E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D81ED9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44EE986" w14:textId="7A944E5C" w:rsidR="00DB44FE" w:rsidRPr="007D06DC" w:rsidRDefault="003410FF" w:rsidP="00D81ED9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bookmarkEnd w:id="0"/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3E00" w14:textId="77777777" w:rsidR="007E0B3C" w:rsidRDefault="007E0B3C">
      <w:r>
        <w:separator/>
      </w:r>
    </w:p>
  </w:endnote>
  <w:endnote w:type="continuationSeparator" w:id="0">
    <w:p w14:paraId="70651EE1" w14:textId="77777777" w:rsidR="007E0B3C" w:rsidRDefault="007E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A45D" w14:textId="77777777" w:rsidR="001B5C23" w:rsidRDefault="001B5C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0BEC" w14:textId="34750A5F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E85BE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MZ{LaboratoryNumber}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5355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5355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06243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4CE606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C5499EC" w14:textId="77777777" w:rsidR="006F7346" w:rsidRPr="006A7241" w:rsidRDefault="006F7346" w:rsidP="006F7346">
    <w:pPr>
      <w:rPr>
        <w:sz w:val="17"/>
        <w:szCs w:val="17"/>
      </w:rPr>
    </w:pPr>
  </w:p>
  <w:p w14:paraId="74A1B20C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8028" w14:textId="6AAD9364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199A7C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5355E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5355E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4DE87272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97B594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1BE449" w14:textId="77777777" w:rsidR="009F240E" w:rsidRPr="006A7241" w:rsidRDefault="009F240E" w:rsidP="00442A30">
    <w:pPr>
      <w:rPr>
        <w:sz w:val="17"/>
        <w:szCs w:val="17"/>
      </w:rPr>
    </w:pPr>
  </w:p>
  <w:p w14:paraId="15119DE9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8F560" w14:textId="77777777" w:rsidR="007E0B3C" w:rsidRDefault="007E0B3C">
      <w:r>
        <w:separator/>
      </w:r>
    </w:p>
  </w:footnote>
  <w:footnote w:type="continuationSeparator" w:id="0">
    <w:p w14:paraId="1C88820E" w14:textId="77777777" w:rsidR="007E0B3C" w:rsidRDefault="007E0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6E57" w14:textId="77777777" w:rsidR="001B5C23" w:rsidRDefault="001B5C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C05" w14:textId="0DE39F11" w:rsidR="0035355E" w:rsidRDefault="00923D2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8350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D8F8E65">
        <v:shape id="Grafik 6" o:spid="_x0000_s1142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6A59834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CCDB4F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306261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1DEF0EC7" w14:textId="77777777" w:rsidR="0035355E" w:rsidRDefault="0035355E" w:rsidP="00AD2792">
    <w:pPr>
      <w:rPr>
        <w:sz w:val="12"/>
        <w:szCs w:val="12"/>
      </w:rPr>
    </w:pPr>
  </w:p>
  <w:p w14:paraId="7716AF66" w14:textId="77777777" w:rsidR="0035355E" w:rsidRDefault="0035355E" w:rsidP="00AD2792">
    <w:pPr>
      <w:pStyle w:val="Kopfzeile"/>
      <w:rPr>
        <w:sz w:val="12"/>
        <w:szCs w:val="12"/>
      </w:rPr>
    </w:pPr>
  </w:p>
  <w:p w14:paraId="3C53DB5C" w14:textId="77777777" w:rsidR="0035355E" w:rsidRDefault="0035355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446D826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9">
            <w:txbxContent>
              <w:p w14:paraId="0CDF090B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36A994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88028E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BD6C46B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93A3DF8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A68521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F225E6D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8D512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6FA2B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1C2BE0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7018B3B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1472B1B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4D6806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E9C9761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8683EFA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244D562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5BB054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72C5D46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732175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DD7407A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D139EC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6A7F604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495C4C8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0AAF18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8132346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3D1FE1" w14:textId="77777777" w:rsidR="0035355E" w:rsidRPr="00AD2792" w:rsidRDefault="0035355E" w:rsidP="00AD2792"/>
  <w:p w14:paraId="1BDB1457" w14:textId="77777777" w:rsidR="008E63A1" w:rsidRPr="00206622" w:rsidRDefault="00923D27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4020" w14:textId="47B13A26" w:rsidR="0035355E" w:rsidRDefault="002841F7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D517B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41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E741E73">
        <v:shape id="Grafik 4" o:spid="_x0000_s114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5355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577FB58" w14:textId="77777777" w:rsidR="0035355E" w:rsidRDefault="0035355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F23238" w14:textId="77777777" w:rsidR="0035355E" w:rsidRPr="00635E31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47D3A41" w14:textId="77777777" w:rsidR="0035355E" w:rsidRDefault="0035355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309406" w14:textId="77777777" w:rsidR="0035355E" w:rsidRDefault="0035355E" w:rsidP="00AD2792">
    <w:pPr>
      <w:rPr>
        <w:sz w:val="12"/>
        <w:szCs w:val="12"/>
      </w:rPr>
    </w:pPr>
  </w:p>
  <w:p w14:paraId="19AB7DCD" w14:textId="77777777" w:rsidR="0035355E" w:rsidRDefault="0035355E" w:rsidP="00AD2792">
    <w:pPr>
      <w:pStyle w:val="Kopfzeile"/>
      <w:rPr>
        <w:sz w:val="12"/>
        <w:szCs w:val="12"/>
      </w:rPr>
    </w:pPr>
  </w:p>
  <w:p w14:paraId="6305F038" w14:textId="77777777" w:rsidR="0035355E" w:rsidRDefault="0035355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C29E4C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7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E3A8A8C" w14:textId="77777777" w:rsidR="0035355E" w:rsidRDefault="0035355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6E1F80C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5F5C060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E1D874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3988BE" w14:textId="77777777" w:rsidR="0035355E" w:rsidRDefault="0035355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3FE07A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5938109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6CA1282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134CFB4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2111B5C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55372A3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D61A55E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611CBEE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3C95FED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7F71C150" w14:textId="77777777" w:rsidR="0035355E" w:rsidRDefault="0035355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A121F6F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44CCB74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25EAB9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6AA7CEC" w14:textId="77777777" w:rsidR="0035355E" w:rsidRDefault="0035355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758728AC" w14:textId="77777777" w:rsidR="0035355E" w:rsidRDefault="0035355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D304A01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093DFCF" w14:textId="77777777" w:rsidR="0035355E" w:rsidRPr="00635E31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3FDBAB3" w14:textId="77777777" w:rsidR="0035355E" w:rsidRDefault="0035355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7F04F34" w14:textId="77777777" w:rsidR="0035355E" w:rsidRDefault="0035355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5DD90DF" w14:textId="77777777" w:rsidR="0035355E" w:rsidRDefault="0035355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00BB6DE" w14:textId="77777777" w:rsidR="0035355E" w:rsidRPr="00AD2792" w:rsidRDefault="0035355E" w:rsidP="00AD2792"/>
  <w:p w14:paraId="7D02D44B" w14:textId="30A004B4" w:rsidR="000B1866" w:rsidRPr="00EF6C6A" w:rsidRDefault="002841F7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6738264">
    <w:abstractNumId w:val="1"/>
  </w:num>
  <w:num w:numId="2" w16cid:durableId="17829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0216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5C23"/>
    <w:rsid w:val="001B7CF6"/>
    <w:rsid w:val="001C28F1"/>
    <w:rsid w:val="001C4606"/>
    <w:rsid w:val="001C4DBE"/>
    <w:rsid w:val="001D1F37"/>
    <w:rsid w:val="001D286D"/>
    <w:rsid w:val="001D2B5A"/>
    <w:rsid w:val="001D7C7E"/>
    <w:rsid w:val="001E11A4"/>
    <w:rsid w:val="001E704E"/>
    <w:rsid w:val="001F0025"/>
    <w:rsid w:val="001F6F8D"/>
    <w:rsid w:val="001F73CA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1F7"/>
    <w:rsid w:val="00284682"/>
    <w:rsid w:val="002872E3"/>
    <w:rsid w:val="0029469A"/>
    <w:rsid w:val="00295643"/>
    <w:rsid w:val="002A1C54"/>
    <w:rsid w:val="002A37DB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0FF"/>
    <w:rsid w:val="00341577"/>
    <w:rsid w:val="0034693D"/>
    <w:rsid w:val="0035355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5E2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4F8B"/>
    <w:rsid w:val="004069BB"/>
    <w:rsid w:val="00410FA9"/>
    <w:rsid w:val="00411F66"/>
    <w:rsid w:val="00420043"/>
    <w:rsid w:val="00426342"/>
    <w:rsid w:val="00431A5D"/>
    <w:rsid w:val="0043653A"/>
    <w:rsid w:val="004369C7"/>
    <w:rsid w:val="004455BC"/>
    <w:rsid w:val="004503F4"/>
    <w:rsid w:val="00452A22"/>
    <w:rsid w:val="00456949"/>
    <w:rsid w:val="00471453"/>
    <w:rsid w:val="00476353"/>
    <w:rsid w:val="00480AC0"/>
    <w:rsid w:val="00485019"/>
    <w:rsid w:val="004904CB"/>
    <w:rsid w:val="004959C0"/>
    <w:rsid w:val="004A0183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24E6B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4A2C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6B3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466F4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0B3C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2FFB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1081"/>
    <w:rsid w:val="008E63A1"/>
    <w:rsid w:val="008F2EFE"/>
    <w:rsid w:val="009047BA"/>
    <w:rsid w:val="00907FBF"/>
    <w:rsid w:val="009110D4"/>
    <w:rsid w:val="00911449"/>
    <w:rsid w:val="00916F29"/>
    <w:rsid w:val="00921B94"/>
    <w:rsid w:val="00923D27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D7178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588A"/>
    <w:rsid w:val="00AA7967"/>
    <w:rsid w:val="00AC0D48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3592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7A36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4257"/>
    <w:rsid w:val="00D54231"/>
    <w:rsid w:val="00D61F4A"/>
    <w:rsid w:val="00D62940"/>
    <w:rsid w:val="00D6335B"/>
    <w:rsid w:val="00D6577B"/>
    <w:rsid w:val="00D66BD4"/>
    <w:rsid w:val="00D67AE9"/>
    <w:rsid w:val="00D67FC6"/>
    <w:rsid w:val="00D73DC1"/>
    <w:rsid w:val="00D7430B"/>
    <w:rsid w:val="00D76225"/>
    <w:rsid w:val="00D81ED9"/>
    <w:rsid w:val="00D92D6D"/>
    <w:rsid w:val="00D93B6F"/>
    <w:rsid w:val="00D96E22"/>
    <w:rsid w:val="00DA2B48"/>
    <w:rsid w:val="00DA338A"/>
    <w:rsid w:val="00DA7025"/>
    <w:rsid w:val="00DB02F7"/>
    <w:rsid w:val="00DB44FE"/>
    <w:rsid w:val="00DB7D4F"/>
    <w:rsid w:val="00DD0E2A"/>
    <w:rsid w:val="00DD1813"/>
    <w:rsid w:val="00DD2D09"/>
    <w:rsid w:val="00DD49A9"/>
    <w:rsid w:val="00DD4D2C"/>
    <w:rsid w:val="00DD796C"/>
    <w:rsid w:val="00DE0C44"/>
    <w:rsid w:val="00DF57F6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C8131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FDDFA-3BD1-49D7-B639-EF70A9F0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50</cp:revision>
  <cp:lastPrinted>2015-05-19T09:27:00Z</cp:lastPrinted>
  <dcterms:created xsi:type="dcterms:W3CDTF">2020-01-03T14:00:00Z</dcterms:created>
  <dcterms:modified xsi:type="dcterms:W3CDTF">2024-08-10T08:00:00Z</dcterms:modified>
</cp:coreProperties>
</file>