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5302C" w14:textId="77777777" w:rsidR="00E4293C" w:rsidRDefault="00E4293C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14:paraId="0615FF59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4F1BA73" w14:textId="77777777" w:rsidR="00E4293C" w:rsidRPr="00172CE2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188A7B5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3AA5681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08C5588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5E2C9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66859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20B492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BC2B65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AD979CF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22FC47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34EF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E28A04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D56CAE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B73603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A00A0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2AD6877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8D605E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67B6C665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E4293C" w:rsidRPr="00F80633" w14:paraId="529BD996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E5FF22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779B18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4293C" w:rsidRPr="00F80633" w14:paraId="75BBD42E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FF7380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A2CDA35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</w:t>
            </w:r>
            <w:proofErr w:type="spellStart"/>
            <w:r w:rsidRPr="00A226D5">
              <w:t>LaboratoryNumber</w:t>
            </w:r>
            <w:proofErr w:type="spellEnd"/>
            <w:r w:rsidRPr="00A226D5">
              <w:t>}</w:t>
            </w:r>
          </w:p>
        </w:tc>
      </w:tr>
      <w:tr w:rsidR="00E4293C" w:rsidRPr="00F80633" w:rsidDel="00F80633" w14:paraId="3298DE5C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41C7DA01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B03246B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D973F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78314F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04086B4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07885C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0712E8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86D0D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B80C53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31BDC098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924509" w14:textId="77777777" w:rsidR="00E4293C" w:rsidRDefault="00E4293C" w:rsidP="00D8683C"/>
    <w:p w14:paraId="216F3E7E" w14:textId="77777777" w:rsidR="00E4293C" w:rsidRDefault="00E4293C" w:rsidP="00D8683C"/>
    <w:p w14:paraId="4C5AC4AC" w14:textId="43BD218B" w:rsidR="00E86513" w:rsidRPr="004659AD" w:rsidRDefault="00E4293C" w:rsidP="00CD613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E86513">
        <w:rPr>
          <w:rFonts w:ascii="Arial" w:hAnsi="Arial" w:cs="Arial"/>
        </w:rPr>
        <w:t>{</w:t>
      </w:r>
      <w:proofErr w:type="spellStart"/>
      <w:r w:rsidR="00E86513">
        <w:rPr>
          <w:rFonts w:ascii="Arial" w:hAnsi="Arial" w:cs="Arial"/>
        </w:rPr>
        <w:t>SenderName</w:t>
      </w:r>
      <w:proofErr w:type="spellEnd"/>
      <w:r w:rsidR="00E86513">
        <w:rPr>
          <w:rFonts w:ascii="Arial" w:hAnsi="Arial" w:cs="Arial"/>
        </w:rPr>
        <w:t>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0FDC403D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E2162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Teilbefund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75F93F14" w14:textId="77777777" w:rsidR="00AE4FEF" w:rsidRDefault="00DC4562" w:rsidP="00D41C3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  <w:b/>
          <w:bCs/>
        </w:rPr>
      </w:pPr>
      <w:r w:rsidRPr="00F113AE">
        <w:rPr>
          <w:rFonts w:ascii="Arial" w:hAnsi="Arial" w:cs="Arial"/>
        </w:rPr>
        <w:t>{#</w:t>
      </w:r>
      <w:proofErr w:type="gramStart"/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  <w:proofErr w:type="gramEnd"/>
      <w:r>
        <w:rPr>
          <w:rFonts w:ascii="Arial" w:hAnsi="Arial" w:cs="Arial"/>
        </w:rPr>
        <w:br/>
      </w: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  <w:r w:rsidR="00D41C30">
        <w:rPr>
          <w:rFonts w:ascii="Arial" w:hAnsi="Arial" w:cs="Arial"/>
        </w:rPr>
        <w:br/>
      </w:r>
      <w:r w:rsidR="00D41C30" w:rsidRPr="00D41C30">
        <w:rPr>
          <w:rFonts w:ascii="Arial" w:hAnsi="Arial" w:cs="Arial"/>
          <w:b/>
          <w:bCs/>
        </w:rPr>
        <w:t>Empfindlichkeitstestung (</w:t>
      </w:r>
      <w:proofErr w:type="spellStart"/>
      <w:r w:rsidR="00D41C30" w:rsidRPr="00D41C30">
        <w:rPr>
          <w:rFonts w:ascii="Arial" w:hAnsi="Arial" w:cs="Arial"/>
          <w:b/>
          <w:bCs/>
        </w:rPr>
        <w:t>Etest</w:t>
      </w:r>
      <w:proofErr w:type="spellEnd"/>
      <w:r w:rsidR="00D41C30" w:rsidRPr="00D41C30">
        <w:rPr>
          <w:rFonts w:ascii="Arial" w:hAnsi="Arial" w:cs="Arial"/>
          <w:b/>
          <w:bCs/>
        </w:rPr>
        <w:t>): folgt</w:t>
      </w:r>
    </w:p>
    <w:p w14:paraId="5BAEC72E" w14:textId="77777777" w:rsidR="00AE4FEF" w:rsidRDefault="00AE4FEF" w:rsidP="00D41C3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  <w:b/>
          <w:bCs/>
        </w:rPr>
      </w:pPr>
    </w:p>
    <w:p w14:paraId="218A6D57" w14:textId="7F9D96CA" w:rsidR="009F240E" w:rsidRDefault="007C362E" w:rsidP="00D41C3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56916A63" w14:textId="77777777"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3AB3241" w14:textId="77777777" w:rsidR="007E1298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14:paraId="79B3BCBB" w14:textId="77777777" w:rsidR="007C362E" w:rsidRDefault="00230C30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14:paraId="7F5C38F5" w14:textId="77777777" w:rsidR="007C362E" w:rsidRPr="00D375FC" w:rsidRDefault="007C362E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100205EB" w14:textId="77777777" w:rsidR="00230C30" w:rsidRPr="007D06DC" w:rsidRDefault="00230C30" w:rsidP="00ED263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0B2455" w:rsidRPr="00F91511">
        <w:rPr>
          <w:rFonts w:ascii="Arial" w:hAnsi="Arial" w:cs="Arial"/>
          <w:b/>
          <w:sz w:val="16"/>
          <w:szCs w:val="16"/>
          <w:lang w:eastAsia="en-US"/>
        </w:rPr>
        <w:t>Hinweis</w:t>
      </w:r>
      <w:r w:rsidR="000B2455" w:rsidRPr="00380227">
        <w:rPr>
          <w:rFonts w:ascii="Arial" w:hAnsi="Arial" w:cs="Arial"/>
          <w:sz w:val="16"/>
          <w:szCs w:val="16"/>
          <w:lang w:eastAsia="en-US"/>
        </w:rPr>
        <w:t xml:space="preserve">: </w:t>
      </w:r>
      <w:r w:rsidR="000B2455" w:rsidRPr="00F91511">
        <w:rPr>
          <w:rFonts w:ascii="Arial" w:hAnsi="Arial" w:cs="Arial"/>
          <w:sz w:val="16"/>
          <w:szCs w:val="16"/>
          <w:lang w:eastAsia="en-US"/>
        </w:rPr>
        <w:t xml:space="preserve">Ab dem 01.01.2019 wird die Feintypisierung der Isolate durch Genomsequenzierung ersetzt, welche innerhalb von 3 bis 4 Monaten nach Erhalt der Isolate durchgeführt wird. Die Daten hierzu werden in Jahresberichten dargestellt. Bei gehäuftem Auftreten der Erkrankung bitten wir um Rücksprache mit dem </w:t>
      </w:r>
      <w:proofErr w:type="spellStart"/>
      <w:proofErr w:type="gramStart"/>
      <w:r w:rsidR="000B2455" w:rsidRPr="00F91511">
        <w:rPr>
          <w:rFonts w:ascii="Arial" w:hAnsi="Arial" w:cs="Arial"/>
          <w:sz w:val="16"/>
          <w:szCs w:val="16"/>
          <w:lang w:eastAsia="en-US"/>
        </w:rPr>
        <w:t>NRZMHi</w:t>
      </w:r>
      <w:proofErr w:type="spellEnd"/>
      <w:r w:rsidR="00DC4562" w:rsidRPr="00F91511">
        <w:rPr>
          <w:rFonts w:ascii="Arial" w:hAnsi="Arial" w:cs="Arial"/>
          <w:sz w:val="16"/>
          <w:szCs w:val="16"/>
          <w:lang w:eastAsia="en-US"/>
        </w:rPr>
        <w:t>.</w:t>
      </w:r>
      <w:r w:rsidR="00DC4562" w:rsidRPr="00616231">
        <w:rPr>
          <w:rFonts w:ascii="Arial" w:hAnsi="Arial" w:cs="Arial"/>
          <w:sz w:val="12"/>
        </w:rPr>
        <w:t>{</w:t>
      </w:r>
      <w:proofErr w:type="gramEnd"/>
      <w:r w:rsidR="00DC4562" w:rsidRPr="00616231">
        <w:rPr>
          <w:rFonts w:ascii="Arial" w:hAnsi="Arial" w:cs="Arial"/>
          <w:sz w:val="12"/>
        </w:rPr>
        <w:t>#HasComment</w:t>
      </w:r>
      <w:r w:rsidR="00DC4562">
        <w:rPr>
          <w:rFonts w:ascii="Arial" w:hAnsi="Arial" w:cs="Arial"/>
          <w:sz w:val="12"/>
        </w:rPr>
        <w:t>}</w:t>
      </w:r>
      <w:r w:rsidR="00DC4562">
        <w:rPr>
          <w:rFonts w:ascii="Arial" w:hAnsi="Arial" w:cs="Arial"/>
          <w:sz w:val="16"/>
          <w:szCs w:val="16"/>
          <w:lang w:eastAsia="en-US"/>
        </w:rPr>
        <w:br/>
      </w:r>
      <w:r w:rsidR="00DC4562" w:rsidRPr="006553E7">
        <w:rPr>
          <w:rFonts w:ascii="Arial" w:hAnsi="Arial" w:cs="Arial"/>
          <w:b/>
          <w:bCs/>
          <w:sz w:val="16"/>
        </w:rPr>
        <w:t>Kommentar</w:t>
      </w:r>
      <w:r w:rsidR="00DC4562" w:rsidRPr="00FA64AC">
        <w:rPr>
          <w:rFonts w:ascii="Arial" w:hAnsi="Arial" w:cs="Arial"/>
          <w:sz w:val="16"/>
        </w:rPr>
        <w:t>: {Comment}</w:t>
      </w:r>
      <w:r w:rsidR="00DC4562" w:rsidRPr="00616231">
        <w:rPr>
          <w:rFonts w:ascii="Arial" w:hAnsi="Arial" w:cs="Arial"/>
          <w:sz w:val="12"/>
        </w:rPr>
        <w:t>{/</w:t>
      </w:r>
      <w:proofErr w:type="spellStart"/>
      <w:r w:rsidR="00DC4562" w:rsidRPr="00616231">
        <w:rPr>
          <w:rFonts w:ascii="Arial" w:hAnsi="Arial" w:cs="Arial"/>
          <w:sz w:val="12"/>
        </w:rPr>
        <w:t>HasComment</w:t>
      </w:r>
      <w:proofErr w:type="spellEnd"/>
      <w:r w:rsidR="00DC4562" w:rsidRPr="00616231">
        <w:rPr>
          <w:rFonts w:ascii="Arial" w:hAnsi="Arial" w:cs="Arial"/>
          <w:sz w:val="12"/>
        </w:rPr>
        <w:t>}</w:t>
      </w:r>
    </w:p>
    <w:sectPr w:rsidR="00230C30" w:rsidRPr="007D06DC" w:rsidSect="003C15E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0B0D6" w14:textId="77777777" w:rsidR="00230799" w:rsidRDefault="00230799">
      <w:r>
        <w:separator/>
      </w:r>
    </w:p>
  </w:endnote>
  <w:endnote w:type="continuationSeparator" w:id="0">
    <w:p w14:paraId="25981B57" w14:textId="77777777" w:rsidR="00230799" w:rsidRDefault="00230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D524F" w14:textId="300B493E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230799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E216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E216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7E09B" w14:textId="4FEDD3AE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230799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3E2162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3E2162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B1E9F" w14:textId="77777777" w:rsidR="00230799" w:rsidRDefault="00230799">
      <w:r>
        <w:separator/>
      </w:r>
    </w:p>
  </w:footnote>
  <w:footnote w:type="continuationSeparator" w:id="0">
    <w:p w14:paraId="502034C4" w14:textId="77777777" w:rsidR="00230799" w:rsidRDefault="00230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0E82F" w14:textId="77777777" w:rsidR="00DC4562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230799">
      <w:rPr>
        <w:noProof/>
      </w:rPr>
      <w:pict w14:anchorId="5607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1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230799">
      <w:rPr>
        <w:noProof/>
      </w:rPr>
      <w:pict w14:anchorId="6D9A69A5">
        <v:shape id="Grafik 1" o:spid="_x0000_s211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9F826C4" w14:textId="77777777" w:rsidR="00DC4562" w:rsidRDefault="00DC456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FF42949" w14:textId="77777777" w:rsidR="00DC4562" w:rsidRDefault="00DC456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14E0A792" w14:textId="77777777" w:rsidR="00DC4562" w:rsidRDefault="00DC4562" w:rsidP="00AD2792">
    <w:pPr>
      <w:rPr>
        <w:sz w:val="12"/>
        <w:szCs w:val="12"/>
      </w:rPr>
    </w:pPr>
  </w:p>
  <w:p w14:paraId="09893B8C" w14:textId="77777777" w:rsidR="00DC4562" w:rsidRDefault="00DC4562" w:rsidP="00AD2792">
    <w:pPr>
      <w:pStyle w:val="Kopfzeile"/>
      <w:rPr>
        <w:sz w:val="12"/>
        <w:szCs w:val="12"/>
      </w:rPr>
    </w:pPr>
  </w:p>
  <w:p w14:paraId="70BE237A" w14:textId="77777777" w:rsidR="00DC4562" w:rsidRDefault="00DC4562" w:rsidP="00AD2792">
    <w:pPr>
      <w:pStyle w:val="Kopfzeile"/>
      <w:rPr>
        <w:sz w:val="12"/>
        <w:szCs w:val="12"/>
      </w:rPr>
    </w:pPr>
  </w:p>
  <w:p w14:paraId="4963F34F" w14:textId="77777777" w:rsidR="00DC4562" w:rsidRDefault="00230799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7D3DC38"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2117">
            <w:txbxContent>
              <w:p w14:paraId="157A3D52" w14:textId="77777777" w:rsidR="00DC4562" w:rsidRDefault="00DC456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D8F1D0D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65A404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F60EBB7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43F91FE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5D06DD3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8122C7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C40B1E3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8F53772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25CCC0F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0D0D256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C60C4F9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37715528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1DCAB10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99B3BE2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3553A59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7AC3BBA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57C2EC7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81B6AD4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EDDF505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540DAEE3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BFB0DDD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594F9121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C7F8184" w14:textId="77777777" w:rsidR="00DC4562" w:rsidRDefault="00DC456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2989FB0" w14:textId="77777777" w:rsidR="00DC4562" w:rsidRDefault="00DC456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432EAA5" w14:textId="77777777" w:rsidR="00DC4562" w:rsidRPr="00EA0220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0608F43" w14:textId="77777777" w:rsidR="00DC4562" w:rsidRPr="00EA0220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364D694" w14:textId="77777777" w:rsidR="00DC4562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E88D26A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C4562">
      <w:rPr>
        <w:sz w:val="12"/>
        <w:szCs w:val="12"/>
      </w:rPr>
      <w:tab/>
    </w:r>
  </w:p>
  <w:p w14:paraId="1A79FE6F" w14:textId="77777777" w:rsidR="00DC4562" w:rsidRDefault="00DC456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522AEE8" w14:textId="77777777" w:rsidR="00DC4562" w:rsidRPr="00AD2792" w:rsidRDefault="00DC4562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1" w:name="_Hlk10922564"/>
  <w:bookmarkStart w:id="2" w:name="_Hlk10922565"/>
  <w:p w14:paraId="3505E3FF" w14:textId="77777777" w:rsidR="007C362E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230799">
      <w:rPr>
        <w:noProof/>
      </w:rPr>
      <w:pict w14:anchorId="1FCDF031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27C8DDE1" w14:textId="77777777" w:rsidR="007C362E" w:rsidRDefault="007C362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FF4C24D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BCEDB5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9C16A80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C1F9ECB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41BB9F9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6BA526A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4F84E8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4E9565A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6A29535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642FC4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2D50A88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201DBF9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C60ADC2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3F6BE32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BEB7263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628FFADB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8979AEB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B1F10C5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1D348E1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19FCE8E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AC4104C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EB23755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26019E4F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722FBCA" w14:textId="77777777"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4224BFA" w14:textId="77777777"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2C97643" w14:textId="77777777"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5CAA3E8" w14:textId="77777777"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9FEE4A1" w14:textId="77777777" w:rsidR="007C362E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295DD50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230799">
      <w:rPr>
        <w:noProof/>
      </w:rPr>
      <w:pict w14:anchorId="3A844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1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230799">
      <w:rPr>
        <w:noProof/>
      </w:rPr>
      <w:pict w14:anchorId="7FBA4F40">
        <v:shape id="Grafik 4" o:spid="_x0000_s211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C362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E088DEC" w14:textId="77777777" w:rsidR="007C362E" w:rsidRDefault="007C362E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93959DE" w14:textId="77777777" w:rsidR="007C362E" w:rsidRDefault="007C362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8399042" w14:textId="77777777" w:rsidR="007C362E" w:rsidRDefault="007C362E" w:rsidP="00AD2792">
    <w:pPr>
      <w:rPr>
        <w:sz w:val="12"/>
        <w:szCs w:val="12"/>
      </w:rPr>
    </w:pPr>
  </w:p>
  <w:p w14:paraId="3360226C" w14:textId="77777777" w:rsidR="007C362E" w:rsidRDefault="007C362E" w:rsidP="00AD2792">
    <w:pPr>
      <w:pStyle w:val="Kopfzeile"/>
      <w:rPr>
        <w:sz w:val="12"/>
        <w:szCs w:val="12"/>
      </w:rPr>
    </w:pPr>
  </w:p>
  <w:p w14:paraId="0A155909" w14:textId="77777777" w:rsidR="007C362E" w:rsidRDefault="007C362E" w:rsidP="00AD2792">
    <w:pPr>
      <w:pStyle w:val="Kopfzeile"/>
      <w:rPr>
        <w:sz w:val="12"/>
        <w:szCs w:val="12"/>
      </w:rPr>
    </w:pPr>
  </w:p>
  <w:p w14:paraId="700572E7" w14:textId="77777777" w:rsidR="007C362E" w:rsidRDefault="007C362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C15F072" w14:textId="77777777" w:rsidR="007C362E" w:rsidRDefault="007C362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0B607E1" w14:textId="77777777" w:rsidR="007C362E" w:rsidRPr="00AD2792" w:rsidRDefault="007C362E" w:rsidP="00AD2792"/>
  <w:p w14:paraId="3258FAA3" w14:textId="77777777"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799"/>
    <w:rsid w:val="00230C30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E2162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1D86"/>
    <w:rsid w:val="00755644"/>
    <w:rsid w:val="0076291A"/>
    <w:rsid w:val="007717BE"/>
    <w:rsid w:val="0078044B"/>
    <w:rsid w:val="00794050"/>
    <w:rsid w:val="007A1D50"/>
    <w:rsid w:val="007A3108"/>
    <w:rsid w:val="007B05CD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101F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4FEF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273A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1C30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327FC"/>
    <w:rsid w:val="00E4293C"/>
    <w:rsid w:val="00E53E0F"/>
    <w:rsid w:val="00E61E89"/>
    <w:rsid w:val="00E62540"/>
    <w:rsid w:val="00E64158"/>
    <w:rsid w:val="00E67F95"/>
    <w:rsid w:val="00E705F4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0"/>
    <o:shapelayout v:ext="edit">
      <o:idmap v:ext="edit" data="1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264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22</cp:revision>
  <cp:lastPrinted>2015-05-19T09:27:00Z</cp:lastPrinted>
  <dcterms:created xsi:type="dcterms:W3CDTF">2020-01-03T13:56:00Z</dcterms:created>
  <dcterms:modified xsi:type="dcterms:W3CDTF">2021-12-03T07:25:00Z</dcterms:modified>
</cp:coreProperties>
</file>