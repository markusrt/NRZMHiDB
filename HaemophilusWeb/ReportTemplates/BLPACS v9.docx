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09E" w:rsidRPr="004659AD" w:rsidRDefault="007A709E" w:rsidP="007A709E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7A709E" w:rsidRPr="004659AD" w:rsidRDefault="007A709E" w:rsidP="007A709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7A709E" w:rsidRPr="00CF0FB3" w:rsidRDefault="007A709E" w:rsidP="007A709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7A709E" w:rsidRDefault="007A709E" w:rsidP="007A709E">
      <w:pPr>
        <w:rPr>
          <w:rFonts w:ascii="Arial" w:hAnsi="Arial" w:cs="Arial"/>
        </w:rPr>
      </w:pPr>
    </w:p>
    <w:p w:rsidR="007A709E" w:rsidRPr="007E1298" w:rsidRDefault="007A709E" w:rsidP="007A709E">
      <w:pPr>
        <w:rPr>
          <w:rFonts w:ascii="Arial" w:hAnsi="Arial" w:cs="Arial"/>
          <w:b/>
          <w:bCs/>
        </w:rPr>
      </w:pPr>
    </w:p>
    <w:p w:rsidR="007A709E" w:rsidRDefault="007A709E" w:rsidP="007A709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A709E" w:rsidRDefault="007A709E" w:rsidP="007A709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A709E" w:rsidRDefault="007A709E" w:rsidP="007A709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A709E" w:rsidRPr="003136E9" w:rsidRDefault="007A709E" w:rsidP="007A709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A709E" w:rsidRPr="0076291A" w:rsidTr="00581983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76291A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76291A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76291A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A709E" w:rsidRPr="00F923CE" w:rsidTr="00581983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51595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D30BF0" w:rsidTr="00581983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D30BF0" w:rsidTr="00581983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D30BF0" w:rsidTr="00581983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A709E" w:rsidRPr="00D30BF0" w:rsidTr="00581983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A709E" w:rsidRPr="00D30BF0" w:rsidTr="00581983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A709E" w:rsidTr="00581983">
              <w:tc>
                <w:tcPr>
                  <w:tcW w:w="1914" w:type="dxa"/>
                  <w:shd w:val="clear" w:color="auto" w:fill="auto"/>
                </w:tcPr>
                <w:p w:rsidR="007A709E" w:rsidRPr="00665A18" w:rsidRDefault="007A709E" w:rsidP="005819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7A709E" w:rsidRPr="00665A18" w:rsidRDefault="007A709E" w:rsidP="0058198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7A709E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7A709E" w:rsidRPr="0001760C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7A709E" w:rsidRPr="0001760C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7A709E" w:rsidRPr="0001760C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7A709E" w:rsidRPr="00644979" w:rsidRDefault="007A709E" w:rsidP="007A709E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C75525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0427FC" w:rsidRDefault="00FE2B6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9C44A9" w:rsidRDefault="000427FC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E8F" w:rsidRDefault="001C0E8F">
      <w:r>
        <w:separator/>
      </w:r>
    </w:p>
  </w:endnote>
  <w:endnote w:type="continuationSeparator" w:id="0">
    <w:p w:rsidR="001C0E8F" w:rsidRDefault="001C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C0E8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A3B6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A3B6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7A709E" w:rsidRPr="006A7241" w:rsidRDefault="007A709E" w:rsidP="007A709E">
    <w:pPr>
      <w:rPr>
        <w:sz w:val="17"/>
        <w:szCs w:val="17"/>
      </w:rPr>
    </w:pPr>
  </w:p>
  <w:p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C0E8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A3B6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A3B6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:rsidR="007A709E" w:rsidRPr="006A7241" w:rsidRDefault="007A709E" w:rsidP="007A709E">
    <w:pPr>
      <w:rPr>
        <w:sz w:val="17"/>
        <w:szCs w:val="17"/>
      </w:rPr>
    </w:pPr>
  </w:p>
  <w:p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E8F" w:rsidRDefault="001C0E8F">
      <w:r>
        <w:separator/>
      </w:r>
    </w:p>
  </w:footnote>
  <w:footnote w:type="continuationSeparator" w:id="0">
    <w:p w:rsidR="001C0E8F" w:rsidRDefault="001C0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B6C" w:rsidRDefault="00AE0E3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1C0E8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C0E8F">
      <w:rPr>
        <w:noProof/>
      </w:rPr>
      <w:pict>
        <v:shape id="_x0000_s2085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A3B6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A3B6C" w:rsidRDefault="007A3B6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A3B6C" w:rsidRDefault="007A3B6C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7A3B6C" w:rsidRPr="00000C19" w:rsidRDefault="007A3B6C" w:rsidP="00D551B5">
    <w:pPr>
      <w:rPr>
        <w:sz w:val="12"/>
        <w:szCs w:val="12"/>
      </w:rPr>
    </w:pPr>
  </w:p>
  <w:p w:rsidR="007A3B6C" w:rsidRPr="00000C19" w:rsidRDefault="007A3B6C" w:rsidP="00D551B5">
    <w:pPr>
      <w:rPr>
        <w:sz w:val="12"/>
        <w:szCs w:val="12"/>
      </w:rPr>
    </w:pPr>
  </w:p>
  <w:p w:rsidR="008E63A1" w:rsidRPr="007A709E" w:rsidRDefault="00AE0E32" w:rsidP="007A709E">
    <w:pPr>
      <w:pStyle w:val="Kopfzeile"/>
    </w:pPr>
    <w:r>
      <w:rPr>
        <w:sz w:val="12"/>
        <w:szCs w:val="12"/>
      </w:rPr>
      <w:fldChar w:fldCharType="end"/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980" w:rsidRDefault="00A219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C0E8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2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A21980" w:rsidRDefault="00A219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A2198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C0E8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C0E8F">
      <w:rPr>
        <w:noProof/>
      </w:rPr>
      <w:pict>
        <v:shape id="Grafik 1" o:spid="_x0000_s2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A21980" w:rsidRDefault="00A219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A21980" w:rsidRDefault="00A219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A21980" w:rsidRDefault="00A21980" w:rsidP="00AD2792">
    <w:pPr>
      <w:rPr>
        <w:sz w:val="12"/>
        <w:szCs w:val="12"/>
      </w:rPr>
    </w:pPr>
  </w:p>
  <w:p w:rsidR="00A21980" w:rsidRDefault="00A21980" w:rsidP="00AD2792">
    <w:pPr>
      <w:pStyle w:val="Kopfzeile"/>
      <w:rPr>
        <w:sz w:val="12"/>
        <w:szCs w:val="12"/>
      </w:rPr>
    </w:pPr>
  </w:p>
  <w:p w:rsidR="00A21980" w:rsidRDefault="00A21980" w:rsidP="00AD2792">
    <w:pPr>
      <w:pStyle w:val="Kopfzeile"/>
      <w:rPr>
        <w:sz w:val="12"/>
        <w:szCs w:val="12"/>
      </w:rPr>
    </w:pPr>
  </w:p>
  <w:p w:rsidR="00A21980" w:rsidRDefault="00A219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A21980" w:rsidRDefault="00A219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A21980" w:rsidRPr="00AD2792" w:rsidRDefault="00A21980" w:rsidP="00AD2792"/>
  <w:p w:rsidR="000B1866" w:rsidRPr="007A709E" w:rsidRDefault="00A21980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60F0"/>
    <w:rsid w:val="001237D9"/>
    <w:rsid w:val="00127EC6"/>
    <w:rsid w:val="00146A2A"/>
    <w:rsid w:val="00160446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,"/>
  <w:listSeparator w:val=";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9</cp:revision>
  <cp:lastPrinted>2015-05-19T09:27:00Z</cp:lastPrinted>
  <dcterms:created xsi:type="dcterms:W3CDTF">2015-05-19T21:40:00Z</dcterms:created>
  <dcterms:modified xsi:type="dcterms:W3CDTF">2020-02-05T18:50:00Z</dcterms:modified>
</cp:coreProperties>
</file>