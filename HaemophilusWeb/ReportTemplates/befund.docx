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2A2" w:rsidRPr="00A772A2" w:rsidRDefault="00A772A2" w:rsidP="00A772A2">
      <w:pPr>
        <w:rPr>
          <w:rFonts w:ascii="Arial" w:hAnsi="Arial" w:cs="Arial"/>
          <w:b/>
          <w:bCs/>
        </w:rPr>
      </w:pPr>
    </w:p>
    <w:p w:rsidR="00964655" w:rsidRDefault="00964655" w:rsidP="007E1298">
      <w:pPr>
        <w:rPr>
          <w:rFonts w:ascii="Arial" w:hAnsi="Arial" w:cs="Arial"/>
        </w:rPr>
      </w:pPr>
    </w:p>
    <w:p w:rsidR="00964655" w:rsidRPr="007E1298" w:rsidRDefault="00964655" w:rsidP="007E1298">
      <w:pPr>
        <w:rPr>
          <w:rFonts w:ascii="Arial" w:hAnsi="Arial" w:cs="Arial"/>
          <w:b/>
          <w:bCs/>
        </w:rPr>
      </w:pPr>
    </w:p>
    <w:p w:rsidR="00C0084A" w:rsidRDefault="00C0084A" w:rsidP="00B43EF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37378F" w:rsidRDefault="0037378F" w:rsidP="00B43EF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37378F" w:rsidRDefault="0037378F" w:rsidP="00B43EF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D43CBC" w:rsidRPr="003136E9" w:rsidRDefault="00D43CBC" w:rsidP="00D43CB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Würzburg, den </w:t>
      </w:r>
    </w:p>
    <w:tbl>
      <w:tblPr>
        <w:tblW w:w="892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3"/>
        <w:gridCol w:w="2004"/>
        <w:gridCol w:w="1500"/>
        <w:gridCol w:w="1220"/>
        <w:gridCol w:w="1559"/>
      </w:tblGrid>
      <w:tr w:rsidR="00D43CBC" w:rsidRPr="0076291A" w:rsidTr="000B1866">
        <w:trPr>
          <w:trHeight w:val="360"/>
        </w:trPr>
        <w:tc>
          <w:tcPr>
            <w:tcW w:w="26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76291A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76291A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76291A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375"/>
        </w:trPr>
        <w:tc>
          <w:tcPr>
            <w:tcW w:w="736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F923CE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  - </w:t>
            </w:r>
            <w:r w:rsidRPr="00F923CE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D43CBC" w:rsidRPr="00F923CE" w:rsidTr="000B1866">
        <w:trPr>
          <w:gridAfter w:val="1"/>
          <w:wAfter w:w="1559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KL 132/13</w:t>
            </w:r>
            <w:r w:rsidR="002B04E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2B04E3" w:rsidRPr="002B04E3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TDB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8F4339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r w:rsidRPr="008F4339">
              <w:rPr>
                <w:rFonts w:ascii="Arial" w:hAnsi="Arial" w:cs="Arial"/>
                <w:color w:val="000000"/>
                <w:sz w:val="16"/>
                <w:szCs w:val="16"/>
              </w:rPr>
              <w:t>Material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02.05.2013</w:t>
            </w:r>
            <w:r w:rsidR="002B04E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2B04E3" w:rsidRPr="002B04E3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TDB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07.05.2013</w:t>
            </w:r>
            <w:r w:rsidR="002B04E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2B04E3" w:rsidRPr="002B04E3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TDB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G.S. / 76199</w:t>
            </w:r>
            <w:r w:rsidR="002B04E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2B04E3" w:rsidRPr="002B04E3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TDB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24.09.1921</w:t>
            </w:r>
            <w:r w:rsidR="002B04E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2B04E3" w:rsidRPr="002B04E3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TDB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11616724/B329394</w:t>
            </w:r>
            <w:r w:rsidR="002B04E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2B04E3" w:rsidRPr="002B04E3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TDB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315"/>
        </w:trPr>
        <w:tc>
          <w:tcPr>
            <w:tcW w:w="46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5B1304" w:rsidP="00C61A75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315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F923CE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20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F923CE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F923CE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Haemophilus</w:t>
            </w:r>
            <w:proofErr w:type="spellEnd"/>
            <w:r w:rsidRPr="00F923CE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F923CE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influenzae</w:t>
            </w:r>
            <w:proofErr w:type="spellEnd"/>
            <w:r w:rsidR="002B04E3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r w:rsidR="002B04E3" w:rsidRPr="002B04E3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TDB</w:t>
            </w:r>
          </w:p>
        </w:tc>
      </w:tr>
      <w:tr w:rsidR="00D43CBC" w:rsidRPr="00F923CE" w:rsidTr="00530572">
        <w:trPr>
          <w:gridAfter w:val="1"/>
          <w:wAfter w:w="1559" w:type="dxa"/>
          <w:trHeight w:val="296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F923CE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</w:t>
            </w:r>
            <w:proofErr w:type="spellEnd"/>
            <w:r w:rsidRPr="00F923CE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 xml:space="preserve"> (Agglutination)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923CE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3CBC" w:rsidRPr="00F923CE" w:rsidRDefault="008F4339" w:rsidP="00C61A7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bookmarkStart w:id="0" w:name="OLE_LINK1"/>
            <w:bookmarkStart w:id="1" w:name="OLE_LINK2"/>
            <w:proofErr w:type="spellStart"/>
            <w:r w:rsidRPr="008F433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Agglutination</w:t>
            </w:r>
            <w:bookmarkEnd w:id="0"/>
            <w:bookmarkEnd w:id="1"/>
            <w:r w:rsidR="00E959E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String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</w:tr>
      <w:tr w:rsidR="00530572" w:rsidRPr="00F923CE" w:rsidTr="00530572">
        <w:trPr>
          <w:gridAfter w:val="1"/>
          <w:wAfter w:w="1559" w:type="dxa"/>
          <w:trHeight w:val="91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</w:tcPr>
          <w:p w:rsidR="00530572" w:rsidRPr="00F923CE" w:rsidRDefault="00530572" w:rsidP="00C61A7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F923CE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7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49"/>
              <w:gridCol w:w="2568"/>
            </w:tblGrid>
            <w:tr w:rsidR="00530572" w:rsidTr="004D3424">
              <w:tc>
                <w:tcPr>
                  <w:tcW w:w="2049" w:type="dxa"/>
                </w:tcPr>
                <w:p w:rsidR="00530572" w:rsidRPr="00F923CE" w:rsidRDefault="00530572" w:rsidP="001926AD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4D3424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</w:t>
                  </w:r>
                  <w:proofErr w:type="spellStart"/>
                  <w:r w:rsidR="00C302EA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</w:t>
                  </w:r>
                  <w:r w:rsidR="001926AD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ypings</w:t>
                  </w:r>
                  <w:proofErr w:type="spellEnd"/>
                  <w:r w:rsidRPr="004D3424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}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</w:t>
                  </w:r>
                  <w:r w:rsidR="001926AD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Attribute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}</w:t>
                  </w:r>
                  <w:r w:rsidR="008E4CF3" w:rsidRPr="008E4CF3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568" w:type="dxa"/>
                </w:tcPr>
                <w:p w:rsidR="00530572" w:rsidRPr="00F923CE" w:rsidRDefault="00530572" w:rsidP="001926AD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</w:t>
                  </w:r>
                  <w:r w:rsidR="001926AD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Value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}</w:t>
                  </w:r>
                  <w:r w:rsidRPr="004D3424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proofErr w:type="spellStart"/>
                  <w:r w:rsidR="00C302EA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</w:t>
                  </w:r>
                  <w:r w:rsidR="001926AD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ypings</w:t>
                  </w:r>
                  <w:proofErr w:type="spellEnd"/>
                  <w:r w:rsidRPr="004D3424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:rsidR="00530572" w:rsidRPr="00F923CE" w:rsidRDefault="00530572" w:rsidP="0053057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9F6C75" w:rsidRPr="0001760C" w:rsidRDefault="00D43CBC" w:rsidP="00D43CBC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 Die Ergebnisse sprechen für einen nicht typisierbaren</w:t>
      </w:r>
      <w:r w:rsidRPr="0001760C">
        <w:rPr>
          <w:rFonts w:ascii="Arial" w:hAnsi="Arial" w:cs="Arial"/>
          <w:bCs/>
          <w:color w:val="000000"/>
        </w:rPr>
        <w:br/>
      </w:r>
      <w:proofErr w:type="spellStart"/>
      <w:r w:rsidRPr="0001760C">
        <w:rPr>
          <w:rFonts w:ascii="Arial" w:hAnsi="Arial" w:cs="Arial"/>
          <w:i/>
        </w:rPr>
        <w:t>Haemophilus</w:t>
      </w:r>
      <w:proofErr w:type="spellEnd"/>
      <w:r w:rsidRPr="0001760C">
        <w:rPr>
          <w:rFonts w:ascii="Arial" w:hAnsi="Arial" w:cs="Arial"/>
          <w:i/>
        </w:rPr>
        <w:t xml:space="preserve"> </w:t>
      </w:r>
      <w:proofErr w:type="spellStart"/>
      <w:r w:rsidRPr="0001760C">
        <w:rPr>
          <w:rFonts w:ascii="Arial" w:hAnsi="Arial" w:cs="Arial"/>
          <w:i/>
        </w:rPr>
        <w:t>influenzae</w:t>
      </w:r>
      <w:proofErr w:type="spellEnd"/>
      <w:r w:rsidRPr="0001760C">
        <w:rPr>
          <w:rFonts w:ascii="Arial" w:hAnsi="Arial" w:cs="Arial"/>
          <w:bCs/>
          <w:color w:val="000000"/>
        </w:rPr>
        <w:t xml:space="preserve"> (</w:t>
      </w:r>
      <w:proofErr w:type="spellStart"/>
      <w:r w:rsidRPr="0001760C">
        <w:rPr>
          <w:rFonts w:ascii="Arial" w:hAnsi="Arial" w:cs="Arial"/>
          <w:bCs/>
          <w:color w:val="000000"/>
        </w:rPr>
        <w:t>NTHi</w:t>
      </w:r>
      <w:proofErr w:type="spellEnd"/>
      <w:r w:rsidRPr="0001760C">
        <w:rPr>
          <w:rFonts w:ascii="Arial" w:hAnsi="Arial" w:cs="Arial"/>
          <w:bCs/>
          <w:color w:val="000000"/>
        </w:rPr>
        <w:t>).</w:t>
      </w:r>
      <w:r w:rsidR="002B04E3">
        <w:rPr>
          <w:rFonts w:ascii="Arial" w:hAnsi="Arial" w:cs="Arial"/>
          <w:bCs/>
          <w:color w:val="000000"/>
        </w:rPr>
        <w:t xml:space="preserve"> </w:t>
      </w:r>
      <w:r w:rsidR="002B04E3" w:rsidRPr="002B04E3">
        <w:rPr>
          <w:rFonts w:ascii="Arial" w:hAnsi="Arial" w:cs="Arial"/>
          <w:color w:val="000000"/>
          <w:sz w:val="16"/>
          <w:szCs w:val="16"/>
          <w:highlight w:val="yellow"/>
        </w:rPr>
        <w:t>TDB</w:t>
      </w:r>
      <w:r w:rsidR="002B04E3">
        <w:rPr>
          <w:rFonts w:ascii="Arial" w:hAnsi="Arial" w:cs="Arial"/>
          <w:bCs/>
          <w:color w:val="000000"/>
        </w:rPr>
        <w:t xml:space="preserve"> </w:t>
      </w:r>
    </w:p>
    <w:p w:rsidR="009F6C75" w:rsidRPr="0001760C" w:rsidRDefault="00D43CBC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  <w:r w:rsidRPr="0001760C">
        <w:rPr>
          <w:rFonts w:ascii="Arial" w:hAnsi="Arial" w:cs="Arial"/>
        </w:rPr>
        <w:t xml:space="preserve">Der Nachweis von </w:t>
      </w:r>
      <w:r w:rsidRPr="0001760C">
        <w:rPr>
          <w:rFonts w:ascii="Arial" w:hAnsi="Arial" w:cs="Arial"/>
          <w:i/>
        </w:rPr>
        <w:t>Haemophilus influenzae</w:t>
      </w:r>
      <w:r w:rsidRPr="0001760C">
        <w:rPr>
          <w:rFonts w:ascii="Arial" w:hAnsi="Arial" w:cs="Arial"/>
        </w:rPr>
        <w:t xml:space="preserve"> aus primär sterilem Material ist nach §7 IfSG meldepflichtig.</w:t>
      </w:r>
      <w:r w:rsidR="00C71F8A" w:rsidRPr="0001760C">
        <w:rPr>
          <w:rFonts w:ascii="Arial" w:hAnsi="Arial" w:cs="Arial"/>
        </w:rPr>
        <w:t xml:space="preserve"> </w:t>
      </w:r>
      <w:r w:rsidRPr="0001760C">
        <w:rPr>
          <w:rFonts w:ascii="Arial" w:hAnsi="Arial" w:cs="Arial"/>
        </w:rPr>
        <w:t xml:space="preserve">Meldekategorie dieses Befundes: </w:t>
      </w:r>
      <w:proofErr w:type="spellStart"/>
      <w:r w:rsidRPr="0001760C">
        <w:rPr>
          <w:rFonts w:ascii="Arial" w:hAnsi="Arial" w:cs="Arial"/>
          <w:i/>
        </w:rPr>
        <w:t>Haemophilus</w:t>
      </w:r>
      <w:proofErr w:type="spellEnd"/>
      <w:r w:rsidRPr="0001760C">
        <w:rPr>
          <w:rFonts w:ascii="Arial" w:hAnsi="Arial" w:cs="Arial"/>
          <w:i/>
        </w:rPr>
        <w:t xml:space="preserve"> </w:t>
      </w:r>
      <w:proofErr w:type="spellStart"/>
      <w:r w:rsidRPr="0001760C">
        <w:rPr>
          <w:rFonts w:ascii="Arial" w:hAnsi="Arial" w:cs="Arial"/>
          <w:i/>
        </w:rPr>
        <w:t>influenzae</w:t>
      </w:r>
      <w:proofErr w:type="spellEnd"/>
      <w:r w:rsidRPr="0001760C">
        <w:rPr>
          <w:rFonts w:ascii="Arial" w:hAnsi="Arial" w:cs="Arial"/>
          <w:i/>
        </w:rPr>
        <w:t>,</w:t>
      </w:r>
      <w:r w:rsidRPr="0001760C">
        <w:rPr>
          <w:rFonts w:ascii="Arial" w:hAnsi="Arial" w:cs="Arial"/>
        </w:rPr>
        <w:t xml:space="preserve"> </w:t>
      </w:r>
      <w:proofErr w:type="spellStart"/>
      <w:r w:rsidRPr="0001760C">
        <w:rPr>
          <w:rFonts w:ascii="Arial" w:hAnsi="Arial" w:cs="Arial"/>
        </w:rPr>
        <w:t>unbekapselt</w:t>
      </w:r>
      <w:proofErr w:type="spellEnd"/>
      <w:r w:rsidRPr="0001760C">
        <w:rPr>
          <w:rFonts w:ascii="Arial" w:hAnsi="Arial" w:cs="Arial"/>
        </w:rPr>
        <w:t>.</w:t>
      </w:r>
    </w:p>
    <w:p w:rsidR="00410FA9" w:rsidRPr="0001760C" w:rsidRDefault="00410FA9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410FA9" w:rsidRPr="0001760C" w:rsidRDefault="00410FA9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410FA9" w:rsidRPr="0001760C" w:rsidRDefault="00410FA9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01760C" w:rsidRDefault="0001760C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01760C" w:rsidRDefault="0001760C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410FA9" w:rsidRPr="0001760C" w:rsidRDefault="0001760C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  <w:r w:rsidRPr="0001760C">
        <w:rPr>
          <w:rFonts w:ascii="Arial" w:hAnsi="Arial" w:cs="Arial"/>
        </w:rPr>
        <w:t>Untersuchungen zur Antibiotika-Resistenz</w:t>
      </w:r>
      <w:r w:rsidR="00406DEA">
        <w:rPr>
          <w:rFonts w:ascii="Arial" w:hAnsi="Arial" w:cs="Arial"/>
        </w:rPr>
        <w:t>: siehe nachfolgende Seite.</w:t>
      </w:r>
    </w:p>
    <w:p w:rsidR="00410FA9" w:rsidRDefault="0037378F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br w:type="page"/>
      </w:r>
      <w:r w:rsidR="000B1866" w:rsidRPr="000B1866">
        <w:rPr>
          <w:rFonts w:ascii="Arial" w:hAnsi="Arial" w:cs="Arial"/>
          <w:b/>
          <w:u w:val="single"/>
        </w:rPr>
        <w:lastRenderedPageBreak/>
        <w:t>Untersuchungen zur Antibiotika-Resistenz</w:t>
      </w:r>
    </w:p>
    <w:p w:rsidR="007F607A" w:rsidRDefault="007F607A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</w:p>
    <w:tbl>
      <w:tblPr>
        <w:tblW w:w="922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1"/>
        <w:gridCol w:w="3203"/>
        <w:gridCol w:w="1842"/>
        <w:gridCol w:w="1843"/>
      </w:tblGrid>
      <w:tr w:rsidR="00A97104" w:rsidRPr="00F923CE" w:rsidTr="00DF339A">
        <w:trPr>
          <w:trHeight w:val="300"/>
        </w:trPr>
        <w:tc>
          <w:tcPr>
            <w:tcW w:w="2341" w:type="dxa"/>
            <w:shd w:val="clear" w:color="000000" w:fill="BFBFBF"/>
            <w:vAlign w:val="center"/>
          </w:tcPr>
          <w:p w:rsidR="00A97104" w:rsidRPr="005B3C64" w:rsidRDefault="00A97104" w:rsidP="00F43A5B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Laktamase</w:t>
            </w:r>
            <w:proofErr w:type="spellEnd"/>
          </w:p>
        </w:tc>
        <w:tc>
          <w:tcPr>
            <w:tcW w:w="3203" w:type="dxa"/>
            <w:vAlign w:val="center"/>
          </w:tcPr>
          <w:p w:rsidR="00A97104" w:rsidRPr="00F923CE" w:rsidRDefault="00A97104" w:rsidP="00F43A5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negativ</w:t>
            </w:r>
          </w:p>
        </w:tc>
        <w:tc>
          <w:tcPr>
            <w:tcW w:w="3685" w:type="dxa"/>
            <w:gridSpan w:val="2"/>
            <w:shd w:val="clear" w:color="auto" w:fill="C0C0C0"/>
          </w:tcPr>
          <w:p w:rsidR="00A97104" w:rsidRDefault="00A97104" w:rsidP="00F43A5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 2013</w:t>
            </w:r>
          </w:p>
          <w:p w:rsidR="00A97104" w:rsidRPr="00F923CE" w:rsidRDefault="00A97104" w:rsidP="00F43A5B">
            <w:pPr>
              <w:tabs>
                <w:tab w:val="left" w:pos="695"/>
                <w:tab w:val="left" w:pos="2450"/>
              </w:tabs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ab/>
              <w:t>S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ab/>
              <w:t>R</w:t>
            </w:r>
          </w:p>
        </w:tc>
      </w:tr>
      <w:tr w:rsidR="00A97104" w:rsidRPr="000F3FD1" w:rsidTr="00DF339A">
        <w:trPr>
          <w:trHeight w:val="300"/>
        </w:trPr>
        <w:tc>
          <w:tcPr>
            <w:tcW w:w="2341" w:type="dxa"/>
            <w:shd w:val="clear" w:color="000000" w:fill="BFBFBF"/>
            <w:vAlign w:val="bottom"/>
          </w:tcPr>
          <w:p w:rsidR="00A97104" w:rsidRPr="005B3C64" w:rsidRDefault="001926AD" w:rsidP="001926A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</w:t>
            </w:r>
            <w:proofErr w:type="spellStart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ETests</w:t>
            </w:r>
            <w:proofErr w:type="spell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}{</w:t>
            </w:r>
            <w:proofErr w:type="spellStart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Antibiotic</w:t>
            </w:r>
            <w:proofErr w:type="spell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}</w:t>
            </w:r>
            <w:r w:rsidR="00A97104"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="00A97104"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</w:t>
            </w:r>
            <w:proofErr w:type="spellEnd"/>
          </w:p>
        </w:tc>
        <w:tc>
          <w:tcPr>
            <w:tcW w:w="3203" w:type="dxa"/>
            <w:vAlign w:val="bottom"/>
          </w:tcPr>
          <w:p w:rsidR="00A97104" w:rsidRPr="00F923CE" w:rsidRDefault="001926AD" w:rsidP="00DF339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="00A97104"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 w:rsidR="00DF339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="00DF339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</w:t>
            </w:r>
            <w:proofErr w:type="spellEnd"/>
            <w:r w:rsidR="00DF339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1842" w:type="dxa"/>
            <w:shd w:val="clear" w:color="auto" w:fill="auto"/>
          </w:tcPr>
          <w:p w:rsidR="00A97104" w:rsidRDefault="00A97104" w:rsidP="00BD4337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</w:t>
            </w:r>
            <w:r w:rsidR="001926A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="001926AD" w:rsidRPr="001926A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MicBreakpointSusceptible</w:t>
            </w:r>
            <w:proofErr w:type="spellEnd"/>
            <w:r w:rsidR="001926A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  <w:r w:rsid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0F3FD1" w:rsidRPr="002B04E3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TDB</w:t>
            </w:r>
          </w:p>
        </w:tc>
        <w:tc>
          <w:tcPr>
            <w:tcW w:w="1843" w:type="dxa"/>
            <w:shd w:val="clear" w:color="auto" w:fill="auto"/>
          </w:tcPr>
          <w:p w:rsidR="00A97104" w:rsidRPr="000F3FD1" w:rsidRDefault="00A97104" w:rsidP="001926A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</w:t>
            </w:r>
            <w:r w:rsidR="001926AD"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="001926AD"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MicBreakpointResistent</w:t>
            </w:r>
            <w:proofErr w:type="spellEnd"/>
            <w:r w:rsidR="001926AD"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 xml:space="preserve"> µg/ml</w:t>
            </w:r>
            <w:r w:rsidR="001926AD"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</w:t>
            </w:r>
            <w:proofErr w:type="spellStart"/>
            <w:r w:rsidR="001926AD"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ETests</w:t>
            </w:r>
            <w:proofErr w:type="spellEnd"/>
            <w:r w:rsidR="001926AD"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="000F3FD1"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 w:rsidR="000F3FD1" w:rsidRPr="000F3FD1">
              <w:rPr>
                <w:rFonts w:ascii="Arial" w:hAnsi="Arial" w:cs="Arial"/>
                <w:color w:val="000000"/>
                <w:sz w:val="16"/>
                <w:szCs w:val="16"/>
                <w:highlight w:val="yellow"/>
                <w:lang w:val="en-US"/>
              </w:rPr>
              <w:t>TDB</w:t>
            </w:r>
            <w:bookmarkStart w:id="2" w:name="_GoBack"/>
            <w:bookmarkEnd w:id="2"/>
          </w:p>
        </w:tc>
      </w:tr>
    </w:tbl>
    <w:p w:rsidR="00A97104" w:rsidRPr="000F3FD1" w:rsidRDefault="00A97104" w:rsidP="00A97104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lang w:val="en-US"/>
        </w:rPr>
      </w:pPr>
    </w:p>
    <w:p w:rsidR="009F6C75" w:rsidRPr="0001760C" w:rsidRDefault="0001760C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="009F6C75" w:rsidRPr="0001760C">
        <w:rPr>
          <w:rFonts w:ascii="Arial" w:hAnsi="Arial" w:cs="Arial"/>
          <w:bCs/>
          <w:color w:val="000000"/>
        </w:rPr>
        <w:t xml:space="preserve">Die phänotypische Resistenztestung spricht für ein </w:t>
      </w:r>
      <w:proofErr w:type="spellStart"/>
      <w:r w:rsidR="007F607A">
        <w:rPr>
          <w:rFonts w:ascii="Arial" w:hAnsi="Arial" w:cs="Arial"/>
          <w:bCs/>
          <w:color w:val="000000"/>
        </w:rPr>
        <w:t>Ampicillin</w:t>
      </w:r>
      <w:proofErr w:type="spellEnd"/>
      <w:r w:rsidR="007F607A">
        <w:rPr>
          <w:rFonts w:ascii="Arial" w:hAnsi="Arial" w:cs="Arial"/>
          <w:bCs/>
          <w:color w:val="000000"/>
        </w:rPr>
        <w:t xml:space="preserve"> </w:t>
      </w:r>
      <w:r w:rsidR="00722522">
        <w:rPr>
          <w:rFonts w:ascii="Arial" w:hAnsi="Arial" w:cs="Arial"/>
          <w:bCs/>
          <w:color w:val="000000"/>
        </w:rPr>
        <w:t>sensibles</w:t>
      </w:r>
      <w:r w:rsidR="009F6C75" w:rsidRPr="0001760C">
        <w:rPr>
          <w:rFonts w:ascii="Arial" w:hAnsi="Arial" w:cs="Arial"/>
          <w:bCs/>
          <w:color w:val="000000"/>
        </w:rPr>
        <w:t xml:space="preserve"> Isolat.</w:t>
      </w:r>
      <w:r w:rsidR="002B04E3">
        <w:rPr>
          <w:rFonts w:ascii="Arial" w:hAnsi="Arial" w:cs="Arial"/>
          <w:bCs/>
          <w:color w:val="000000"/>
        </w:rPr>
        <w:t xml:space="preserve"> </w:t>
      </w:r>
      <w:r w:rsidR="002B04E3" w:rsidRPr="002B04E3">
        <w:rPr>
          <w:rFonts w:ascii="Arial" w:hAnsi="Arial" w:cs="Arial"/>
          <w:color w:val="000000"/>
          <w:sz w:val="16"/>
          <w:szCs w:val="16"/>
          <w:highlight w:val="yellow"/>
        </w:rPr>
        <w:t>TDB</w:t>
      </w:r>
    </w:p>
    <w:p w:rsidR="00D6335B" w:rsidRDefault="00D6335B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A772A2" w:rsidRDefault="000F488D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  <w:r w:rsidR="0024181F">
        <w:rPr>
          <w:rFonts w:ascii="Arial" w:hAnsi="Arial" w:cs="Arial"/>
        </w:rPr>
        <w:t>,</w:t>
      </w:r>
    </w:p>
    <w:p w:rsidR="002D7741" w:rsidRDefault="002D7741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2D7741" w:rsidRDefault="002D7741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2D7741" w:rsidRDefault="002D7741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color w:val="000000"/>
        </w:rPr>
      </w:pPr>
    </w:p>
    <w:p w:rsidR="007E1298" w:rsidRPr="008A5A9D" w:rsidRDefault="000B1866" w:rsidP="00A95768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 w:rsidRPr="008A5A9D">
        <w:rPr>
          <w:rFonts w:ascii="Arial" w:hAnsi="Arial" w:cs="Arial"/>
          <w:color w:val="000000"/>
        </w:rPr>
        <w:t xml:space="preserve">Dr. </w:t>
      </w:r>
      <w:proofErr w:type="spellStart"/>
      <w:r w:rsidRPr="008A5A9D">
        <w:rPr>
          <w:rFonts w:ascii="Arial" w:hAnsi="Arial" w:cs="Arial"/>
          <w:color w:val="000000"/>
        </w:rPr>
        <w:t>med</w:t>
      </w:r>
      <w:proofErr w:type="spellEnd"/>
      <w:r w:rsidRPr="008A5A9D">
        <w:rPr>
          <w:rFonts w:ascii="Arial" w:hAnsi="Arial" w:cs="Arial"/>
          <w:color w:val="000000"/>
        </w:rPr>
        <w:t xml:space="preserve"> </w:t>
      </w:r>
      <w:proofErr w:type="spellStart"/>
      <w:r w:rsidRPr="008A5A9D">
        <w:rPr>
          <w:rFonts w:ascii="Arial" w:hAnsi="Arial" w:cs="Arial"/>
          <w:color w:val="000000"/>
        </w:rPr>
        <w:t>Thiên-Trí</w:t>
      </w:r>
      <w:proofErr w:type="spellEnd"/>
      <w:r w:rsidR="00504ADB" w:rsidRPr="008A5A9D">
        <w:rPr>
          <w:rFonts w:ascii="Arial" w:hAnsi="Arial" w:cs="Arial"/>
          <w:color w:val="000000"/>
        </w:rPr>
        <w:t xml:space="preserve"> </w:t>
      </w:r>
      <w:proofErr w:type="spellStart"/>
      <w:r w:rsidR="00504ADB" w:rsidRPr="008A5A9D">
        <w:rPr>
          <w:rFonts w:ascii="Arial" w:hAnsi="Arial" w:cs="Arial"/>
          <w:color w:val="000000"/>
        </w:rPr>
        <w:t>Lâm</w:t>
      </w:r>
      <w:proofErr w:type="spellEnd"/>
    </w:p>
    <w:sectPr w:rsidR="007E1298" w:rsidRPr="008A5A9D" w:rsidSect="00410FA9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92" w:right="3028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0C33" w:rsidRDefault="00C60C33">
      <w:r>
        <w:separator/>
      </w:r>
    </w:p>
  </w:endnote>
  <w:endnote w:type="continuationSeparator" w:id="0">
    <w:p w:rsidR="00C60C33" w:rsidRDefault="00C60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3A1" w:rsidRDefault="008A5A9D" w:rsidP="005B1304">
    <w:pPr>
      <w:tabs>
        <w:tab w:val="left" w:pos="6480"/>
      </w:tabs>
      <w:rPr>
        <w:sz w:val="17"/>
        <w:szCs w:val="17"/>
      </w:rPr>
    </w:pP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5095875</wp:posOffset>
          </wp:positionH>
          <wp:positionV relativeFrom="paragraph">
            <wp:posOffset>-166370</wp:posOffset>
          </wp:positionV>
          <wp:extent cx="1409700" cy="800100"/>
          <wp:effectExtent l="0" t="0" r="0" b="0"/>
          <wp:wrapNone/>
          <wp:docPr id="9" name="Bild 1" descr="C:\Dokumente und Einstellungen\NRZM\Lokale Einstellungen\Temp\ML-13135-01_DAkkS-Symbol_grau1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C:\Dokumente und Einstellungen\NRZM\Lokale Einstellungen\Temp\ML-13135-01_DAkkS-Symbol_grau1-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E63A1" w:rsidRPr="00595188">
      <w:rPr>
        <w:sz w:val="17"/>
        <w:szCs w:val="17"/>
      </w:rPr>
      <w:t>www.hygiene.uni-wuerzburg.de</w:t>
    </w:r>
    <w:r w:rsidR="008E63A1" w:rsidRPr="00ED28A2">
      <w:rPr>
        <w:sz w:val="17"/>
        <w:szCs w:val="17"/>
      </w:rPr>
      <w:t xml:space="preserve"> </w:t>
    </w:r>
    <w:r w:rsidR="005B1304">
      <w:rPr>
        <w:sz w:val="17"/>
        <w:szCs w:val="17"/>
      </w:rPr>
      <w:tab/>
    </w:r>
    <w:r w:rsidR="005B1304" w:rsidRPr="005B1304">
      <w:rPr>
        <w:sz w:val="20"/>
        <w:szCs w:val="20"/>
      </w:rPr>
      <w:t xml:space="preserve">Seite </w:t>
    </w:r>
    <w:r w:rsidR="005B1304" w:rsidRPr="005B1304">
      <w:rPr>
        <w:rStyle w:val="Seitenzahl"/>
        <w:sz w:val="20"/>
        <w:szCs w:val="20"/>
      </w:rPr>
      <w:fldChar w:fldCharType="begin"/>
    </w:r>
    <w:r w:rsidR="005B1304" w:rsidRPr="005B1304">
      <w:rPr>
        <w:rStyle w:val="Seitenzahl"/>
        <w:sz w:val="20"/>
        <w:szCs w:val="20"/>
      </w:rPr>
      <w:instrText xml:space="preserve"> PAGE </w:instrText>
    </w:r>
    <w:r w:rsidR="005B1304" w:rsidRPr="005B1304">
      <w:rPr>
        <w:rStyle w:val="Seitenzahl"/>
        <w:sz w:val="20"/>
        <w:szCs w:val="20"/>
      </w:rPr>
      <w:fldChar w:fldCharType="separate"/>
    </w:r>
    <w:r w:rsidR="000F3FD1">
      <w:rPr>
        <w:rStyle w:val="Seitenzahl"/>
        <w:noProof/>
        <w:sz w:val="20"/>
        <w:szCs w:val="20"/>
      </w:rPr>
      <w:t>2</w:t>
    </w:r>
    <w:r w:rsidR="005B1304" w:rsidRPr="005B1304">
      <w:rPr>
        <w:rStyle w:val="Seitenzahl"/>
        <w:sz w:val="20"/>
        <w:szCs w:val="20"/>
      </w:rPr>
      <w:fldChar w:fldCharType="end"/>
    </w:r>
    <w:r w:rsidR="005B1304" w:rsidRPr="005B1304">
      <w:rPr>
        <w:rStyle w:val="Seitenzahl"/>
        <w:sz w:val="20"/>
        <w:szCs w:val="20"/>
      </w:rPr>
      <w:t xml:space="preserve"> von </w:t>
    </w:r>
    <w:r w:rsidR="005B1304" w:rsidRPr="005B1304">
      <w:rPr>
        <w:rStyle w:val="Seitenzahl"/>
        <w:sz w:val="20"/>
        <w:szCs w:val="20"/>
      </w:rPr>
      <w:fldChar w:fldCharType="begin"/>
    </w:r>
    <w:r w:rsidR="005B1304" w:rsidRPr="005B1304">
      <w:rPr>
        <w:rStyle w:val="Seitenzahl"/>
        <w:sz w:val="20"/>
        <w:szCs w:val="20"/>
      </w:rPr>
      <w:instrText xml:space="preserve"> NUMPAGES </w:instrText>
    </w:r>
    <w:r w:rsidR="005B1304" w:rsidRPr="005B1304">
      <w:rPr>
        <w:rStyle w:val="Seitenzahl"/>
        <w:sz w:val="20"/>
        <w:szCs w:val="20"/>
      </w:rPr>
      <w:fldChar w:fldCharType="separate"/>
    </w:r>
    <w:r w:rsidR="000F3FD1">
      <w:rPr>
        <w:rStyle w:val="Seitenzahl"/>
        <w:noProof/>
        <w:sz w:val="20"/>
        <w:szCs w:val="20"/>
      </w:rPr>
      <w:t>2</w:t>
    </w:r>
    <w:r w:rsidR="005B1304" w:rsidRPr="005B1304">
      <w:rPr>
        <w:rStyle w:val="Seitenzahl"/>
        <w:sz w:val="20"/>
        <w:szCs w:val="20"/>
      </w:rPr>
      <w:fldChar w:fldCharType="end"/>
    </w:r>
  </w:p>
  <w:p w:rsidR="008E63A1" w:rsidRPr="00595188" w:rsidRDefault="008E63A1" w:rsidP="00ED28A2">
    <w:pPr>
      <w:tabs>
        <w:tab w:val="left" w:pos="7560"/>
      </w:tabs>
      <w:rPr>
        <w:sz w:val="17"/>
        <w:szCs w:val="17"/>
      </w:rPr>
    </w:pPr>
    <w:r w:rsidRPr="00595188">
      <w:rPr>
        <w:sz w:val="17"/>
        <w:szCs w:val="17"/>
      </w:rPr>
      <w:t>www.meningococcus.de</w:t>
    </w:r>
  </w:p>
  <w:p w:rsidR="008E63A1" w:rsidRPr="00595188" w:rsidRDefault="008E63A1" w:rsidP="00ED28A2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:rsidR="008E63A1" w:rsidRPr="00595188" w:rsidRDefault="008E63A1" w:rsidP="00ED28A2">
    <w:pPr>
      <w:rPr>
        <w:sz w:val="17"/>
        <w:szCs w:val="17"/>
      </w:rPr>
    </w:pPr>
    <w:r w:rsidRPr="0030740E">
      <w:rPr>
        <w:sz w:val="17"/>
        <w:szCs w:val="17"/>
      </w:rPr>
      <w:t>www.haemophilus-online.de</w:t>
    </w:r>
  </w:p>
  <w:p w:rsidR="008E63A1" w:rsidRPr="003961C7" w:rsidRDefault="008E63A1" w:rsidP="00ED28A2">
    <w:pPr>
      <w:pStyle w:val="Fuzeile"/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304" w:rsidRPr="005B1304" w:rsidRDefault="008A5A9D" w:rsidP="005B1304">
    <w:pPr>
      <w:tabs>
        <w:tab w:val="left" w:pos="6240"/>
      </w:tabs>
      <w:rPr>
        <w:sz w:val="20"/>
        <w:szCs w:val="20"/>
      </w:rPr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5095875</wp:posOffset>
          </wp:positionH>
          <wp:positionV relativeFrom="paragraph">
            <wp:posOffset>-166370</wp:posOffset>
          </wp:positionV>
          <wp:extent cx="1409700" cy="800100"/>
          <wp:effectExtent l="0" t="0" r="0" b="0"/>
          <wp:wrapNone/>
          <wp:docPr id="16" name="Bild 1" descr="C:\Dokumente und Einstellungen\NRZM\Lokale Einstellungen\Temp\ML-13135-01_DAkkS-Symbol_grau1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C:\Dokumente und Einstellungen\NRZM\Lokale Einstellungen\Temp\ML-13135-01_DAkkS-Symbol_grau1-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B1304" w:rsidRPr="00595188">
      <w:rPr>
        <w:sz w:val="17"/>
        <w:szCs w:val="17"/>
      </w:rPr>
      <w:t>www.hygiene.uni-wuerzburg.de</w:t>
    </w:r>
    <w:r w:rsidR="005B1304" w:rsidRPr="00ED28A2">
      <w:rPr>
        <w:sz w:val="17"/>
        <w:szCs w:val="17"/>
      </w:rPr>
      <w:t xml:space="preserve"> </w:t>
    </w:r>
    <w:r w:rsidR="005B1304">
      <w:rPr>
        <w:sz w:val="17"/>
        <w:szCs w:val="17"/>
      </w:rPr>
      <w:tab/>
    </w:r>
    <w:r w:rsidR="005B1304" w:rsidRPr="005B1304">
      <w:rPr>
        <w:sz w:val="20"/>
        <w:szCs w:val="20"/>
      </w:rPr>
      <w:t xml:space="preserve">Seite </w:t>
    </w:r>
    <w:r w:rsidR="005B1304" w:rsidRPr="005B1304">
      <w:rPr>
        <w:rStyle w:val="Seitenzahl"/>
        <w:sz w:val="20"/>
        <w:szCs w:val="20"/>
      </w:rPr>
      <w:fldChar w:fldCharType="begin"/>
    </w:r>
    <w:r w:rsidR="005B1304" w:rsidRPr="005B1304">
      <w:rPr>
        <w:rStyle w:val="Seitenzahl"/>
        <w:sz w:val="20"/>
        <w:szCs w:val="20"/>
      </w:rPr>
      <w:instrText xml:space="preserve"> PAGE </w:instrText>
    </w:r>
    <w:r w:rsidR="005B1304" w:rsidRPr="005B1304">
      <w:rPr>
        <w:rStyle w:val="Seitenzahl"/>
        <w:sz w:val="20"/>
        <w:szCs w:val="20"/>
      </w:rPr>
      <w:fldChar w:fldCharType="separate"/>
    </w:r>
    <w:r w:rsidR="000F3FD1">
      <w:rPr>
        <w:rStyle w:val="Seitenzahl"/>
        <w:noProof/>
        <w:sz w:val="20"/>
        <w:szCs w:val="20"/>
      </w:rPr>
      <w:t>1</w:t>
    </w:r>
    <w:r w:rsidR="005B1304" w:rsidRPr="005B1304">
      <w:rPr>
        <w:rStyle w:val="Seitenzahl"/>
        <w:sz w:val="20"/>
        <w:szCs w:val="20"/>
      </w:rPr>
      <w:fldChar w:fldCharType="end"/>
    </w:r>
    <w:r w:rsidR="005B1304" w:rsidRPr="005B1304">
      <w:rPr>
        <w:rStyle w:val="Seitenzahl"/>
        <w:sz w:val="20"/>
        <w:szCs w:val="20"/>
      </w:rPr>
      <w:t xml:space="preserve"> von </w:t>
    </w:r>
    <w:r w:rsidR="005B1304" w:rsidRPr="005B1304">
      <w:rPr>
        <w:rStyle w:val="Seitenzahl"/>
        <w:sz w:val="20"/>
        <w:szCs w:val="20"/>
      </w:rPr>
      <w:fldChar w:fldCharType="begin"/>
    </w:r>
    <w:r w:rsidR="005B1304" w:rsidRPr="005B1304">
      <w:rPr>
        <w:rStyle w:val="Seitenzahl"/>
        <w:sz w:val="20"/>
        <w:szCs w:val="20"/>
      </w:rPr>
      <w:instrText xml:space="preserve"> NUMPAGES </w:instrText>
    </w:r>
    <w:r w:rsidR="005B1304" w:rsidRPr="005B1304">
      <w:rPr>
        <w:rStyle w:val="Seitenzahl"/>
        <w:sz w:val="20"/>
        <w:szCs w:val="20"/>
      </w:rPr>
      <w:fldChar w:fldCharType="separate"/>
    </w:r>
    <w:r w:rsidR="000F3FD1">
      <w:rPr>
        <w:rStyle w:val="Seitenzahl"/>
        <w:noProof/>
        <w:sz w:val="20"/>
        <w:szCs w:val="20"/>
      </w:rPr>
      <w:t>1</w:t>
    </w:r>
    <w:r w:rsidR="005B1304" w:rsidRPr="005B1304">
      <w:rPr>
        <w:rStyle w:val="Seitenzahl"/>
        <w:sz w:val="20"/>
        <w:szCs w:val="20"/>
      </w:rPr>
      <w:fldChar w:fldCharType="end"/>
    </w:r>
  </w:p>
  <w:p w:rsidR="005B1304" w:rsidRPr="00595188" w:rsidRDefault="005B1304" w:rsidP="005B1304">
    <w:pPr>
      <w:tabs>
        <w:tab w:val="left" w:pos="7560"/>
      </w:tabs>
      <w:rPr>
        <w:sz w:val="17"/>
        <w:szCs w:val="17"/>
      </w:rPr>
    </w:pPr>
    <w:r w:rsidRPr="00595188">
      <w:rPr>
        <w:sz w:val="17"/>
        <w:szCs w:val="17"/>
      </w:rPr>
      <w:t>www.meningococcus.de</w:t>
    </w:r>
  </w:p>
  <w:p w:rsidR="005B1304" w:rsidRPr="00595188" w:rsidRDefault="005B1304" w:rsidP="005B1304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:rsidR="005B1304" w:rsidRPr="00595188" w:rsidRDefault="005B1304" w:rsidP="005B1304">
    <w:pPr>
      <w:rPr>
        <w:sz w:val="17"/>
        <w:szCs w:val="17"/>
      </w:rPr>
    </w:pPr>
    <w:r w:rsidRPr="0030740E">
      <w:rPr>
        <w:sz w:val="17"/>
        <w:szCs w:val="17"/>
      </w:rPr>
      <w:t>www.haemophilus-online.de</w:t>
    </w:r>
  </w:p>
  <w:p w:rsidR="005B1304" w:rsidRDefault="005B130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0C33" w:rsidRDefault="00C60C33">
      <w:r>
        <w:separator/>
      </w:r>
    </w:p>
  </w:footnote>
  <w:footnote w:type="continuationSeparator" w:id="0">
    <w:p w:rsidR="00C60C33" w:rsidRDefault="00C60C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3A1" w:rsidRPr="006F101C" w:rsidRDefault="008A5A9D" w:rsidP="004C3FF8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rFonts w:ascii="Arial" w:hAnsi="Arial" w:cs="Arial"/>
        <w:smallCaps/>
        <w:noProof/>
        <w:spacing w:val="20"/>
        <w:sz w:val="28"/>
        <w:szCs w:val="28"/>
      </w:rPr>
      <w:drawing>
        <wp:anchor distT="0" distB="0" distL="114300" distR="114300" simplePos="0" relativeHeight="251654656" behindDoc="1" locked="0" layoutInCell="1" allowOverlap="1">
          <wp:simplePos x="0" y="0"/>
          <wp:positionH relativeFrom="column">
            <wp:posOffset>4738370</wp:posOffset>
          </wp:positionH>
          <wp:positionV relativeFrom="paragraph">
            <wp:posOffset>85725</wp:posOffset>
          </wp:positionV>
          <wp:extent cx="871855" cy="697230"/>
          <wp:effectExtent l="19050" t="19050" r="23495" b="26670"/>
          <wp:wrapTight wrapText="bothSides">
            <wp:wrapPolygon edited="0">
              <wp:start x="-472" y="-590"/>
              <wp:lineTo x="-472" y="21836"/>
              <wp:lineTo x="21710" y="21836"/>
              <wp:lineTo x="21710" y="-590"/>
              <wp:lineTo x="-472" y="-590"/>
            </wp:wrapPolygon>
          </wp:wrapTight>
          <wp:docPr id="3" name="Bild 1" descr="NRZM-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RZM-NE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69723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smallCaps/>
        <w:noProof/>
        <w:spacing w:val="20"/>
        <w:sz w:val="28"/>
        <w:szCs w:val="28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column">
            <wp:posOffset>5705475</wp:posOffset>
          </wp:positionH>
          <wp:positionV relativeFrom="paragraph">
            <wp:posOffset>85725</wp:posOffset>
          </wp:positionV>
          <wp:extent cx="698500" cy="698500"/>
          <wp:effectExtent l="19050" t="19050" r="25400" b="25400"/>
          <wp:wrapNone/>
          <wp:docPr id="2" name="Grafik 0" descr="RKI_Logo-NRZKL-Deu_RGB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RKI_Logo-NRZKL-Deu_RGB-1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00" cy="69850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E63A1" w:rsidRPr="006F101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</w:t>
    </w:r>
    <w:proofErr w:type="spellStart"/>
    <w:r w:rsidR="008E63A1" w:rsidRPr="006F101C">
      <w:rPr>
        <w:rFonts w:ascii="Arial" w:hAnsi="Arial" w:cs="Arial"/>
        <w:b/>
        <w:smallCaps/>
        <w:spacing w:val="20"/>
        <w:sz w:val="28"/>
        <w:szCs w:val="28"/>
      </w:rPr>
      <w:t>Meningokokken</w:t>
    </w:r>
    <w:proofErr w:type="spellEnd"/>
    <w:r w:rsidR="008E63A1" w:rsidRPr="006F101C">
      <w:rPr>
        <w:rFonts w:ascii="Arial" w:hAnsi="Arial" w:cs="Arial"/>
        <w:b/>
        <w:smallCaps/>
        <w:spacing w:val="20"/>
        <w:sz w:val="28"/>
        <w:szCs w:val="28"/>
      </w:rPr>
      <w:t xml:space="preserve"> </w:t>
    </w:r>
  </w:p>
  <w:p w:rsidR="008E63A1" w:rsidRPr="006F101C" w:rsidRDefault="008E63A1" w:rsidP="004C3FF8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 w:rsidRPr="006F101C">
      <w:rPr>
        <w:rFonts w:ascii="Arial" w:hAnsi="Arial" w:cs="Arial"/>
        <w:b/>
        <w:smallCaps/>
        <w:noProof/>
        <w:spacing w:val="20"/>
        <w:sz w:val="28"/>
        <w:szCs w:val="28"/>
      </w:rPr>
      <w:t>Konsiliarlabor für Haemophilus influenzae</w:t>
    </w:r>
  </w:p>
  <w:p w:rsidR="008E63A1" w:rsidRPr="00004588" w:rsidRDefault="008E63A1" w:rsidP="004C3FF8">
    <w:pPr>
      <w:spacing w:line="360" w:lineRule="auto"/>
      <w:rPr>
        <w:sz w:val="22"/>
        <w:szCs w:val="22"/>
      </w:rPr>
    </w:pPr>
    <w:r w:rsidRPr="00004588">
      <w:rPr>
        <w:sz w:val="22"/>
        <w:szCs w:val="22"/>
      </w:rPr>
      <w:t>Leitung: Prof. Dr. M. Frosch, Prof. Dr. U. Vogel</w:t>
    </w:r>
  </w:p>
  <w:p w:rsidR="008E63A1" w:rsidRDefault="008E63A1" w:rsidP="005B176D">
    <w:pPr>
      <w:rPr>
        <w:sz w:val="12"/>
        <w:szCs w:val="12"/>
      </w:rPr>
    </w:pPr>
  </w:p>
  <w:p w:rsidR="008E63A1" w:rsidRDefault="008E63A1" w:rsidP="005B176D">
    <w:pPr>
      <w:pStyle w:val="Kopfzeile"/>
      <w:rPr>
        <w:sz w:val="12"/>
        <w:szCs w:val="12"/>
      </w:rPr>
    </w:pPr>
  </w:p>
  <w:p w:rsidR="008E63A1" w:rsidRDefault="008E63A1" w:rsidP="005B176D">
    <w:pPr>
      <w:pStyle w:val="Kopfzeile"/>
      <w:rPr>
        <w:sz w:val="12"/>
        <w:szCs w:val="12"/>
      </w:rPr>
    </w:pPr>
  </w:p>
  <w:p w:rsidR="008E63A1" w:rsidRPr="00E00EC6" w:rsidRDefault="008E63A1" w:rsidP="005B176D">
    <w:pPr>
      <w:pStyle w:val="Kopfzeile"/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1866" w:rsidRPr="006F101C" w:rsidRDefault="008A5A9D" w:rsidP="000B1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rFonts w:ascii="Arial" w:hAnsi="Arial" w:cs="Arial"/>
        <w:smallCaps/>
        <w:noProof/>
        <w:spacing w:val="20"/>
        <w:sz w:val="28"/>
        <w:szCs w:val="28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4738370</wp:posOffset>
          </wp:positionH>
          <wp:positionV relativeFrom="paragraph">
            <wp:posOffset>85725</wp:posOffset>
          </wp:positionV>
          <wp:extent cx="871855" cy="697230"/>
          <wp:effectExtent l="19050" t="19050" r="23495" b="26670"/>
          <wp:wrapTight wrapText="bothSides">
            <wp:wrapPolygon edited="0">
              <wp:start x="-472" y="-590"/>
              <wp:lineTo x="-472" y="21836"/>
              <wp:lineTo x="21710" y="21836"/>
              <wp:lineTo x="21710" y="-590"/>
              <wp:lineTo x="-472" y="-590"/>
            </wp:wrapPolygon>
          </wp:wrapTight>
          <wp:docPr id="13" name="Bild 13" descr="NRZM-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NRZM-NE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69723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smallCaps/>
        <w:noProof/>
        <w:spacing w:val="20"/>
        <w:sz w:val="28"/>
        <w:szCs w:val="28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5705475</wp:posOffset>
          </wp:positionH>
          <wp:positionV relativeFrom="paragraph">
            <wp:posOffset>85725</wp:posOffset>
          </wp:positionV>
          <wp:extent cx="698500" cy="698500"/>
          <wp:effectExtent l="19050" t="19050" r="25400" b="25400"/>
          <wp:wrapNone/>
          <wp:docPr id="14" name="Grafik 0" descr="RKI_Logo-NRZKL-Deu_RGB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RKI_Logo-NRZKL-Deu_RGB-1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00" cy="69850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B1866" w:rsidRPr="006F101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</w:t>
    </w:r>
    <w:proofErr w:type="spellStart"/>
    <w:r w:rsidR="000B1866" w:rsidRPr="006F101C">
      <w:rPr>
        <w:rFonts w:ascii="Arial" w:hAnsi="Arial" w:cs="Arial"/>
        <w:b/>
        <w:smallCaps/>
        <w:spacing w:val="20"/>
        <w:sz w:val="28"/>
        <w:szCs w:val="28"/>
      </w:rPr>
      <w:t>Meningokokken</w:t>
    </w:r>
    <w:proofErr w:type="spellEnd"/>
    <w:r w:rsidR="000B1866" w:rsidRPr="006F101C">
      <w:rPr>
        <w:rFonts w:ascii="Arial" w:hAnsi="Arial" w:cs="Arial"/>
        <w:b/>
        <w:smallCaps/>
        <w:spacing w:val="20"/>
        <w:sz w:val="28"/>
        <w:szCs w:val="28"/>
      </w:rPr>
      <w:t xml:space="preserve"> </w:t>
    </w:r>
  </w:p>
  <w:p w:rsidR="000B1866" w:rsidRPr="006F101C" w:rsidRDefault="000B1866" w:rsidP="000B1866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 w:rsidRPr="006F101C">
      <w:rPr>
        <w:rFonts w:ascii="Arial" w:hAnsi="Arial" w:cs="Arial"/>
        <w:b/>
        <w:smallCaps/>
        <w:noProof/>
        <w:spacing w:val="20"/>
        <w:sz w:val="28"/>
        <w:szCs w:val="28"/>
      </w:rPr>
      <w:t>Konsiliarlabor für Haemophilus influenzae</w:t>
    </w:r>
  </w:p>
  <w:p w:rsidR="000B1866" w:rsidRPr="00004588" w:rsidRDefault="000B1866" w:rsidP="000B1866">
    <w:pPr>
      <w:spacing w:line="360" w:lineRule="auto"/>
      <w:rPr>
        <w:sz w:val="22"/>
        <w:szCs w:val="22"/>
      </w:rPr>
    </w:pPr>
    <w:r w:rsidRPr="00004588">
      <w:rPr>
        <w:sz w:val="22"/>
        <w:szCs w:val="22"/>
      </w:rPr>
      <w:t>Leitung: Prof. Dr. M. Frosch, Prof. Dr. U. Vogel</w:t>
    </w:r>
  </w:p>
  <w:p w:rsidR="000B1866" w:rsidRDefault="000B1866" w:rsidP="000B1866">
    <w:pPr>
      <w:rPr>
        <w:sz w:val="12"/>
        <w:szCs w:val="12"/>
      </w:rPr>
    </w:pPr>
  </w:p>
  <w:p w:rsidR="000B1866" w:rsidRDefault="000B1866" w:rsidP="000B1866">
    <w:pPr>
      <w:pStyle w:val="Kopfzeile"/>
      <w:rPr>
        <w:sz w:val="12"/>
        <w:szCs w:val="12"/>
      </w:rPr>
    </w:pPr>
  </w:p>
  <w:p w:rsidR="000B1866" w:rsidRDefault="008A5A9D" w:rsidP="000B1866">
    <w:pPr>
      <w:pStyle w:val="Kopfzeile"/>
      <w:rPr>
        <w:sz w:val="12"/>
        <w:szCs w:val="12"/>
      </w:rPr>
    </w:pPr>
    <w:r>
      <w:rPr>
        <w:noProof/>
        <w:sz w:val="12"/>
        <w:szCs w:val="12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4671695</wp:posOffset>
              </wp:positionH>
              <wp:positionV relativeFrom="paragraph">
                <wp:posOffset>308610</wp:posOffset>
              </wp:positionV>
              <wp:extent cx="1752600" cy="3863975"/>
              <wp:effectExtent l="4445" t="3810" r="0" b="0"/>
              <wp:wrapNone/>
              <wp:docPr id="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2600" cy="3863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866" w:rsidRPr="007C67FE" w:rsidRDefault="000B1866" w:rsidP="000B1866">
                          <w:pPr>
                            <w:tabs>
                              <w:tab w:val="left" w:pos="7560"/>
                              <w:tab w:val="left" w:pos="7740"/>
                            </w:tabs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 w:rsidRPr="007C67FE">
                            <w:rPr>
                              <w:sz w:val="17"/>
                              <w:szCs w:val="17"/>
                            </w:rPr>
                            <w:t>Institut für Hygiene und</w:t>
                          </w:r>
                        </w:p>
                        <w:p w:rsidR="000B1866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 w:rsidRPr="007C67FE">
                            <w:rPr>
                              <w:sz w:val="17"/>
                              <w:szCs w:val="17"/>
                            </w:rPr>
                            <w:t xml:space="preserve">Mikrobiologie </w:t>
                          </w:r>
                        </w:p>
                        <w:p w:rsidR="000B1866" w:rsidRPr="007C67FE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Universität </w:t>
                          </w:r>
                          <w:r w:rsidRPr="007C67FE">
                            <w:rPr>
                              <w:sz w:val="17"/>
                              <w:szCs w:val="17"/>
                            </w:rPr>
                            <w:t>Würzburg</w:t>
                          </w:r>
                        </w:p>
                        <w:p w:rsidR="000B1866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</w:p>
                        <w:p w:rsidR="000B1866" w:rsidRPr="007C67FE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 w:rsidRPr="007C67FE">
                            <w:rPr>
                              <w:sz w:val="17"/>
                              <w:szCs w:val="17"/>
                            </w:rPr>
                            <w:t>Josef-Schneider-Straße 2, Bau E1</w:t>
                          </w:r>
                        </w:p>
                        <w:p w:rsidR="000B1866" w:rsidRPr="007C67FE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 w:rsidRPr="007C67FE">
                            <w:rPr>
                              <w:sz w:val="17"/>
                              <w:szCs w:val="17"/>
                            </w:rPr>
                            <w:t>97080 Würzburg</w:t>
                          </w:r>
                        </w:p>
                        <w:p w:rsidR="000B1866" w:rsidRPr="007C67FE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</w:p>
                        <w:p w:rsidR="000B1866" w:rsidRPr="007C67FE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Telefon: 0931/ 31</w:t>
                          </w:r>
                          <w:r w:rsidRPr="007C67FE">
                            <w:rPr>
                              <w:sz w:val="17"/>
                              <w:szCs w:val="17"/>
                            </w:rPr>
                            <w:t>-46161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(Sekretariat)</w:t>
                          </w:r>
                        </w:p>
                        <w:p w:rsidR="000B1866" w:rsidRPr="007C67FE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 w:rsidRPr="007C67FE">
                            <w:rPr>
                              <w:sz w:val="17"/>
                              <w:szCs w:val="17"/>
                            </w:rPr>
                            <w:t xml:space="preserve">Telefax: 0931/ </w:t>
                          </w:r>
                          <w:r>
                            <w:rPr>
                              <w:sz w:val="17"/>
                              <w:szCs w:val="17"/>
                            </w:rPr>
                            <w:t>31-87281 (Labor)</w:t>
                          </w:r>
                        </w:p>
                        <w:p w:rsidR="000B1866" w:rsidRPr="007C67FE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</w:p>
                        <w:p w:rsidR="000B1866" w:rsidRPr="007C67FE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 w:rsidRPr="007C67FE">
                            <w:rPr>
                              <w:sz w:val="17"/>
                              <w:szCs w:val="17"/>
                            </w:rPr>
                            <w:t>Prof. Dr. med. Ulrich Vogel</w:t>
                          </w: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pl-PL"/>
                            </w:rPr>
                            <w:t>Telefon: 0931/ 3</w:t>
                          </w:r>
                          <w:r w:rsidRPr="006B2380">
                            <w:rPr>
                              <w:sz w:val="17"/>
                              <w:szCs w:val="17"/>
                              <w:lang w:val="pl-PL"/>
                            </w:rPr>
                            <w:t>1-46802</w:t>
                          </w: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 w:rsidRPr="006B2380">
                            <w:rPr>
                              <w:sz w:val="17"/>
                              <w:szCs w:val="17"/>
                              <w:lang w:val="pl-PL"/>
                            </w:rPr>
                            <w:t>uvogel@hygiene.uni-wuerzburg.de</w:t>
                          </w:r>
                        </w:p>
                        <w:p w:rsidR="000B1866" w:rsidRPr="006B2380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</w:p>
                        <w:p w:rsidR="000B1866" w:rsidRPr="007C67FE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PD </w:t>
                          </w:r>
                          <w:r w:rsidRPr="007C67FE">
                            <w:rPr>
                              <w:sz w:val="17"/>
                              <w:szCs w:val="17"/>
                            </w:rPr>
                            <w:t xml:space="preserve">Dr. </w:t>
                          </w:r>
                          <w:proofErr w:type="spellStart"/>
                          <w:r w:rsidRPr="007C67FE">
                            <w:rPr>
                              <w:sz w:val="17"/>
                              <w:szCs w:val="17"/>
                            </w:rPr>
                            <w:t>rer</w:t>
                          </w:r>
                          <w:proofErr w:type="spellEnd"/>
                          <w:r w:rsidRPr="007C67FE">
                            <w:rPr>
                              <w:sz w:val="17"/>
                              <w:szCs w:val="17"/>
                            </w:rPr>
                            <w:t>. nat. Heike Claus</w:t>
                          </w: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pl-PL"/>
                            </w:rPr>
                            <w:t>Telefon: 0931/ 31-46936</w:t>
                          </w: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 w:rsidRPr="006B2380">
                            <w:rPr>
                              <w:sz w:val="17"/>
                              <w:szCs w:val="17"/>
                              <w:lang w:val="pl-PL"/>
                            </w:rPr>
                            <w:t>hclaus@hygiene.uni-wuerzburg.de</w:t>
                          </w:r>
                        </w:p>
                        <w:p w:rsidR="000B1866" w:rsidRPr="006B2380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 w:rsidRPr="006B2380">
                            <w:rPr>
                              <w:sz w:val="17"/>
                              <w:szCs w:val="17"/>
                              <w:lang w:val="pl-PL"/>
                            </w:rPr>
                            <w:t>Dr. med. Johannes Elias</w:t>
                          </w: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pl-PL"/>
                            </w:rPr>
                            <w:t>Telefon: 0931/ 31-46159</w:t>
                          </w: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 w:rsidRPr="006B2380">
                            <w:rPr>
                              <w:sz w:val="17"/>
                              <w:szCs w:val="17"/>
                              <w:lang w:val="pl-PL"/>
                            </w:rPr>
                            <w:t>jelias@hygiene.uni-wuerzburg.de</w:t>
                          </w:r>
                        </w:p>
                        <w:p w:rsidR="000B1866" w:rsidRPr="006B2380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</w:p>
                        <w:p w:rsidR="000B1866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pl-PL"/>
                            </w:rPr>
                            <w:t>Dr. med. Thiên-Trí Lâm</w:t>
                          </w:r>
                        </w:p>
                        <w:p w:rsidR="000B1866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pl-PL"/>
                            </w:rPr>
                            <w:t>Telefon: 0931/ 31-46737</w:t>
                          </w:r>
                        </w:p>
                        <w:p w:rsidR="000B1866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pl-PL"/>
                            </w:rPr>
                            <w:t>ttlam@hygiene.uni-wuerzburg.de</w:t>
                          </w:r>
                        </w:p>
                        <w:p w:rsidR="000B1866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pl-PL"/>
                            </w:rPr>
                            <w:t>NRZM / KLHi Labor</w:t>
                          </w:r>
                        </w:p>
                        <w:p w:rsidR="000B1866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pl-PL"/>
                            </w:rPr>
                            <w:t>Telefon: 0931/ 3</w:t>
                          </w:r>
                          <w:r w:rsidRPr="006B2380">
                            <w:rPr>
                              <w:sz w:val="17"/>
                              <w:szCs w:val="17"/>
                              <w:lang w:val="pl-PL"/>
                            </w:rPr>
                            <w:t>1-46006</w:t>
                          </w: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 w:rsidRPr="007C67FE">
                            <w:rPr>
                              <w:sz w:val="17"/>
                              <w:szCs w:val="17"/>
                            </w:rPr>
                            <w:t xml:space="preserve">Telefax: 0931/ </w:t>
                          </w:r>
                          <w:r>
                            <w:rPr>
                              <w:sz w:val="17"/>
                              <w:szCs w:val="17"/>
                            </w:rPr>
                            <w:t>31-87281</w:t>
                          </w:r>
                        </w:p>
                        <w:p w:rsidR="000B1866" w:rsidRPr="00DD0E2A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 w:rsidRPr="00824640">
                            <w:rPr>
                              <w:sz w:val="17"/>
                              <w:szCs w:val="17"/>
                              <w:lang w:val="pl-PL"/>
                            </w:rPr>
                            <w:t>nrzm@hygiene.uni-wuerzburg.de</w:t>
                          </w:r>
                        </w:p>
                        <w:p w:rsidR="000B1866" w:rsidRPr="00DD0E2A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</w:p>
                        <w:p w:rsidR="000B1866" w:rsidRPr="00DD0E2A" w:rsidRDefault="000B1866" w:rsidP="000B1866">
                          <w:pPr>
                            <w:rPr>
                              <w:lang w:val="pl-PL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margin-left:367.85pt;margin-top:24.3pt;width:138pt;height:304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" stroked="f">
              <v:textbox>
                <w:txbxContent>
                  <w:p w:rsidR="000B1866" w:rsidRPr="007C67FE" w:rsidRDefault="000B1866" w:rsidP="000B1866">
                    <w:pPr>
                      <w:tabs>
                        <w:tab w:val="left" w:pos="7560"/>
                        <w:tab w:val="left" w:pos="7740"/>
                      </w:tabs>
                      <w:ind w:right="-1368"/>
                      <w:rPr>
                        <w:sz w:val="17"/>
                        <w:szCs w:val="17"/>
                      </w:rPr>
                    </w:pPr>
                    <w:r w:rsidRPr="007C67FE">
                      <w:rPr>
                        <w:sz w:val="17"/>
                        <w:szCs w:val="17"/>
                      </w:rPr>
                      <w:t>Institut für Hygiene und</w:t>
                    </w:r>
                  </w:p>
                  <w:p w:rsidR="000B1866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</w:rPr>
                    </w:pPr>
                    <w:r w:rsidRPr="007C67FE">
                      <w:rPr>
                        <w:sz w:val="17"/>
                        <w:szCs w:val="17"/>
                      </w:rPr>
                      <w:t xml:space="preserve">Mikrobiologie </w:t>
                    </w:r>
                  </w:p>
                  <w:p w:rsidR="000B1866" w:rsidRPr="007C67FE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Universität </w:t>
                    </w:r>
                    <w:r w:rsidRPr="007C67FE">
                      <w:rPr>
                        <w:sz w:val="17"/>
                        <w:szCs w:val="17"/>
                      </w:rPr>
                      <w:t>Würzburg</w:t>
                    </w:r>
                  </w:p>
                  <w:p w:rsidR="000B1866" w:rsidRDefault="000B1866" w:rsidP="000B1866">
                    <w:pPr>
                      <w:ind w:right="-1368"/>
                      <w:rPr>
                        <w:sz w:val="17"/>
                        <w:szCs w:val="17"/>
                      </w:rPr>
                    </w:pPr>
                  </w:p>
                  <w:p w:rsidR="000B1866" w:rsidRPr="007C67FE" w:rsidRDefault="000B1866" w:rsidP="000B1866">
                    <w:pPr>
                      <w:ind w:right="-1368"/>
                      <w:rPr>
                        <w:sz w:val="17"/>
                        <w:szCs w:val="17"/>
                      </w:rPr>
                    </w:pPr>
                    <w:r w:rsidRPr="007C67FE">
                      <w:rPr>
                        <w:sz w:val="17"/>
                        <w:szCs w:val="17"/>
                      </w:rPr>
                      <w:t>Josef-Schneider-Straße 2, Bau E1</w:t>
                    </w:r>
                  </w:p>
                  <w:p w:rsidR="000B1866" w:rsidRPr="007C67FE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</w:rPr>
                    </w:pPr>
                    <w:r w:rsidRPr="007C67FE">
                      <w:rPr>
                        <w:sz w:val="17"/>
                        <w:szCs w:val="17"/>
                      </w:rPr>
                      <w:t>97080 Würzburg</w:t>
                    </w:r>
                  </w:p>
                  <w:p w:rsidR="000B1866" w:rsidRPr="007C67FE" w:rsidRDefault="000B1866" w:rsidP="000B1866">
                    <w:pPr>
                      <w:ind w:right="-1368"/>
                      <w:rPr>
                        <w:sz w:val="17"/>
                        <w:szCs w:val="17"/>
                      </w:rPr>
                    </w:pPr>
                  </w:p>
                  <w:p w:rsidR="000B1866" w:rsidRPr="007C67FE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Telefon: 0931/ 31</w:t>
                    </w:r>
                    <w:r w:rsidRPr="007C67FE">
                      <w:rPr>
                        <w:sz w:val="17"/>
                        <w:szCs w:val="17"/>
                      </w:rPr>
                      <w:t>-46161</w:t>
                    </w:r>
                    <w:r>
                      <w:rPr>
                        <w:sz w:val="17"/>
                        <w:szCs w:val="17"/>
                      </w:rPr>
                      <w:t xml:space="preserve"> (Sekretariat)</w:t>
                    </w:r>
                  </w:p>
                  <w:p w:rsidR="000B1866" w:rsidRPr="007C67FE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</w:rPr>
                    </w:pPr>
                    <w:r w:rsidRPr="007C67FE">
                      <w:rPr>
                        <w:sz w:val="17"/>
                        <w:szCs w:val="17"/>
                      </w:rPr>
                      <w:t xml:space="preserve">Telefax: 0931/ </w:t>
                    </w:r>
                    <w:r>
                      <w:rPr>
                        <w:sz w:val="17"/>
                        <w:szCs w:val="17"/>
                      </w:rPr>
                      <w:t>31-87281 (Labor)</w:t>
                    </w:r>
                  </w:p>
                  <w:p w:rsidR="000B1866" w:rsidRPr="007C67FE" w:rsidRDefault="000B1866" w:rsidP="000B1866">
                    <w:pPr>
                      <w:ind w:right="-1368"/>
                      <w:rPr>
                        <w:sz w:val="17"/>
                        <w:szCs w:val="17"/>
                      </w:rPr>
                    </w:pPr>
                  </w:p>
                  <w:p w:rsidR="000B1866" w:rsidRPr="007C67FE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</w:rPr>
                    </w:pPr>
                    <w:r w:rsidRPr="007C67FE">
                      <w:rPr>
                        <w:sz w:val="17"/>
                        <w:szCs w:val="17"/>
                      </w:rPr>
                      <w:t>Prof. Dr. med. Ulrich Vogel</w:t>
                    </w: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>
                      <w:rPr>
                        <w:sz w:val="17"/>
                        <w:szCs w:val="17"/>
                        <w:lang w:val="pl-PL"/>
                      </w:rPr>
                      <w:t>Telefon: 0931/ 3</w:t>
                    </w:r>
                    <w:r w:rsidRPr="006B2380">
                      <w:rPr>
                        <w:sz w:val="17"/>
                        <w:szCs w:val="17"/>
                        <w:lang w:val="pl-PL"/>
                      </w:rPr>
                      <w:t>1-46802</w:t>
                    </w: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 w:rsidRPr="006B2380">
                      <w:rPr>
                        <w:sz w:val="17"/>
                        <w:szCs w:val="17"/>
                        <w:lang w:val="pl-PL"/>
                      </w:rPr>
                      <w:t>uvogel@hygiene.uni-wuerzburg.de</w:t>
                    </w:r>
                  </w:p>
                  <w:p w:rsidR="000B1866" w:rsidRPr="006B2380" w:rsidRDefault="000B1866" w:rsidP="000B1866">
                    <w:pPr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</w:p>
                  <w:p w:rsidR="000B1866" w:rsidRPr="007C67FE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PD </w:t>
                    </w:r>
                    <w:r w:rsidRPr="007C67FE">
                      <w:rPr>
                        <w:sz w:val="17"/>
                        <w:szCs w:val="17"/>
                      </w:rPr>
                      <w:t xml:space="preserve">Dr. </w:t>
                    </w:r>
                    <w:proofErr w:type="spellStart"/>
                    <w:r w:rsidRPr="007C67FE">
                      <w:rPr>
                        <w:sz w:val="17"/>
                        <w:szCs w:val="17"/>
                      </w:rPr>
                      <w:t>rer</w:t>
                    </w:r>
                    <w:proofErr w:type="spellEnd"/>
                    <w:r w:rsidRPr="007C67FE">
                      <w:rPr>
                        <w:sz w:val="17"/>
                        <w:szCs w:val="17"/>
                      </w:rPr>
                      <w:t>. nat. Heike Claus</w:t>
                    </w: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>
                      <w:rPr>
                        <w:sz w:val="17"/>
                        <w:szCs w:val="17"/>
                        <w:lang w:val="pl-PL"/>
                      </w:rPr>
                      <w:t>Telefon: 0931/ 31-46936</w:t>
                    </w: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 w:rsidRPr="006B2380">
                      <w:rPr>
                        <w:sz w:val="17"/>
                        <w:szCs w:val="17"/>
                        <w:lang w:val="pl-PL"/>
                      </w:rPr>
                      <w:t>hclaus@hygiene.uni-wuerzburg.de</w:t>
                    </w:r>
                  </w:p>
                  <w:p w:rsidR="000B1866" w:rsidRPr="006B2380" w:rsidRDefault="000B1866" w:rsidP="000B1866">
                    <w:pPr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 w:rsidRPr="006B2380">
                      <w:rPr>
                        <w:sz w:val="17"/>
                        <w:szCs w:val="17"/>
                        <w:lang w:val="pl-PL"/>
                      </w:rPr>
                      <w:t>Dr. med. Johannes Elias</w:t>
                    </w: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>
                      <w:rPr>
                        <w:sz w:val="17"/>
                        <w:szCs w:val="17"/>
                        <w:lang w:val="pl-PL"/>
                      </w:rPr>
                      <w:t>Telefon: 0931/ 31-46159</w:t>
                    </w: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 w:rsidRPr="006B2380">
                      <w:rPr>
                        <w:sz w:val="17"/>
                        <w:szCs w:val="17"/>
                        <w:lang w:val="pl-PL"/>
                      </w:rPr>
                      <w:t>jelias@hygiene.uni-wuerzburg.de</w:t>
                    </w:r>
                  </w:p>
                  <w:p w:rsidR="000B1866" w:rsidRPr="006B2380" w:rsidRDefault="000B1866" w:rsidP="000B1866">
                    <w:pPr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</w:p>
                  <w:p w:rsidR="000B1866" w:rsidRDefault="000B1866" w:rsidP="000B1866">
                    <w:pPr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>
                      <w:rPr>
                        <w:sz w:val="17"/>
                        <w:szCs w:val="17"/>
                        <w:lang w:val="pl-PL"/>
                      </w:rPr>
                      <w:t>Dr. med. Thiên-Trí Lâm</w:t>
                    </w:r>
                  </w:p>
                  <w:p w:rsidR="000B1866" w:rsidRDefault="000B1866" w:rsidP="000B1866">
                    <w:pPr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>
                      <w:rPr>
                        <w:sz w:val="17"/>
                        <w:szCs w:val="17"/>
                        <w:lang w:val="pl-PL"/>
                      </w:rPr>
                      <w:t>Telefon: 0931/ 31-46737</w:t>
                    </w:r>
                  </w:p>
                  <w:p w:rsidR="000B1866" w:rsidRDefault="000B1866" w:rsidP="000B1866">
                    <w:pPr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>
                      <w:rPr>
                        <w:sz w:val="17"/>
                        <w:szCs w:val="17"/>
                        <w:lang w:val="pl-PL"/>
                      </w:rPr>
                      <w:t>ttlam@hygiene.uni-wuerzburg.de</w:t>
                    </w:r>
                  </w:p>
                  <w:p w:rsidR="000B1866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>
                      <w:rPr>
                        <w:sz w:val="17"/>
                        <w:szCs w:val="17"/>
                        <w:lang w:val="pl-PL"/>
                      </w:rPr>
                      <w:t>NRZM / KLHi Labor</w:t>
                    </w:r>
                  </w:p>
                  <w:p w:rsidR="000B1866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>
                      <w:rPr>
                        <w:sz w:val="17"/>
                        <w:szCs w:val="17"/>
                        <w:lang w:val="pl-PL"/>
                      </w:rPr>
                      <w:t>Telefon: 0931/ 3</w:t>
                    </w:r>
                    <w:r w:rsidRPr="006B2380">
                      <w:rPr>
                        <w:sz w:val="17"/>
                        <w:szCs w:val="17"/>
                        <w:lang w:val="pl-PL"/>
                      </w:rPr>
                      <w:t>1-46006</w:t>
                    </w: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 w:rsidRPr="007C67FE">
                      <w:rPr>
                        <w:sz w:val="17"/>
                        <w:szCs w:val="17"/>
                      </w:rPr>
                      <w:t xml:space="preserve">Telefax: 0931/ </w:t>
                    </w:r>
                    <w:r>
                      <w:rPr>
                        <w:sz w:val="17"/>
                        <w:szCs w:val="17"/>
                      </w:rPr>
                      <w:t>31-87281</w:t>
                    </w:r>
                  </w:p>
                  <w:p w:rsidR="000B1866" w:rsidRPr="00DD0E2A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 w:rsidRPr="00824640">
                      <w:rPr>
                        <w:sz w:val="17"/>
                        <w:szCs w:val="17"/>
                        <w:lang w:val="pl-PL"/>
                      </w:rPr>
                      <w:t>nrzm@hygiene.uni-wuerzburg.de</w:t>
                    </w:r>
                  </w:p>
                  <w:p w:rsidR="000B1866" w:rsidRPr="00DD0E2A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</w:p>
                  <w:p w:rsidR="000B1866" w:rsidRPr="00DD0E2A" w:rsidRDefault="000B1866" w:rsidP="000B1866">
                    <w:pPr>
                      <w:rPr>
                        <w:lang w:val="pl-PL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0B1866" w:rsidRPr="00E00EC6" w:rsidRDefault="000B1866" w:rsidP="000B1866">
    <w:pPr>
      <w:pStyle w:val="Kopfzeile"/>
      <w:rPr>
        <w:sz w:val="12"/>
        <w:szCs w:val="12"/>
      </w:rPr>
    </w:pPr>
  </w:p>
  <w:p w:rsidR="000B1866" w:rsidRPr="003961C7" w:rsidRDefault="000B1866" w:rsidP="000B1866">
    <w:pPr>
      <w:pStyle w:val="Kopfzeile"/>
      <w:rPr>
        <w:sz w:val="12"/>
        <w:szCs w:val="12"/>
      </w:rPr>
    </w:pPr>
    <w:r w:rsidRPr="003961C7">
      <w:rPr>
        <w:sz w:val="12"/>
        <w:szCs w:val="12"/>
      </w:rPr>
      <w:t>Institut für Hygiene und Mikrobiologie · Josef-Schneider-Straße 2, E1 · 97080 Würzburg</w:t>
    </w:r>
    <w:r w:rsidRPr="003961C7">
      <w:rPr>
        <w:sz w:val="12"/>
        <w:szCs w:val="12"/>
      </w:rPr>
      <w:tab/>
    </w:r>
  </w:p>
  <w:p w:rsidR="000B1866" w:rsidRDefault="000B186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C5B45"/>
    <w:multiLevelType w:val="multilevel"/>
    <w:tmpl w:val="AE462972"/>
    <w:numStyleLink w:val="FormatvorlageAufgezhlt"/>
  </w:abstractNum>
  <w:abstractNum w:abstractNumId="1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4A1"/>
    <w:rsid w:val="00004588"/>
    <w:rsid w:val="0001760C"/>
    <w:rsid w:val="00025431"/>
    <w:rsid w:val="00026AF1"/>
    <w:rsid w:val="000364FD"/>
    <w:rsid w:val="00057250"/>
    <w:rsid w:val="00064D60"/>
    <w:rsid w:val="000658AA"/>
    <w:rsid w:val="00080F55"/>
    <w:rsid w:val="00084A63"/>
    <w:rsid w:val="00094720"/>
    <w:rsid w:val="00097786"/>
    <w:rsid w:val="00097984"/>
    <w:rsid w:val="000A492C"/>
    <w:rsid w:val="000B0EDC"/>
    <w:rsid w:val="000B1866"/>
    <w:rsid w:val="000B4A7E"/>
    <w:rsid w:val="000B556C"/>
    <w:rsid w:val="000B6F6F"/>
    <w:rsid w:val="000D0B63"/>
    <w:rsid w:val="000E18DF"/>
    <w:rsid w:val="000F3FD1"/>
    <w:rsid w:val="000F488D"/>
    <w:rsid w:val="000F4AF0"/>
    <w:rsid w:val="0011012B"/>
    <w:rsid w:val="001160F0"/>
    <w:rsid w:val="001237D9"/>
    <w:rsid w:val="00127EC6"/>
    <w:rsid w:val="00146A2A"/>
    <w:rsid w:val="00163A2C"/>
    <w:rsid w:val="001806FA"/>
    <w:rsid w:val="00181D3D"/>
    <w:rsid w:val="00183162"/>
    <w:rsid w:val="00187867"/>
    <w:rsid w:val="001926AD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51231"/>
    <w:rsid w:val="00260EA8"/>
    <w:rsid w:val="0026596B"/>
    <w:rsid w:val="0029469A"/>
    <w:rsid w:val="00295643"/>
    <w:rsid w:val="002A6037"/>
    <w:rsid w:val="002B04E3"/>
    <w:rsid w:val="002B21C8"/>
    <w:rsid w:val="002B667F"/>
    <w:rsid w:val="002D7741"/>
    <w:rsid w:val="002E4530"/>
    <w:rsid w:val="002F17C9"/>
    <w:rsid w:val="00312A5E"/>
    <w:rsid w:val="00312EB2"/>
    <w:rsid w:val="003136E9"/>
    <w:rsid w:val="003175AE"/>
    <w:rsid w:val="003366F8"/>
    <w:rsid w:val="00336C86"/>
    <w:rsid w:val="00357F12"/>
    <w:rsid w:val="0037378F"/>
    <w:rsid w:val="00375BB7"/>
    <w:rsid w:val="003855EA"/>
    <w:rsid w:val="00385785"/>
    <w:rsid w:val="00385F91"/>
    <w:rsid w:val="00393785"/>
    <w:rsid w:val="003961C7"/>
    <w:rsid w:val="003A1691"/>
    <w:rsid w:val="003C3C8D"/>
    <w:rsid w:val="003C6AD9"/>
    <w:rsid w:val="003C6AE3"/>
    <w:rsid w:val="003D5FAC"/>
    <w:rsid w:val="003F5079"/>
    <w:rsid w:val="00403D08"/>
    <w:rsid w:val="004069BB"/>
    <w:rsid w:val="00406DEA"/>
    <w:rsid w:val="00410FA9"/>
    <w:rsid w:val="00426342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3424"/>
    <w:rsid w:val="004D6D15"/>
    <w:rsid w:val="004E43A4"/>
    <w:rsid w:val="004E5963"/>
    <w:rsid w:val="004F69A6"/>
    <w:rsid w:val="00504ADB"/>
    <w:rsid w:val="0051242D"/>
    <w:rsid w:val="00522D8E"/>
    <w:rsid w:val="00523FBC"/>
    <w:rsid w:val="00530572"/>
    <w:rsid w:val="005473B2"/>
    <w:rsid w:val="0055325D"/>
    <w:rsid w:val="00555B7A"/>
    <w:rsid w:val="00555E8D"/>
    <w:rsid w:val="0056352D"/>
    <w:rsid w:val="0057111D"/>
    <w:rsid w:val="00577449"/>
    <w:rsid w:val="0058194F"/>
    <w:rsid w:val="00595188"/>
    <w:rsid w:val="0059570B"/>
    <w:rsid w:val="005A0044"/>
    <w:rsid w:val="005A1FDD"/>
    <w:rsid w:val="005B0B79"/>
    <w:rsid w:val="005B1304"/>
    <w:rsid w:val="005B176D"/>
    <w:rsid w:val="005B3C64"/>
    <w:rsid w:val="005B4BBD"/>
    <w:rsid w:val="005B7E06"/>
    <w:rsid w:val="005F3156"/>
    <w:rsid w:val="0060062A"/>
    <w:rsid w:val="00604446"/>
    <w:rsid w:val="00611B57"/>
    <w:rsid w:val="00611C98"/>
    <w:rsid w:val="0062240F"/>
    <w:rsid w:val="0062567B"/>
    <w:rsid w:val="00626F35"/>
    <w:rsid w:val="00632755"/>
    <w:rsid w:val="0063324C"/>
    <w:rsid w:val="006353DA"/>
    <w:rsid w:val="00642C4E"/>
    <w:rsid w:val="006443BA"/>
    <w:rsid w:val="0064498D"/>
    <w:rsid w:val="006505E8"/>
    <w:rsid w:val="00661F4E"/>
    <w:rsid w:val="00693020"/>
    <w:rsid w:val="006939B2"/>
    <w:rsid w:val="006A10D9"/>
    <w:rsid w:val="006B2380"/>
    <w:rsid w:val="006C1825"/>
    <w:rsid w:val="006C2E71"/>
    <w:rsid w:val="006D26C9"/>
    <w:rsid w:val="006D5555"/>
    <w:rsid w:val="006E1610"/>
    <w:rsid w:val="006E2008"/>
    <w:rsid w:val="006E2CCA"/>
    <w:rsid w:val="006F101C"/>
    <w:rsid w:val="006F6072"/>
    <w:rsid w:val="00701568"/>
    <w:rsid w:val="007104BC"/>
    <w:rsid w:val="00722522"/>
    <w:rsid w:val="00745278"/>
    <w:rsid w:val="007508A1"/>
    <w:rsid w:val="00755644"/>
    <w:rsid w:val="0076291A"/>
    <w:rsid w:val="0078044B"/>
    <w:rsid w:val="00794050"/>
    <w:rsid w:val="007B05CD"/>
    <w:rsid w:val="007C49DB"/>
    <w:rsid w:val="007C67FE"/>
    <w:rsid w:val="007D1B07"/>
    <w:rsid w:val="007D5E89"/>
    <w:rsid w:val="007E1298"/>
    <w:rsid w:val="007E7AD7"/>
    <w:rsid w:val="007F0DBC"/>
    <w:rsid w:val="007F607A"/>
    <w:rsid w:val="0080707E"/>
    <w:rsid w:val="00822C37"/>
    <w:rsid w:val="00824640"/>
    <w:rsid w:val="00826268"/>
    <w:rsid w:val="0083466D"/>
    <w:rsid w:val="00836FE8"/>
    <w:rsid w:val="00845C88"/>
    <w:rsid w:val="00847F17"/>
    <w:rsid w:val="00873F66"/>
    <w:rsid w:val="00880AB8"/>
    <w:rsid w:val="00882040"/>
    <w:rsid w:val="00884003"/>
    <w:rsid w:val="00886A23"/>
    <w:rsid w:val="00894A1B"/>
    <w:rsid w:val="00896188"/>
    <w:rsid w:val="008A4304"/>
    <w:rsid w:val="008A5A9D"/>
    <w:rsid w:val="008A6535"/>
    <w:rsid w:val="008A7FAB"/>
    <w:rsid w:val="008B0B5F"/>
    <w:rsid w:val="008D3559"/>
    <w:rsid w:val="008E4CF3"/>
    <w:rsid w:val="008E63A1"/>
    <w:rsid w:val="008F4339"/>
    <w:rsid w:val="009047BA"/>
    <w:rsid w:val="009066EB"/>
    <w:rsid w:val="00911449"/>
    <w:rsid w:val="00921B94"/>
    <w:rsid w:val="00924820"/>
    <w:rsid w:val="00937343"/>
    <w:rsid w:val="009377D6"/>
    <w:rsid w:val="00944730"/>
    <w:rsid w:val="00947938"/>
    <w:rsid w:val="00964655"/>
    <w:rsid w:val="00965DA0"/>
    <w:rsid w:val="00966F36"/>
    <w:rsid w:val="00974193"/>
    <w:rsid w:val="00993AE8"/>
    <w:rsid w:val="009A0D55"/>
    <w:rsid w:val="009A6FCA"/>
    <w:rsid w:val="009A7230"/>
    <w:rsid w:val="009C485F"/>
    <w:rsid w:val="009C77DD"/>
    <w:rsid w:val="009E46CF"/>
    <w:rsid w:val="009F6C75"/>
    <w:rsid w:val="00A05255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97104"/>
    <w:rsid w:val="00AA7967"/>
    <w:rsid w:val="00AC118E"/>
    <w:rsid w:val="00AC14A1"/>
    <w:rsid w:val="00AD20BE"/>
    <w:rsid w:val="00AD31EA"/>
    <w:rsid w:val="00AD71CD"/>
    <w:rsid w:val="00AF5F1D"/>
    <w:rsid w:val="00B06D07"/>
    <w:rsid w:val="00B22446"/>
    <w:rsid w:val="00B2333C"/>
    <w:rsid w:val="00B2421D"/>
    <w:rsid w:val="00B43EF9"/>
    <w:rsid w:val="00B4692B"/>
    <w:rsid w:val="00B46D61"/>
    <w:rsid w:val="00B46F22"/>
    <w:rsid w:val="00B4790D"/>
    <w:rsid w:val="00B544B8"/>
    <w:rsid w:val="00B56222"/>
    <w:rsid w:val="00B56D4E"/>
    <w:rsid w:val="00B7192C"/>
    <w:rsid w:val="00B75FD9"/>
    <w:rsid w:val="00B7754A"/>
    <w:rsid w:val="00B80D75"/>
    <w:rsid w:val="00B95650"/>
    <w:rsid w:val="00BA248C"/>
    <w:rsid w:val="00BA6847"/>
    <w:rsid w:val="00BB442B"/>
    <w:rsid w:val="00BC19AD"/>
    <w:rsid w:val="00BC2820"/>
    <w:rsid w:val="00BC475B"/>
    <w:rsid w:val="00BD4337"/>
    <w:rsid w:val="00BE27BC"/>
    <w:rsid w:val="00C0084A"/>
    <w:rsid w:val="00C00D4C"/>
    <w:rsid w:val="00C062F9"/>
    <w:rsid w:val="00C07D41"/>
    <w:rsid w:val="00C302EA"/>
    <w:rsid w:val="00C37576"/>
    <w:rsid w:val="00C50606"/>
    <w:rsid w:val="00C60C33"/>
    <w:rsid w:val="00C610A3"/>
    <w:rsid w:val="00C616C3"/>
    <w:rsid w:val="00C61A75"/>
    <w:rsid w:val="00C710D6"/>
    <w:rsid w:val="00C71F8A"/>
    <w:rsid w:val="00C7364D"/>
    <w:rsid w:val="00C74B69"/>
    <w:rsid w:val="00C819C2"/>
    <w:rsid w:val="00C82AAD"/>
    <w:rsid w:val="00C97EBC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335B"/>
    <w:rsid w:val="00D6577B"/>
    <w:rsid w:val="00D66BD4"/>
    <w:rsid w:val="00D7430B"/>
    <w:rsid w:val="00D96E22"/>
    <w:rsid w:val="00DA2B48"/>
    <w:rsid w:val="00DD0E2A"/>
    <w:rsid w:val="00DD2D09"/>
    <w:rsid w:val="00DD49A9"/>
    <w:rsid w:val="00DD796C"/>
    <w:rsid w:val="00DE0C44"/>
    <w:rsid w:val="00DF339A"/>
    <w:rsid w:val="00E00EC6"/>
    <w:rsid w:val="00E06A3C"/>
    <w:rsid w:val="00E40564"/>
    <w:rsid w:val="00E53E0F"/>
    <w:rsid w:val="00E62540"/>
    <w:rsid w:val="00E705F4"/>
    <w:rsid w:val="00E821D9"/>
    <w:rsid w:val="00E9420E"/>
    <w:rsid w:val="00E959E6"/>
    <w:rsid w:val="00E97708"/>
    <w:rsid w:val="00EA0622"/>
    <w:rsid w:val="00EA076A"/>
    <w:rsid w:val="00EA3765"/>
    <w:rsid w:val="00EA506F"/>
    <w:rsid w:val="00EC1D87"/>
    <w:rsid w:val="00EC73BF"/>
    <w:rsid w:val="00ED1478"/>
    <w:rsid w:val="00ED28A2"/>
    <w:rsid w:val="00EE453A"/>
    <w:rsid w:val="00EE567D"/>
    <w:rsid w:val="00EF09A4"/>
    <w:rsid w:val="00EF2E84"/>
    <w:rsid w:val="00F059AF"/>
    <w:rsid w:val="00F07A81"/>
    <w:rsid w:val="00F2288C"/>
    <w:rsid w:val="00F26692"/>
    <w:rsid w:val="00F40C27"/>
    <w:rsid w:val="00F41174"/>
    <w:rsid w:val="00F42205"/>
    <w:rsid w:val="00F43A5B"/>
    <w:rsid w:val="00F6615F"/>
    <w:rsid w:val="00F74CE0"/>
    <w:rsid w:val="00F74D81"/>
    <w:rsid w:val="00F96824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paragraph" w:styleId="Listenabsatz">
    <w:name w:val="List Paragraph"/>
    <w:basedOn w:val="Standard"/>
    <w:uiPriority w:val="34"/>
    <w:qFormat/>
    <w:rsid w:val="00BD43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paragraph" w:styleId="Listenabsatz">
    <w:name w:val="List Paragraph"/>
    <w:basedOn w:val="Standard"/>
    <w:uiPriority w:val="34"/>
    <w:qFormat/>
    <w:rsid w:val="00BD4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181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IHM</dc:creator>
  <cp:lastModifiedBy>mrt</cp:lastModifiedBy>
  <cp:revision>16</cp:revision>
  <cp:lastPrinted>2013-08-22T09:28:00Z</cp:lastPrinted>
  <dcterms:created xsi:type="dcterms:W3CDTF">2014-04-18T09:27:00Z</dcterms:created>
  <dcterms:modified xsi:type="dcterms:W3CDTF">2014-05-07T22:15:00Z</dcterms:modified>
</cp:coreProperties>
</file>