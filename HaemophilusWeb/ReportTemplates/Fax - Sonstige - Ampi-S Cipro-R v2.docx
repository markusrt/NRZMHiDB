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90C94" w14:textId="77777777" w:rsidR="006F7B7E" w:rsidRDefault="006F7B7E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2F048DA4" w14:textId="77777777" w:rsidR="006F7B7E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5CBA9A6D" w14:textId="77777777" w:rsidR="006F7B7E" w:rsidRPr="00172CE2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7DC33D3B" w14:textId="77777777" w:rsidR="006F7B7E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46110761" w14:textId="77777777" w:rsidR="006F7B7E" w:rsidRPr="00B35263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B35263">
        <w:rPr>
          <w:sz w:val="36"/>
          <w:szCs w:val="36"/>
        </w:rPr>
        <w:t xml:space="preserve">an </w:t>
      </w:r>
      <w:proofErr w:type="gramStart"/>
      <w:r w:rsidRPr="00B35263">
        <w:rPr>
          <w:sz w:val="36"/>
          <w:szCs w:val="36"/>
        </w:rPr>
        <w:t>email</w:t>
      </w:r>
      <w:proofErr w:type="gramEnd"/>
      <w:r w:rsidRPr="00B35263">
        <w:rPr>
          <w:sz w:val="36"/>
          <w:szCs w:val="36"/>
        </w:rPr>
        <w:t>: nrzm@hygiene.uni-wuerzburg.de</w:t>
      </w:r>
    </w:p>
    <w:p w14:paraId="1654F353" w14:textId="77777777" w:rsidR="006F7B7E" w:rsidRPr="00B35263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54077DE2" w14:textId="77777777" w:rsidR="006F7B7E" w:rsidRPr="00B35263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E7532EC" w14:textId="77777777" w:rsidR="006F7B7E" w:rsidRPr="00B35263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12F7030" w14:textId="77777777" w:rsidR="006F7B7E" w:rsidRPr="00B35263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3EF9CDC" w14:textId="77777777" w:rsidR="006F7B7E" w:rsidRPr="00B35263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A6158F9" w14:textId="77777777" w:rsidR="006F7B7E" w:rsidRPr="00B35263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39F1303" w14:textId="77777777" w:rsidR="006F7B7E" w:rsidRPr="00B35263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8A929AA" w14:textId="77777777" w:rsidR="006F7B7E" w:rsidRPr="00B35263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CB034D9" w14:textId="77777777" w:rsidR="006F7B7E" w:rsidRPr="00B35263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EE85DB9" w14:textId="77777777" w:rsidR="006F7B7E" w:rsidRPr="00B35263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3604379" w14:textId="77777777" w:rsidR="006F7B7E" w:rsidRPr="00B35263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F093474" w14:textId="77777777" w:rsidR="006F7B7E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3F2E0229" w14:textId="77777777" w:rsidR="006F7B7E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315A553" w14:textId="77777777" w:rsidR="006F7B7E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Wir möchten Sie höflich bitten, nach Erhalt des Befundes eine Empfangsbestätigung an die Nummer: 0931-31 87281 oder an die </w:t>
      </w:r>
      <w:proofErr w:type="spellStart"/>
      <w:proofErr w:type="gramStart"/>
      <w:r>
        <w:t>Email</w:t>
      </w:r>
      <w:proofErr w:type="spellEnd"/>
      <w:r>
        <w:t xml:space="preserve"> Adresse</w:t>
      </w:r>
      <w:proofErr w:type="gramEnd"/>
      <w:r>
        <w:t>: nrzm@hygiene.uni-wuerzburg.de zu senden.</w:t>
      </w:r>
    </w:p>
    <w:p w14:paraId="50745777" w14:textId="77777777" w:rsidR="006F7B7E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8"/>
        <w:gridCol w:w="6269"/>
      </w:tblGrid>
      <w:tr w:rsidR="006F7B7E" w:rsidRPr="00F80633" w14:paraId="2329DF9D" w14:textId="77777777" w:rsidTr="008B7E96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1A4C42CE" w14:textId="77777777" w:rsidR="006F7B7E" w:rsidRPr="00F80633" w:rsidRDefault="006F7B7E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7AAB92C1" w14:textId="77777777" w:rsidR="006F7B7E" w:rsidRPr="00F80633" w:rsidRDefault="006F7B7E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6F7B7E" w:rsidRPr="00F80633" w14:paraId="37DE65BF" w14:textId="77777777" w:rsidTr="008B7E96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18745A49" w14:textId="77777777" w:rsidR="006F7B7E" w:rsidRPr="00F80633" w:rsidRDefault="006F7B7E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 xml:space="preserve">Labor-Nr. des </w:t>
            </w:r>
            <w:proofErr w:type="spellStart"/>
            <w:r w:rsidRPr="00F2780F">
              <w:rPr>
                <w:color w:val="000000"/>
                <w:szCs w:val="16"/>
              </w:rPr>
              <w:t>NRZM</w:t>
            </w:r>
            <w:r>
              <w:rPr>
                <w:color w:val="000000"/>
                <w:szCs w:val="16"/>
              </w:rPr>
              <w:t>Hi</w:t>
            </w:r>
            <w:proofErr w:type="spellEnd"/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42B86A9A" w14:textId="77777777" w:rsidR="006F7B7E" w:rsidRPr="00F80633" w:rsidRDefault="006F7B7E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0A67">
              <w:t>KL{</w:t>
            </w:r>
            <w:proofErr w:type="spellStart"/>
            <w:r w:rsidRPr="00A20A67">
              <w:t>LaboratoryNumber</w:t>
            </w:r>
            <w:proofErr w:type="spellEnd"/>
            <w:r w:rsidRPr="00A20A67">
              <w:t>}</w:t>
            </w:r>
          </w:p>
        </w:tc>
      </w:tr>
      <w:tr w:rsidR="006F7B7E" w:rsidRPr="00F80633" w:rsidDel="00F80633" w14:paraId="0993775C" w14:textId="77777777" w:rsidTr="008B7E96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69F21505" w14:textId="77777777" w:rsidR="006F7B7E" w:rsidRPr="00F80633" w:rsidDel="00F80633" w:rsidRDefault="006F7B7E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071D4958" w14:textId="77777777" w:rsidR="006F7B7E" w:rsidRPr="00F80633" w:rsidDel="00F80633" w:rsidRDefault="006F7B7E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7956B559" w14:textId="77777777" w:rsidR="006F7B7E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E7808A1" w14:textId="77777777" w:rsidR="006F7B7E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Mit dieser Empfangsbestätigung unterstützen Sie die Qualitätssicherung der </w:t>
      </w:r>
      <w:proofErr w:type="spellStart"/>
      <w:r>
        <w:t>Laborsurveillance</w:t>
      </w:r>
      <w:proofErr w:type="spellEnd"/>
      <w:r>
        <w:t xml:space="preserve"> invasiver Infektionen durch Meningokokken und Haemophilus influenzae. Vielen Dank!</w:t>
      </w:r>
    </w:p>
    <w:p w14:paraId="2DEFAE2E" w14:textId="77777777" w:rsidR="006F7B7E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EF9DC32" w14:textId="77777777" w:rsidR="006F7B7E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28160ED" w14:textId="77777777" w:rsidR="006F7B7E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28703A1E" w14:textId="77777777" w:rsidR="006F7B7E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4725874" w14:textId="77777777" w:rsidR="006F7B7E" w:rsidRDefault="006F7B7E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Ihr </w:t>
      </w:r>
      <w:proofErr w:type="spellStart"/>
      <w:r>
        <w:t>NRZMHi</w:t>
      </w:r>
      <w:proofErr w:type="spellEnd"/>
      <w:r>
        <w:t xml:space="preserve"> - Team</w:t>
      </w:r>
    </w:p>
    <w:p w14:paraId="61B845E3" w14:textId="77777777" w:rsidR="006F7B7E" w:rsidRDefault="006F7B7E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55DF718" w14:textId="77777777" w:rsidR="006F7B7E" w:rsidRDefault="006F7B7E" w:rsidP="00D8683C"/>
    <w:p w14:paraId="30DD478F" w14:textId="77777777" w:rsidR="006F7B7E" w:rsidRDefault="006F7B7E" w:rsidP="00D8683C"/>
    <w:p w14:paraId="39D322D7" w14:textId="340F0BE5" w:rsidR="002D7C3A" w:rsidRPr="004659AD" w:rsidRDefault="006F7B7E" w:rsidP="00644979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  <w:r w:rsidR="002D7C3A">
        <w:rPr>
          <w:rFonts w:ascii="Arial" w:hAnsi="Arial" w:cs="Arial"/>
        </w:rPr>
        <w:fldChar w:fldCharType="begin"/>
      </w:r>
      <w:r w:rsidR="002D7C3A">
        <w:rPr>
          <w:rFonts w:ascii="Arial" w:hAnsi="Arial" w:cs="Arial"/>
        </w:rPr>
        <w:instrText xml:space="preserve"> INCLUDETEXT  "C:\\Users\\mrt\\Source\\Repos\\Haemophilus\\HaemophilusWeb\\ReportTemplates\\Sonstige - Ampi-S Cipro-R v1.docx" </w:instrText>
      </w:r>
      <w:r w:rsidR="002D7C3A">
        <w:rPr>
          <w:rFonts w:ascii="Arial" w:hAnsi="Arial" w:cs="Arial"/>
        </w:rPr>
        <w:fldChar w:fldCharType="separate"/>
      </w:r>
      <w:r w:rsidR="002D7C3A">
        <w:fldChar w:fldCharType="begin"/>
      </w:r>
      <w:r w:rsidR="002D7C3A">
        <w:instrText xml:space="preserve"> INCLUDETEXT  "C:\\Users\\mrt\\Source\\Repos\\Haemophilus\\HaemophilusWeb\\ReportTemplates\\includes\\Seite 1.docx" </w:instrText>
      </w:r>
      <w:r w:rsidR="002D7C3A">
        <w:fldChar w:fldCharType="separate"/>
      </w:r>
      <w:r w:rsidR="002D7C3A">
        <w:rPr>
          <w:rFonts w:ascii="Arial" w:hAnsi="Arial" w:cs="Arial"/>
        </w:rPr>
        <w:t>{SenderName}</w:t>
      </w:r>
    </w:p>
    <w:p w14:paraId="73EC65DF" w14:textId="77777777" w:rsidR="002D7C3A" w:rsidRPr="004659AD" w:rsidRDefault="002D7C3A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4F0D1F10" w14:textId="77777777" w:rsidR="002D7C3A" w:rsidRPr="00CF0FB3" w:rsidRDefault="002D7C3A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456D76D0" w14:textId="77777777" w:rsidR="002D7C3A" w:rsidRDefault="002D7C3A" w:rsidP="00644979">
      <w:pPr>
        <w:rPr>
          <w:rFonts w:ascii="Arial" w:hAnsi="Arial" w:cs="Arial"/>
        </w:rPr>
      </w:pPr>
    </w:p>
    <w:p w14:paraId="1373E6C7" w14:textId="77777777" w:rsidR="002D7C3A" w:rsidRPr="007E1298" w:rsidRDefault="002D7C3A" w:rsidP="00644979">
      <w:pPr>
        <w:rPr>
          <w:rFonts w:ascii="Arial" w:hAnsi="Arial" w:cs="Arial"/>
          <w:b/>
          <w:bCs/>
        </w:rPr>
      </w:pPr>
    </w:p>
    <w:p w14:paraId="60691245" w14:textId="77777777" w:rsidR="002D7C3A" w:rsidRDefault="002D7C3A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39EEC0D3" w14:textId="77777777" w:rsidR="002D7C3A" w:rsidRDefault="002D7C3A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17683DBD" w14:textId="77777777" w:rsidR="002D7C3A" w:rsidRDefault="002D7C3A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15154265" w14:textId="77777777" w:rsidR="002D7C3A" w:rsidRPr="003136E9" w:rsidRDefault="002D7C3A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2D7C3A" w:rsidRPr="0076291A" w14:paraId="41F4D4D8" w14:textId="77777777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A0E226" w14:textId="77777777" w:rsidR="002D7C3A" w:rsidRPr="0076291A" w:rsidRDefault="002D7C3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10B442" w14:textId="77777777" w:rsidR="002D7C3A" w:rsidRPr="0076291A" w:rsidRDefault="002D7C3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E0038C" w14:textId="77777777" w:rsidR="002D7C3A" w:rsidRPr="0076291A" w:rsidRDefault="002D7C3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D7C3A" w:rsidRPr="00F923CE" w14:paraId="68CD9AC3" w14:textId="77777777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964B24" w14:textId="77777777" w:rsidR="002D7C3A" w:rsidRPr="00F923CE" w:rsidRDefault="002D7C3A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2D7C3A" w:rsidRPr="00F923CE" w14:paraId="10858D9F" w14:textId="77777777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B72041" w14:textId="77777777" w:rsidR="002D7C3A" w:rsidRPr="00F923CE" w:rsidRDefault="002D7C3A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5D294B" w14:textId="77777777" w:rsidR="002D7C3A" w:rsidRPr="00F923CE" w:rsidRDefault="002D7C3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05E742" w14:textId="77777777" w:rsidR="002D7C3A" w:rsidRPr="00F923CE" w:rsidRDefault="002D7C3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D7C3A" w:rsidRPr="00F923CE" w14:paraId="18F39520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96BA8A" w14:textId="77777777" w:rsidR="002D7C3A" w:rsidRPr="00F923CE" w:rsidRDefault="002D7C3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7F3FAA" w14:textId="77777777" w:rsidR="002D7C3A" w:rsidRPr="0051595E" w:rsidRDefault="002D7C3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2D7C3A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BA163A" w14:textId="77777777" w:rsidR="002D7C3A" w:rsidRPr="00F923CE" w:rsidRDefault="002D7C3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D7C3A" w:rsidRPr="00F923CE" w14:paraId="1D45F512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ACAF3C" w14:textId="77777777" w:rsidR="002D7C3A" w:rsidRPr="00F923CE" w:rsidRDefault="002D7C3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CB7CFF" w14:textId="77777777" w:rsidR="002D7C3A" w:rsidRPr="00D30BF0" w:rsidRDefault="002D7C3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870133" w14:textId="77777777" w:rsidR="002D7C3A" w:rsidRPr="00F923CE" w:rsidRDefault="002D7C3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D7C3A" w:rsidRPr="00F923CE" w14:paraId="74786868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D76A9D" w14:textId="77777777" w:rsidR="002D7C3A" w:rsidRPr="00F923CE" w:rsidRDefault="002D7C3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21CFEB" w14:textId="77777777" w:rsidR="002D7C3A" w:rsidRPr="00D30BF0" w:rsidRDefault="002D7C3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323DC3" w14:textId="77777777" w:rsidR="002D7C3A" w:rsidRPr="00F923CE" w:rsidRDefault="002D7C3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D7C3A" w:rsidRPr="00F923CE" w14:paraId="169CB2F0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4A66AD" w14:textId="77777777" w:rsidR="002D7C3A" w:rsidRPr="00F923CE" w:rsidRDefault="002D7C3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51CF4B" w14:textId="77777777" w:rsidR="002D7C3A" w:rsidRPr="00D30BF0" w:rsidRDefault="002D7C3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8A3EEC" w14:textId="77777777" w:rsidR="002D7C3A" w:rsidRPr="00F923CE" w:rsidRDefault="002D7C3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D7C3A" w:rsidRPr="00F923CE" w14:paraId="3D39C276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895471" w14:textId="77777777" w:rsidR="002D7C3A" w:rsidRPr="00F923CE" w:rsidRDefault="002D7C3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792FD1" w14:textId="77777777" w:rsidR="002D7C3A" w:rsidRPr="00D30BF0" w:rsidRDefault="002D7C3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2C4AAF" w14:textId="77777777" w:rsidR="002D7C3A" w:rsidRPr="00F923CE" w:rsidRDefault="002D7C3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D7C3A" w:rsidRPr="00F923CE" w14:paraId="256A1D44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E60D1E" w14:textId="77777777" w:rsidR="002D7C3A" w:rsidRPr="00F923CE" w:rsidRDefault="002D7C3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923972" w14:textId="77777777" w:rsidR="002D7C3A" w:rsidRPr="00D30BF0" w:rsidRDefault="002D7C3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B2CCDD" w14:textId="77777777" w:rsidR="002D7C3A" w:rsidRPr="00F923CE" w:rsidRDefault="002D7C3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D7C3A" w:rsidRPr="00F923CE" w14:paraId="16B11FB7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F19184" w14:textId="77777777" w:rsidR="002D7C3A" w:rsidRPr="00F923CE" w:rsidRDefault="002D7C3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6870A9" w14:textId="77777777" w:rsidR="002D7C3A" w:rsidRPr="00D30BF0" w:rsidRDefault="002D7C3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B6D90A" w14:textId="77777777" w:rsidR="002D7C3A" w:rsidRPr="00F923CE" w:rsidRDefault="002D7C3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D7C3A" w:rsidRPr="00F923CE" w14:paraId="3A8832CB" w14:textId="77777777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1A631C" w14:textId="77777777" w:rsidR="002D7C3A" w:rsidRPr="00F923CE" w:rsidRDefault="002D7C3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58E26B" w14:textId="77777777" w:rsidR="002D7C3A" w:rsidRPr="00F923CE" w:rsidRDefault="002D7C3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F2F405" w14:textId="77777777" w:rsidR="002D7C3A" w:rsidRPr="00F923CE" w:rsidRDefault="002D7C3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D7C3A" w:rsidRPr="00D30BF0" w14:paraId="3E40427B" w14:textId="77777777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15A75" w14:textId="77777777" w:rsidR="002D7C3A" w:rsidRPr="00D30BF0" w:rsidRDefault="002D7C3A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803A3" w14:textId="77777777" w:rsidR="002D7C3A" w:rsidRPr="00D30BF0" w:rsidRDefault="002D7C3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D7C3A" w:rsidRPr="00D30BF0" w14:paraId="6A432256" w14:textId="77777777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3405A" w14:textId="77777777" w:rsidR="002D7C3A" w:rsidRPr="00D30BF0" w:rsidRDefault="002D7C3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8841B" w14:textId="77777777" w:rsidR="002D7C3A" w:rsidRPr="00D30BF0" w:rsidRDefault="002D7C3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0B741" w14:textId="77777777" w:rsidR="002D7C3A" w:rsidRPr="00D30BF0" w:rsidRDefault="002D7C3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D7C3A" w:rsidRPr="00D30BF0" w14:paraId="433565A1" w14:textId="77777777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2C892266" w14:textId="77777777" w:rsidR="002D7C3A" w:rsidRPr="00D30BF0" w:rsidRDefault="002D7C3A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3F95EC6" w14:textId="77777777" w:rsidR="002D7C3A" w:rsidRPr="00D30BF0" w:rsidRDefault="002D7C3A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B5A2DA" w14:textId="77777777" w:rsidR="002D7C3A" w:rsidRPr="00D30BF0" w:rsidRDefault="002D7C3A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2D7C3A" w:rsidRPr="00D30BF0" w14:paraId="7D106C76" w14:textId="77777777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7288A28F" w14:textId="77777777" w:rsidR="002D7C3A" w:rsidRPr="00D30BF0" w:rsidRDefault="002D7C3A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ED13651" w14:textId="77777777" w:rsidR="002D7C3A" w:rsidRPr="00D30BF0" w:rsidRDefault="002D7C3A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DB0B2" w14:textId="77777777" w:rsidR="002D7C3A" w:rsidRPr="00D30BF0" w:rsidRDefault="002D7C3A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2D7C3A" w:rsidRPr="00D30BF0" w14:paraId="362C265A" w14:textId="77777777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7A1DD5DD" w14:textId="77777777" w:rsidR="002D7C3A" w:rsidRPr="00D30BF0" w:rsidRDefault="002D7C3A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2D7C3A" w14:paraId="0AE51971" w14:textId="77777777" w:rsidTr="001421A2">
              <w:tc>
                <w:tcPr>
                  <w:tcW w:w="1914" w:type="dxa"/>
                  <w:shd w:val="clear" w:color="auto" w:fill="auto"/>
                </w:tcPr>
                <w:p w14:paraId="65A267CF" w14:textId="77777777" w:rsidR="002D7C3A" w:rsidRPr="00665A18" w:rsidRDefault="002D7C3A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22755907" w14:textId="77777777" w:rsidR="002D7C3A" w:rsidRPr="00665A18" w:rsidRDefault="002D7C3A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120DCADC" w14:textId="77777777" w:rsidR="002D7C3A" w:rsidRPr="00D30BF0" w:rsidRDefault="002D7C3A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56C808A9" w14:textId="77777777" w:rsidR="002D7C3A" w:rsidRDefault="002D7C3A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53011D8D" w14:textId="77777777" w:rsidR="002D7C3A" w:rsidRPr="0001760C" w:rsidRDefault="002D7C3A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6CD7821C" w14:textId="77777777" w:rsidR="002D7C3A" w:rsidRPr="0001760C" w:rsidRDefault="002D7C3A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22A76ED9" w14:textId="77777777" w:rsidR="002D7C3A" w:rsidRPr="0001760C" w:rsidRDefault="002D7C3A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0C544C48" w14:textId="77777777" w:rsidR="002D7C3A" w:rsidRPr="00644979" w:rsidRDefault="002D7C3A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18FF2AA5" w14:textId="77777777" w:rsidR="002D7C3A" w:rsidRPr="001623D5" w:rsidRDefault="002D7C3A" w:rsidP="00EF6C6A">
      <w:pPr>
        <w:pStyle w:val="Kopfzeile"/>
      </w:pPr>
      <w:r>
        <w:fldChar w:fldCharType="end"/>
      </w:r>
    </w:p>
    <w:p w14:paraId="1013B02B" w14:textId="77777777" w:rsidR="002D7C3A" w:rsidRPr="00C75525" w:rsidRDefault="002D7C3A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br w:type="page"/>
      </w:r>
      <w:r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Pr="00C75525">
        <w:rPr>
          <w:rFonts w:ascii="Arial" w:hAnsi="Arial" w:cs="Arial"/>
          <w:b/>
          <w:u w:val="single"/>
        </w:rPr>
        <w:t xml:space="preserve"> </w:t>
      </w:r>
      <w:r w:rsidRPr="000B1866">
        <w:rPr>
          <w:rFonts w:ascii="Arial" w:hAnsi="Arial" w:cs="Arial"/>
          <w:b/>
          <w:u w:val="single"/>
        </w:rPr>
        <w:t>Resistenz</w:t>
      </w:r>
    </w:p>
    <w:p w14:paraId="5E5A2C40" w14:textId="77777777" w:rsidR="002D7C3A" w:rsidRDefault="002D7C3A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2D7C3A" w:rsidRPr="00F923CE" w14:paraId="6E208C20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446069CB" w14:textId="77777777" w:rsidR="002D7C3A" w:rsidRPr="005B3C64" w:rsidRDefault="002D7C3A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Laktamase</w:t>
            </w:r>
            <w:proofErr w:type="spellEnd"/>
          </w:p>
        </w:tc>
        <w:tc>
          <w:tcPr>
            <w:tcW w:w="2588" w:type="dxa"/>
            <w:vMerge w:val="restart"/>
            <w:vAlign w:val="center"/>
          </w:tcPr>
          <w:p w14:paraId="41C762B8" w14:textId="77777777" w:rsidR="002D7C3A" w:rsidRDefault="002D7C3A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1922FBBF" w14:textId="77777777" w:rsidR="002D7C3A" w:rsidRDefault="002D7C3A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2D7C3A" w:rsidRPr="00F923CE" w14:paraId="525C43A2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71AC9B3D" w14:textId="77777777" w:rsidR="002D7C3A" w:rsidRPr="005B3C64" w:rsidRDefault="002D7C3A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05CC577E" w14:textId="77777777" w:rsidR="002D7C3A" w:rsidRPr="00F923CE" w:rsidRDefault="002D7C3A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0B4538A5" w14:textId="77777777" w:rsidR="002D7C3A" w:rsidRDefault="002D7C3A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799ACA6F" w14:textId="77777777" w:rsidR="002D7C3A" w:rsidRDefault="002D7C3A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425502E1" w14:textId="77777777" w:rsidR="002D7C3A" w:rsidRDefault="002D7C3A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2D7C3A" w:rsidRPr="00F923CE" w14:paraId="718B1953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389B8C26" w14:textId="77777777" w:rsidR="002D7C3A" w:rsidRPr="005B3C64" w:rsidRDefault="002D7C3A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</w:t>
            </w:r>
            <w:proofErr w:type="gramStart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ETests}{</w:t>
            </w:r>
            <w:proofErr w:type="gram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</w:t>
            </w:r>
            <w:proofErr w:type="spellEnd"/>
          </w:p>
        </w:tc>
        <w:tc>
          <w:tcPr>
            <w:tcW w:w="2588" w:type="dxa"/>
          </w:tcPr>
          <w:p w14:paraId="425C4FAB" w14:textId="77777777" w:rsidR="002D7C3A" w:rsidRPr="00F923CE" w:rsidRDefault="002D7C3A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14:paraId="6A691FFF" w14:textId="77777777" w:rsidR="002D7C3A" w:rsidRDefault="002D7C3A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MicBreakpointSusceptible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DFD6169" w14:textId="77777777" w:rsidR="002D7C3A" w:rsidRPr="000F3FD1" w:rsidRDefault="002D7C3A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MicBreakpointResistent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 µg/ml</w:t>
            </w:r>
          </w:p>
        </w:tc>
        <w:tc>
          <w:tcPr>
            <w:tcW w:w="1221" w:type="dxa"/>
          </w:tcPr>
          <w:p w14:paraId="5C8EE8F0" w14:textId="77777777" w:rsidR="002D7C3A" w:rsidRPr="000F3FD1" w:rsidRDefault="002D7C3A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ETests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</w:p>
        </w:tc>
      </w:tr>
    </w:tbl>
    <w:p w14:paraId="005772B4" w14:textId="77777777" w:rsidR="002D7C3A" w:rsidRDefault="002D7C3A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35D80615" w14:textId="77777777" w:rsidR="002D7C3A" w:rsidRDefault="002D7C3A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phänotypische Resistenztestung spricht für ein </w:t>
      </w:r>
      <w:r>
        <w:rPr>
          <w:rFonts w:ascii="Arial" w:hAnsi="Arial" w:cs="Arial"/>
          <w:bCs/>
          <w:color w:val="000000"/>
        </w:rPr>
        <w:t>Ampicillin-sensibles</w:t>
      </w:r>
      <w:r w:rsidRPr="0001760C">
        <w:rPr>
          <w:rFonts w:ascii="Arial" w:hAnsi="Arial" w:cs="Arial"/>
          <w:bCs/>
          <w:color w:val="000000"/>
        </w:rPr>
        <w:t xml:space="preserve"> Isolat.</w:t>
      </w:r>
      <w:r>
        <w:rPr>
          <w:rFonts w:ascii="Arial" w:hAnsi="Arial" w:cs="Arial"/>
          <w:bCs/>
          <w:color w:val="000000"/>
        </w:rPr>
        <w:t xml:space="preserve"> </w:t>
      </w:r>
      <w:r w:rsidRPr="00376955">
        <w:rPr>
          <w:rFonts w:ascii="Arial" w:hAnsi="Arial" w:cs="Arial"/>
          <w:bCs/>
          <w:color w:val="000000"/>
        </w:rPr>
        <w:t xml:space="preserve">Aufgrund Ihrer Angaben wurde die Empfindlichkeit von </w:t>
      </w:r>
      <w:proofErr w:type="spellStart"/>
      <w:r w:rsidRPr="00376955">
        <w:rPr>
          <w:rFonts w:ascii="Arial" w:hAnsi="Arial" w:cs="Arial"/>
          <w:bCs/>
          <w:color w:val="000000"/>
        </w:rPr>
        <w:t>Fluorchinolone</w:t>
      </w:r>
      <w:r>
        <w:rPr>
          <w:rFonts w:ascii="Arial" w:hAnsi="Arial" w:cs="Arial"/>
          <w:bCs/>
          <w:color w:val="000000"/>
        </w:rPr>
        <w:t>n</w:t>
      </w:r>
      <w:proofErr w:type="spellEnd"/>
      <w:r w:rsidRPr="00376955">
        <w:rPr>
          <w:rFonts w:ascii="Arial" w:hAnsi="Arial" w:cs="Arial"/>
          <w:bCs/>
          <w:color w:val="000000"/>
        </w:rPr>
        <w:t xml:space="preserve"> einschließlich Ciprofloxacin überprüft. </w:t>
      </w:r>
      <w:r>
        <w:rPr>
          <w:rFonts w:ascii="Arial" w:hAnsi="Arial" w:cs="Arial"/>
          <w:bCs/>
          <w:color w:val="000000"/>
        </w:rPr>
        <w:t>Eine</w:t>
      </w:r>
      <w:r w:rsidRPr="00376955">
        <w:rPr>
          <w:rFonts w:ascii="Arial" w:hAnsi="Arial" w:cs="Arial"/>
          <w:bCs/>
          <w:color w:val="000000"/>
        </w:rPr>
        <w:t xml:space="preserve"> </w:t>
      </w:r>
      <w:r>
        <w:rPr>
          <w:rFonts w:ascii="Arial" w:hAnsi="Arial" w:cs="Arial"/>
          <w:bCs/>
          <w:color w:val="000000"/>
        </w:rPr>
        <w:t xml:space="preserve">Resistenz gegen </w:t>
      </w:r>
      <w:proofErr w:type="spellStart"/>
      <w:r>
        <w:rPr>
          <w:rFonts w:ascii="Arial" w:hAnsi="Arial" w:cs="Arial"/>
          <w:bCs/>
          <w:color w:val="000000"/>
        </w:rPr>
        <w:t>Cipro</w:t>
      </w:r>
      <w:proofErr w:type="spellEnd"/>
      <w:r>
        <w:rPr>
          <w:rFonts w:ascii="Arial" w:hAnsi="Arial" w:cs="Arial"/>
          <w:bCs/>
          <w:color w:val="000000"/>
        </w:rPr>
        <w:t xml:space="preserve">-, </w:t>
      </w:r>
      <w:proofErr w:type="spellStart"/>
      <w:r>
        <w:rPr>
          <w:rFonts w:ascii="Arial" w:hAnsi="Arial" w:cs="Arial"/>
          <w:bCs/>
          <w:color w:val="000000"/>
        </w:rPr>
        <w:t>Levo</w:t>
      </w:r>
      <w:proofErr w:type="spellEnd"/>
      <w:r>
        <w:rPr>
          <w:rFonts w:ascii="Arial" w:hAnsi="Arial" w:cs="Arial"/>
          <w:bCs/>
          <w:color w:val="000000"/>
        </w:rPr>
        <w:t xml:space="preserve"> und </w:t>
      </w:r>
      <w:proofErr w:type="spellStart"/>
      <w:r>
        <w:rPr>
          <w:rFonts w:ascii="Arial" w:hAnsi="Arial" w:cs="Arial"/>
          <w:bCs/>
          <w:color w:val="000000"/>
        </w:rPr>
        <w:t>Moxifloxacin</w:t>
      </w:r>
      <w:proofErr w:type="spellEnd"/>
      <w:r w:rsidRPr="00376955">
        <w:rPr>
          <w:rFonts w:ascii="Arial" w:hAnsi="Arial" w:cs="Arial"/>
          <w:bCs/>
          <w:color w:val="000000"/>
        </w:rPr>
        <w:t xml:space="preserve"> </w:t>
      </w:r>
      <w:r>
        <w:rPr>
          <w:rFonts w:ascii="Arial" w:hAnsi="Arial" w:cs="Arial"/>
          <w:bCs/>
          <w:color w:val="000000"/>
        </w:rPr>
        <w:t xml:space="preserve">konnte </w:t>
      </w:r>
      <w:r w:rsidRPr="00376955">
        <w:rPr>
          <w:rFonts w:ascii="Arial" w:hAnsi="Arial" w:cs="Arial"/>
          <w:bCs/>
          <w:color w:val="000000"/>
        </w:rPr>
        <w:t>bestätigt werden.</w:t>
      </w:r>
      <w:r>
        <w:rPr>
          <w:rFonts w:ascii="Arial" w:hAnsi="Arial" w:cs="Arial"/>
          <w:bCs/>
          <w:color w:val="000000"/>
        </w:rPr>
        <w:t xml:space="preserve"> Resistenzen gegen </w:t>
      </w:r>
      <w:proofErr w:type="spellStart"/>
      <w:r>
        <w:rPr>
          <w:rFonts w:ascii="Arial" w:hAnsi="Arial" w:cs="Arial"/>
          <w:bCs/>
          <w:color w:val="000000"/>
        </w:rPr>
        <w:t>Fluorchinolone</w:t>
      </w:r>
      <w:proofErr w:type="spellEnd"/>
      <w:r>
        <w:rPr>
          <w:rFonts w:ascii="Arial" w:hAnsi="Arial" w:cs="Arial"/>
          <w:bCs/>
          <w:color w:val="000000"/>
        </w:rPr>
        <w:t xml:space="preserve"> bei </w:t>
      </w:r>
      <w:r w:rsidRPr="002D7232">
        <w:rPr>
          <w:rFonts w:ascii="Arial" w:hAnsi="Arial" w:cs="Arial"/>
          <w:bCs/>
          <w:i/>
          <w:color w:val="000000"/>
        </w:rPr>
        <w:t>H. influenzae</w:t>
      </w:r>
      <w:r>
        <w:rPr>
          <w:rFonts w:ascii="Arial" w:hAnsi="Arial" w:cs="Arial"/>
          <w:bCs/>
          <w:color w:val="000000"/>
        </w:rPr>
        <w:t xml:space="preserve"> sind selten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PEVuZE5vdGU+PENpdGU+PEF1dGhvcj5UdXJuYWs8L0F1dGhvcj48WWVhcj4yMDAxPC9ZZWFyPjxS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 </w:instrTex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PEVuZE5vdGU+PENpdGU+PEF1dGhvcj5UdXJuYWs8L0F1dGhvcj48WWVhcj4yMDAxPC9ZZWFyPjxS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EN.CITE.DATA </w:instrText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separate"/>
      </w:r>
      <w:r w:rsidRPr="0080037A">
        <w:rPr>
          <w:rFonts w:ascii="Arial" w:hAnsi="Arial" w:cs="Arial"/>
          <w:bCs/>
          <w:noProof/>
          <w:color w:val="000000"/>
          <w:vertAlign w:val="superscript"/>
        </w:rPr>
        <w:t>1, 2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>
        <w:rPr>
          <w:rFonts w:ascii="Arial" w:hAnsi="Arial" w:cs="Arial"/>
          <w:bCs/>
          <w:color w:val="000000"/>
        </w:rPr>
        <w:t xml:space="preserve">. Untersuchungen haben eine Rolle von Mutationen der Gene </w:t>
      </w:r>
      <w:proofErr w:type="spellStart"/>
      <w:r w:rsidRPr="002D7232">
        <w:rPr>
          <w:rFonts w:ascii="Arial" w:hAnsi="Arial" w:cs="Arial"/>
          <w:bCs/>
          <w:i/>
          <w:color w:val="000000"/>
        </w:rPr>
        <w:t>gyrA</w:t>
      </w:r>
      <w:proofErr w:type="spellEnd"/>
      <w:r>
        <w:rPr>
          <w:rFonts w:ascii="Arial" w:hAnsi="Arial" w:cs="Arial"/>
          <w:bCs/>
          <w:color w:val="000000"/>
        </w:rPr>
        <w:t xml:space="preserve"> und </w:t>
      </w:r>
      <w:proofErr w:type="spellStart"/>
      <w:r w:rsidRPr="002D7232">
        <w:rPr>
          <w:rFonts w:ascii="Arial" w:hAnsi="Arial" w:cs="Arial"/>
          <w:bCs/>
          <w:i/>
          <w:color w:val="000000"/>
        </w:rPr>
        <w:t>parC</w:t>
      </w:r>
      <w:proofErr w:type="spellEnd"/>
      <w:r>
        <w:rPr>
          <w:rFonts w:ascii="Arial" w:hAnsi="Arial" w:cs="Arial"/>
          <w:bCs/>
          <w:color w:val="000000"/>
        </w:rPr>
        <w:t xml:space="preserve"> bei der Resistenzentstehung aufgezeigt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PEVuZE5vdGU+PENpdGU+PEF1dGhvcj5HZW9yZ2lvdTwvQXV0aG9yPjxZZWFyPjE5OTY8L1llYXI+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 </w:instrTex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PEVuZE5vdGU+PENpdGU+PEF1dGhvcj5HZW9yZ2lvdTwvQXV0aG9yPjxZZWFyPjE5OTY8L1llYXI+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EN.CITE.DATA </w:instrText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separate"/>
      </w:r>
      <w:r w:rsidRPr="0080037A">
        <w:rPr>
          <w:rFonts w:ascii="Arial" w:hAnsi="Arial" w:cs="Arial"/>
          <w:bCs/>
          <w:noProof/>
          <w:color w:val="000000"/>
          <w:vertAlign w:val="superscript"/>
        </w:rPr>
        <w:t>3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>
        <w:rPr>
          <w:rFonts w:ascii="Arial" w:hAnsi="Arial" w:cs="Arial"/>
          <w:bCs/>
          <w:color w:val="000000"/>
        </w:rPr>
        <w:t xml:space="preserve">. Ggf. wird eine molekulare Untersuchung im Rahmen von Studien des </w:t>
      </w:r>
      <w:proofErr w:type="spellStart"/>
      <w:r>
        <w:rPr>
          <w:rFonts w:ascii="Arial" w:hAnsi="Arial" w:cs="Arial"/>
          <w:bCs/>
          <w:color w:val="000000"/>
        </w:rPr>
        <w:t>NRZMHi</w:t>
      </w:r>
      <w:proofErr w:type="spellEnd"/>
      <w:r>
        <w:rPr>
          <w:rFonts w:ascii="Arial" w:hAnsi="Arial" w:cs="Arial"/>
          <w:bCs/>
          <w:color w:val="000000"/>
        </w:rPr>
        <w:t xml:space="preserve"> zu einem späteren Zeitpunkt durchgeführt.</w:t>
      </w:r>
    </w:p>
    <w:p w14:paraId="3B6E314B" w14:textId="77777777" w:rsidR="002D7C3A" w:rsidRDefault="002D7C3A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</w:rPr>
      </w:pPr>
    </w:p>
    <w:p w14:paraId="0D65CE0F" w14:textId="77777777" w:rsidR="002D7C3A" w:rsidRPr="0080037A" w:rsidRDefault="002D7C3A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  <w:szCs w:val="22"/>
          <w:lang w:val="en-US"/>
        </w:rPr>
      </w:pPr>
      <w:proofErr w:type="spellStart"/>
      <w:r w:rsidRPr="0080037A">
        <w:rPr>
          <w:rFonts w:ascii="Arial" w:hAnsi="Arial" w:cs="Arial"/>
          <w:bCs/>
          <w:color w:val="000000"/>
          <w:szCs w:val="22"/>
          <w:lang w:val="en-US"/>
        </w:rPr>
        <w:t>Literatur</w:t>
      </w:r>
      <w:proofErr w:type="spellEnd"/>
      <w:r w:rsidRPr="0080037A">
        <w:rPr>
          <w:rFonts w:ascii="Arial" w:hAnsi="Arial" w:cs="Arial"/>
          <w:bCs/>
          <w:color w:val="000000"/>
          <w:szCs w:val="22"/>
          <w:lang w:val="en-US"/>
        </w:rPr>
        <w:t>:</w:t>
      </w:r>
    </w:p>
    <w:p w14:paraId="159ED7B0" w14:textId="77777777" w:rsidR="002D7C3A" w:rsidRPr="0080037A" w:rsidRDefault="002D7C3A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  <w:szCs w:val="22"/>
          <w:lang w:val="en-US"/>
        </w:rPr>
      </w:pPr>
      <w:r w:rsidRPr="0080037A">
        <w:rPr>
          <w:rFonts w:ascii="Arial" w:hAnsi="Arial" w:cs="Arial"/>
          <w:bCs/>
          <w:color w:val="000000"/>
          <w:szCs w:val="22"/>
        </w:rPr>
        <w:fldChar w:fldCharType="begin"/>
      </w:r>
      <w:r w:rsidRPr="0080037A">
        <w:rPr>
          <w:rFonts w:ascii="Arial" w:hAnsi="Arial" w:cs="Arial"/>
          <w:bCs/>
          <w:color w:val="000000"/>
          <w:szCs w:val="22"/>
          <w:lang w:val="en-US"/>
        </w:rPr>
        <w:instrText xml:space="preserve"> ADDIN EN.REFLIST </w:instrText>
      </w:r>
      <w:r w:rsidRPr="0080037A">
        <w:rPr>
          <w:rFonts w:ascii="Arial" w:hAnsi="Arial" w:cs="Arial"/>
          <w:bCs/>
          <w:color w:val="000000"/>
          <w:szCs w:val="22"/>
        </w:rPr>
        <w:fldChar w:fldCharType="separate"/>
      </w:r>
      <w:r w:rsidRPr="0080037A">
        <w:rPr>
          <w:rFonts w:ascii="Arial" w:hAnsi="Arial" w:cs="Arial"/>
          <w:bCs/>
          <w:color w:val="000000"/>
          <w:szCs w:val="22"/>
          <w:lang w:val="en-US"/>
        </w:rPr>
        <w:t>1.</w:t>
      </w:r>
      <w:r w:rsidRPr="0080037A">
        <w:rPr>
          <w:rFonts w:ascii="Arial" w:hAnsi="Arial" w:cs="Arial"/>
          <w:bCs/>
          <w:color w:val="000000"/>
          <w:szCs w:val="22"/>
          <w:lang w:val="en-US"/>
        </w:rPr>
        <w:tab/>
        <w:t>Turnak MR, Bandak SI, Bouchillon SK, Allen BS, Hoban DJ. Antimicrobial susceptibilities of clinical isolates of Haemophilus influenzae and Moraxella catarrhalis collected during 1999-2000 from 13 countries. Clin Microbiol Infect. 2001;7:671-677.</w:t>
      </w:r>
    </w:p>
    <w:p w14:paraId="09C5444C" w14:textId="77777777" w:rsidR="002D7C3A" w:rsidRPr="0080037A" w:rsidRDefault="002D7C3A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  <w:szCs w:val="22"/>
          <w:lang w:val="en-US"/>
        </w:rPr>
      </w:pPr>
      <w:r w:rsidRPr="0080037A">
        <w:rPr>
          <w:rFonts w:ascii="Arial" w:hAnsi="Arial" w:cs="Arial"/>
          <w:bCs/>
          <w:color w:val="000000"/>
          <w:szCs w:val="22"/>
          <w:lang w:val="en-US"/>
        </w:rPr>
        <w:t>2.</w:t>
      </w:r>
      <w:r w:rsidRPr="0080037A">
        <w:rPr>
          <w:rFonts w:ascii="Arial" w:hAnsi="Arial" w:cs="Arial"/>
          <w:bCs/>
          <w:color w:val="000000"/>
          <w:szCs w:val="22"/>
          <w:lang w:val="en-US"/>
        </w:rPr>
        <w:tab/>
        <w:t>Biedenbach DJ, Jones RN. Five-year analysis of Haemophilus influenzae isolates with reduced susceptibility to fluoroquinolones: prevalence results from the SENTRY antimicrobial surveillance program. Diagn Microbiol Infect Dis. 2003;46:55-61.</w:t>
      </w:r>
    </w:p>
    <w:p w14:paraId="6FD9C46A" w14:textId="77777777" w:rsidR="002D7C3A" w:rsidRPr="0080037A" w:rsidRDefault="002D7C3A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  <w:szCs w:val="22"/>
        </w:rPr>
      </w:pPr>
      <w:r w:rsidRPr="0080037A">
        <w:rPr>
          <w:rFonts w:ascii="Arial" w:hAnsi="Arial" w:cs="Arial"/>
          <w:bCs/>
          <w:color w:val="000000"/>
          <w:szCs w:val="22"/>
          <w:lang w:val="en-US"/>
        </w:rPr>
        <w:t>3.</w:t>
      </w:r>
      <w:r w:rsidRPr="0080037A">
        <w:rPr>
          <w:rFonts w:ascii="Arial" w:hAnsi="Arial" w:cs="Arial"/>
          <w:bCs/>
          <w:color w:val="000000"/>
          <w:szCs w:val="22"/>
          <w:lang w:val="en-US"/>
        </w:rPr>
        <w:tab/>
        <w:t xml:space="preserve">Georgiou M, Munoz R, Roman F, Canton R, Gomez-Lus R, Campos J, et al. Ciprofloxacin-resistant Haemophilus influenzae strains possess mutations in analogous positions of GyrA and ParC. </w:t>
      </w:r>
      <w:r w:rsidRPr="0080037A">
        <w:rPr>
          <w:rFonts w:ascii="Arial" w:hAnsi="Arial" w:cs="Arial"/>
          <w:bCs/>
          <w:color w:val="000000"/>
          <w:szCs w:val="22"/>
        </w:rPr>
        <w:t>Antimicrob Agents Chemother. 1996;40:1741-1744.</w:t>
      </w:r>
    </w:p>
    <w:p w14:paraId="1051082D" w14:textId="77777777" w:rsidR="002D7C3A" w:rsidRPr="008E63A1" w:rsidRDefault="002D7C3A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 w:rsidRPr="0080037A">
        <w:rPr>
          <w:rFonts w:ascii="Arial" w:hAnsi="Arial" w:cs="Arial"/>
          <w:bCs/>
          <w:color w:val="000000"/>
          <w:szCs w:val="22"/>
        </w:rPr>
        <w:fldChar w:fldCharType="end"/>
      </w:r>
    </w:p>
    <w:p w14:paraId="0FB36EF5" w14:textId="77777777" w:rsidR="002D7C3A" w:rsidRDefault="002D7C3A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14:paraId="71B460DA" w14:textId="77777777" w:rsidR="002D7C3A" w:rsidRDefault="002D7C3A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2FF47FB6" w14:textId="77777777" w:rsidR="002D7C3A" w:rsidRDefault="002D7C3A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51D42DFA" w14:textId="77777777" w:rsidR="002D7C3A" w:rsidRDefault="002D7C3A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color w:val="000000"/>
        </w:rPr>
      </w:pPr>
    </w:p>
    <w:p w14:paraId="53F4A6E3" w14:textId="77777777" w:rsidR="002D7C3A" w:rsidRPr="009C44A9" w:rsidRDefault="002D7C3A" w:rsidP="00A95768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{Signer}</w:t>
      </w:r>
    </w:p>
    <w:p w14:paraId="6BB32ED9" w14:textId="77777777" w:rsidR="005858E6" w:rsidRDefault="002D7C3A" w:rsidP="002D7C3A">
      <w:pPr>
        <w:rPr>
          <w:rFonts w:ascii="Arial" w:hAnsi="Arial" w:cs="Arial"/>
          <w:b/>
          <w:sz w:val="18"/>
        </w:rPr>
      </w:pPr>
      <w:r>
        <w:rPr>
          <w:rFonts w:ascii="Arial" w:hAnsi="Arial" w:cs="Arial"/>
        </w:rPr>
        <w:fldChar w:fldCharType="end"/>
      </w:r>
      <w:r w:rsidR="005858E6">
        <w:rPr>
          <w:rFonts w:ascii="Arial" w:hAnsi="Arial" w:cs="Arial"/>
        </w:rPr>
        <w:fldChar w:fldCharType="begin"/>
      </w:r>
      <w:r w:rsidR="005858E6">
        <w:rPr>
          <w:rFonts w:ascii="Arial" w:hAnsi="Arial" w:cs="Arial"/>
        </w:rPr>
        <w:instrText xml:space="preserve"> INCLUDETEXT  "C:\\Users\\mrt\\Source\\Repos\\Haemophilus\\HaemophilusWeb\\ReportTemplates\\includes\\Fax - Fußnote.docx" </w:instrText>
      </w:r>
      <w:r w:rsidR="005858E6">
        <w:rPr>
          <w:rFonts w:ascii="Arial" w:hAnsi="Arial" w:cs="Arial"/>
        </w:rPr>
        <w:fldChar w:fldCharType="separate"/>
      </w:r>
    </w:p>
    <w:p w14:paraId="5419399C" w14:textId="77777777" w:rsidR="005858E6" w:rsidRPr="00D375FC" w:rsidRDefault="005858E6" w:rsidP="00D375F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Dieses Faxdokument ist ohne Unterschrift gültig; Das unterzeichnete Original wurde vom zuständigen akademischen Personal validiert.</w:t>
      </w:r>
    </w:p>
    <w:p w14:paraId="66C3FC66" w14:textId="77777777" w:rsidR="007E1298" w:rsidRPr="009C44A9" w:rsidRDefault="005858E6" w:rsidP="005858E6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</w:p>
    <w:sectPr w:rsidR="007E1298" w:rsidRPr="009C44A9" w:rsidSect="000C66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B1352E" w14:textId="77777777" w:rsidR="0097786D" w:rsidRDefault="0097786D">
      <w:r>
        <w:separator/>
      </w:r>
    </w:p>
  </w:endnote>
  <w:endnote w:type="continuationSeparator" w:id="0">
    <w:p w14:paraId="462DBF48" w14:textId="77777777" w:rsidR="0097786D" w:rsidRDefault="00977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C0083" w14:textId="2A5AD2DB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97786D">
      <w:rPr>
        <w:noProof/>
      </w:rPr>
      <w:pict w14:anchorId="7CE8249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99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6F7B7E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6F7B7E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1C9C8DDD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3CFB1CE5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8904D38" w14:textId="77777777" w:rsidR="003E20A1" w:rsidRPr="006A7241" w:rsidRDefault="003E20A1" w:rsidP="00442A30">
    <w:pPr>
      <w:rPr>
        <w:sz w:val="17"/>
        <w:szCs w:val="17"/>
      </w:rPr>
    </w:pPr>
  </w:p>
  <w:p w14:paraId="22EF1086" w14:textId="77777777"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82432" w14:textId="3561B623"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97786D">
      <w:rPr>
        <w:noProof/>
      </w:rPr>
      <w:pict w14:anchorId="70D126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2098" type="#_x0000_t75" alt="ML-13135-01_DAkkS-Symbol_grau1-1" style="position:absolute;margin-left:401.25pt;margin-top:-13.1pt;width:111pt;height:63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6F7B7E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6F7B7E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14:paraId="71E15EE3" w14:textId="77777777"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6E022AAA" w14:textId="77777777"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642BB3DE" w14:textId="77777777" w:rsidR="00664DA3" w:rsidRPr="006A7241" w:rsidRDefault="00664DA3" w:rsidP="00442A30">
    <w:pPr>
      <w:rPr>
        <w:sz w:val="17"/>
        <w:szCs w:val="17"/>
      </w:rPr>
    </w:pPr>
  </w:p>
  <w:p w14:paraId="7BA02C14" w14:textId="77777777"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77FF5" w14:textId="290E9621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97786D">
      <w:rPr>
        <w:noProof/>
      </w:rPr>
      <w:pict w14:anchorId="7A53CD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095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6F7B7E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6F7B7E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5814913A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281432E4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29F11FFC" w14:textId="77777777" w:rsidR="003E20A1" w:rsidRPr="006A7241" w:rsidRDefault="003E20A1" w:rsidP="00442A30">
    <w:pPr>
      <w:rPr>
        <w:sz w:val="17"/>
        <w:szCs w:val="17"/>
      </w:rPr>
    </w:pPr>
  </w:p>
  <w:p w14:paraId="2264C125" w14:textId="77777777"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61A8A2" w14:textId="77777777" w:rsidR="0097786D" w:rsidRDefault="0097786D">
      <w:r>
        <w:separator/>
      </w:r>
    </w:p>
  </w:footnote>
  <w:footnote w:type="continuationSeparator" w:id="0">
    <w:p w14:paraId="2F3547A9" w14:textId="77777777" w:rsidR="0097786D" w:rsidRDefault="009778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8E7169" w14:textId="77777777" w:rsidR="000507D5" w:rsidRDefault="000507D5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97786D">
      <w:rPr>
        <w:noProof/>
      </w:rPr>
      <w:pict w14:anchorId="07BD50FC">
        <v:shapetype id="_x0000_t202" coordsize="21600,21600" o:spt="202" path="m,l,21600r21600,l21600,xe">
          <v:stroke joinstyle="miter"/>
          <v:path gradientshapeok="t" o:connecttype="rect"/>
        </v:shapetype>
        <v:shape id="_x0000_s2107" type="#_x0000_t202" style="position:absolute;margin-left:364.1pt;margin-top:95pt;width:156.8pt;height:304.25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7C036129" w14:textId="77777777" w:rsidR="000507D5" w:rsidRDefault="000507D5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28B36864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05B89FF8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16DDA631" w14:textId="77777777" w:rsidR="000507D5" w:rsidRDefault="000507D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03D6903" w14:textId="77777777" w:rsidR="000507D5" w:rsidRDefault="000507D5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5EF26F4E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15A4EDA9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733E3C91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35A66E27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4CDCA22A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4745F07C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6127ACF9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4A23A3D3" w14:textId="77777777" w:rsidR="000507D5" w:rsidRDefault="000507D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450A78C" w14:textId="77777777" w:rsidR="000507D5" w:rsidRDefault="000507D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5389428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56988464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341BE392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2CF61974" w14:textId="77777777" w:rsidR="000507D5" w:rsidRDefault="000507D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83B4091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1428FB2E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0338DAF9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37352BF8" w14:textId="77777777" w:rsidR="000507D5" w:rsidRDefault="000507D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DE494B4" w14:textId="77777777" w:rsidR="000507D5" w:rsidRDefault="000507D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15296C13" w14:textId="77777777" w:rsidR="000507D5" w:rsidRDefault="000507D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7123CE98" w14:textId="77777777" w:rsidR="000507D5" w:rsidRDefault="000507D5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05B9982E" w14:textId="77777777" w:rsidR="000507D5" w:rsidRDefault="000507D5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C0FD309" w14:textId="77777777" w:rsidR="000507D5" w:rsidRPr="00EA0220" w:rsidRDefault="000507D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461FCE32" w14:textId="77777777" w:rsidR="000507D5" w:rsidRPr="00EA0220" w:rsidRDefault="000507D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4D362A68" w14:textId="77777777" w:rsidR="000507D5" w:rsidRDefault="000507D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3205B43E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97786D">
      <w:rPr>
        <w:noProof/>
      </w:rPr>
      <w:pict w14:anchorId="04D883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11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97786D">
      <w:rPr>
        <w:noProof/>
      </w:rPr>
      <w:pict w14:anchorId="013F68AD">
        <v:shape id="Grafik 4" o:spid="_x0000_s2110" type="#_x0000_t75" alt="RKI_Logo-NRZKL-Deu_RGB-1.JPG" style="position:absolute;margin-left:449.25pt;margin-top:6.75pt;width:55pt;height:55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30A1ADA0" w14:textId="77777777" w:rsidR="000507D5" w:rsidRDefault="000507D5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458E9CDB" w14:textId="77777777" w:rsidR="000507D5" w:rsidRDefault="000507D5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0B244D36" w14:textId="77777777" w:rsidR="000507D5" w:rsidRDefault="000507D5" w:rsidP="00AD2792">
    <w:pPr>
      <w:rPr>
        <w:sz w:val="12"/>
        <w:szCs w:val="12"/>
      </w:rPr>
    </w:pPr>
  </w:p>
  <w:p w14:paraId="0AB2C752" w14:textId="77777777" w:rsidR="000507D5" w:rsidRDefault="000507D5" w:rsidP="00AD2792">
    <w:pPr>
      <w:pStyle w:val="Kopfzeile"/>
      <w:rPr>
        <w:sz w:val="12"/>
        <w:szCs w:val="12"/>
      </w:rPr>
    </w:pPr>
  </w:p>
  <w:p w14:paraId="079538D5" w14:textId="77777777" w:rsidR="000507D5" w:rsidRDefault="000507D5" w:rsidP="00AD2792">
    <w:pPr>
      <w:pStyle w:val="Kopfzeile"/>
      <w:rPr>
        <w:sz w:val="12"/>
        <w:szCs w:val="12"/>
      </w:rPr>
    </w:pPr>
  </w:p>
  <w:p w14:paraId="02B20505" w14:textId="77777777" w:rsidR="000507D5" w:rsidRDefault="000507D5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027748CB" w14:textId="77777777" w:rsidR="000507D5" w:rsidRDefault="000507D5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35303B29" w14:textId="77777777" w:rsidR="000507D5" w:rsidRPr="00AD2792" w:rsidRDefault="000507D5" w:rsidP="00AD2792"/>
  <w:p w14:paraId="165A7334" w14:textId="77777777" w:rsidR="000C6668" w:rsidRPr="001623D5" w:rsidRDefault="000507D5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4BC2E9" w14:textId="77777777" w:rsidR="003E20A1" w:rsidRDefault="003E20A1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97786D">
      <w:rPr>
        <w:noProof/>
      </w:rPr>
      <w:pict w14:anchorId="789F61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0" o:spid="_x0000_s2101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97786D">
      <w:rPr>
        <w:noProof/>
      </w:rPr>
      <w:pict w14:anchorId="156C7599">
        <v:shape id="Grafik 71" o:spid="_x0000_s2100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1812635" w14:textId="77777777" w:rsidR="003E20A1" w:rsidRDefault="003E20A1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72A3969E" w14:textId="77777777" w:rsidR="003E20A1" w:rsidRDefault="003E20A1" w:rsidP="00D551B5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14:paraId="08D623A9" w14:textId="77777777" w:rsidR="003E20A1" w:rsidRPr="00000C19" w:rsidRDefault="003E20A1" w:rsidP="00D551B5">
    <w:pPr>
      <w:rPr>
        <w:sz w:val="12"/>
        <w:szCs w:val="12"/>
      </w:rPr>
    </w:pPr>
  </w:p>
  <w:p w14:paraId="1A22D267" w14:textId="77777777" w:rsidR="003E20A1" w:rsidRPr="00000C19" w:rsidRDefault="003E20A1" w:rsidP="00D551B5">
    <w:pPr>
      <w:rPr>
        <w:sz w:val="12"/>
        <w:szCs w:val="12"/>
      </w:rPr>
    </w:pPr>
  </w:p>
  <w:p w14:paraId="44EE8240" w14:textId="77777777" w:rsidR="008E63A1" w:rsidRPr="003E20A1" w:rsidRDefault="003E20A1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B6AB8B" w14:textId="77777777" w:rsidR="000507D5" w:rsidRDefault="000507D5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97786D">
      <w:rPr>
        <w:noProof/>
      </w:rPr>
      <w:pict w14:anchorId="22C76DF0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106" type="#_x0000_t202" style="position:absolute;margin-left:364.1pt;margin-top:95pt;width:156.8pt;height:304.2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04B0DFE4" w14:textId="77777777" w:rsidR="000507D5" w:rsidRDefault="000507D5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1089E2CE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14CEBC6D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5A1F4EEE" w14:textId="77777777" w:rsidR="000507D5" w:rsidRDefault="000507D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E23D62D" w14:textId="77777777" w:rsidR="000507D5" w:rsidRDefault="000507D5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3FDC74C2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07780C6C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23814BD3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3246A728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5B878AA3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79DE78A3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66C6F4DB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79AC6845" w14:textId="77777777" w:rsidR="000507D5" w:rsidRDefault="000507D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62922CA" w14:textId="77777777" w:rsidR="000507D5" w:rsidRDefault="000507D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32885CF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54A23BA7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6ED74D42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54BBC3C7" w14:textId="77777777" w:rsidR="000507D5" w:rsidRDefault="000507D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2528B39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73B3F30E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598048C2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2974313D" w14:textId="77777777" w:rsidR="000507D5" w:rsidRDefault="000507D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991C72D" w14:textId="77777777" w:rsidR="000507D5" w:rsidRDefault="000507D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1892F745" w14:textId="77777777" w:rsidR="000507D5" w:rsidRDefault="000507D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5924D773" w14:textId="77777777" w:rsidR="000507D5" w:rsidRDefault="000507D5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756A3842" w14:textId="77777777" w:rsidR="000507D5" w:rsidRDefault="000507D5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6FD21E2" w14:textId="77777777" w:rsidR="000507D5" w:rsidRPr="00EA0220" w:rsidRDefault="000507D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38098FC7" w14:textId="77777777" w:rsidR="000507D5" w:rsidRPr="00EA0220" w:rsidRDefault="000507D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61DD935E" w14:textId="77777777" w:rsidR="000507D5" w:rsidRDefault="000507D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0C6B6155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97786D">
      <w:rPr>
        <w:noProof/>
      </w:rPr>
      <w:pict w14:anchorId="57D144D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109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97786D">
      <w:rPr>
        <w:noProof/>
      </w:rPr>
      <w:pict w14:anchorId="124BA05D">
        <v:shape id="Grafik 1" o:spid="_x0000_s2108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41DFF0A0" w14:textId="77777777" w:rsidR="000507D5" w:rsidRDefault="000507D5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471F1127" w14:textId="77777777" w:rsidR="000507D5" w:rsidRDefault="000507D5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0DE1D5A5" w14:textId="77777777" w:rsidR="000507D5" w:rsidRDefault="000507D5" w:rsidP="00AD2792">
    <w:pPr>
      <w:rPr>
        <w:sz w:val="12"/>
        <w:szCs w:val="12"/>
      </w:rPr>
    </w:pPr>
  </w:p>
  <w:p w14:paraId="2BCDD191" w14:textId="77777777" w:rsidR="000507D5" w:rsidRDefault="000507D5" w:rsidP="00AD2792">
    <w:pPr>
      <w:pStyle w:val="Kopfzeile"/>
      <w:rPr>
        <w:sz w:val="12"/>
        <w:szCs w:val="12"/>
      </w:rPr>
    </w:pPr>
  </w:p>
  <w:p w14:paraId="11ED6B1D" w14:textId="77777777" w:rsidR="000507D5" w:rsidRDefault="000507D5" w:rsidP="00AD2792">
    <w:pPr>
      <w:pStyle w:val="Kopfzeile"/>
      <w:rPr>
        <w:sz w:val="12"/>
        <w:szCs w:val="12"/>
      </w:rPr>
    </w:pPr>
  </w:p>
  <w:p w14:paraId="5C32FD4B" w14:textId="77777777" w:rsidR="000507D5" w:rsidRDefault="000507D5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2B2C0435" w14:textId="77777777" w:rsidR="000507D5" w:rsidRDefault="000507D5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52AA368D" w14:textId="77777777" w:rsidR="000507D5" w:rsidRPr="00AD2792" w:rsidRDefault="000507D5" w:rsidP="00AD2792"/>
  <w:p w14:paraId="66FB9C22" w14:textId="77777777" w:rsidR="000B1866" w:rsidRPr="001623D5" w:rsidRDefault="000507D5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11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07D5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C6668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30687"/>
    <w:rsid w:val="00146A2A"/>
    <w:rsid w:val="00146D14"/>
    <w:rsid w:val="00160446"/>
    <w:rsid w:val="001623D5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D7C3A"/>
    <w:rsid w:val="002E4530"/>
    <w:rsid w:val="00306B48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14E1B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858E6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B7E"/>
    <w:rsid w:val="00700969"/>
    <w:rsid w:val="00701568"/>
    <w:rsid w:val="007104BC"/>
    <w:rsid w:val="00745278"/>
    <w:rsid w:val="007508A1"/>
    <w:rsid w:val="00755644"/>
    <w:rsid w:val="0076291A"/>
    <w:rsid w:val="0078044B"/>
    <w:rsid w:val="00794050"/>
    <w:rsid w:val="007B05CD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B7862"/>
    <w:rsid w:val="008D3559"/>
    <w:rsid w:val="008E63A1"/>
    <w:rsid w:val="009047BA"/>
    <w:rsid w:val="00911449"/>
    <w:rsid w:val="00921B94"/>
    <w:rsid w:val="00924820"/>
    <w:rsid w:val="00937343"/>
    <w:rsid w:val="009377D6"/>
    <w:rsid w:val="00944730"/>
    <w:rsid w:val="00961C67"/>
    <w:rsid w:val="00964655"/>
    <w:rsid w:val="00965DA0"/>
    <w:rsid w:val="00966F36"/>
    <w:rsid w:val="00974193"/>
    <w:rsid w:val="0097786D"/>
    <w:rsid w:val="00993AE8"/>
    <w:rsid w:val="009A0D55"/>
    <w:rsid w:val="009A6FCA"/>
    <w:rsid w:val="009A7230"/>
    <w:rsid w:val="009C01F3"/>
    <w:rsid w:val="009C44A9"/>
    <w:rsid w:val="009C485F"/>
    <w:rsid w:val="009C77DD"/>
    <w:rsid w:val="009E46CF"/>
    <w:rsid w:val="009F6C75"/>
    <w:rsid w:val="00A00402"/>
    <w:rsid w:val="00A05255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5C87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07B6"/>
    <w:rsid w:val="00BD446D"/>
    <w:rsid w:val="00BE27BC"/>
    <w:rsid w:val="00C0084A"/>
    <w:rsid w:val="00C00D4C"/>
    <w:rsid w:val="00C062F9"/>
    <w:rsid w:val="00C07D41"/>
    <w:rsid w:val="00C217B2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77D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D4C86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53E0F"/>
    <w:rsid w:val="00E61E89"/>
    <w:rsid w:val="00E62540"/>
    <w:rsid w:val="00E67F95"/>
    <w:rsid w:val="00E705F4"/>
    <w:rsid w:val="00E821D9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1189D"/>
    <w:rsid w:val="00F2288C"/>
    <w:rsid w:val="00F26692"/>
    <w:rsid w:val="00F40C27"/>
    <w:rsid w:val="00F41174"/>
    <w:rsid w:val="00F42205"/>
    <w:rsid w:val="00F54378"/>
    <w:rsid w:val="00F6375F"/>
    <w:rsid w:val="00F6615F"/>
    <w:rsid w:val="00F74CE0"/>
    <w:rsid w:val="00F74D81"/>
    <w:rsid w:val="00F76A71"/>
    <w:rsid w:val="00F96824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12"/>
    <o:shapelayout v:ext="edit">
      <o:idmap v:ext="edit" data="1"/>
    </o:shapelayout>
  </w:shapeDefaults>
  <w:decimalSymbol w:val=","/>
  <w:listSeparator w:val=";"/>
  <w14:docId w14:val="1CCA372C"/>
  <w15:docId w15:val="{25957145-239E-44DD-9938-6BDB4689D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17CE4F-3524-4199-B193-F58F94130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3</Pages>
  <Words>520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24</cp:revision>
  <cp:lastPrinted>2015-05-19T09:27:00Z</cp:lastPrinted>
  <dcterms:created xsi:type="dcterms:W3CDTF">2015-05-19T21:00:00Z</dcterms:created>
  <dcterms:modified xsi:type="dcterms:W3CDTF">2021-12-03T06:38:00Z</dcterms:modified>
</cp:coreProperties>
</file>