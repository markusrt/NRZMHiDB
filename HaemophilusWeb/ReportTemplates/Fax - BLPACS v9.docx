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D12AABD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02D056D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360E99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DAE1EB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9C225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39F41D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56BAE1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4C0203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F5F061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13710F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E532A7" w14:textId="77777777" w:rsidR="00DB2EDB" w:rsidRPr="00B35263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606587C7" w14:textId="2AFE444A" w:rsidR="00F9184F" w:rsidRPr="004659AD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14:paraId="3216BF3A" w14:textId="77777777"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DB2D70F" w14:textId="77777777"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0F11CC3" w14:textId="77777777" w:rsidR="00F9184F" w:rsidRDefault="00F9184F" w:rsidP="00644979">
      <w:pPr>
        <w:rPr>
          <w:rFonts w:ascii="Arial" w:hAnsi="Arial" w:cs="Arial"/>
        </w:rPr>
      </w:pPr>
    </w:p>
    <w:p w14:paraId="7CE93529" w14:textId="77777777" w:rsidR="00F9184F" w:rsidRPr="007E1298" w:rsidRDefault="00F9184F" w:rsidP="00644979">
      <w:pPr>
        <w:rPr>
          <w:rFonts w:ascii="Arial" w:hAnsi="Arial" w:cs="Arial"/>
          <w:b/>
          <w:bCs/>
        </w:rPr>
      </w:pPr>
    </w:p>
    <w:p w14:paraId="19A95B4F" w14:textId="77777777"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20B174" w14:textId="77777777"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E447B1F" w14:textId="77777777"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4340EC9" w14:textId="77777777"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14:paraId="0B1ABFB0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7E32D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30AFE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97D5A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E00E83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87C2F" w14:textId="77777777"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F9184F" w:rsidRPr="00F923CE" w14:paraId="21658CF0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9A1AE" w14:textId="77777777"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C7B49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268A6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4529970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C847D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39D2E" w14:textId="77777777"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1CB86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02CF189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3FC9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FE41A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E8A5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7C7B4A0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EDD33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8DBE6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8E66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74D7D15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36494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6559C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F2554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6AADE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60D69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D27B9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9AEFD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0FEF2D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47C46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05914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63154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6FC7B4F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1785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3B2D9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0FC9C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0E273875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BF86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E5650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224B6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525A738D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87EB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0AAD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6B6252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C6DB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A935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3496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08B4D3E9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608D94F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85780E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B6815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14:paraId="32C46720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C3242E0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3C4BD0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4C7E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14:paraId="4E8D46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3B4F8F0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14:paraId="680E2641" w14:textId="77777777" w:rsidTr="001421A2">
              <w:tc>
                <w:tcPr>
                  <w:tcW w:w="1914" w:type="dxa"/>
                  <w:shd w:val="clear" w:color="auto" w:fill="auto"/>
                </w:tcPr>
                <w:p w14:paraId="40BEDF83" w14:textId="77777777"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59173A3" w14:textId="77777777"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1DE7724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CCE7727" w14:textId="77777777"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7BDDDB9" w14:textId="77777777"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9EFD1C9" w14:textId="77777777"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04FBBC0" w14:textId="77777777"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DE28347" w14:textId="77777777"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5D2FC0F" w14:textId="77777777" w:rsidR="00F9184F" w:rsidRPr="00C75525" w:rsidRDefault="00F9184F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A1C86F1" w14:textId="77777777" w:rsidR="00F9184F" w:rsidRDefault="00F918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F9184F" w:rsidRPr="00F923CE" w14:paraId="7A034DAA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371ADEF" w14:textId="77777777" w:rsidR="00F9184F" w:rsidRPr="005B3C64" w:rsidRDefault="00F9184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B2A7043" w14:textId="77777777" w:rsidR="00F9184F" w:rsidRDefault="00F9184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62163EC" w14:textId="77777777" w:rsidR="00F9184F" w:rsidRDefault="00F9184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F9184F" w:rsidRPr="00F923CE" w14:paraId="23B632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BC7798D" w14:textId="77777777" w:rsidR="00F9184F" w:rsidRPr="005B3C64" w:rsidRDefault="00F9184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E8F0DBB" w14:textId="77777777" w:rsidR="00F9184F" w:rsidRPr="00F923CE" w:rsidRDefault="00F9184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310EB459" w14:textId="77777777" w:rsidR="00F9184F" w:rsidRDefault="00F918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298603" w14:textId="77777777" w:rsidR="00F9184F" w:rsidRDefault="00F918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006E61A" w14:textId="77777777" w:rsidR="00F9184F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F9184F" w:rsidRPr="00F923CE" w14:paraId="4A458977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FAC4A24" w14:textId="77777777" w:rsidR="00F9184F" w:rsidRPr="005B3C64" w:rsidRDefault="00F9184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2FA50785" w14:textId="77777777" w:rsidR="00F9184F" w:rsidRPr="00F923CE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91E34E2" w14:textId="77777777" w:rsidR="00F9184F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6DFAB73" w14:textId="77777777" w:rsidR="00F9184F" w:rsidRPr="000F3FD1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DC14375" w14:textId="77777777" w:rsidR="00F9184F" w:rsidRPr="000F3FD1" w:rsidRDefault="00F918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8B76947" w14:textId="77777777" w:rsidR="00F9184F" w:rsidRDefault="00F918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5F4EBAD5" w14:textId="77777777" w:rsidR="00F9184F" w:rsidRPr="00D6335B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einer </w:t>
      </w:r>
      <w:r w:rsidRPr="0001760C">
        <w:rPr>
          <w:rFonts w:ascii="Arial" w:hAnsi="Arial" w:cs="Arial"/>
          <w:bCs/>
          <w:color w:val="000000"/>
        </w:rPr>
        <w:t xml:space="preserve">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auszugehen</w:t>
      </w:r>
      <w:r>
        <w:rPr>
          <w:rFonts w:ascii="Arial" w:hAnsi="Arial" w:cs="Arial"/>
          <w:bCs/>
          <w:color w:val="000000"/>
        </w:rPr>
        <w:t>.</w:t>
      </w:r>
    </w:p>
    <w:p w14:paraId="6A6268C0" w14:textId="77777777" w:rsidR="00F9184F" w:rsidRPr="008E63A1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C5972C0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6E942A41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525FF24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DB9E7E9" w14:textId="77777777"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4002BBB2" w14:textId="77777777"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43E784A4" w14:textId="77777777"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23D84D6A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DD68D" w14:textId="77777777" w:rsidR="00A6493C" w:rsidRDefault="00A6493C">
      <w:r>
        <w:separator/>
      </w:r>
    </w:p>
  </w:endnote>
  <w:endnote w:type="continuationSeparator" w:id="0">
    <w:p w14:paraId="55D238D4" w14:textId="77777777" w:rsidR="00A6493C" w:rsidRDefault="00A6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249F" w14:textId="0CDBA8C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6493C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B2ED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B2ED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907A" w14:textId="74DD4795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A6493C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B2ED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B2ED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4ECE" w14:textId="3FF3439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6493C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B2ED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B2ED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41AD" w14:textId="77777777" w:rsidR="00A6493C" w:rsidRDefault="00A6493C">
      <w:r>
        <w:separator/>
      </w:r>
    </w:p>
  </w:footnote>
  <w:footnote w:type="continuationSeparator" w:id="0">
    <w:p w14:paraId="556DE32D" w14:textId="77777777" w:rsidR="00A6493C" w:rsidRDefault="00A64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578" w14:textId="77777777" w:rsidR="004E6E9B" w:rsidRDefault="004E6E9B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6493C">
      <w:rPr>
        <w:noProof/>
      </w:rPr>
      <w:pict w14:anchorId="5DDD9B2C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C6B6956" w14:textId="77777777" w:rsidR="004E6E9B" w:rsidRDefault="004E6E9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FB4ECCC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AED1EC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3B6BB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45DB01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2EFA29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E3E0E1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DAE827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CFAC1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09527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AE230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F81D3E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AB062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18F4A4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E20E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9F20CC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5E0D84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D504AA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20B984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279A292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5E759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5D0D1D8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0F1C6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9C278BD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9E96CC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0BC30F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470413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73F66A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BC10C1C" w14:textId="77777777" w:rsidR="004E6E9B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7FA7293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6493C">
      <w:rPr>
        <w:noProof/>
      </w:rPr>
      <w:pict w14:anchorId="1996C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6493C">
      <w:rPr>
        <w:noProof/>
      </w:rPr>
      <w:pict w14:anchorId="47B24D59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F1D6AA" w14:textId="77777777" w:rsidR="004E6E9B" w:rsidRDefault="004E6E9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8C508D4" w14:textId="77777777" w:rsidR="004E6E9B" w:rsidRDefault="004E6E9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F09B62" w14:textId="77777777" w:rsidR="004E6E9B" w:rsidRDefault="004E6E9B" w:rsidP="00AD2792">
    <w:pPr>
      <w:rPr>
        <w:sz w:val="12"/>
        <w:szCs w:val="12"/>
      </w:rPr>
    </w:pPr>
  </w:p>
  <w:p w14:paraId="2E85EDCC" w14:textId="77777777" w:rsidR="004E6E9B" w:rsidRDefault="004E6E9B" w:rsidP="00AD2792">
    <w:pPr>
      <w:pStyle w:val="Kopfzeile"/>
      <w:rPr>
        <w:sz w:val="12"/>
        <w:szCs w:val="12"/>
      </w:rPr>
    </w:pPr>
  </w:p>
  <w:p w14:paraId="630073DD" w14:textId="77777777" w:rsidR="004E6E9B" w:rsidRDefault="004E6E9B" w:rsidP="00AD2792">
    <w:pPr>
      <w:pStyle w:val="Kopfzeile"/>
      <w:rPr>
        <w:sz w:val="12"/>
        <w:szCs w:val="12"/>
      </w:rPr>
    </w:pPr>
  </w:p>
  <w:p w14:paraId="2369CD70" w14:textId="77777777" w:rsidR="004E6E9B" w:rsidRDefault="004E6E9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B0799" w14:textId="77777777" w:rsidR="004E6E9B" w:rsidRDefault="004E6E9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5F3E1E" w14:textId="77777777" w:rsidR="004E6E9B" w:rsidRPr="00AD2792" w:rsidRDefault="004E6E9B" w:rsidP="00AD2792"/>
  <w:p w14:paraId="21DECDF5" w14:textId="77777777" w:rsidR="000C6668" w:rsidRPr="001623D5" w:rsidRDefault="004E6E9B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50C2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A6493C">
      <w:rPr>
        <w:noProof/>
      </w:rPr>
      <w:pict w14:anchorId="1E4E3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6493C">
      <w:rPr>
        <w:noProof/>
      </w:rPr>
      <w:pict w14:anchorId="3A880C6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8C0FF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44C9F3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A84D4D3" w14:textId="77777777" w:rsidR="00292586" w:rsidRPr="00000C19" w:rsidRDefault="00292586" w:rsidP="00D551B5">
    <w:pPr>
      <w:rPr>
        <w:sz w:val="12"/>
        <w:szCs w:val="12"/>
      </w:rPr>
    </w:pPr>
  </w:p>
  <w:p w14:paraId="34E5864F" w14:textId="77777777" w:rsidR="00292586" w:rsidRPr="00000C19" w:rsidRDefault="00292586" w:rsidP="00D551B5">
    <w:pPr>
      <w:rPr>
        <w:sz w:val="12"/>
        <w:szCs w:val="12"/>
      </w:rPr>
    </w:pPr>
  </w:p>
  <w:p w14:paraId="645E4E8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6767C" w14:textId="77777777" w:rsidR="000D2B78" w:rsidRDefault="000D2B7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6493C">
      <w:rPr>
        <w:noProof/>
      </w:rPr>
      <w:pict w14:anchorId="08B3906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E3FC0D1" w14:textId="77777777" w:rsidR="000D2B78" w:rsidRDefault="000D2B7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D4C86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18CCE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7A2160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5F16B8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F78F8C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4ACD9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F057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422CD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BF99F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1833CE0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C33F8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691C4B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F6BED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8C0E2E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708E58F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B5B798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F526DC3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49A862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CCD8993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239B4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509BD14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A7758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0542D3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8572572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2443C10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C10DBF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3953B8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54D9315" w14:textId="77777777" w:rsidR="000D2B78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C10734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6493C">
      <w:rPr>
        <w:noProof/>
      </w:rPr>
      <w:pict w14:anchorId="6BB7A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6493C">
      <w:rPr>
        <w:noProof/>
      </w:rPr>
      <w:pict w14:anchorId="7F3FB678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5C32CF" w14:textId="77777777" w:rsidR="000D2B78" w:rsidRDefault="000D2B7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1161F25" w14:textId="77777777" w:rsidR="000D2B78" w:rsidRDefault="000D2B7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8B59028" w14:textId="77777777" w:rsidR="000D2B78" w:rsidRDefault="000D2B78" w:rsidP="00AD2792">
    <w:pPr>
      <w:rPr>
        <w:sz w:val="12"/>
        <w:szCs w:val="12"/>
      </w:rPr>
    </w:pPr>
  </w:p>
  <w:p w14:paraId="08680D7A" w14:textId="77777777" w:rsidR="000D2B78" w:rsidRDefault="000D2B78" w:rsidP="00AD2792">
    <w:pPr>
      <w:pStyle w:val="Kopfzeile"/>
      <w:rPr>
        <w:sz w:val="12"/>
        <w:szCs w:val="12"/>
      </w:rPr>
    </w:pPr>
  </w:p>
  <w:p w14:paraId="1AD9A49D" w14:textId="77777777" w:rsidR="000D2B78" w:rsidRDefault="000D2B78" w:rsidP="00AD2792">
    <w:pPr>
      <w:pStyle w:val="Kopfzeile"/>
      <w:rPr>
        <w:sz w:val="12"/>
        <w:szCs w:val="12"/>
      </w:rPr>
    </w:pPr>
  </w:p>
  <w:p w14:paraId="2A8CE3B8" w14:textId="77777777" w:rsidR="000D2B78" w:rsidRDefault="000D2B7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A08C4A9" w14:textId="77777777" w:rsidR="000D2B78" w:rsidRDefault="000D2B7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D6D77CA" w14:textId="77777777" w:rsidR="000D2B78" w:rsidRPr="00AD2792" w:rsidRDefault="000D2B78" w:rsidP="00AD2792"/>
  <w:p w14:paraId="2B99458B" w14:textId="77777777" w:rsidR="000B1866" w:rsidRPr="001623D5" w:rsidRDefault="000D2B7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2021-12-03T06:37:00Z</dcterms:modified>
</cp:coreProperties>
</file>