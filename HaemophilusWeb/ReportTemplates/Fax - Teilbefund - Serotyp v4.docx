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529" w14:textId="77777777" w:rsidR="000B2870" w:rsidRDefault="000B2870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CF8EDDC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4C9F434" w14:textId="77777777" w:rsidR="000B2870" w:rsidRPr="00172CE2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42AA3C37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7D4F53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E94AE5">
        <w:rPr>
          <w:sz w:val="36"/>
          <w:szCs w:val="36"/>
        </w:rPr>
        <w:t>an email: nrzm@hygiene.uni-wuerzburg.de</w:t>
      </w:r>
    </w:p>
    <w:p w14:paraId="5FCFA2F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AB6D64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A906DB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1CEF8C0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C29B8B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7A00B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E961CC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597C97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10D9083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6DBB65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CBAE84F" w14:textId="77777777" w:rsidR="000B2870" w:rsidRPr="00E94AE5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96EF7A4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511F195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C9C8A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31AE23DD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0B2870" w:rsidRPr="00F80633" w14:paraId="24526BDF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0A2A4F0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9E41E2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B2870" w:rsidRPr="00F80633" w14:paraId="62A2276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9011744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9E64999" w14:textId="77777777" w:rsidR="000B2870" w:rsidRPr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0B2870" w:rsidRPr="00F80633" w:rsidDel="00F80633" w14:paraId="3ECE558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1CE9CCC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E61F3AE" w14:textId="77777777" w:rsidR="000B2870" w:rsidRPr="00F80633" w:rsidDel="00F80633" w:rsidRDefault="000B2870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0CB4A5AB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944416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A8CD8D1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6694B5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63A1E0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4345B1BE" w14:textId="77777777" w:rsidR="000B2870" w:rsidRDefault="000B2870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36CC3AC" w14:textId="633AC086" w:rsidR="00505ABB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E3ADB8C" w14:textId="77777777" w:rsidR="000B2870" w:rsidRDefault="000B2870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CDE896" w14:textId="02CA68F4" w:rsidR="00505ABB" w:rsidRDefault="000B2870" w:rsidP="00505ABB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37610EC4" w14:textId="77777777" w:rsidR="00505ABB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{SenderName}</w:t>
      </w:r>
    </w:p>
    <w:p w14:paraId="2180484D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62764E" w14:textId="77777777" w:rsidR="00505ABB" w:rsidRPr="004659AD" w:rsidRDefault="00505ABB" w:rsidP="00505ABB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4961815A" w14:textId="77777777" w:rsidR="00505ABB" w:rsidRPr="00270250" w:rsidRDefault="00505ABB" w:rsidP="00505ABB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CAC2C91" w14:textId="77777777" w:rsidR="00505ABB" w:rsidRPr="007E1298" w:rsidRDefault="00505ABB" w:rsidP="00505ABB">
      <w:pPr>
        <w:rPr>
          <w:rFonts w:ascii="Arial" w:hAnsi="Arial" w:cs="Arial"/>
          <w:b/>
          <w:bCs/>
        </w:rPr>
      </w:pPr>
    </w:p>
    <w:p w14:paraId="34368C78" w14:textId="77777777" w:rsidR="00505ABB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6D8433B" w14:textId="77777777" w:rsidR="00505ABB" w:rsidRPr="003136E9" w:rsidRDefault="00505ABB" w:rsidP="00505AB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05ABB" w:rsidRPr="0076291A" w14:paraId="09B455DB" w14:textId="77777777" w:rsidTr="006E395D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7F88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69243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5DCCB" w14:textId="77777777" w:rsidR="00505ABB" w:rsidRPr="0076291A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56CBA" w14:textId="77777777" w:rsidTr="006E395D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4E5A91" w14:textId="42DD08F2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Teilbefund</w:t>
            </w:r>
          </w:p>
        </w:tc>
      </w:tr>
      <w:tr w:rsidR="00505ABB" w:rsidRPr="00F923CE" w14:paraId="04E1EA87" w14:textId="77777777" w:rsidTr="006E395D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905AB" w14:textId="77777777" w:rsidR="00505ABB" w:rsidRPr="00F923CE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3B52C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283A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3278D3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EE1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94A1E" w14:textId="77777777" w:rsidR="00505ABB" w:rsidRPr="0051595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D0862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10C38B2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23DE4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D40DA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DDA9A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0AE957D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EBD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0DC2C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5B85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425588B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99DBF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59136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0A2E1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7A13FECC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BF4A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3137D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861FD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22A32BBA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2DAC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02278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A71A2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6F82956" w14:textId="77777777" w:rsidTr="006E395D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14513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3E72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8C48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F923CE" w14:paraId="6D188EEE" w14:textId="77777777" w:rsidTr="006E395D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6AE38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C59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D52A7" w14:textId="77777777" w:rsidR="00505ABB" w:rsidRPr="00F923CE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0569544" w14:textId="77777777" w:rsidTr="006E395D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3E7D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2F54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2D70DA96" w14:textId="77777777" w:rsidTr="006E395D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CF9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9EF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98A0" w14:textId="77777777" w:rsidR="00505ABB" w:rsidRPr="00D30BF0" w:rsidRDefault="00505ABB" w:rsidP="006E395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05ABB" w:rsidRPr="00D30BF0" w14:paraId="47C50C2F" w14:textId="77777777" w:rsidTr="006E395D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5D7E89A0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72B6D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DF9CC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05ABB" w:rsidRPr="00D30BF0" w14:paraId="3EFCE5BD" w14:textId="77777777" w:rsidTr="006E395D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713153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E3D9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3D7E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05ABB" w:rsidRPr="00D30BF0" w14:paraId="640D2DE4" w14:textId="77777777" w:rsidTr="006E395D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7064AC5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05ABB" w14:paraId="4A52BC69" w14:textId="77777777" w:rsidTr="006E395D">
              <w:tc>
                <w:tcPr>
                  <w:tcW w:w="1914" w:type="dxa"/>
                  <w:shd w:val="clear" w:color="auto" w:fill="auto"/>
                </w:tcPr>
                <w:p w14:paraId="176F2982" w14:textId="2A0D59C4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folgt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E980DB6" w14:textId="5E2E3BD2" w:rsidR="00505ABB" w:rsidRPr="00665A18" w:rsidRDefault="00505ABB" w:rsidP="006E395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312D1F2" w14:textId="77777777" w:rsidR="00505ABB" w:rsidRPr="00D30BF0" w:rsidRDefault="00505ABB" w:rsidP="006E395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423FB4" w14:textId="77777777" w:rsidR="00505ABB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</w:t>
      </w:r>
      <w:r w:rsidRPr="00505ABB">
        <w:rPr>
          <w:rFonts w:ascii="Arial" w:hAnsi="Arial" w:cs="Arial"/>
          <w:bCs/>
          <w:color w:val="000000"/>
        </w:rPr>
        <w:t>InterpretationPreliminary</w:t>
      </w:r>
      <w:r>
        <w:rPr>
          <w:rFonts w:ascii="Arial" w:hAnsi="Arial" w:cs="Arial"/>
          <w:bCs/>
          <w:color w:val="000000"/>
        </w:rPr>
        <w:t>}</w:t>
      </w:r>
    </w:p>
    <w:p w14:paraId="52F61888" w14:textId="77777777" w:rsidR="00D77350" w:rsidRDefault="00505ABB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4CF93AFC" w14:textId="573FE003" w:rsidR="00505ABB" w:rsidRDefault="00D77350" w:rsidP="00505ABB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D77350">
        <w:rPr>
          <w:rFonts w:ascii="Arial" w:hAnsi="Arial" w:cs="Arial"/>
          <w:bCs/>
          <w:color w:val="000000"/>
        </w:rPr>
        <w:t>Untersuchungen zur Antibiotika-Resistenz: folgt</w:t>
      </w:r>
      <w:r w:rsidR="00505ABB">
        <w:rPr>
          <w:rFonts w:ascii="Arial" w:hAnsi="Arial" w:cs="Arial"/>
          <w:bCs/>
          <w:color w:val="000000"/>
        </w:rPr>
        <w:br/>
      </w:r>
      <w:r w:rsidR="00505ABB">
        <w:rPr>
          <w:rFonts w:ascii="Arial" w:hAnsi="Arial" w:cs="Arial"/>
          <w:bCs/>
          <w:color w:val="000000"/>
        </w:rPr>
        <w:br/>
      </w:r>
    </w:p>
    <w:p w14:paraId="33024973" w14:textId="77777777" w:rsidR="00B12BB9" w:rsidRPr="007E1C70" w:rsidRDefault="00505ABB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B12BB9" w:rsidRPr="007E1C70">
        <w:rPr>
          <w:rFonts w:ascii="Arial" w:hAnsi="Arial" w:cs="Arial"/>
        </w:rPr>
        <w:t>Mit freundlichen Grüßen</w:t>
      </w:r>
    </w:p>
    <w:p w14:paraId="79C885A2" w14:textId="77777777" w:rsidR="00B12BB9" w:rsidRPr="007E1C70" w:rsidRDefault="00B12BB9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CBB9549" w14:textId="77777777" w:rsidR="00B12BB9" w:rsidRPr="001F11A5" w:rsidRDefault="00B12BB9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35AC7B1" w14:textId="77777777" w:rsidR="00B12BB9" w:rsidRPr="007E1C70" w:rsidRDefault="00B12BB9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CABB7A8" w14:textId="77777777" w:rsidR="00B12BB9" w:rsidRPr="00A16931" w:rsidRDefault="00B12BB9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BDF964B" w14:textId="38B0052B" w:rsidR="00505ABB" w:rsidRPr="00B12BB9" w:rsidRDefault="00505ABB" w:rsidP="00505ABB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24CB72F8" w14:textId="44201C17" w:rsidR="00505ABB" w:rsidRPr="009C44A9" w:rsidRDefault="00505ABB" w:rsidP="008310C6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p w14:paraId="4F62EEB8" w14:textId="5232E002" w:rsidR="007E1298" w:rsidRPr="009C44A9" w:rsidRDefault="007E1298" w:rsidP="00BE3378">
      <w:pPr>
        <w:rPr>
          <w:rFonts w:ascii="Arial" w:hAnsi="Arial" w:cs="Arial"/>
          <w:color w:val="000000"/>
        </w:rPr>
      </w:pP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0133" w14:textId="77777777" w:rsidR="00616076" w:rsidRDefault="00616076">
      <w:r>
        <w:separator/>
      </w:r>
    </w:p>
  </w:endnote>
  <w:endnote w:type="continuationSeparator" w:id="0">
    <w:p w14:paraId="24501566" w14:textId="77777777" w:rsidR="00616076" w:rsidRDefault="00616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CA40C" w14:textId="41CA7E4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16076">
      <w:rPr>
        <w:noProof/>
      </w:rPr>
      <w:pict w14:anchorId="227B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37BE2A2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56463E1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7586151" w14:textId="77777777" w:rsidR="003E20A1" w:rsidRPr="006A7241" w:rsidRDefault="003E20A1" w:rsidP="00442A30">
    <w:pPr>
      <w:rPr>
        <w:sz w:val="17"/>
        <w:szCs w:val="17"/>
      </w:rPr>
    </w:pPr>
  </w:p>
  <w:p w14:paraId="249A2B35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35C3E" w14:textId="19F1424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616076">
      <w:rPr>
        <w:noProof/>
      </w:rPr>
      <w:pict w14:anchorId="054428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29D6862D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5E6230C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DB4DC4" w14:textId="77777777" w:rsidR="00664DA3" w:rsidRPr="006A7241" w:rsidRDefault="00664DA3" w:rsidP="00442A30">
    <w:pPr>
      <w:rPr>
        <w:sz w:val="17"/>
        <w:szCs w:val="17"/>
      </w:rPr>
    </w:pPr>
  </w:p>
  <w:p w14:paraId="604319D7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EBC6" w14:textId="35E3ACA0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16076">
      <w:rPr>
        <w:noProof/>
      </w:rPr>
      <w:pict w14:anchorId="34B70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310C6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1F03E9B7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429E2B3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5EAE956" w14:textId="77777777" w:rsidR="003E20A1" w:rsidRPr="006A7241" w:rsidRDefault="003E20A1" w:rsidP="00442A30">
    <w:pPr>
      <w:rPr>
        <w:sz w:val="17"/>
        <w:szCs w:val="17"/>
      </w:rPr>
    </w:pPr>
  </w:p>
  <w:p w14:paraId="200648E8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EF94" w14:textId="77777777" w:rsidR="00616076" w:rsidRDefault="00616076">
      <w:r>
        <w:separator/>
      </w:r>
    </w:p>
  </w:footnote>
  <w:footnote w:type="continuationSeparator" w:id="0">
    <w:p w14:paraId="675439E5" w14:textId="77777777" w:rsidR="00616076" w:rsidRDefault="006160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DF31" w14:textId="44D529EA" w:rsidR="00B0442A" w:rsidRDefault="00B0442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616076">
      <w:rPr>
        <w:noProof/>
      </w:rPr>
      <w:pict w14:anchorId="276AB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16076">
      <w:rPr>
        <w:noProof/>
      </w:rPr>
      <w:pict w14:anchorId="7FF3CD48">
        <v:shape id="_x0000_s111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D6A4952" w14:textId="77777777" w:rsidR="00B0442A" w:rsidRDefault="00B0442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18BA58E" w14:textId="77777777" w:rsidR="00B0442A" w:rsidRDefault="00B0442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755B1F76" w14:textId="77777777" w:rsidR="00B0442A" w:rsidRDefault="00B0442A" w:rsidP="00AD2792">
    <w:pPr>
      <w:rPr>
        <w:sz w:val="12"/>
        <w:szCs w:val="12"/>
      </w:rPr>
    </w:pPr>
  </w:p>
  <w:p w14:paraId="43D2DAC4" w14:textId="77777777" w:rsidR="00B0442A" w:rsidRDefault="00B0442A" w:rsidP="00AD2792">
    <w:pPr>
      <w:pStyle w:val="Kopfzeile"/>
      <w:rPr>
        <w:sz w:val="12"/>
        <w:szCs w:val="12"/>
      </w:rPr>
    </w:pPr>
  </w:p>
  <w:p w14:paraId="0B1F766F" w14:textId="77777777" w:rsidR="00B0442A" w:rsidRDefault="00B0442A" w:rsidP="00AD2792">
    <w:pPr>
      <w:pStyle w:val="Kopfzeile"/>
      <w:rPr>
        <w:sz w:val="12"/>
        <w:szCs w:val="12"/>
      </w:rPr>
    </w:pPr>
  </w:p>
  <w:p w14:paraId="510F4302" w14:textId="77777777" w:rsidR="00B0442A" w:rsidRDefault="00B0442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6A2F190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9">
            <w:txbxContent>
              <w:p w14:paraId="741A014B" w14:textId="77777777" w:rsidR="00B0442A" w:rsidRDefault="00B0442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4B08E3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44D7488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A7C4BFD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D7C06CC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A1D8A70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A54CBB9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218344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9B3B60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F419DB4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34BD556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F442100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3B2F841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3EACE2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1F451DD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4F569FF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5F025E3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8EA75E5" w14:textId="77777777" w:rsidR="00B0442A" w:rsidRDefault="00B0442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B9928D" w14:textId="77777777" w:rsidR="00B0442A" w:rsidRDefault="00B044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B382C8C" w14:textId="77777777" w:rsidR="00B0442A" w:rsidRDefault="00B0442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11E47A" w14:textId="77777777" w:rsidR="00B0442A" w:rsidRPr="00EA0220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A7712A1" w14:textId="77777777" w:rsidR="00B0442A" w:rsidRPr="00EA0220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512A36C" w14:textId="77777777" w:rsidR="00B0442A" w:rsidRDefault="00B0442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71446AA" w14:textId="77777777" w:rsidR="00B0442A" w:rsidRDefault="00B0442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518A96E4" w14:textId="77777777" w:rsidR="00B0442A" w:rsidRDefault="00B0442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CCB89A3" w14:textId="77777777" w:rsidR="00B0442A" w:rsidRPr="00AD2792" w:rsidRDefault="00B0442A" w:rsidP="00AD2792"/>
  <w:p w14:paraId="680E93A8" w14:textId="376BFFC4" w:rsidR="000C6668" w:rsidRPr="001623D5" w:rsidRDefault="00B0442A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9D67" w14:textId="3A975516" w:rsidR="00B0442A" w:rsidRDefault="00B0442A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616076">
      <w:rPr>
        <w:noProof/>
      </w:rPr>
      <w:pict w14:anchorId="22B5F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11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16076">
      <w:rPr>
        <w:noProof/>
      </w:rPr>
      <w:pict w14:anchorId="3424F6BC">
        <v:shape id="_x0000_s1110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0D9224D" w14:textId="77777777" w:rsidR="00B0442A" w:rsidRDefault="00B0442A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505D26B" w14:textId="77777777" w:rsidR="00B0442A" w:rsidRDefault="00B0442A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3B6622AC" w14:textId="77777777" w:rsidR="00B0442A" w:rsidRPr="00000C19" w:rsidRDefault="00B0442A" w:rsidP="00D551B5">
    <w:pPr>
      <w:rPr>
        <w:sz w:val="12"/>
        <w:szCs w:val="12"/>
      </w:rPr>
    </w:pPr>
  </w:p>
  <w:p w14:paraId="584CE51E" w14:textId="77777777" w:rsidR="00B0442A" w:rsidRPr="00000C19" w:rsidRDefault="00B0442A" w:rsidP="00D551B5">
    <w:pPr>
      <w:rPr>
        <w:sz w:val="12"/>
        <w:szCs w:val="12"/>
      </w:rPr>
    </w:pPr>
  </w:p>
  <w:p w14:paraId="3E25E98C" w14:textId="18FE986D" w:rsidR="008E63A1" w:rsidRPr="003E20A1" w:rsidRDefault="00B0442A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016B3" w14:textId="6B151382" w:rsidR="00103AF2" w:rsidRDefault="00103AF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616076">
      <w:rPr>
        <w:noProof/>
      </w:rPr>
      <w:pict w14:anchorId="17D1E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6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16076">
      <w:rPr>
        <w:noProof/>
      </w:rPr>
      <w:pict w14:anchorId="102E8951">
        <v:shape id="Grafik 1" o:spid="_x0000_s1105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AF39E34" w14:textId="77777777" w:rsidR="00103AF2" w:rsidRDefault="00103AF2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F090E2D" w14:textId="77777777" w:rsidR="00103AF2" w:rsidRDefault="00103AF2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0971B3A9" w14:textId="77777777" w:rsidR="00103AF2" w:rsidRDefault="00103AF2" w:rsidP="00AD2792">
    <w:pPr>
      <w:rPr>
        <w:sz w:val="12"/>
        <w:szCs w:val="12"/>
      </w:rPr>
    </w:pPr>
  </w:p>
  <w:p w14:paraId="6A060FAB" w14:textId="77777777" w:rsidR="00103AF2" w:rsidRDefault="00103AF2" w:rsidP="00AD2792">
    <w:pPr>
      <w:pStyle w:val="Kopfzeile"/>
      <w:rPr>
        <w:sz w:val="12"/>
        <w:szCs w:val="12"/>
      </w:rPr>
    </w:pPr>
  </w:p>
  <w:p w14:paraId="0593F295" w14:textId="77777777" w:rsidR="00103AF2" w:rsidRDefault="00103AF2" w:rsidP="00AD2792">
    <w:pPr>
      <w:pStyle w:val="Kopfzeile"/>
      <w:rPr>
        <w:sz w:val="12"/>
        <w:szCs w:val="12"/>
      </w:rPr>
    </w:pPr>
  </w:p>
  <w:p w14:paraId="17CE0158" w14:textId="77777777" w:rsidR="00103AF2" w:rsidRDefault="0061607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1538D39B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4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01A9A2E" w14:textId="77777777" w:rsidR="00103AF2" w:rsidRDefault="00103AF2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799AB61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D508BD2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610BA20" w14:textId="77777777" w:rsidR="00103AF2" w:rsidRDefault="00103AF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AC1385D" w14:textId="77777777" w:rsidR="00103AF2" w:rsidRDefault="00103AF2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19C205A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D91EAFF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1F10B5D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74D9048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5A4D50E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F8E3BB8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E96068B" w14:textId="77777777" w:rsidR="00103AF2" w:rsidRDefault="00103AF2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85D059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496B59B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4C1DBE4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C1D98D7" w14:textId="77777777" w:rsidR="00103AF2" w:rsidRDefault="00103AF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7D2FDE" w14:textId="77777777" w:rsidR="00103AF2" w:rsidRDefault="00103AF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BA24797" w14:textId="77777777" w:rsidR="00103AF2" w:rsidRDefault="00103AF2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BA153EE" w14:textId="77777777" w:rsidR="00103AF2" w:rsidRDefault="00103AF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71DB6D8" w14:textId="77777777" w:rsidR="00103AF2" w:rsidRDefault="00103AF2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9FC26BB" w14:textId="77777777" w:rsidR="00103AF2" w:rsidRPr="00EA0220" w:rsidRDefault="00103AF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7966987D" w14:textId="77777777" w:rsidR="00103AF2" w:rsidRPr="00EA0220" w:rsidRDefault="00103AF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FF4FB54" w14:textId="77777777" w:rsidR="00103AF2" w:rsidRDefault="00103AF2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45AB28A" w14:textId="77777777" w:rsidR="00103AF2" w:rsidRDefault="00103AF2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03AF2">
      <w:rPr>
        <w:sz w:val="12"/>
        <w:szCs w:val="12"/>
      </w:rPr>
      <w:tab/>
    </w:r>
  </w:p>
  <w:p w14:paraId="55163DD2" w14:textId="77777777" w:rsidR="00103AF2" w:rsidRDefault="00103AF2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14E8B9D" w14:textId="77777777" w:rsidR="00103AF2" w:rsidRPr="00AD2792" w:rsidRDefault="00103AF2" w:rsidP="00AD2792"/>
  <w:p w14:paraId="7FEE8362" w14:textId="4D4ED635" w:rsidR="000B1866" w:rsidRPr="001623D5" w:rsidRDefault="00103AF2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2870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03AF2"/>
    <w:rsid w:val="0011012B"/>
    <w:rsid w:val="001160F0"/>
    <w:rsid w:val="001237D9"/>
    <w:rsid w:val="00127A08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1F2923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C4EBE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07D0"/>
    <w:rsid w:val="00357F12"/>
    <w:rsid w:val="003605A3"/>
    <w:rsid w:val="00361B3E"/>
    <w:rsid w:val="0037378F"/>
    <w:rsid w:val="00375BB7"/>
    <w:rsid w:val="003848AB"/>
    <w:rsid w:val="003855EA"/>
    <w:rsid w:val="00385785"/>
    <w:rsid w:val="003861CC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2AB"/>
    <w:rsid w:val="004A2716"/>
    <w:rsid w:val="004B78C1"/>
    <w:rsid w:val="004C3FF8"/>
    <w:rsid w:val="004D6D15"/>
    <w:rsid w:val="004E43A4"/>
    <w:rsid w:val="004E5963"/>
    <w:rsid w:val="004E5D23"/>
    <w:rsid w:val="004F69A6"/>
    <w:rsid w:val="0050415E"/>
    <w:rsid w:val="00504ADB"/>
    <w:rsid w:val="00505ABB"/>
    <w:rsid w:val="00512252"/>
    <w:rsid w:val="0051242D"/>
    <w:rsid w:val="00514E1B"/>
    <w:rsid w:val="00522D8E"/>
    <w:rsid w:val="00523FBC"/>
    <w:rsid w:val="00536844"/>
    <w:rsid w:val="005473B2"/>
    <w:rsid w:val="0055325D"/>
    <w:rsid w:val="00555B7A"/>
    <w:rsid w:val="00555E8D"/>
    <w:rsid w:val="0056352D"/>
    <w:rsid w:val="00577449"/>
    <w:rsid w:val="0058194F"/>
    <w:rsid w:val="005858E6"/>
    <w:rsid w:val="0059263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0DC5"/>
    <w:rsid w:val="005F3156"/>
    <w:rsid w:val="005F6606"/>
    <w:rsid w:val="0060062A"/>
    <w:rsid w:val="00604446"/>
    <w:rsid w:val="00611B57"/>
    <w:rsid w:val="00616076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709D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0022"/>
    <w:rsid w:val="006E12C7"/>
    <w:rsid w:val="006E1610"/>
    <w:rsid w:val="006E2008"/>
    <w:rsid w:val="006E2CCA"/>
    <w:rsid w:val="006F101C"/>
    <w:rsid w:val="006F19C7"/>
    <w:rsid w:val="006F6072"/>
    <w:rsid w:val="00700969"/>
    <w:rsid w:val="00701568"/>
    <w:rsid w:val="0070738E"/>
    <w:rsid w:val="007104BC"/>
    <w:rsid w:val="00745278"/>
    <w:rsid w:val="007508A1"/>
    <w:rsid w:val="00755644"/>
    <w:rsid w:val="0076291A"/>
    <w:rsid w:val="0078044B"/>
    <w:rsid w:val="00794050"/>
    <w:rsid w:val="007B05CD"/>
    <w:rsid w:val="007B16C7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0C6"/>
    <w:rsid w:val="0083466D"/>
    <w:rsid w:val="00836FE8"/>
    <w:rsid w:val="00845C88"/>
    <w:rsid w:val="00847F17"/>
    <w:rsid w:val="00854F47"/>
    <w:rsid w:val="008705EC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11F2"/>
    <w:rsid w:val="008E63A1"/>
    <w:rsid w:val="008F360A"/>
    <w:rsid w:val="009047BA"/>
    <w:rsid w:val="00904E2F"/>
    <w:rsid w:val="00911449"/>
    <w:rsid w:val="00921B94"/>
    <w:rsid w:val="00924820"/>
    <w:rsid w:val="0093322D"/>
    <w:rsid w:val="00937343"/>
    <w:rsid w:val="009377D6"/>
    <w:rsid w:val="00944730"/>
    <w:rsid w:val="009620B7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442A"/>
    <w:rsid w:val="00B05C87"/>
    <w:rsid w:val="00B06D07"/>
    <w:rsid w:val="00B12BB9"/>
    <w:rsid w:val="00B2333C"/>
    <w:rsid w:val="00B2421D"/>
    <w:rsid w:val="00B269A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4DB8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E3378"/>
    <w:rsid w:val="00BE4A22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21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7350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1C6F"/>
    <w:rsid w:val="00E9420E"/>
    <w:rsid w:val="00E94AE5"/>
    <w:rsid w:val="00E97708"/>
    <w:rsid w:val="00EA0622"/>
    <w:rsid w:val="00EA076A"/>
    <w:rsid w:val="00EA14B3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163F5"/>
    <w:rsid w:val="00F2288C"/>
    <w:rsid w:val="00F26692"/>
    <w:rsid w:val="00F4005F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184F"/>
    <w:rsid w:val="00F96824"/>
    <w:rsid w:val="00FA5B61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B74AAF"/>
  <w15:docId w15:val="{8D072EC0-EFC6-4CD5-A4BB-6122C34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3B3DED-CFA9-45EF-8D5D-9C8C4E328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276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16</cp:revision>
  <cp:lastPrinted>2015-05-19T09:27:00Z</cp:lastPrinted>
  <dcterms:created xsi:type="dcterms:W3CDTF">2018-07-25T19:56:00Z</dcterms:created>
  <dcterms:modified xsi:type="dcterms:W3CDTF">2022-10-30T22:28:00Z</dcterms:modified>
</cp:coreProperties>
</file>