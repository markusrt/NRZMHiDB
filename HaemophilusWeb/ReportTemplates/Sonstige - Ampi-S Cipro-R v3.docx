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0419" w14:textId="77777777" w:rsidR="00343A2F" w:rsidRDefault="00A60D96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343A2F">
        <w:rPr>
          <w:rFonts w:ascii="Arial" w:hAnsi="Arial" w:cs="Arial"/>
        </w:rPr>
        <w:t>{SenderName}</w:t>
      </w:r>
    </w:p>
    <w:p w14:paraId="5F8FF611" w14:textId="77777777" w:rsidR="00343A2F" w:rsidRPr="004659AD" w:rsidRDefault="00343A2F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0DFD2DA" w14:textId="77777777" w:rsidR="00343A2F" w:rsidRPr="004659AD" w:rsidRDefault="00343A2F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5A8C585" w14:textId="77777777" w:rsidR="00343A2F" w:rsidRPr="00270250" w:rsidRDefault="00343A2F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06AE4E5F" w14:textId="77777777" w:rsidR="00343A2F" w:rsidRPr="007E1298" w:rsidRDefault="00343A2F" w:rsidP="00644979">
      <w:pPr>
        <w:rPr>
          <w:rFonts w:ascii="Arial" w:hAnsi="Arial" w:cs="Arial"/>
          <w:b/>
          <w:bCs/>
        </w:rPr>
      </w:pPr>
    </w:p>
    <w:p w14:paraId="680137D3" w14:textId="77777777" w:rsidR="00343A2F" w:rsidRDefault="00343A2F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11C78507" w14:textId="77777777" w:rsidR="00343A2F" w:rsidRDefault="00343A2F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2E471C2F" w14:textId="77777777" w:rsidR="00343A2F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0D08169D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0A5834C5" w14:textId="77777777" w:rsidR="00343A2F" w:rsidRDefault="00343A2F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74ED11BA" w14:textId="77777777" w:rsidR="00343A2F" w:rsidRPr="000E6D63" w:rsidRDefault="00343A2F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343A2F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343A2F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343A2F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343A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43A2F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343A2F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43A2F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343A2F" w:rsidRPr="00F923CE" w14:paraId="7166270F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110B37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83C83" w14:textId="77777777" w:rsidR="00343A2F" w:rsidRPr="0051595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343A2F" w:rsidRPr="00F923CE" w14:paraId="6BE2F8F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55080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E27A0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343A2F" w:rsidRPr="00F923CE" w14:paraId="7A8EDE0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7625BF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9300B4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343A2F" w:rsidRPr="00F923CE" w14:paraId="089150B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E83D7B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B859A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343A2F" w:rsidRPr="00F923CE" w14:paraId="39FA5DFD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177C8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D1990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343A2F" w:rsidRPr="00F923CE" w14:paraId="37D1DECA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480FC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0527BA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343A2F" w:rsidRPr="00F923CE" w14:paraId="1EE83A72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CCB85" w14:textId="77777777" w:rsidR="00343A2F" w:rsidRPr="00F923CE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86284" w14:textId="77777777" w:rsidR="00343A2F" w:rsidRPr="00D30BF0" w:rsidRDefault="00343A2F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E16EEBF" w14:textId="77777777" w:rsidR="00343A2F" w:rsidRPr="009B6F20" w:rsidRDefault="00343A2F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343A2F" w:rsidRPr="00D30BF0" w14:paraId="1E0DAFB3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0D1EC3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605AE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CA7C9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43A2F" w:rsidRPr="00D30BF0" w14:paraId="4729859C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0E1A2C2A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1CFB56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2CEEE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343A2F" w:rsidRPr="00D30BF0" w14:paraId="2B8245C4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EF782F9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343A2F" w14:paraId="7EFE960A" w14:textId="77777777" w:rsidTr="001421A2">
              <w:tc>
                <w:tcPr>
                  <w:tcW w:w="1914" w:type="dxa"/>
                  <w:shd w:val="clear" w:color="auto" w:fill="auto"/>
                </w:tcPr>
                <w:p w14:paraId="18684102" w14:textId="77777777" w:rsidR="00343A2F" w:rsidRPr="00665A18" w:rsidRDefault="00343A2F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7292A631" w14:textId="77777777" w:rsidR="00343A2F" w:rsidRPr="00665A18" w:rsidRDefault="00343A2F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07CF01BC" w14:textId="77777777" w:rsidR="00343A2F" w:rsidRPr="00D30BF0" w:rsidRDefault="00343A2F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FBB3A15" w14:textId="77777777" w:rsidR="00343A2F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0CB01538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5A2AB3CC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33408AA0" w14:textId="77777777" w:rsidR="00343A2F" w:rsidRPr="0001760C" w:rsidRDefault="00343A2F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E12FD15" w14:textId="77777777" w:rsidR="00343A2F" w:rsidRPr="00644979" w:rsidRDefault="00343A2F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1FE3CF1C" w14:textId="57638E18" w:rsidR="00EF6C6A" w:rsidRPr="001623D5" w:rsidRDefault="00A60D96" w:rsidP="00EF6C6A">
      <w:pPr>
        <w:pStyle w:val="Kopfzeile"/>
      </w:pPr>
      <w:r>
        <w:fldChar w:fldCharType="end"/>
      </w:r>
    </w:p>
    <w:p w14:paraId="018D264A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F029271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69D44DF0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40B8BD50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A43774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942917D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66B910E3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10BECEC0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30E581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5855667B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5F496283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1D5526AA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489D3DBE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64C9B917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29CEA563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77AB8E5E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0B81B053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0956238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356841B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3916D0BB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3B52765E" w14:textId="77777777" w:rsidR="006F68A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6593C538" w14:textId="77777777" w:rsidR="006F68AA" w:rsidRPr="0080037A" w:rsidRDefault="006F68AA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79B4511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3AB55838" w14:textId="77777777" w:rsidR="00317A92" w:rsidRPr="0095210A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5A063B47" w14:textId="77777777" w:rsidR="00317A92" w:rsidRPr="00A537E4" w:rsidRDefault="00317A92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747DD726" w14:textId="1872D4A9" w:rsidR="008E63A1" w:rsidRPr="00A537E4" w:rsidRDefault="008E63A1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4154EF59" w14:textId="77777777" w:rsidR="00A537E4" w:rsidRPr="00A537E4" w:rsidRDefault="00723521" w:rsidP="007E1C70">
      <w:p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A537E4" w:rsidRPr="00A537E4">
        <w:rPr>
          <w:rFonts w:ascii="Arial" w:hAnsi="Arial" w:cs="Arial"/>
          <w:lang w:val="en-US"/>
        </w:rPr>
        <w:t>Mit freundlichen Grüßen</w:t>
      </w:r>
    </w:p>
    <w:p w14:paraId="726F0544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br/>
      </w:r>
    </w:p>
    <w:p w14:paraId="2829FD09" w14:textId="77777777" w:rsidR="00A537E4" w:rsidRPr="00A537E4" w:rsidRDefault="00A537E4" w:rsidP="007E1C70">
      <w:pPr>
        <w:rPr>
          <w:rFonts w:ascii="Arial" w:hAnsi="Arial" w:cs="Arial"/>
          <w:lang w:val="en-US"/>
        </w:rPr>
      </w:pPr>
      <w:r w:rsidRPr="00A537E4">
        <w:rPr>
          <w:rFonts w:ascii="Arial" w:hAnsi="Arial" w:cs="Arial"/>
          <w:lang w:val="en-US"/>
        </w:rPr>
        <w:t>{Signer}</w:t>
      </w:r>
      <w:r w:rsidRPr="00A537E4">
        <w:rPr>
          <w:rFonts w:ascii="Arial" w:hAnsi="Arial" w:cs="Arial"/>
          <w:sz w:val="12"/>
          <w:szCs w:val="12"/>
          <w:lang w:val="en-US"/>
        </w:rPr>
        <w:t>{#HasCommentOrAnnouncement}</w:t>
      </w:r>
    </w:p>
    <w:p w14:paraId="6DDD1B82" w14:textId="77777777" w:rsidR="00A537E4" w:rsidRPr="007E1C70" w:rsidRDefault="00A537E4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251BD7E2" w14:textId="226E0DAE" w:rsidR="007E1298" w:rsidRPr="001F21BC" w:rsidRDefault="00A537E4" w:rsidP="00E20E75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723521">
        <w:rPr>
          <w:rFonts w:ascii="Arial" w:hAnsi="Arial" w:cs="Arial"/>
          <w:color w:val="000000"/>
        </w:rPr>
        <w:fldChar w:fldCharType="end"/>
      </w:r>
    </w:p>
    <w:sectPr w:rsidR="007E1298" w:rsidRPr="001F21BC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26A6D" w14:textId="77777777" w:rsidR="0078713B" w:rsidRDefault="0078713B">
      <w:r>
        <w:separator/>
      </w:r>
    </w:p>
  </w:endnote>
  <w:endnote w:type="continuationSeparator" w:id="0">
    <w:p w14:paraId="4BAB44B3" w14:textId="77777777" w:rsidR="0078713B" w:rsidRDefault="0078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499E" w14:textId="77777777" w:rsidR="006F68AA" w:rsidRDefault="006F68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A6B2" w14:textId="231F02D9" w:rsidR="00B2605F" w:rsidRPr="006A7241" w:rsidRDefault="00B2605F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A3C4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5651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5651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999DE9F" w14:textId="77777777" w:rsidR="00B2605F" w:rsidRPr="006A7241" w:rsidRDefault="00B2605F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FE3939" w14:textId="77777777" w:rsidR="00B2605F" w:rsidRPr="006A7241" w:rsidRDefault="00B2605F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E63A24" w14:textId="77777777" w:rsidR="00B2605F" w:rsidRPr="006A7241" w:rsidRDefault="00B2605F" w:rsidP="00442A30">
    <w:pPr>
      <w:rPr>
        <w:sz w:val="17"/>
        <w:szCs w:val="17"/>
      </w:rPr>
    </w:pPr>
  </w:p>
  <w:p w14:paraId="7795CA7D" w14:textId="0051496E" w:rsidR="008E63A1" w:rsidRPr="006F7346" w:rsidRDefault="00B2605F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4706" w14:textId="6B378B08" w:rsidR="00B2605F" w:rsidRPr="006A7241" w:rsidRDefault="00B2605F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16938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513282829" o:spid="_x0000_s1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5651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5651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59F8973" w14:textId="77777777" w:rsidR="00B2605F" w:rsidRPr="006A7241" w:rsidRDefault="00B2605F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468B334" w14:textId="77777777" w:rsidR="00B2605F" w:rsidRPr="006A7241" w:rsidRDefault="00B2605F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FAFB518" w14:textId="77777777" w:rsidR="00B2605F" w:rsidRPr="006A7241" w:rsidRDefault="00B2605F" w:rsidP="00442A30">
    <w:pPr>
      <w:rPr>
        <w:sz w:val="17"/>
        <w:szCs w:val="17"/>
      </w:rPr>
    </w:pPr>
  </w:p>
  <w:p w14:paraId="6A14F6E8" w14:textId="22C34671" w:rsidR="005B1304" w:rsidRPr="006F7346" w:rsidRDefault="00B2605F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C97F0" w14:textId="77777777" w:rsidR="0078713B" w:rsidRDefault="0078713B">
      <w:r>
        <w:separator/>
      </w:r>
    </w:p>
  </w:footnote>
  <w:footnote w:type="continuationSeparator" w:id="0">
    <w:p w14:paraId="558C7203" w14:textId="77777777" w:rsidR="0078713B" w:rsidRDefault="00787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C931" w14:textId="77777777" w:rsidR="006F68AA" w:rsidRDefault="006F68A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3552" w14:textId="533D86C7" w:rsidR="001212E6" w:rsidRDefault="0080539E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6CA39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11C84FA">
        <v:shape id="Grafik 8" o:spid="_x0000_s1096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1212E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D7C32BA" w14:textId="77777777" w:rsidR="001212E6" w:rsidRDefault="001212E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0B2DC4B" w14:textId="77777777" w:rsidR="001212E6" w:rsidRPr="00A059AE" w:rsidRDefault="001212E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58B9F11A" w14:textId="77777777" w:rsidR="001212E6" w:rsidRPr="00000C19" w:rsidRDefault="001212E6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706353B3" w14:textId="77777777" w:rsidR="001212E6" w:rsidRPr="00000C19" w:rsidRDefault="001212E6" w:rsidP="00D551B5">
    <w:pPr>
      <w:rPr>
        <w:sz w:val="12"/>
        <w:szCs w:val="12"/>
      </w:rPr>
    </w:pPr>
  </w:p>
  <w:p w14:paraId="14C314C7" w14:textId="2D941EA6" w:rsidR="008E63A1" w:rsidRPr="006F7346" w:rsidRDefault="0080539E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64938" w14:textId="42019A1B" w:rsidR="0055651D" w:rsidRDefault="001F21BC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79B37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98917585" o:spid="_x0000_s1104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1418439">
        <v:shape id="Grafik 373299733" o:spid="_x0000_s1103" type="#_x0000_t75" alt="RKI_Logo-NRZKL-Deu_RGB-1.JPG" style="position:absolute;margin-left:449.25pt;margin-top:6.75pt;width:55pt;height:5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55651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39B395A1" w14:textId="77777777" w:rsidR="0055651D" w:rsidRDefault="0055651D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39800260" w14:textId="77777777" w:rsidR="0055651D" w:rsidRPr="00635E31" w:rsidRDefault="0055651D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EE80240" w14:textId="77777777" w:rsidR="0055651D" w:rsidRDefault="0055651D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5AB483D" w14:textId="77777777" w:rsidR="0055651D" w:rsidRDefault="0055651D" w:rsidP="00AD2792">
    <w:pPr>
      <w:rPr>
        <w:sz w:val="12"/>
        <w:szCs w:val="12"/>
      </w:rPr>
    </w:pPr>
  </w:p>
  <w:p w14:paraId="36FF10B8" w14:textId="77777777" w:rsidR="0055651D" w:rsidRDefault="0055651D" w:rsidP="00AD2792">
    <w:pPr>
      <w:pStyle w:val="Kopfzeile"/>
      <w:rPr>
        <w:sz w:val="12"/>
        <w:szCs w:val="12"/>
      </w:rPr>
    </w:pPr>
  </w:p>
  <w:p w14:paraId="72314466" w14:textId="77777777" w:rsidR="0055651D" w:rsidRDefault="0055651D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4BFBE0D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2" type="#_x0000_t202" style="position:absolute;margin-left:364.1pt;margin-top:2.3pt;width:156.8pt;height:304.25pt;z-index: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4AEAAB99" w14:textId="77777777" w:rsidR="0055651D" w:rsidRDefault="0055651D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7C5F33C" w14:textId="77777777" w:rsidR="0055651D" w:rsidRDefault="0055651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01118CA" w14:textId="77777777" w:rsidR="0055651D" w:rsidRDefault="0055651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5AF0EEF9" w14:textId="77777777" w:rsidR="0055651D" w:rsidRDefault="0055651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80CAE61" w14:textId="77777777" w:rsidR="0055651D" w:rsidRDefault="0055651D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98ABCF8" w14:textId="77777777" w:rsidR="0055651D" w:rsidRDefault="0055651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A8047FD" w14:textId="77777777" w:rsidR="0055651D" w:rsidRDefault="0055651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5656A334" w14:textId="77777777" w:rsidR="0055651D" w:rsidRDefault="0055651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4BFEA1D" w14:textId="77777777" w:rsidR="0055651D" w:rsidRDefault="0055651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61854DC6" w14:textId="77777777" w:rsidR="0055651D" w:rsidRDefault="0055651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2058CB4" w14:textId="77777777" w:rsidR="0055651D" w:rsidRDefault="0055651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39F3C52F" w14:textId="77777777" w:rsidR="0055651D" w:rsidRDefault="0055651D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7E07636" w14:textId="77777777" w:rsidR="0055651D" w:rsidRDefault="0055651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5923E329" w14:textId="77777777" w:rsidR="0055651D" w:rsidRDefault="0055651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50CE8B2A" w14:textId="77777777" w:rsidR="0055651D" w:rsidRDefault="0055651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1EBD99FC" w14:textId="77777777" w:rsidR="0055651D" w:rsidRDefault="0055651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AC91636" w14:textId="77777777" w:rsidR="0055651D" w:rsidRDefault="0055651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F660243" w14:textId="77777777" w:rsidR="0055651D" w:rsidRDefault="0055651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4771ACDD" w14:textId="77777777" w:rsidR="0055651D" w:rsidRDefault="0055651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F018308" w14:textId="77777777" w:rsidR="0055651D" w:rsidRDefault="0055651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80CC790" w14:textId="77777777" w:rsidR="0055651D" w:rsidRPr="00635E31" w:rsidRDefault="0055651D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D50AA52" w14:textId="77777777" w:rsidR="0055651D" w:rsidRPr="00635E31" w:rsidRDefault="0055651D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6AA2B872" w14:textId="77777777" w:rsidR="0055651D" w:rsidRDefault="0055651D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F8AD124" w14:textId="77777777" w:rsidR="0055651D" w:rsidRDefault="0055651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6719E9EC" w14:textId="77777777" w:rsidR="0055651D" w:rsidRDefault="0055651D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68300016" w14:textId="77777777" w:rsidR="0055651D" w:rsidRPr="00AD2792" w:rsidRDefault="0055651D" w:rsidP="00AD2792"/>
  <w:p w14:paraId="577BDC3F" w14:textId="0C6116D5" w:rsidR="000B1866" w:rsidRPr="00EF6C6A" w:rsidRDefault="001F21BC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4580839">
    <w:abstractNumId w:val="1"/>
  </w:num>
  <w:num w:numId="2" w16cid:durableId="1879901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47023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A53CD"/>
    <w:rsid w:val="000B1866"/>
    <w:rsid w:val="000B311F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438B"/>
    <w:rsid w:val="001160F0"/>
    <w:rsid w:val="001212E6"/>
    <w:rsid w:val="001237D9"/>
    <w:rsid w:val="00127EC6"/>
    <w:rsid w:val="00132DE7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C5541"/>
    <w:rsid w:val="001D1F37"/>
    <w:rsid w:val="001D2B5A"/>
    <w:rsid w:val="001D7C7E"/>
    <w:rsid w:val="001E11A4"/>
    <w:rsid w:val="001E704E"/>
    <w:rsid w:val="001F21BC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4FA4"/>
    <w:rsid w:val="002D7741"/>
    <w:rsid w:val="002E4530"/>
    <w:rsid w:val="00312A5E"/>
    <w:rsid w:val="00312EB2"/>
    <w:rsid w:val="003136E9"/>
    <w:rsid w:val="003175AE"/>
    <w:rsid w:val="00317A92"/>
    <w:rsid w:val="00343A2F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07A89"/>
    <w:rsid w:val="00410FA9"/>
    <w:rsid w:val="00411F66"/>
    <w:rsid w:val="00426342"/>
    <w:rsid w:val="004369C7"/>
    <w:rsid w:val="004455BC"/>
    <w:rsid w:val="00445EE5"/>
    <w:rsid w:val="00456949"/>
    <w:rsid w:val="00471453"/>
    <w:rsid w:val="00476353"/>
    <w:rsid w:val="00476671"/>
    <w:rsid w:val="00480AC0"/>
    <w:rsid w:val="00485019"/>
    <w:rsid w:val="004904CB"/>
    <w:rsid w:val="004959C0"/>
    <w:rsid w:val="0049666D"/>
    <w:rsid w:val="004A2014"/>
    <w:rsid w:val="004A21CB"/>
    <w:rsid w:val="004A2716"/>
    <w:rsid w:val="004A5D50"/>
    <w:rsid w:val="004A61C8"/>
    <w:rsid w:val="004B78C1"/>
    <w:rsid w:val="004C3FF8"/>
    <w:rsid w:val="004D6D15"/>
    <w:rsid w:val="004E43A4"/>
    <w:rsid w:val="004E5963"/>
    <w:rsid w:val="004F69A6"/>
    <w:rsid w:val="005039A0"/>
    <w:rsid w:val="0050415E"/>
    <w:rsid w:val="00504ADB"/>
    <w:rsid w:val="00512252"/>
    <w:rsid w:val="0051242D"/>
    <w:rsid w:val="00516330"/>
    <w:rsid w:val="00522D8E"/>
    <w:rsid w:val="00523FBC"/>
    <w:rsid w:val="005473B2"/>
    <w:rsid w:val="0055325D"/>
    <w:rsid w:val="00555B7A"/>
    <w:rsid w:val="00555E8D"/>
    <w:rsid w:val="0055651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813F4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E4AFB"/>
    <w:rsid w:val="006F101C"/>
    <w:rsid w:val="006F19C7"/>
    <w:rsid w:val="006F378C"/>
    <w:rsid w:val="006F6072"/>
    <w:rsid w:val="006F68AA"/>
    <w:rsid w:val="006F7346"/>
    <w:rsid w:val="00700969"/>
    <w:rsid w:val="00701568"/>
    <w:rsid w:val="007104BC"/>
    <w:rsid w:val="00723521"/>
    <w:rsid w:val="00745278"/>
    <w:rsid w:val="007508A1"/>
    <w:rsid w:val="00755644"/>
    <w:rsid w:val="0076291A"/>
    <w:rsid w:val="0078044B"/>
    <w:rsid w:val="0078713B"/>
    <w:rsid w:val="00793405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6C17"/>
    <w:rsid w:val="007E7AD7"/>
    <w:rsid w:val="007F0DBC"/>
    <w:rsid w:val="0080539E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6017E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5DE"/>
    <w:rsid w:val="008B0B5F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5210A"/>
    <w:rsid w:val="00955635"/>
    <w:rsid w:val="00964655"/>
    <w:rsid w:val="00965DA0"/>
    <w:rsid w:val="00966F36"/>
    <w:rsid w:val="00974193"/>
    <w:rsid w:val="00993AE8"/>
    <w:rsid w:val="009A0D55"/>
    <w:rsid w:val="009A36DA"/>
    <w:rsid w:val="009A6FCA"/>
    <w:rsid w:val="009A7230"/>
    <w:rsid w:val="009C44A9"/>
    <w:rsid w:val="009C485F"/>
    <w:rsid w:val="009C77DD"/>
    <w:rsid w:val="009E46CF"/>
    <w:rsid w:val="009E4C88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37E4"/>
    <w:rsid w:val="00A60D96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2605F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136D3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09BA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20E75"/>
    <w:rsid w:val="00E53E0F"/>
    <w:rsid w:val="00E61E89"/>
    <w:rsid w:val="00E62540"/>
    <w:rsid w:val="00E67F95"/>
    <w:rsid w:val="00E705F4"/>
    <w:rsid w:val="00E71FD5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318A5984"/>
  <w15:docId w15:val="{EDFFF140-B163-49DC-A04B-30493CFC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5306D5-0CF3-4C48-9EF8-62BDD7148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385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34</cp:revision>
  <cp:lastPrinted>2015-05-19T09:27:00Z</cp:lastPrinted>
  <dcterms:created xsi:type="dcterms:W3CDTF">2015-05-19T21:00:00Z</dcterms:created>
  <dcterms:modified xsi:type="dcterms:W3CDTF">2025-04-23T05:36:00Z</dcterms:modified>
</cp:coreProperties>
</file>