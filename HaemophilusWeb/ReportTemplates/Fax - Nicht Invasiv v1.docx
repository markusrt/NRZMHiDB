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46B18D7D" w14:textId="77777777" w:rsidR="00C24808" w:rsidRDefault="005937B8" w:rsidP="004C65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7F015F">
        <w:rPr>
          <w:rFonts w:ascii="Arial" w:hAnsi="Arial" w:cs="Arial"/>
        </w:rPr>
        <w:fldChar w:fldCharType="begin"/>
      </w:r>
      <w:r w:rsidR="007F015F">
        <w:rPr>
          <w:rFonts w:ascii="Arial" w:hAnsi="Arial" w:cs="Arial"/>
        </w:rPr>
        <w:instrText xml:space="preserve"> INCLUDETEXT  "D:\\Development\\NRZMHiDB\\HaemophilusWeb\\ReportTemplates\\Nicht Invasiv v1.docx" </w:instrText>
      </w:r>
      <w:r w:rsidR="007F015F">
        <w:rPr>
          <w:rFonts w:ascii="Arial" w:hAnsi="Arial" w:cs="Arial"/>
        </w:rPr>
        <w:fldChar w:fldCharType="separate"/>
      </w:r>
      <w:r w:rsidR="00C24808">
        <w:fldChar w:fldCharType="begin"/>
      </w:r>
      <w:r w:rsidR="00C24808">
        <w:instrText xml:space="preserve"> INCLUDETEXT  "D:\\Development\\NRZMHiDB\\HaemophilusWeb\\ReportTemplates\\includes\\Seite 1 - Keine Resistenz.docx" </w:instrText>
      </w:r>
      <w:r w:rsidR="00C24808">
        <w:fldChar w:fldCharType="separate"/>
      </w:r>
      <w:r w:rsidR="00C24808">
        <w:rPr>
          <w:rFonts w:ascii="Arial" w:hAnsi="Arial" w:cs="Arial"/>
        </w:rPr>
        <w:t>{SenderName}</w:t>
      </w:r>
    </w:p>
    <w:p w14:paraId="248DD31F" w14:textId="77777777" w:rsidR="00C24808" w:rsidRPr="004659AD" w:rsidRDefault="00C2480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FE91683" w14:textId="77777777" w:rsidR="00C24808" w:rsidRPr="004659AD" w:rsidRDefault="00C24808" w:rsidP="004C65CE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11A004" w14:textId="77777777" w:rsidR="00C24808" w:rsidRPr="00270250" w:rsidRDefault="00C24808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B34A02E" w14:textId="77777777" w:rsidR="00C24808" w:rsidRPr="007E1298" w:rsidRDefault="00C24808" w:rsidP="004C65CE">
      <w:pPr>
        <w:rPr>
          <w:rFonts w:ascii="Arial" w:hAnsi="Arial" w:cs="Arial"/>
          <w:b/>
          <w:bCs/>
        </w:rPr>
      </w:pPr>
    </w:p>
    <w:p w14:paraId="1CF1DFAD" w14:textId="77777777" w:rsidR="00C24808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61EB6F5" w14:textId="77777777" w:rsidR="00C24808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635D96F0" w14:textId="77777777" w:rsidR="00C24808" w:rsidRPr="003136E9" w:rsidRDefault="00C24808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A0DE86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6">
              <w:txbxContent>
                <w:p w14:paraId="258597D1" w14:textId="77777777" w:rsidR="00C24808" w:rsidRDefault="00C24808" w:rsidP="00FB0CE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11DFE4D" w14:textId="77777777" w:rsidR="00C24808" w:rsidRPr="000E6D63" w:rsidRDefault="00C24808" w:rsidP="00FB0CE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pPr w:leftFromText="141" w:rightFromText="141" w:vertAnchor="text" w:tblpY="1"/>
        <w:tblOverlap w:val="never"/>
        <w:tblW w:w="66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C24808" w:rsidRPr="00F923CE" w14:paraId="178A7524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46F66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25959" w14:textId="77777777" w:rsidR="00C24808" w:rsidRPr="0051595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C24808" w:rsidRPr="00F923CE" w14:paraId="15652A1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C9655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013D2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C24808" w:rsidRPr="00F923CE" w14:paraId="6111287D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BB2A7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1A0C4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C24808" w:rsidRPr="00F923CE" w14:paraId="57FA8D6C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B2078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98C5C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C24808" w:rsidRPr="00F923CE" w14:paraId="390E463B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104692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01CD2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C24808" w:rsidRPr="00F923CE" w14:paraId="2AD0C30F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92A22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25F5A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C24808" w:rsidRPr="00F923CE" w14:paraId="30B18672" w14:textId="77777777" w:rsidTr="00FB0CE8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7D53E" w14:textId="77777777" w:rsidR="00C24808" w:rsidRPr="00F923CE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C673D" w14:textId="77777777" w:rsidR="00C24808" w:rsidRPr="00D30BF0" w:rsidRDefault="00C24808" w:rsidP="00FB0CE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57FA3D9" w14:textId="77777777" w:rsidR="00C24808" w:rsidRPr="009B6F20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br w:type="textWrapping" w:clear="all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C24808" w:rsidRPr="00D30BF0" w14:paraId="3DB2E03C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CBD8CE8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D36849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A7B7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24808" w:rsidRPr="00D30BF0" w14:paraId="1A838084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5145F3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F5412F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93F9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24808" w:rsidRPr="00D30BF0" w14:paraId="030DD613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1E5FF40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24808" w14:paraId="57F70F17" w14:textId="77777777" w:rsidTr="004A35E5">
              <w:tc>
                <w:tcPr>
                  <w:tcW w:w="1914" w:type="dxa"/>
                  <w:shd w:val="clear" w:color="auto" w:fill="auto"/>
                </w:tcPr>
                <w:p w14:paraId="2F7E160A" w14:textId="77777777" w:rsidR="00C24808" w:rsidRPr="00665A18" w:rsidRDefault="00C24808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32044AB" w14:textId="77777777" w:rsidR="00C24808" w:rsidRPr="00665A18" w:rsidRDefault="00C24808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3C0ABD52" w14:textId="77777777" w:rsidR="00C24808" w:rsidRPr="00D30BF0" w:rsidRDefault="00C24808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4DA3DDD" w14:textId="77777777" w:rsidR="00C24808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843284" w14:textId="77777777" w:rsidR="00C24808" w:rsidRPr="004C65CE" w:rsidRDefault="00C24808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66CE669" w14:textId="77777777" w:rsidR="00C24808" w:rsidRPr="00D204CD" w:rsidRDefault="00C24808" w:rsidP="00456FE3">
      <w:pPr>
        <w:pStyle w:val="Kopfzeile"/>
        <w:rPr>
          <w:rFonts w:ascii="Arial" w:hAnsi="Arial" w:cs="Arial"/>
          <w:sz w:val="20"/>
          <w:szCs w:val="20"/>
          <w:lang w:val="en-US"/>
        </w:rPr>
      </w:pPr>
      <w:r>
        <w:fldChar w:fldCharType="end"/>
      </w:r>
    </w:p>
    <w:p w14:paraId="4AD04B52" w14:textId="77777777" w:rsidR="00C24808" w:rsidRPr="00D204CD" w:rsidRDefault="00C24808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2CC002BD" w14:textId="77777777" w:rsidR="00C24808" w:rsidRPr="007E1C70" w:rsidRDefault="00C2480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5D35CFA5" w14:textId="77777777" w:rsidR="00C24808" w:rsidRPr="007E1C70" w:rsidRDefault="00C2480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46BD59D" w14:textId="77777777" w:rsidR="00C24808" w:rsidRPr="001F11A5" w:rsidRDefault="00C2480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7EEDEB8" w14:textId="77777777" w:rsidR="00C24808" w:rsidRPr="007E1C70" w:rsidRDefault="00C2480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1E32E41" w14:textId="77777777" w:rsidR="00C24808" w:rsidRPr="00A16931" w:rsidRDefault="00C2480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5798B2E" w14:textId="2E259BA3" w:rsidR="00C24808" w:rsidRPr="00E75BB9" w:rsidRDefault="00C24808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FF0D7D6" w14:textId="1BDE980D" w:rsidR="007E1298" w:rsidRPr="009C44A9" w:rsidRDefault="007F015F" w:rsidP="007F015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BED1" w14:textId="77777777" w:rsidR="00503576" w:rsidRDefault="00503576">
      <w:r>
        <w:separator/>
      </w:r>
    </w:p>
  </w:endnote>
  <w:endnote w:type="continuationSeparator" w:id="0">
    <w:p w14:paraId="377C5909" w14:textId="77777777" w:rsidR="00503576" w:rsidRDefault="0050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140658F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2480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2480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80B7D9B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24BA4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2C1160D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2480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2480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4A47" w14:textId="77777777" w:rsidR="00503576" w:rsidRDefault="00503576">
      <w:r>
        <w:separator/>
      </w:r>
    </w:p>
  </w:footnote>
  <w:footnote w:type="continuationSeparator" w:id="0">
    <w:p w14:paraId="23596282" w14:textId="77777777" w:rsidR="00503576" w:rsidRDefault="00503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8355" w14:textId="54CEF8F1" w:rsidR="00E13EF0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79927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C1E13F1">
        <v:shape id="Grafik 6" o:spid="_x0000_s113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74DF0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3F5C5FC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6B90733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560147" w14:textId="77777777" w:rsidR="00E13EF0" w:rsidRDefault="00E13EF0" w:rsidP="00AD2792">
    <w:pPr>
      <w:rPr>
        <w:sz w:val="12"/>
        <w:szCs w:val="12"/>
      </w:rPr>
    </w:pPr>
  </w:p>
  <w:p w14:paraId="357BBACA" w14:textId="77777777" w:rsidR="00E13EF0" w:rsidRDefault="00E13EF0" w:rsidP="00AD2792">
    <w:pPr>
      <w:pStyle w:val="Kopfzeile"/>
      <w:rPr>
        <w:sz w:val="12"/>
        <w:szCs w:val="12"/>
      </w:rPr>
    </w:pPr>
  </w:p>
  <w:p w14:paraId="66B9A17C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5C669D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67D6C773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5AE7406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0A5DD9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632309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7FB333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40AB1E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956AC1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D143C9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65C8C6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7D40BE7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D96AB1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BDEF6F9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B56CC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21BACBE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BEDEAD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7714AD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5028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E1DDCA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AA5FF21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396B61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ED952A2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2440E5B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7E79C7D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6B42BF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7A750489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63BEA96" w14:textId="77777777" w:rsidR="00E13EF0" w:rsidRPr="00AD2792" w:rsidRDefault="00E13EF0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4C1" w14:textId="202C03A8" w:rsidR="00B24BA4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D443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DB6646E">
        <v:shape id="_x0000_s1133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24BA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2A55156" w14:textId="77777777" w:rsidR="00B24BA4" w:rsidRDefault="00B24B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2E3D2F" w14:textId="77777777" w:rsidR="00B24BA4" w:rsidRPr="00A059AE" w:rsidRDefault="00B24BA4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7EE3853" w14:textId="77777777" w:rsidR="00B24BA4" w:rsidRPr="00000C19" w:rsidRDefault="00B24BA4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48F3928E" w14:textId="77777777" w:rsidR="00B24BA4" w:rsidRPr="00000C19" w:rsidRDefault="00B24BA4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06CE" w14:textId="3844C22A" w:rsidR="00E13EF0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57E0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C9EE4A9">
        <v:shape id="_x0000_s112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13EF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F65BE5D" w14:textId="77777777" w:rsidR="00E13EF0" w:rsidRDefault="00E13EF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D44D218" w14:textId="77777777" w:rsidR="00E13EF0" w:rsidRPr="00635E31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3CDA88" w14:textId="77777777" w:rsidR="00E13EF0" w:rsidRDefault="00E13EF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D9857F8" w14:textId="77777777" w:rsidR="00E13EF0" w:rsidRDefault="00E13EF0" w:rsidP="00AD2792">
    <w:pPr>
      <w:rPr>
        <w:sz w:val="12"/>
        <w:szCs w:val="12"/>
      </w:rPr>
    </w:pPr>
  </w:p>
  <w:p w14:paraId="48738049" w14:textId="77777777" w:rsidR="00E13EF0" w:rsidRDefault="00E13EF0" w:rsidP="00AD2792">
    <w:pPr>
      <w:pStyle w:val="Kopfzeile"/>
      <w:rPr>
        <w:sz w:val="12"/>
        <w:szCs w:val="12"/>
      </w:rPr>
    </w:pPr>
  </w:p>
  <w:p w14:paraId="120D5D65" w14:textId="77777777" w:rsidR="00E13EF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A8B8E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3CA66D6" w14:textId="77777777" w:rsidR="00E13EF0" w:rsidRDefault="00E13EF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D7EF51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504CC84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426D8D8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5997BB" w14:textId="77777777" w:rsidR="00E13EF0" w:rsidRDefault="00E13EF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51EC2CA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23A1C3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A01A2A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BC9172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8A78D3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74A3D4C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61E762F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A8C04A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E5C134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E31DE80" w14:textId="77777777" w:rsidR="00E13EF0" w:rsidRDefault="00E13EF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A31C2F2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108DB7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0196A1D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A08C310" w14:textId="77777777" w:rsidR="00E13EF0" w:rsidRDefault="00E13EF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2FFF46" w14:textId="77777777" w:rsidR="00E13EF0" w:rsidRDefault="00E13EF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560FEB1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517931C" w14:textId="77777777" w:rsidR="00E13EF0" w:rsidRPr="00635E31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473659A" w14:textId="77777777" w:rsidR="00E13EF0" w:rsidRDefault="00E13EF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A0D82E9" w14:textId="77777777" w:rsidR="00E13EF0" w:rsidRDefault="00E13EF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13EF0">
      <w:rPr>
        <w:sz w:val="12"/>
        <w:szCs w:val="12"/>
      </w:rPr>
      <w:tab/>
    </w:r>
  </w:p>
  <w:p w14:paraId="25C49C3F" w14:textId="77777777" w:rsidR="00E13EF0" w:rsidRDefault="00E13EF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2AAEB57" w14:textId="77777777" w:rsidR="00E13EF0" w:rsidRPr="00AD2792" w:rsidRDefault="00E13EF0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6EB5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357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47E8E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15F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5581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4BA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24808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47B8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13EF0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426DD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2015-05-19T21:00:00Z</dcterms:created>
  <dcterms:modified xsi:type="dcterms:W3CDTF">2024-10-25T09:48:00Z</dcterms:modified>
</cp:coreProperties>
</file>