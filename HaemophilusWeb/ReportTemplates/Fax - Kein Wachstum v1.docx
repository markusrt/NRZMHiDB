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720B" w14:textId="77777777" w:rsidR="00DF7D83" w:rsidRDefault="005937B8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F57DCE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8C13ECB" w14:textId="77777777" w:rsidR="00DF7D83" w:rsidRPr="00172CE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89294CF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A63C9B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513DC5A6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49D4412E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D54D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03DA7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6E0F05C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E71A6D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19EFB3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30D9A50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BE5EBAA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8EDBA8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8DA274" w14:textId="77777777" w:rsidR="00DF7D83" w:rsidRPr="000E5432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99E480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83E398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6324CC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2B872D8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DF7D83" w:rsidRPr="00F80633" w14:paraId="3011C7D8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1A884E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9EC0F3F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DF7D83" w:rsidRPr="00F80633" w14:paraId="784B8B9A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52C68C9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3BCAD28" w14:textId="77777777" w:rsidR="00DF7D83" w:rsidRPr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DF7D83" w:rsidRPr="00F80633" w:rsidDel="00F80633" w14:paraId="794EC400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379C5E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1767AB8" w14:textId="77777777" w:rsidR="00DF7D83" w:rsidRPr="00F80633" w:rsidDel="00F80633" w:rsidRDefault="00DF7D8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DC22810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87D596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219CB4A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9889A9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E5DF95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DBF10AD" w14:textId="77777777" w:rsidR="00DF7D83" w:rsidRDefault="00DF7D8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EF8382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2094D0B8" w14:textId="77777777" w:rsidR="00DF7D83" w:rsidRDefault="00DF7D8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17E90E" w14:textId="77777777" w:rsidR="00DF7D83" w:rsidRDefault="00DF7D83" w:rsidP="00D8683C"/>
    <w:p w14:paraId="18547922" w14:textId="77777777" w:rsidR="00DF7D83" w:rsidRDefault="00DF7D83" w:rsidP="00D8683C"/>
    <w:p w14:paraId="5009A9E3" w14:textId="77777777" w:rsidR="0096632F" w:rsidRDefault="005937B8" w:rsidP="00AA4B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62295A">
        <w:rPr>
          <w:rFonts w:ascii="Arial" w:hAnsi="Arial" w:cs="Arial"/>
        </w:rPr>
        <w:fldChar w:fldCharType="begin"/>
      </w:r>
      <w:r w:rsidR="0062295A">
        <w:rPr>
          <w:rFonts w:ascii="Arial" w:hAnsi="Arial" w:cs="Arial"/>
        </w:rPr>
        <w:instrText xml:space="preserve"> INCLUDETEXT  "D:\\Development\\NRZMHiDB\\HaemophilusWeb\\ReportTemplates\\Kein Wachstum v1.docx" </w:instrText>
      </w:r>
      <w:r w:rsidR="0062295A">
        <w:rPr>
          <w:rFonts w:ascii="Arial" w:hAnsi="Arial" w:cs="Arial"/>
        </w:rPr>
        <w:fldChar w:fldCharType="separate"/>
      </w:r>
      <w:r w:rsidR="0096632F">
        <w:fldChar w:fldCharType="begin"/>
      </w:r>
      <w:r w:rsidR="0096632F">
        <w:instrText xml:space="preserve"> INCLUDETEXT  "D:\\Development\\NRZMHiDB\\HaemophilusWeb\\ReportTemplates\\includes\\Seite 1 - Kurz.docx" </w:instrText>
      </w:r>
      <w:r w:rsidR="0096632F">
        <w:fldChar w:fldCharType="separate"/>
      </w:r>
      <w:r w:rsidR="0096632F">
        <w:rPr>
          <w:rFonts w:ascii="Arial" w:hAnsi="Arial" w:cs="Arial"/>
        </w:rPr>
        <w:t>{SenderName}</w:t>
      </w:r>
    </w:p>
    <w:p w14:paraId="1DC747F4" w14:textId="77777777" w:rsidR="0096632F" w:rsidRPr="004659AD" w:rsidRDefault="0096632F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012010FE" w14:textId="77777777" w:rsidR="0096632F" w:rsidRPr="004659AD" w:rsidRDefault="0096632F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638A056" w14:textId="77777777" w:rsidR="0096632F" w:rsidRPr="00270250" w:rsidRDefault="0096632F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56BE8B3" w14:textId="77777777" w:rsidR="0096632F" w:rsidRPr="007E1298" w:rsidRDefault="0096632F" w:rsidP="00AA4B2D">
      <w:pPr>
        <w:rPr>
          <w:rFonts w:ascii="Arial" w:hAnsi="Arial" w:cs="Arial"/>
          <w:b/>
          <w:bCs/>
        </w:rPr>
      </w:pPr>
    </w:p>
    <w:p w14:paraId="17CAD7B9" w14:textId="77777777" w:rsidR="0096632F" w:rsidRDefault="0096632F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BC28CA0" w14:textId="77777777" w:rsidR="0096632F" w:rsidRDefault="0096632F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199CDB6" w14:textId="77777777" w:rsidR="0096632F" w:rsidRPr="003136E9" w:rsidRDefault="00000000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DDF609D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4">
              <w:txbxContent>
                <w:p w14:paraId="2D8A63A4" w14:textId="77777777" w:rsidR="0096632F" w:rsidRDefault="0096632F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311D671E" w14:textId="77777777" w:rsidR="0096632F" w:rsidRPr="000E6D63" w:rsidRDefault="0096632F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96632F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96632F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96632F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9663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96632F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9663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96632F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96632F" w:rsidRPr="00F923CE" w14:paraId="399403EC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59510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44766" w14:textId="77777777" w:rsidR="0096632F" w:rsidRPr="0051595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96632F" w:rsidRPr="00F923CE" w14:paraId="0F954E9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755EA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7E266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96632F" w:rsidRPr="00F923CE" w14:paraId="32C3440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45057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BB0BDF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96632F" w:rsidRPr="00F923CE" w14:paraId="0C467F4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4939D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F98D2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96632F" w:rsidRPr="00F923CE" w14:paraId="367148D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D186B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E63A3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96632F" w:rsidRPr="00F923CE" w14:paraId="07557F1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45E23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C2C1F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96632F" w:rsidRPr="00F923CE" w14:paraId="203F8E0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8BF43" w14:textId="77777777" w:rsidR="0096632F" w:rsidRPr="00F923CE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E527E" w14:textId="77777777" w:rsidR="0096632F" w:rsidRPr="00D30BF0" w:rsidRDefault="009663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1379B39" w14:textId="77777777" w:rsidR="0096632F" w:rsidRPr="00AA4B2D" w:rsidRDefault="0096632F" w:rsidP="00AA4B2D"/>
    <w:p w14:paraId="4523D789" w14:textId="77777777" w:rsidR="0096632F" w:rsidRPr="00BF0F69" w:rsidRDefault="0096632F" w:rsidP="000F0B7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0F0B79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BF0F69"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p w14:paraId="0B10733F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1121EE83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Der von Ihnen eingesandte Stamm konnte nicht angezüchtet werden.</w:t>
      </w:r>
      <w:r w:rsidRPr="00BF0F69">
        <w:rPr>
          <w:rFonts w:ascii="Arial" w:hAnsi="Arial" w:cs="Arial"/>
          <w:b/>
          <w:bCs/>
          <w:color w:val="000000"/>
        </w:rPr>
        <w:br/>
      </w:r>
    </w:p>
    <w:p w14:paraId="5DC7DB06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Um Neueinsendung wird gebeten.</w:t>
      </w:r>
    </w:p>
    <w:p w14:paraId="572A614D" w14:textId="77777777" w:rsidR="0096632F" w:rsidRPr="00BF0F69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0FE3A4F0" w14:textId="77777777" w:rsidR="0096632F" w:rsidRPr="009F4E97" w:rsidRDefault="0096632F" w:rsidP="000F0B79">
      <w:pPr>
        <w:widowControl w:val="0"/>
        <w:tabs>
          <w:tab w:val="left" w:pos="90"/>
          <w:tab w:val="left" w:pos="209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BF0F69">
        <w:rPr>
          <w:rFonts w:ascii="Arial" w:hAnsi="Arial" w:cs="Arial"/>
          <w:b/>
          <w:bCs/>
          <w:color w:val="000000"/>
        </w:rPr>
        <w:t>Bitte beachten Sie hierzu:</w:t>
      </w:r>
      <w:r w:rsidRPr="00BF0F69">
        <w:rPr>
          <w:rFonts w:ascii="Arial" w:hAnsi="Arial" w:cs="Arial"/>
        </w:rPr>
        <w:t xml:space="preserve"> Möglichst viel Kulturmaterial einer </w:t>
      </w:r>
      <w:r w:rsidRPr="00BF0F69">
        <w:rPr>
          <w:rStyle w:val="Fett"/>
          <w:rFonts w:cs="Arial"/>
        </w:rPr>
        <w:t>frischen Übernachtkultur</w:t>
      </w:r>
      <w:r w:rsidRPr="00BF0F69">
        <w:rPr>
          <w:rFonts w:ascii="Arial" w:hAnsi="Arial" w:cs="Arial"/>
        </w:rPr>
        <w:t xml:space="preserve"> sollte unmittelbar vor dem Versand in Transportmedien (z.B. Amies Medium, Port-A-Cul, Port-A-Germ) eingebracht werden. Alternativ ist der Versand der Bakterien als frische Übernachtkultur auf Nähragar (z.B. Kochblutagar) – am besten Schrägagar – möglich. Untersuchungsmaterial sollte wegen verlängerter Transportdauer nicht unmittelbar vor dem Wochenende oder vor Feiertagen abgeschickt werden.</w:t>
      </w:r>
    </w:p>
    <w:p w14:paraId="2B3B361F" w14:textId="77777777" w:rsidR="0096632F" w:rsidRPr="000F0B79" w:rsidRDefault="0096632F" w:rsidP="000F0B79">
      <w:pPr>
        <w:pStyle w:val="Kopfzeile"/>
        <w:rPr>
          <w:rFonts w:ascii="Arial" w:hAnsi="Arial" w:cs="Arial"/>
        </w:rPr>
      </w:pPr>
    </w:p>
    <w:p w14:paraId="07BA0C37" w14:textId="77777777" w:rsidR="0096632F" w:rsidRPr="007E1C70" w:rsidRDefault="0096632F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663D3F"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07734059" w14:textId="77777777" w:rsidR="0096632F" w:rsidRPr="007E1C70" w:rsidRDefault="0096632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6B7849CE" w14:textId="77777777" w:rsidR="0096632F" w:rsidRPr="001F11A5" w:rsidRDefault="0096632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0B45BE0" w14:textId="77777777" w:rsidR="0096632F" w:rsidRPr="007E1C70" w:rsidRDefault="0096632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235538E" w14:textId="77777777" w:rsidR="0096632F" w:rsidRPr="00A16931" w:rsidRDefault="0096632F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6941C4CB" w14:textId="73F02A4E" w:rsidR="0096632F" w:rsidRPr="00E75BB9" w:rsidRDefault="0096632F" w:rsidP="00ED20AF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15C3119E" w14:textId="03C5176C" w:rsidR="007E1298" w:rsidRPr="009C44A9" w:rsidRDefault="0062295A" w:rsidP="0062295A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BE5219">
        <w:rPr>
          <w:rFonts w:ascii="Arial" w:hAnsi="Arial" w:cs="Arial"/>
        </w:rPr>
        <w:fldChar w:fldCharType="begin"/>
      </w:r>
      <w:r w:rsidR="00BE5219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5219">
        <w:rPr>
          <w:rFonts w:ascii="Arial" w:hAnsi="Arial" w:cs="Arial"/>
        </w:rPr>
        <w:fldChar w:fldCharType="separate"/>
      </w:r>
      <w:r w:rsidR="00604DA7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BE5219"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5E00" w14:textId="77777777" w:rsidR="0087733E" w:rsidRDefault="0087733E">
      <w:r>
        <w:separator/>
      </w:r>
    </w:p>
  </w:endnote>
  <w:endnote w:type="continuationSeparator" w:id="0">
    <w:p w14:paraId="177C56AF" w14:textId="77777777" w:rsidR="0087733E" w:rsidRDefault="0087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6E8C" w14:textId="27064F42" w:rsidR="0047446D" w:rsidRPr="006A7241" w:rsidRDefault="0047446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CA17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907505477" o:spid="_x0000_s1137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103A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103A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7879ED89" w14:textId="77777777" w:rsidR="0047446D" w:rsidRPr="006A7241" w:rsidRDefault="0047446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89AAA8F" w14:textId="77777777" w:rsidR="0047446D" w:rsidRPr="006A7241" w:rsidRDefault="0047446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08E31A6" w14:textId="77777777" w:rsidR="0047446D" w:rsidRPr="006A7241" w:rsidRDefault="0047446D" w:rsidP="00442A30">
    <w:pPr>
      <w:rPr>
        <w:sz w:val="17"/>
        <w:szCs w:val="17"/>
      </w:rPr>
    </w:pPr>
  </w:p>
  <w:p w14:paraId="7DD6D04B" w14:textId="4A139754" w:rsidR="00FD3A65" w:rsidRPr="003E20A1" w:rsidRDefault="0047446D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31F6" w14:textId="19DBFF98" w:rsidR="0047446D" w:rsidRPr="006A7241" w:rsidRDefault="0047446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F4C37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343338337" o:spid="_x0000_s1136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DBFA120" w14:textId="77777777" w:rsidR="0047446D" w:rsidRPr="006A7241" w:rsidRDefault="0047446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B954502" w14:textId="77777777" w:rsidR="0047446D" w:rsidRPr="006A7241" w:rsidRDefault="0047446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8852548" w14:textId="77777777" w:rsidR="0047446D" w:rsidRPr="006A7241" w:rsidRDefault="0047446D" w:rsidP="00442A30">
    <w:pPr>
      <w:rPr>
        <w:sz w:val="17"/>
        <w:szCs w:val="17"/>
      </w:rPr>
    </w:pPr>
  </w:p>
  <w:p w14:paraId="424345E1" w14:textId="56F426E7" w:rsidR="008E63A1" w:rsidRPr="003E20A1" w:rsidRDefault="0047446D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8A00" w14:textId="09AA44EF" w:rsidR="0047446D" w:rsidRPr="006A7241" w:rsidRDefault="0047446D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3A1A2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35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103A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103A5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9E82880" w14:textId="77777777" w:rsidR="0047446D" w:rsidRPr="006A7241" w:rsidRDefault="0047446D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A666BC5" w14:textId="77777777" w:rsidR="0047446D" w:rsidRPr="006A7241" w:rsidRDefault="0047446D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6416A63" w14:textId="77777777" w:rsidR="0047446D" w:rsidRPr="006A7241" w:rsidRDefault="0047446D" w:rsidP="00442A30">
    <w:pPr>
      <w:rPr>
        <w:sz w:val="17"/>
        <w:szCs w:val="17"/>
      </w:rPr>
    </w:pPr>
  </w:p>
  <w:p w14:paraId="5102C5C4" w14:textId="569B41B0" w:rsidR="005B1304" w:rsidRDefault="0047446D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E0E0" w14:textId="77777777" w:rsidR="0087733E" w:rsidRDefault="0087733E">
      <w:r>
        <w:separator/>
      </w:r>
    </w:p>
  </w:footnote>
  <w:footnote w:type="continuationSeparator" w:id="0">
    <w:p w14:paraId="5701DA25" w14:textId="77777777" w:rsidR="0087733E" w:rsidRDefault="00877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7C2D6" w14:textId="15D5B7AC" w:rsidR="008416BE" w:rsidRDefault="008030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2B14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2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FABB19A">
        <v:shape id="Grafik 6" o:spid="_x0000_s1131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8416B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FBA69EE" w14:textId="77777777" w:rsidR="008416BE" w:rsidRDefault="008416B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4D7E8F4D" w14:textId="77777777" w:rsidR="008416BE" w:rsidRPr="00635E31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B4C4D86" w14:textId="77777777" w:rsidR="008416BE" w:rsidRDefault="008416B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946CB46" w14:textId="77777777" w:rsidR="008416BE" w:rsidRDefault="008416BE" w:rsidP="00AD2792">
    <w:pPr>
      <w:rPr>
        <w:sz w:val="12"/>
        <w:szCs w:val="12"/>
      </w:rPr>
    </w:pPr>
  </w:p>
  <w:p w14:paraId="7BF0FBBE" w14:textId="77777777" w:rsidR="008416BE" w:rsidRDefault="008416BE" w:rsidP="00AD2792">
    <w:pPr>
      <w:pStyle w:val="Kopfzeile"/>
      <w:rPr>
        <w:sz w:val="12"/>
        <w:szCs w:val="12"/>
      </w:rPr>
    </w:pPr>
  </w:p>
  <w:p w14:paraId="66F69484" w14:textId="77777777" w:rsidR="008416BE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54B1CB0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8">
            <w:txbxContent>
              <w:p w14:paraId="3D9877E9" w14:textId="77777777" w:rsidR="008416BE" w:rsidRDefault="008416B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D3CF5AC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6A97AA9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ED3818E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1E0E76" w14:textId="77777777" w:rsidR="008416BE" w:rsidRDefault="008416B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31D91AA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6A2DEE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470D104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70F39DB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E2B5143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ED954DA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298FD0D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23084A2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A5D1B6F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40F26756" w14:textId="77777777" w:rsidR="008416BE" w:rsidRDefault="008416B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E732B4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35119BE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29554FAA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8DDE4BB" w14:textId="77777777" w:rsidR="008416BE" w:rsidRDefault="008416B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39CA7B7" w14:textId="77777777" w:rsidR="008416BE" w:rsidRDefault="008416B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BDAB96D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10848F1" w14:textId="77777777" w:rsidR="008416BE" w:rsidRPr="00635E31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5E2FDD3" w14:textId="77777777" w:rsidR="008416BE" w:rsidRDefault="008416B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60304AF0" w14:textId="77777777" w:rsidR="008416BE" w:rsidRDefault="008416B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416BE">
      <w:rPr>
        <w:sz w:val="12"/>
        <w:szCs w:val="12"/>
      </w:rPr>
      <w:tab/>
    </w:r>
  </w:p>
  <w:p w14:paraId="1CAC8CC2" w14:textId="77777777" w:rsidR="008416BE" w:rsidRDefault="008416B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2A0AB2C" w14:textId="77777777" w:rsidR="008416BE" w:rsidRPr="00AD2792" w:rsidRDefault="008416BE" w:rsidP="00AD2792"/>
  <w:p w14:paraId="6D84C973" w14:textId="2E640DCF" w:rsidR="000C6668" w:rsidRPr="001623D5" w:rsidRDefault="00803022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6597" w14:textId="661C2E1B" w:rsidR="00571306" w:rsidRDefault="0080302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8173E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34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6F6A9DB">
        <v:shape id="_x0000_s113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7130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948227A" w14:textId="77777777" w:rsidR="00571306" w:rsidRDefault="0057130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5F8D3E" w14:textId="77777777" w:rsidR="00571306" w:rsidRPr="00A059AE" w:rsidRDefault="0057130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4FBA6514" w14:textId="77777777" w:rsidR="00571306" w:rsidRPr="00000C19" w:rsidRDefault="0057130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CC49D23" w14:textId="77777777" w:rsidR="00571306" w:rsidRPr="00000C19" w:rsidRDefault="00571306" w:rsidP="00D551B5">
    <w:pPr>
      <w:rPr>
        <w:sz w:val="12"/>
        <w:szCs w:val="12"/>
      </w:rPr>
    </w:pPr>
  </w:p>
  <w:p w14:paraId="065EDED1" w14:textId="72F926F0" w:rsidR="008E63A1" w:rsidRPr="003E20A1" w:rsidRDefault="00803022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A03C9" w14:textId="713A6869" w:rsidR="003103A5" w:rsidRDefault="0000023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D33C9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060940664" o:spid="_x0000_s114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C7F3D56">
        <v:shape id="Grafik 877908148" o:spid="_x0000_s1142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103A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C200A8B" w14:textId="77777777" w:rsidR="003103A5" w:rsidRDefault="003103A5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44125C7" w14:textId="77777777" w:rsidR="003103A5" w:rsidRPr="00635E31" w:rsidRDefault="003103A5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2530E60" w14:textId="77777777" w:rsidR="003103A5" w:rsidRDefault="003103A5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675B2C80" w14:textId="77777777" w:rsidR="003103A5" w:rsidRDefault="003103A5" w:rsidP="00AD2792">
    <w:pPr>
      <w:rPr>
        <w:sz w:val="12"/>
        <w:szCs w:val="12"/>
      </w:rPr>
    </w:pPr>
  </w:p>
  <w:p w14:paraId="2FC70A1C" w14:textId="77777777" w:rsidR="003103A5" w:rsidRDefault="003103A5" w:rsidP="00AD2792">
    <w:pPr>
      <w:pStyle w:val="Kopfzeile"/>
      <w:rPr>
        <w:sz w:val="12"/>
        <w:szCs w:val="12"/>
      </w:rPr>
    </w:pPr>
  </w:p>
  <w:p w14:paraId="01DBA553" w14:textId="77777777" w:rsidR="003103A5" w:rsidRDefault="003103A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47EA8CC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1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A1E3F34" w14:textId="77777777" w:rsidR="003103A5" w:rsidRDefault="003103A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56B5DFF" w14:textId="77777777" w:rsidR="003103A5" w:rsidRDefault="003103A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301CAA4" w14:textId="77777777" w:rsidR="003103A5" w:rsidRDefault="003103A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6C7C899" w14:textId="77777777" w:rsidR="003103A5" w:rsidRDefault="003103A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9677950" w14:textId="77777777" w:rsidR="003103A5" w:rsidRDefault="003103A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1A5C2D7" w14:textId="77777777" w:rsidR="003103A5" w:rsidRDefault="003103A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F305E3D" w14:textId="77777777" w:rsidR="003103A5" w:rsidRDefault="003103A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D9C237B" w14:textId="77777777" w:rsidR="003103A5" w:rsidRDefault="003103A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A09D20B" w14:textId="77777777" w:rsidR="003103A5" w:rsidRDefault="003103A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5CBB7DB" w14:textId="77777777" w:rsidR="003103A5" w:rsidRDefault="003103A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3590775" w14:textId="77777777" w:rsidR="003103A5" w:rsidRDefault="003103A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97FBE23" w14:textId="77777777" w:rsidR="003103A5" w:rsidRDefault="003103A5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4AE2C1E" w14:textId="77777777" w:rsidR="003103A5" w:rsidRDefault="003103A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8DF47D9" w14:textId="77777777" w:rsidR="003103A5" w:rsidRDefault="003103A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8D43E94" w14:textId="77777777" w:rsidR="003103A5" w:rsidRDefault="003103A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1717939" w14:textId="77777777" w:rsidR="003103A5" w:rsidRDefault="003103A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9446829" w14:textId="77777777" w:rsidR="003103A5" w:rsidRDefault="003103A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05CA876" w14:textId="77777777" w:rsidR="003103A5" w:rsidRDefault="003103A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3DB7A038" w14:textId="77777777" w:rsidR="003103A5" w:rsidRDefault="003103A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88A46A8" w14:textId="77777777" w:rsidR="003103A5" w:rsidRDefault="003103A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BC56B5A" w14:textId="77777777" w:rsidR="003103A5" w:rsidRPr="00635E31" w:rsidRDefault="003103A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FB4511B" w14:textId="77777777" w:rsidR="003103A5" w:rsidRPr="00635E31" w:rsidRDefault="003103A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23986AED" w14:textId="77777777" w:rsidR="003103A5" w:rsidRDefault="003103A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294AD214" w14:textId="77777777" w:rsidR="003103A5" w:rsidRDefault="003103A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26209C3" w14:textId="77777777" w:rsidR="003103A5" w:rsidRDefault="003103A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61D68EA" w14:textId="77777777" w:rsidR="003103A5" w:rsidRPr="00AD2792" w:rsidRDefault="003103A5" w:rsidP="00AD2792"/>
  <w:p w14:paraId="32D6576A" w14:textId="7295E909" w:rsidR="000B1866" w:rsidRPr="001623D5" w:rsidRDefault="00000238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4801867">
    <w:abstractNumId w:val="1"/>
  </w:num>
  <w:num w:numId="2" w16cid:durableId="10812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238"/>
    <w:rsid w:val="00000BFB"/>
    <w:rsid w:val="00004588"/>
    <w:rsid w:val="00011F0E"/>
    <w:rsid w:val="00014739"/>
    <w:rsid w:val="0001760C"/>
    <w:rsid w:val="00025431"/>
    <w:rsid w:val="00026AF1"/>
    <w:rsid w:val="000364FD"/>
    <w:rsid w:val="000373CD"/>
    <w:rsid w:val="00047023"/>
    <w:rsid w:val="00055E76"/>
    <w:rsid w:val="00057250"/>
    <w:rsid w:val="00064D60"/>
    <w:rsid w:val="000658AA"/>
    <w:rsid w:val="00066257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4518"/>
    <w:rsid w:val="000C6668"/>
    <w:rsid w:val="000D0B63"/>
    <w:rsid w:val="000D622E"/>
    <w:rsid w:val="000D6284"/>
    <w:rsid w:val="000E18DF"/>
    <w:rsid w:val="000F01D5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349F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03A5"/>
    <w:rsid w:val="00312A5E"/>
    <w:rsid w:val="00312EB2"/>
    <w:rsid w:val="003136E9"/>
    <w:rsid w:val="003175AE"/>
    <w:rsid w:val="0034693D"/>
    <w:rsid w:val="0035129F"/>
    <w:rsid w:val="00357F12"/>
    <w:rsid w:val="003605A3"/>
    <w:rsid w:val="00361B3E"/>
    <w:rsid w:val="0037378F"/>
    <w:rsid w:val="00375BB7"/>
    <w:rsid w:val="0038234C"/>
    <w:rsid w:val="003855EA"/>
    <w:rsid w:val="00385785"/>
    <w:rsid w:val="00390A8A"/>
    <w:rsid w:val="00393785"/>
    <w:rsid w:val="003961C7"/>
    <w:rsid w:val="003A1691"/>
    <w:rsid w:val="003C3C8D"/>
    <w:rsid w:val="003C6AD9"/>
    <w:rsid w:val="003C6AE3"/>
    <w:rsid w:val="003D5FAC"/>
    <w:rsid w:val="003E1366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446D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0680"/>
    <w:rsid w:val="004D6D15"/>
    <w:rsid w:val="004E43A4"/>
    <w:rsid w:val="004E5963"/>
    <w:rsid w:val="004F28C7"/>
    <w:rsid w:val="004F69A6"/>
    <w:rsid w:val="004F7189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1306"/>
    <w:rsid w:val="00577449"/>
    <w:rsid w:val="0058194F"/>
    <w:rsid w:val="005858E6"/>
    <w:rsid w:val="005937B8"/>
    <w:rsid w:val="00595188"/>
    <w:rsid w:val="00596BCA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4DA7"/>
    <w:rsid w:val="00611B57"/>
    <w:rsid w:val="0062240F"/>
    <w:rsid w:val="0062295A"/>
    <w:rsid w:val="0062567B"/>
    <w:rsid w:val="00626F35"/>
    <w:rsid w:val="006325DB"/>
    <w:rsid w:val="00632755"/>
    <w:rsid w:val="0063324C"/>
    <w:rsid w:val="00642C4E"/>
    <w:rsid w:val="006443BA"/>
    <w:rsid w:val="0064498D"/>
    <w:rsid w:val="0064581F"/>
    <w:rsid w:val="006505E8"/>
    <w:rsid w:val="00654226"/>
    <w:rsid w:val="00661F4E"/>
    <w:rsid w:val="00664DA3"/>
    <w:rsid w:val="00667B9D"/>
    <w:rsid w:val="00693020"/>
    <w:rsid w:val="006939B2"/>
    <w:rsid w:val="006A10D9"/>
    <w:rsid w:val="006B2380"/>
    <w:rsid w:val="006C1825"/>
    <w:rsid w:val="006C2E71"/>
    <w:rsid w:val="006C3896"/>
    <w:rsid w:val="006C604D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725AB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3022"/>
    <w:rsid w:val="00806F5D"/>
    <w:rsid w:val="0080707E"/>
    <w:rsid w:val="00822C37"/>
    <w:rsid w:val="00824640"/>
    <w:rsid w:val="00826268"/>
    <w:rsid w:val="0083466D"/>
    <w:rsid w:val="00836FE8"/>
    <w:rsid w:val="008416BE"/>
    <w:rsid w:val="00845C88"/>
    <w:rsid w:val="00847F17"/>
    <w:rsid w:val="00854F47"/>
    <w:rsid w:val="00873F66"/>
    <w:rsid w:val="0087733E"/>
    <w:rsid w:val="00880AB8"/>
    <w:rsid w:val="00882040"/>
    <w:rsid w:val="00884003"/>
    <w:rsid w:val="00886A23"/>
    <w:rsid w:val="00893FA7"/>
    <w:rsid w:val="00894A1B"/>
    <w:rsid w:val="00896188"/>
    <w:rsid w:val="008A2905"/>
    <w:rsid w:val="008A4304"/>
    <w:rsid w:val="008A6535"/>
    <w:rsid w:val="008A7FAB"/>
    <w:rsid w:val="008B0B5F"/>
    <w:rsid w:val="008D3559"/>
    <w:rsid w:val="008E63A1"/>
    <w:rsid w:val="008F7FA9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32F"/>
    <w:rsid w:val="00966F36"/>
    <w:rsid w:val="00974193"/>
    <w:rsid w:val="0099053B"/>
    <w:rsid w:val="00990ED2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0D81"/>
    <w:rsid w:val="00A312C4"/>
    <w:rsid w:val="00A33507"/>
    <w:rsid w:val="00A35FB9"/>
    <w:rsid w:val="00A36FF9"/>
    <w:rsid w:val="00A41A08"/>
    <w:rsid w:val="00A42B43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65A29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5219"/>
    <w:rsid w:val="00C0084A"/>
    <w:rsid w:val="00C00D4C"/>
    <w:rsid w:val="00C062F9"/>
    <w:rsid w:val="00C07D41"/>
    <w:rsid w:val="00C16F4B"/>
    <w:rsid w:val="00C217B2"/>
    <w:rsid w:val="00C33DCA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50CE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515D"/>
    <w:rsid w:val="00D5777B"/>
    <w:rsid w:val="00D61F4A"/>
    <w:rsid w:val="00D62940"/>
    <w:rsid w:val="00D6335B"/>
    <w:rsid w:val="00D6577B"/>
    <w:rsid w:val="00D66BD4"/>
    <w:rsid w:val="00D7430B"/>
    <w:rsid w:val="00D9048E"/>
    <w:rsid w:val="00D96E22"/>
    <w:rsid w:val="00DA2B48"/>
    <w:rsid w:val="00DA326C"/>
    <w:rsid w:val="00DA7025"/>
    <w:rsid w:val="00DB1FB7"/>
    <w:rsid w:val="00DD0E2A"/>
    <w:rsid w:val="00DD2D09"/>
    <w:rsid w:val="00DD49A9"/>
    <w:rsid w:val="00DD796C"/>
    <w:rsid w:val="00DE0C44"/>
    <w:rsid w:val="00DF7D83"/>
    <w:rsid w:val="00E00EC6"/>
    <w:rsid w:val="00E06A3C"/>
    <w:rsid w:val="00E1380A"/>
    <w:rsid w:val="00E53E0F"/>
    <w:rsid w:val="00E61E89"/>
    <w:rsid w:val="00E62540"/>
    <w:rsid w:val="00E67F95"/>
    <w:rsid w:val="00E705F4"/>
    <w:rsid w:val="00E773CA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4DB1"/>
    <w:rsid w:val="00F2288C"/>
    <w:rsid w:val="00F26692"/>
    <w:rsid w:val="00F31B14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1007B3A"/>
  <w15:docId w15:val="{CB39ACB0-B127-4C97-9D88-54339CB9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styleId="Fett">
    <w:name w:val="Strong"/>
    <w:uiPriority w:val="22"/>
    <w:qFormat/>
    <w:rsid w:val="006229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AA1F7-A17D-4E86-B6B3-C36E1E6D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340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47</cp:revision>
  <cp:lastPrinted>2015-05-19T09:27:00Z</cp:lastPrinted>
  <dcterms:created xsi:type="dcterms:W3CDTF">2015-05-19T21:00:00Z</dcterms:created>
  <dcterms:modified xsi:type="dcterms:W3CDTF">2025-04-23T05:35:00Z</dcterms:modified>
</cp:coreProperties>
</file>