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E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5858E6" w:rsidRPr="00172CE2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5858E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/>
    <w:p w:rsidR="002D7C3A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D7C3A">
        <w:rPr>
          <w:rFonts w:ascii="Arial" w:hAnsi="Arial" w:cs="Arial"/>
        </w:rPr>
        <w:fldChar w:fldCharType="begin"/>
      </w:r>
      <w:r w:rsidR="002D7C3A">
        <w:rPr>
          <w:rFonts w:ascii="Arial" w:hAnsi="Arial" w:cs="Arial"/>
        </w:rPr>
        <w:instrText xml:space="preserve"> INCLUDETEXT  "C:\\Users\\mrt\\Source\\Repos\\Haemophilus\\HaemophilusWeb\\ReportTemplates\\Sonstige - Ampi-S Cipro-R v1.docx" </w:instrText>
      </w:r>
      <w:r w:rsidR="002D7C3A">
        <w:rPr>
          <w:rFonts w:ascii="Arial" w:hAnsi="Arial" w:cs="Arial"/>
        </w:rPr>
        <w:fldChar w:fldCharType="separate"/>
      </w:r>
      <w:r w:rsidR="002D7C3A">
        <w:fldChar w:fldCharType="begin"/>
      </w:r>
      <w:r w:rsidR="002D7C3A">
        <w:instrText xml:space="preserve"> INCLUDETEXT  "C:\\Users\\mrt\\Source\\Repos\\Haemophilus\\HaemophilusWeb\\ReportTemplates\\includes\\Seite 1.docx" </w:instrText>
      </w:r>
      <w:r w:rsidR="002D7C3A">
        <w:fldChar w:fldCharType="separate"/>
      </w:r>
      <w:r w:rsidR="002D7C3A">
        <w:rPr>
          <w:rFonts w:ascii="Arial" w:hAnsi="Arial" w:cs="Arial"/>
        </w:rPr>
        <w:t>{SenderName}</w:t>
      </w:r>
    </w:p>
    <w:p w:rsidR="002D7C3A" w:rsidRPr="004659AD" w:rsidRDefault="002D7C3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2D7C3A" w:rsidRPr="00CF0FB3" w:rsidRDefault="002D7C3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2D7C3A" w:rsidRDefault="002D7C3A" w:rsidP="00644979">
      <w:pPr>
        <w:rPr>
          <w:rFonts w:ascii="Arial" w:hAnsi="Arial" w:cs="Arial"/>
        </w:rPr>
      </w:pPr>
    </w:p>
    <w:p w:rsidR="002D7C3A" w:rsidRPr="007E1298" w:rsidRDefault="002D7C3A" w:rsidP="00644979">
      <w:pPr>
        <w:rPr>
          <w:rFonts w:ascii="Arial" w:hAnsi="Arial" w:cs="Arial"/>
          <w:b/>
          <w:bCs/>
        </w:rPr>
      </w:pPr>
    </w:p>
    <w:p w:rsidR="002D7C3A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2D7C3A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2D7C3A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2D7C3A" w:rsidRPr="003136E9" w:rsidRDefault="002D7C3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D7C3A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76291A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76291A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76291A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D7C3A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51595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D7C3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C3A" w:rsidRPr="00F923CE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7C3A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D7C3A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D7C3A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D7C3A" w:rsidTr="001421A2">
              <w:tc>
                <w:tcPr>
                  <w:tcW w:w="1914" w:type="dxa"/>
                  <w:shd w:val="clear" w:color="auto" w:fill="auto"/>
                </w:tcPr>
                <w:p w:rsidR="002D7C3A" w:rsidRPr="00665A18" w:rsidRDefault="002D7C3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2D7C3A" w:rsidRPr="00665A18" w:rsidRDefault="002D7C3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2D7C3A" w:rsidRPr="00D30BF0" w:rsidRDefault="002D7C3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2D7C3A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2D7C3A" w:rsidRPr="0001760C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2D7C3A" w:rsidRPr="0001760C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D7C3A" w:rsidRPr="0001760C" w:rsidRDefault="002D7C3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D7C3A" w:rsidRPr="00644979" w:rsidRDefault="002D7C3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2D7C3A" w:rsidRPr="001623D5" w:rsidRDefault="002D7C3A" w:rsidP="00EF6C6A">
      <w:pPr>
        <w:pStyle w:val="Kopfzeile"/>
      </w:pPr>
      <w:r>
        <w:fldChar w:fldCharType="end"/>
      </w:r>
    </w:p>
    <w:p w:rsidR="002D7C3A" w:rsidRPr="00C75525" w:rsidRDefault="002D7C3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2D7C3A" w:rsidRDefault="002D7C3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D7C3A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2D7C3A" w:rsidRPr="005B3C64" w:rsidRDefault="002D7C3A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2D7C3A" w:rsidRDefault="002D7C3A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2D7C3A" w:rsidRDefault="002D7C3A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D7C3A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2D7C3A" w:rsidRPr="005B3C64" w:rsidRDefault="002D7C3A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2D7C3A" w:rsidRPr="00F923CE" w:rsidRDefault="002D7C3A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2D7C3A" w:rsidRDefault="002D7C3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2D7C3A" w:rsidRDefault="002D7C3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2D7C3A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D7C3A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2D7C3A" w:rsidRPr="005B3C64" w:rsidRDefault="002D7C3A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2D7C3A" w:rsidRPr="00F923CE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2D7C3A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D7C3A" w:rsidRPr="000F3FD1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2D7C3A" w:rsidRPr="000F3FD1" w:rsidRDefault="002D7C3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2D7C3A" w:rsidRDefault="002D7C3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2D7C3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:rsidR="002D7C3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</w:rPr>
        <w:fldChar w:fldCharType="begin"/>
      </w:r>
      <w:r w:rsidRPr="0080037A">
        <w:rPr>
          <w:rFonts w:ascii="Arial" w:hAnsi="Arial" w:cs="Arial"/>
          <w:bCs/>
          <w:color w:val="000000"/>
          <w:szCs w:val="22"/>
          <w:lang w:val="en-US"/>
        </w:rPr>
        <w:instrText xml:space="preserve"> ADDIN EN.REFLIST </w:instrText>
      </w:r>
      <w:r w:rsidRPr="0080037A">
        <w:rPr>
          <w:rFonts w:ascii="Arial" w:hAnsi="Arial" w:cs="Arial"/>
          <w:bCs/>
          <w:color w:val="000000"/>
          <w:szCs w:val="22"/>
        </w:rPr>
        <w:fldChar w:fldCharType="separate"/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>1.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>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2.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>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:rsidR="002D7C3A" w:rsidRPr="0080037A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3.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 xml:space="preserve">Georgiou M, Munoz R, Roman F, Canton R, Gomez-Lus R, Campos J, et al. Ciprofloxacin-resistant Haemophilus influenzae strains possess mutations in analogous positions of GyrA and ParC. </w:t>
      </w:r>
      <w:r w:rsidRPr="0080037A">
        <w:rPr>
          <w:rFonts w:ascii="Arial" w:hAnsi="Arial" w:cs="Arial"/>
          <w:bCs/>
          <w:color w:val="000000"/>
          <w:szCs w:val="22"/>
        </w:rPr>
        <w:t>Antimicrob Agents Chemother. 1996;40:1741-1744.</w:t>
      </w:r>
    </w:p>
    <w:p w:rsidR="002D7C3A" w:rsidRPr="008E63A1" w:rsidRDefault="002D7C3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80037A">
        <w:rPr>
          <w:rFonts w:ascii="Arial" w:hAnsi="Arial" w:cs="Arial"/>
          <w:bCs/>
          <w:color w:val="000000"/>
          <w:szCs w:val="22"/>
        </w:rPr>
        <w:fldChar w:fldCharType="end"/>
      </w:r>
    </w:p>
    <w:p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C3A" w:rsidRDefault="002D7C3A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2D7C3A" w:rsidRPr="009C44A9" w:rsidRDefault="002D7C3A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5858E6" w:rsidRDefault="002D7C3A" w:rsidP="002D7C3A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bookmarkStart w:id="1" w:name="_GoBack"/>
      <w:bookmarkEnd w:id="1"/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B48" w:rsidRDefault="00306B48">
      <w:r>
        <w:separator/>
      </w:r>
    </w:p>
  </w:endnote>
  <w:endnote w:type="continuationSeparator" w:id="0">
    <w:p w:rsidR="00306B48" w:rsidRDefault="0030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06B4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D7C3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D7C3A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306B4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2D7C3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2D7C3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06B4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D7C3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D7C3A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B48" w:rsidRDefault="00306B48">
      <w:r>
        <w:separator/>
      </w:r>
    </w:p>
  </w:footnote>
  <w:footnote w:type="continuationSeparator" w:id="0">
    <w:p w:rsidR="00306B48" w:rsidRDefault="00306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306B4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BD07B6" w:rsidRDefault="00BD07B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06B4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3" o:spid="_x0000_s210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06B48">
      <w:rPr>
        <w:noProof/>
      </w:rPr>
      <w:pict>
        <v:shape id="Grafik 34" o:spid="_x0000_s210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D07B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BD07B6" w:rsidRDefault="00BD07B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BD07B6" w:rsidRDefault="00BD07B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BD07B6" w:rsidRDefault="00BD07B6" w:rsidP="00AD2792">
    <w:pPr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BD07B6" w:rsidRDefault="00BD07B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BD07B6" w:rsidRPr="00AD2792" w:rsidRDefault="00BD07B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306B4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06B48">
      <w:rPr>
        <w:noProof/>
      </w:rPr>
      <w:pict>
        <v:shape id="Grafik 71" o:spid="_x0000_s210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E20A1" w:rsidRPr="00000C19" w:rsidRDefault="003E20A1" w:rsidP="00D551B5">
    <w:pPr>
      <w:rPr>
        <w:sz w:val="12"/>
        <w:szCs w:val="12"/>
      </w:rPr>
    </w:pPr>
  </w:p>
  <w:p w:rsidR="003E20A1" w:rsidRPr="00000C19" w:rsidRDefault="003E20A1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306B4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1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BD07B6" w:rsidRDefault="00BD07B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06B4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97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06B48">
      <w:rPr>
        <w:noProof/>
      </w:rPr>
      <w:pict>
        <v:shape id="Grafik 30" o:spid="_x0000_s2096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BD07B6" w:rsidRDefault="00BD07B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BD07B6" w:rsidRDefault="00BD07B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BD07B6" w:rsidRDefault="00BD07B6" w:rsidP="00AD2792">
    <w:pPr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BD07B6" w:rsidRDefault="00BD07B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BD07B6" w:rsidRPr="00AD2792" w:rsidRDefault="00BD07B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0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DF579A-7E3E-434B-9FDD-3B3CBCBB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519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22</cp:revision>
  <cp:lastPrinted>2015-05-19T09:27:00Z</cp:lastPrinted>
  <dcterms:created xsi:type="dcterms:W3CDTF">2015-05-19T21:00:00Z</dcterms:created>
  <dcterms:modified xsi:type="dcterms:W3CDTF">2016-02-03T20:41:00Z</dcterms:modified>
</cp:coreProperties>
</file>