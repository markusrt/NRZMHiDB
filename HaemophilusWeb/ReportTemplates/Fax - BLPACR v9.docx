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E636C" w14:textId="77777777" w:rsidR="0057307C" w:rsidRDefault="0057307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538FC08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629718E" w14:textId="77777777" w:rsidR="0057307C" w:rsidRPr="00172CE2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EF64CB3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39E92919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40DA7528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7CD478A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3E41F7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75697D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5CA232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C7446F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2994239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C8E4DC4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A4A0F80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417D4A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97046EA" w14:textId="77777777" w:rsidR="0057307C" w:rsidRPr="00B35263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35D6058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0045C193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F1FE153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5513D41E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57307C" w:rsidRPr="00F80633" w14:paraId="2A379D76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74BD561F" w14:textId="77777777" w:rsidR="0057307C" w:rsidRPr="00F80633" w:rsidRDefault="0057307C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9DE3C4" w14:textId="77777777" w:rsidR="0057307C" w:rsidRPr="00F80633" w:rsidRDefault="0057307C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7307C" w:rsidRPr="00F80633" w14:paraId="15EF918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2A087BE" w14:textId="77777777" w:rsidR="0057307C" w:rsidRPr="00F80633" w:rsidRDefault="0057307C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3844FA0" w14:textId="77777777" w:rsidR="0057307C" w:rsidRPr="00F80633" w:rsidRDefault="0057307C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57307C" w:rsidRPr="00F80633" w:rsidDel="00F80633" w14:paraId="07E90305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2AED12B" w14:textId="77777777" w:rsidR="0057307C" w:rsidRPr="00F80633" w:rsidDel="00F80633" w:rsidRDefault="0057307C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79B3265" w14:textId="77777777" w:rsidR="0057307C" w:rsidRPr="00F80633" w:rsidDel="00F80633" w:rsidRDefault="0057307C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1257E62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6E257B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2AA0BC26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5EB6D3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3989F43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1228250" w14:textId="77777777" w:rsidR="0057307C" w:rsidRDefault="0057307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EE2104" w14:textId="77777777" w:rsidR="0057307C" w:rsidRDefault="005730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17543C8" w14:textId="77777777" w:rsidR="0057307C" w:rsidRDefault="0057307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64BBC" w14:textId="77777777" w:rsidR="0057307C" w:rsidRDefault="0057307C" w:rsidP="00D8683C"/>
    <w:p w14:paraId="6E8463B4" w14:textId="77777777" w:rsidR="0057307C" w:rsidRDefault="0057307C" w:rsidP="00D8683C"/>
    <w:p w14:paraId="394CD0D6" w14:textId="67F1EC9F" w:rsidR="002B78FD" w:rsidRPr="004659AD" w:rsidRDefault="0057307C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1A07DB">
        <w:rPr>
          <w:rFonts w:ascii="Arial" w:hAnsi="Arial" w:cs="Arial"/>
        </w:rPr>
        <w:fldChar w:fldCharType="begin"/>
      </w:r>
      <w:r w:rsidR="001A07DB">
        <w:rPr>
          <w:rFonts w:ascii="Arial" w:hAnsi="Arial" w:cs="Arial"/>
        </w:rPr>
        <w:instrText xml:space="preserve"> INCLUDETEXT  "C:\\Users\\mrt\\Source\\Repos\\Haemophilus\\HaemophilusWeb\\ReportTemplates\\BLPACR v8.docx" </w:instrText>
      </w:r>
      <w:r w:rsidR="001A07DB">
        <w:rPr>
          <w:rFonts w:ascii="Arial" w:hAnsi="Arial" w:cs="Arial"/>
        </w:rPr>
        <w:fldChar w:fldCharType="separate"/>
      </w:r>
      <w:r w:rsidR="002B78FD">
        <w:fldChar w:fldCharType="begin"/>
      </w:r>
      <w:r w:rsidR="002B78FD">
        <w:instrText xml:space="preserve"> INCLUDETEXT  "C:\\Users\\mrt\\Source\\Repos\\Haemophilus\\HaemophilusWeb\\ReportTemplates\\includes\\Seite 1.docx" </w:instrText>
      </w:r>
      <w:r w:rsidR="002B78FD">
        <w:fldChar w:fldCharType="separate"/>
      </w:r>
      <w:r w:rsidR="002B78FD">
        <w:rPr>
          <w:rFonts w:ascii="Arial" w:hAnsi="Arial" w:cs="Arial"/>
        </w:rPr>
        <w:t>{SenderName}</w:t>
      </w:r>
    </w:p>
    <w:p w14:paraId="52F47DE7" w14:textId="77777777" w:rsidR="002B78FD" w:rsidRPr="004659AD" w:rsidRDefault="002B78FD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88EF0CC" w14:textId="77777777" w:rsidR="002B78FD" w:rsidRPr="00CF0FB3" w:rsidRDefault="002B78F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6EB86878" w14:textId="77777777" w:rsidR="002B78FD" w:rsidRDefault="002B78FD" w:rsidP="00644979">
      <w:pPr>
        <w:rPr>
          <w:rFonts w:ascii="Arial" w:hAnsi="Arial" w:cs="Arial"/>
        </w:rPr>
      </w:pPr>
    </w:p>
    <w:p w14:paraId="338CC3CC" w14:textId="77777777" w:rsidR="002B78FD" w:rsidRPr="007E1298" w:rsidRDefault="002B78FD" w:rsidP="00644979">
      <w:pPr>
        <w:rPr>
          <w:rFonts w:ascii="Arial" w:hAnsi="Arial" w:cs="Arial"/>
          <w:b/>
          <w:bCs/>
        </w:rPr>
      </w:pPr>
    </w:p>
    <w:p w14:paraId="3A403ADB" w14:textId="77777777" w:rsidR="002B78FD" w:rsidRDefault="002B78F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D1EC3EA" w14:textId="77777777" w:rsidR="002B78FD" w:rsidRDefault="002B78F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04ED87A" w14:textId="77777777" w:rsidR="002B78FD" w:rsidRDefault="002B78F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D38C72" w14:textId="77777777" w:rsidR="002B78FD" w:rsidRPr="003136E9" w:rsidRDefault="002B78F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B78FD" w:rsidRPr="0076291A" w14:paraId="2FC1B4A5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FE03B" w14:textId="77777777" w:rsidR="002B78FD" w:rsidRPr="0076291A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A2A13" w14:textId="77777777" w:rsidR="002B78FD" w:rsidRPr="0076291A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CF14C" w14:textId="77777777" w:rsidR="002B78FD" w:rsidRPr="0076291A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78FD" w:rsidRPr="00F923CE" w14:paraId="583609FC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BF516" w14:textId="77777777" w:rsidR="002B78FD" w:rsidRPr="00F923CE" w:rsidRDefault="002B78F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B78FD" w:rsidRPr="00F923CE" w14:paraId="3365D088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9DCD8" w14:textId="77777777" w:rsidR="002B78FD" w:rsidRPr="00F923CE" w:rsidRDefault="002B78F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A0B35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CC7B1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78FD" w:rsidRPr="00F923CE" w14:paraId="4034503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DB537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DE795" w14:textId="77777777" w:rsidR="002B78FD" w:rsidRPr="0051595E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B78F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4A087B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78FD" w:rsidRPr="00F923CE" w14:paraId="6892539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63FCC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A4B93" w14:textId="77777777" w:rsidR="002B78FD" w:rsidRPr="00D30BF0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237C4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78FD" w:rsidRPr="00F923CE" w14:paraId="4803670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D8539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CAC7B" w14:textId="77777777" w:rsidR="002B78FD" w:rsidRPr="00D30BF0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1BD2D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78FD" w:rsidRPr="00F923CE" w14:paraId="0B7FB03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43ECD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A0E58" w14:textId="77777777" w:rsidR="002B78FD" w:rsidRPr="00D30BF0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537EF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78FD" w:rsidRPr="00F923CE" w14:paraId="0008938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88A32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A73EF" w14:textId="77777777" w:rsidR="002B78FD" w:rsidRPr="00D30BF0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E7483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78FD" w:rsidRPr="00F923CE" w14:paraId="78691E4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00532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42BA0" w14:textId="77777777" w:rsidR="002B78FD" w:rsidRPr="00D30BF0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A8626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78FD" w:rsidRPr="00F923CE" w14:paraId="3E83F97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C0FD0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7A669" w14:textId="77777777" w:rsidR="002B78FD" w:rsidRPr="00D30BF0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7C9C2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78FD" w:rsidRPr="00F923CE" w14:paraId="7D3F9C0B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6D400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FE88D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96049" w14:textId="77777777" w:rsidR="002B78FD" w:rsidRPr="00F923CE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78FD" w:rsidRPr="00D30BF0" w14:paraId="496A788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55CC" w14:textId="77777777" w:rsidR="002B78FD" w:rsidRPr="00D30BF0" w:rsidRDefault="002B78FD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3A11" w14:textId="77777777" w:rsidR="002B78FD" w:rsidRPr="00D30BF0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78FD" w:rsidRPr="00D30BF0" w14:paraId="776FC98B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2239" w14:textId="77777777" w:rsidR="002B78FD" w:rsidRPr="00D30BF0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A140" w14:textId="77777777" w:rsidR="002B78FD" w:rsidRPr="00D30BF0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E519" w14:textId="77777777" w:rsidR="002B78FD" w:rsidRPr="00D30BF0" w:rsidRDefault="002B78F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B78FD" w:rsidRPr="00D30BF0" w14:paraId="3D78516A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693D50E" w14:textId="77777777" w:rsidR="002B78FD" w:rsidRPr="00D30BF0" w:rsidRDefault="002B78F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6141CB" w14:textId="77777777" w:rsidR="002B78FD" w:rsidRPr="00D30BF0" w:rsidRDefault="002B78F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5DC10" w14:textId="77777777" w:rsidR="002B78FD" w:rsidRPr="00D30BF0" w:rsidRDefault="002B78F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2B78FD" w:rsidRPr="00D30BF0" w14:paraId="29547537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BD8363C" w14:textId="77777777" w:rsidR="002B78FD" w:rsidRPr="00D30BF0" w:rsidRDefault="002B78F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A576C3" w14:textId="77777777" w:rsidR="002B78FD" w:rsidRPr="00D30BF0" w:rsidRDefault="002B78F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DDF3" w14:textId="77777777" w:rsidR="002B78FD" w:rsidRPr="00D30BF0" w:rsidRDefault="002B78F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2B78FD" w:rsidRPr="00D30BF0" w14:paraId="4177BEE7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82192D4" w14:textId="77777777" w:rsidR="002B78FD" w:rsidRPr="00D30BF0" w:rsidRDefault="002B78F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B78FD" w14:paraId="2376377C" w14:textId="77777777" w:rsidTr="001421A2">
              <w:tc>
                <w:tcPr>
                  <w:tcW w:w="1914" w:type="dxa"/>
                  <w:shd w:val="clear" w:color="auto" w:fill="auto"/>
                </w:tcPr>
                <w:p w14:paraId="2B0A8C4F" w14:textId="77777777" w:rsidR="002B78FD" w:rsidRPr="00665A18" w:rsidRDefault="002B78F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4EB57C81" w14:textId="77777777" w:rsidR="002B78FD" w:rsidRPr="00665A18" w:rsidRDefault="002B78F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93B42A1" w14:textId="77777777" w:rsidR="002B78FD" w:rsidRPr="00D30BF0" w:rsidRDefault="002B78F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9E38866" w14:textId="77777777" w:rsidR="002B78FD" w:rsidRDefault="002B78F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18F47AC9" w14:textId="77777777" w:rsidR="002B78FD" w:rsidRPr="0001760C" w:rsidRDefault="002B78F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761740AA" w14:textId="77777777" w:rsidR="002B78FD" w:rsidRPr="0001760C" w:rsidRDefault="002B78F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518BD2E" w14:textId="77777777" w:rsidR="002B78FD" w:rsidRPr="0001760C" w:rsidRDefault="002B78F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11E7EA1" w14:textId="77777777" w:rsidR="002B78FD" w:rsidRPr="00644979" w:rsidRDefault="002B78F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9ECB624" w14:textId="77777777" w:rsidR="002B78FD" w:rsidRPr="00C75525" w:rsidRDefault="002B78FD" w:rsidP="00DC78CD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291439C7" w14:textId="77777777" w:rsidR="002B78FD" w:rsidRDefault="002B78F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2B78FD" w:rsidRPr="00F923CE" w14:paraId="518C277F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7F951B3" w14:textId="77777777" w:rsidR="002B78FD" w:rsidRPr="005B3C64" w:rsidRDefault="002B78FD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02C001AB" w14:textId="77777777" w:rsidR="002B78FD" w:rsidRDefault="002B78FD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B0CB518" w14:textId="77777777" w:rsidR="002B78FD" w:rsidRDefault="002B78FD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B78FD" w:rsidRPr="00F923CE" w14:paraId="3448A49F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08D41273" w14:textId="77777777" w:rsidR="002B78FD" w:rsidRPr="005B3C64" w:rsidRDefault="002B78FD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AD47B0D" w14:textId="77777777" w:rsidR="002B78FD" w:rsidRPr="00F923CE" w:rsidRDefault="002B78FD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481812E" w14:textId="77777777" w:rsidR="002B78FD" w:rsidRDefault="002B78F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0745AB4A" w14:textId="77777777" w:rsidR="002B78FD" w:rsidRDefault="002B78FD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6C8E6BD" w14:textId="77777777" w:rsidR="002B78FD" w:rsidRDefault="002B78F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2B78FD" w:rsidRPr="00F923CE" w14:paraId="5F4A11A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1E037EF" w14:textId="77777777" w:rsidR="002B78FD" w:rsidRPr="005B3C64" w:rsidRDefault="002B78FD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71CEB34C" w14:textId="77777777" w:rsidR="002B78FD" w:rsidRPr="00F923CE" w:rsidRDefault="002B78F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21C164E5" w14:textId="77777777" w:rsidR="002B78FD" w:rsidRDefault="002B78F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3486974" w14:textId="77777777" w:rsidR="002B78FD" w:rsidRPr="000F3FD1" w:rsidRDefault="002B78F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C024CD3" w14:textId="77777777" w:rsidR="002B78FD" w:rsidRPr="000F3FD1" w:rsidRDefault="002B78FD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3793BC5C" w14:textId="77777777" w:rsidR="002B78FD" w:rsidRDefault="002B78F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ADF1F6" w14:textId="77777777" w:rsidR="002B78FD" w:rsidRPr="00E145BD" w:rsidRDefault="002B78F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E145BD">
        <w:rPr>
          <w:rFonts w:ascii="Arial" w:hAnsi="Arial" w:cs="Arial"/>
          <w:bCs/>
          <w:color w:val="000000"/>
        </w:rPr>
        <w:t>Die Resistenztestung spricht für ein β</w:t>
      </w:r>
      <w:r w:rsidRPr="00E145BD">
        <w:rPr>
          <w:rFonts w:ascii="Arial" w:hAnsi="Arial" w:cs="Arial"/>
          <w:bCs/>
          <w:color w:val="000000"/>
        </w:rPr>
        <w:noBreakHyphen/>
      </w:r>
      <w:proofErr w:type="spellStart"/>
      <w:r w:rsidRPr="00E145BD"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>-positives</w:t>
      </w:r>
      <w:r w:rsidRPr="00E145BD">
        <w:rPr>
          <w:rFonts w:ascii="Arial" w:hAnsi="Arial" w:cs="Arial"/>
          <w:bCs/>
          <w:color w:val="000000"/>
        </w:rPr>
        <w:t xml:space="preserve"> Ampicillin</w:t>
      </w:r>
      <w:r>
        <w:rPr>
          <w:rFonts w:ascii="Arial" w:hAnsi="Arial" w:cs="Arial"/>
          <w:bCs/>
          <w:color w:val="000000"/>
        </w:rPr>
        <w:t>-</w:t>
      </w:r>
      <w:r w:rsidRPr="00E145BD">
        <w:rPr>
          <w:rFonts w:ascii="Arial" w:hAnsi="Arial" w:cs="Arial"/>
          <w:bCs/>
          <w:color w:val="000000"/>
        </w:rPr>
        <w:t xml:space="preserve"> und Amoxicillin/Clavulansäure</w:t>
      </w:r>
      <w:r>
        <w:rPr>
          <w:rFonts w:ascii="Arial" w:hAnsi="Arial" w:cs="Arial"/>
          <w:bCs/>
          <w:color w:val="000000"/>
        </w:rPr>
        <w:t>-</w:t>
      </w:r>
      <w:r w:rsidRPr="00E145BD">
        <w:rPr>
          <w:rFonts w:ascii="Arial" w:hAnsi="Arial" w:cs="Arial"/>
          <w:bCs/>
          <w:color w:val="000000"/>
        </w:rPr>
        <w:t>resistentes (BLPACR) Isolat. Der Resistenzphänotyp weist auf eine Kombination von PBP3-Mutation mit β-</w:t>
      </w:r>
      <w:proofErr w:type="spellStart"/>
      <w:r w:rsidRPr="00E145BD">
        <w:rPr>
          <w:rFonts w:ascii="Arial" w:hAnsi="Arial" w:cs="Arial"/>
          <w:bCs/>
          <w:color w:val="000000"/>
        </w:rPr>
        <w:t>Lactamase</w:t>
      </w:r>
      <w:proofErr w:type="spellEnd"/>
      <w:r w:rsidRPr="00E145BD">
        <w:rPr>
          <w:rFonts w:ascii="Arial" w:hAnsi="Arial" w:cs="Arial"/>
          <w:bCs/>
          <w:color w:val="000000"/>
        </w:rPr>
        <w:t xml:space="preserve">-Produktion. BLPACR </w:t>
      </w:r>
      <w:r w:rsidRPr="00E145BD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i/>
          <w:color w:val="000000"/>
        </w:rPr>
        <w:noBreakHyphen/>
      </w:r>
      <w:r w:rsidRPr="00E145BD">
        <w:rPr>
          <w:rFonts w:ascii="Arial" w:hAnsi="Arial" w:cs="Arial"/>
          <w:bCs/>
          <w:color w:val="000000"/>
        </w:rPr>
        <w:t xml:space="preserve"> Isolate sind resistent gegen Ampicillin/</w:t>
      </w:r>
      <w:proofErr w:type="spellStart"/>
      <w:r w:rsidRPr="00E145BD">
        <w:rPr>
          <w:rFonts w:ascii="Arial" w:hAnsi="Arial" w:cs="Arial"/>
          <w:bCs/>
          <w:color w:val="000000"/>
        </w:rPr>
        <w:t>Sulbactam</w:t>
      </w:r>
      <w:proofErr w:type="spellEnd"/>
      <w:r w:rsidRPr="00E145BD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E145BD">
        <w:rPr>
          <w:rFonts w:ascii="Arial" w:hAnsi="Arial" w:cs="Arial"/>
          <w:bCs/>
          <w:color w:val="000000"/>
          <w:vertAlign w:val="superscript"/>
        </w:rPr>
        <w:t>1</w:t>
      </w:r>
      <w:r w:rsidRPr="00E145BD">
        <w:rPr>
          <w:rFonts w:ascii="Arial" w:hAnsi="Arial" w:cs="Arial"/>
          <w:bCs/>
          <w:color w:val="000000"/>
        </w:rPr>
        <w:t xml:space="preserve">. Von einer Sensibilität gegen </w:t>
      </w:r>
      <w:proofErr w:type="spellStart"/>
      <w:r w:rsidRPr="00E145BD">
        <w:rPr>
          <w:rFonts w:ascii="Arial" w:hAnsi="Arial" w:cs="Arial"/>
          <w:bCs/>
          <w:color w:val="000000"/>
        </w:rPr>
        <w:t>Cefotaxim</w:t>
      </w:r>
      <w:proofErr w:type="spellEnd"/>
      <w:r w:rsidRPr="00E145BD">
        <w:rPr>
          <w:rFonts w:ascii="Arial" w:hAnsi="Arial" w:cs="Arial"/>
          <w:bCs/>
          <w:color w:val="000000"/>
        </w:rPr>
        <w:t xml:space="preserve"> ist jedoch auszugehen</w:t>
      </w:r>
      <w:r w:rsidRPr="00E145BD">
        <w:rPr>
          <w:rFonts w:ascii="Arial" w:hAnsi="Arial" w:cs="Arial"/>
          <w:bCs/>
          <w:color w:val="000000"/>
          <w:vertAlign w:val="superscript"/>
        </w:rPr>
        <w:t>2</w:t>
      </w:r>
      <w:r w:rsidRPr="00E145BD">
        <w:rPr>
          <w:rFonts w:ascii="Arial" w:hAnsi="Arial" w:cs="Arial"/>
          <w:bCs/>
          <w:color w:val="000000"/>
        </w:rPr>
        <w:t>.</w:t>
      </w:r>
    </w:p>
    <w:p w14:paraId="61282A5B" w14:textId="77777777" w:rsidR="002B78FD" w:rsidRPr="00E145BD" w:rsidRDefault="002B78F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CEDC38B" w14:textId="77777777" w:rsidR="002B78FD" w:rsidRPr="009E34D2" w:rsidRDefault="002B78F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9E34D2">
        <w:rPr>
          <w:rFonts w:ascii="Arial" w:hAnsi="Arial" w:cs="Arial"/>
        </w:rPr>
        <w:t>Literatur:</w:t>
      </w:r>
    </w:p>
    <w:p w14:paraId="28738736" w14:textId="77777777" w:rsidR="002B78FD" w:rsidRPr="00B5585F" w:rsidRDefault="002B78F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CB2DF9">
        <w:rPr>
          <w:rFonts w:ascii="Arial" w:hAnsi="Arial" w:cs="Arial"/>
        </w:rPr>
        <w:t xml:space="preserve">1. </w:t>
      </w:r>
      <w:proofErr w:type="spellStart"/>
      <w:r w:rsidRPr="00CB2DF9">
        <w:rPr>
          <w:rFonts w:ascii="Arial" w:hAnsi="Arial" w:cs="Arial"/>
        </w:rPr>
        <w:t>Tristram</w:t>
      </w:r>
      <w:proofErr w:type="spellEnd"/>
      <w:r w:rsidRPr="00CB2DF9">
        <w:rPr>
          <w:rFonts w:ascii="Arial" w:hAnsi="Arial" w:cs="Arial"/>
        </w:rPr>
        <w:t xml:space="preserve"> S, Jacobs MR, Appelbaum PC. </w:t>
      </w:r>
      <w:r w:rsidRPr="00B5585F">
        <w:rPr>
          <w:rFonts w:ascii="Arial" w:hAnsi="Arial" w:cs="Arial"/>
          <w:lang w:val="en-US"/>
        </w:rPr>
        <w:t xml:space="preserve">Antimicrobial resistance in </w:t>
      </w:r>
      <w:proofErr w:type="spellStart"/>
      <w:r w:rsidRPr="00B5585F">
        <w:rPr>
          <w:rFonts w:ascii="Arial" w:hAnsi="Arial" w:cs="Arial"/>
          <w:lang w:val="en-US"/>
        </w:rPr>
        <w:t>Haemophilus</w:t>
      </w:r>
      <w:proofErr w:type="spellEnd"/>
      <w:r w:rsidRPr="00B5585F">
        <w:rPr>
          <w:rFonts w:ascii="Arial" w:hAnsi="Arial" w:cs="Arial"/>
          <w:lang w:val="en-US"/>
        </w:rPr>
        <w:t xml:space="preserve"> influenzae. Clin Microbiol Rev. 2007 Apr;20(2):368-89.</w:t>
      </w:r>
    </w:p>
    <w:p w14:paraId="7316E2AE" w14:textId="77777777" w:rsidR="002B78FD" w:rsidRPr="00B5585F" w:rsidRDefault="002B78F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500312AA" w14:textId="77777777" w:rsidR="002B78FD" w:rsidRPr="00D6335B" w:rsidRDefault="002B78F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B5585F">
        <w:rPr>
          <w:rFonts w:ascii="Arial" w:hAnsi="Arial" w:cs="Arial"/>
          <w:lang w:val="en-US"/>
        </w:rPr>
        <w:t xml:space="preserve">2. </w:t>
      </w:r>
      <w:proofErr w:type="spellStart"/>
      <w:r w:rsidRPr="00B5585F">
        <w:rPr>
          <w:rFonts w:ascii="Arial" w:hAnsi="Arial" w:cs="Arial"/>
          <w:lang w:val="en-US"/>
        </w:rPr>
        <w:t>Leclercq</w:t>
      </w:r>
      <w:proofErr w:type="spellEnd"/>
      <w:r w:rsidRPr="00B5585F">
        <w:rPr>
          <w:rFonts w:ascii="Arial" w:hAnsi="Arial" w:cs="Arial"/>
          <w:lang w:val="en-US"/>
        </w:rPr>
        <w:t xml:space="preserve"> R, </w:t>
      </w:r>
      <w:proofErr w:type="spellStart"/>
      <w:r w:rsidRPr="00B5585F">
        <w:rPr>
          <w:rFonts w:ascii="Arial" w:hAnsi="Arial" w:cs="Arial"/>
          <w:lang w:val="en-US"/>
        </w:rPr>
        <w:t>Cantón</w:t>
      </w:r>
      <w:proofErr w:type="spellEnd"/>
      <w:r w:rsidRPr="00B5585F">
        <w:rPr>
          <w:rFonts w:ascii="Arial" w:hAnsi="Arial" w:cs="Arial"/>
          <w:lang w:val="en-US"/>
        </w:rPr>
        <w:t xml:space="preserve"> R, Brown DF, </w:t>
      </w:r>
      <w:proofErr w:type="spellStart"/>
      <w:r w:rsidRPr="00B5585F">
        <w:rPr>
          <w:rFonts w:ascii="Arial" w:hAnsi="Arial" w:cs="Arial"/>
          <w:lang w:val="en-US"/>
        </w:rPr>
        <w:t>Giske</w:t>
      </w:r>
      <w:proofErr w:type="spellEnd"/>
      <w:r w:rsidRPr="00B5585F">
        <w:rPr>
          <w:rFonts w:ascii="Arial" w:hAnsi="Arial" w:cs="Arial"/>
          <w:lang w:val="en-US"/>
        </w:rPr>
        <w:t xml:space="preserve"> CG, </w:t>
      </w:r>
      <w:proofErr w:type="spellStart"/>
      <w:r w:rsidRPr="00B5585F">
        <w:rPr>
          <w:rFonts w:ascii="Arial" w:hAnsi="Arial" w:cs="Arial"/>
          <w:lang w:val="en-US"/>
        </w:rPr>
        <w:t>Heisig</w:t>
      </w:r>
      <w:proofErr w:type="spellEnd"/>
      <w:r w:rsidRPr="00B5585F">
        <w:rPr>
          <w:rFonts w:ascii="Arial" w:hAnsi="Arial" w:cs="Arial"/>
          <w:lang w:val="en-US"/>
        </w:rPr>
        <w:t xml:space="preserve"> P, </w:t>
      </w:r>
      <w:proofErr w:type="spellStart"/>
      <w:r w:rsidRPr="00B5585F">
        <w:rPr>
          <w:rFonts w:ascii="Arial" w:hAnsi="Arial" w:cs="Arial"/>
          <w:lang w:val="en-US"/>
        </w:rPr>
        <w:t>MacGowan</w:t>
      </w:r>
      <w:proofErr w:type="spellEnd"/>
      <w:r w:rsidRPr="00B5585F">
        <w:rPr>
          <w:rFonts w:ascii="Arial" w:hAnsi="Arial" w:cs="Arial"/>
          <w:lang w:val="en-US"/>
        </w:rPr>
        <w:t xml:space="preserve"> AP, Mouton JW, Nordmann P, </w:t>
      </w:r>
      <w:proofErr w:type="spellStart"/>
      <w:r w:rsidRPr="00B5585F">
        <w:rPr>
          <w:rFonts w:ascii="Arial" w:hAnsi="Arial" w:cs="Arial"/>
          <w:lang w:val="en-US"/>
        </w:rPr>
        <w:t>Rodloff</w:t>
      </w:r>
      <w:proofErr w:type="spellEnd"/>
      <w:r w:rsidRPr="00B5585F">
        <w:rPr>
          <w:rFonts w:ascii="Arial" w:hAnsi="Arial" w:cs="Arial"/>
          <w:lang w:val="en-US"/>
        </w:rPr>
        <w:t xml:space="preserve"> AC, </w:t>
      </w:r>
      <w:proofErr w:type="spellStart"/>
      <w:r w:rsidRPr="00B5585F">
        <w:rPr>
          <w:rFonts w:ascii="Arial" w:hAnsi="Arial" w:cs="Arial"/>
          <w:lang w:val="en-US"/>
        </w:rPr>
        <w:t>Rossolini</w:t>
      </w:r>
      <w:proofErr w:type="spellEnd"/>
      <w:r w:rsidRPr="00B5585F">
        <w:rPr>
          <w:rFonts w:ascii="Arial" w:hAnsi="Arial" w:cs="Arial"/>
          <w:lang w:val="en-US"/>
        </w:rPr>
        <w:t xml:space="preserve"> GM, </w:t>
      </w:r>
      <w:proofErr w:type="spellStart"/>
      <w:r w:rsidRPr="00B5585F">
        <w:rPr>
          <w:rFonts w:ascii="Arial" w:hAnsi="Arial" w:cs="Arial"/>
          <w:lang w:val="en-US"/>
        </w:rPr>
        <w:t>Soussy</w:t>
      </w:r>
      <w:proofErr w:type="spellEnd"/>
      <w:r w:rsidRPr="00B5585F">
        <w:rPr>
          <w:rFonts w:ascii="Arial" w:hAnsi="Arial" w:cs="Arial"/>
          <w:lang w:val="en-US"/>
        </w:rPr>
        <w:t xml:space="preserve"> CJ, </w:t>
      </w:r>
      <w:proofErr w:type="spellStart"/>
      <w:r w:rsidRPr="00B5585F">
        <w:rPr>
          <w:rFonts w:ascii="Arial" w:hAnsi="Arial" w:cs="Arial"/>
          <w:lang w:val="en-US"/>
        </w:rPr>
        <w:t>Steinbakk</w:t>
      </w:r>
      <w:proofErr w:type="spellEnd"/>
      <w:r w:rsidRPr="00B5585F">
        <w:rPr>
          <w:rFonts w:ascii="Arial" w:hAnsi="Arial" w:cs="Arial"/>
          <w:lang w:val="en-US"/>
        </w:rPr>
        <w:t xml:space="preserve"> M, Winstanley TG, </w:t>
      </w:r>
      <w:proofErr w:type="spellStart"/>
      <w:r w:rsidRPr="00B5585F">
        <w:rPr>
          <w:rFonts w:ascii="Arial" w:hAnsi="Arial" w:cs="Arial"/>
          <w:lang w:val="en-US"/>
        </w:rPr>
        <w:t>Kahlmeter</w:t>
      </w:r>
      <w:proofErr w:type="spellEnd"/>
      <w:r w:rsidRPr="00B5585F">
        <w:rPr>
          <w:rFonts w:ascii="Arial" w:hAnsi="Arial" w:cs="Arial"/>
          <w:lang w:val="en-US"/>
        </w:rPr>
        <w:t xml:space="preserve"> G. EUCAST expert rules in antimicrobial susceptibility testing. </w:t>
      </w:r>
      <w:proofErr w:type="spellStart"/>
      <w:r w:rsidRPr="008E63A1">
        <w:rPr>
          <w:rFonts w:ascii="Arial" w:hAnsi="Arial" w:cs="Arial"/>
        </w:rPr>
        <w:t>Clin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Microbiol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Infect</w:t>
      </w:r>
      <w:proofErr w:type="spellEnd"/>
      <w:r w:rsidRPr="008E63A1">
        <w:rPr>
          <w:rFonts w:ascii="Arial" w:hAnsi="Arial" w:cs="Arial"/>
        </w:rPr>
        <w:t>. 2013 19</w:t>
      </w:r>
      <w:r>
        <w:rPr>
          <w:rFonts w:ascii="Arial" w:hAnsi="Arial" w:cs="Arial"/>
        </w:rPr>
        <w:t>(</w:t>
      </w:r>
      <w:r w:rsidRPr="008E63A1">
        <w:rPr>
          <w:rFonts w:ascii="Arial" w:hAnsi="Arial" w:cs="Arial"/>
        </w:rPr>
        <w:t>2</w:t>
      </w:r>
      <w:r>
        <w:rPr>
          <w:rFonts w:ascii="Arial" w:hAnsi="Arial" w:cs="Arial"/>
        </w:rPr>
        <w:t>):</w:t>
      </w:r>
      <w:r w:rsidRPr="008E63A1">
        <w:rPr>
          <w:rFonts w:ascii="Arial" w:hAnsi="Arial" w:cs="Arial"/>
        </w:rPr>
        <w:t xml:space="preserve"> 141–160.</w:t>
      </w:r>
    </w:p>
    <w:p w14:paraId="20EFDB80" w14:textId="77777777" w:rsidR="002B78FD" w:rsidRPr="008E63A1" w:rsidRDefault="002B78F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CC48BE0" w14:textId="77777777" w:rsidR="002B78FD" w:rsidRDefault="002B78F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0B36EA11" w14:textId="77777777" w:rsidR="002B78FD" w:rsidRDefault="002B78F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4BE51E9" w14:textId="77777777" w:rsidR="002B78FD" w:rsidRDefault="002B78FD" w:rsidP="0016460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4593947" w14:textId="77777777" w:rsidR="002B78FD" w:rsidRPr="009C44A9" w:rsidRDefault="002B78FD" w:rsidP="0016460D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14:paraId="0DF72646" w14:textId="77777777" w:rsidR="004A22AB" w:rsidRDefault="001A07DB" w:rsidP="001A07DB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14:paraId="5D83F7DC" w14:textId="77777777" w:rsidR="004A22AB" w:rsidRPr="00D375FC" w:rsidRDefault="004A22A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14:paraId="2AC8A81D" w14:textId="77777777"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C69A7" w14:textId="77777777" w:rsidR="006B00F3" w:rsidRDefault="006B00F3">
      <w:r>
        <w:separator/>
      </w:r>
    </w:p>
  </w:endnote>
  <w:endnote w:type="continuationSeparator" w:id="0">
    <w:p w14:paraId="33ECC198" w14:textId="77777777" w:rsidR="006B00F3" w:rsidRDefault="006B0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F1270" w14:textId="1B5C442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B00F3">
      <w:rPr>
        <w:noProof/>
      </w:rPr>
      <w:pict w14:anchorId="71E4A2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7307C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7307C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BA30DBB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529DD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17F2CE2" w14:textId="77777777" w:rsidR="003E20A1" w:rsidRPr="006A7241" w:rsidRDefault="003E20A1" w:rsidP="00442A30">
    <w:pPr>
      <w:rPr>
        <w:sz w:val="17"/>
        <w:szCs w:val="17"/>
      </w:rPr>
    </w:pPr>
  </w:p>
  <w:p w14:paraId="26E9AEC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037A4" w14:textId="06DB1C11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6B00F3">
      <w:rPr>
        <w:noProof/>
      </w:rPr>
      <w:pict w14:anchorId="6B280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57307C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57307C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656369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1CC20FE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F1A7E92" w14:textId="77777777" w:rsidR="00664DA3" w:rsidRPr="006A7241" w:rsidRDefault="00664DA3" w:rsidP="00442A30">
    <w:pPr>
      <w:rPr>
        <w:sz w:val="17"/>
        <w:szCs w:val="17"/>
      </w:rPr>
    </w:pPr>
  </w:p>
  <w:p w14:paraId="3676A020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6186A" w14:textId="6F8C62FE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B00F3">
      <w:rPr>
        <w:noProof/>
      </w:rPr>
      <w:pict w14:anchorId="2700C6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7307C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7307C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473953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131336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78CF180" w14:textId="77777777" w:rsidR="003E20A1" w:rsidRPr="006A7241" w:rsidRDefault="003E20A1" w:rsidP="00442A30">
    <w:pPr>
      <w:rPr>
        <w:sz w:val="17"/>
        <w:szCs w:val="17"/>
      </w:rPr>
    </w:pPr>
  </w:p>
  <w:p w14:paraId="45196649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35EEC" w14:textId="77777777" w:rsidR="006B00F3" w:rsidRDefault="006B00F3">
      <w:r>
        <w:separator/>
      </w:r>
    </w:p>
  </w:footnote>
  <w:footnote w:type="continuationSeparator" w:id="0">
    <w:p w14:paraId="5F4BE9A3" w14:textId="77777777" w:rsidR="006B00F3" w:rsidRDefault="006B0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83200" w14:textId="77777777" w:rsidR="000A26CE" w:rsidRDefault="000A26CE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B00F3">
      <w:rPr>
        <w:noProof/>
      </w:rPr>
      <w:pict w14:anchorId="3FD95F0A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3DE883D" w14:textId="77777777" w:rsidR="000A26CE" w:rsidRDefault="000A26C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B1D6C11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2C7B532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7F2418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9879E6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E89237B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E22DEA1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AC3B920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1A1FD61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E825CB5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2B903A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448E04E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AD1E502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4B3AF2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E2118C0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16BF587E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5B29770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F689055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75F542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D4E9980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B63AA01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97DAE6C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9938B4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2213890" w14:textId="77777777" w:rsidR="000A26CE" w:rsidRDefault="000A26C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F83F115" w14:textId="77777777" w:rsidR="000A26CE" w:rsidRDefault="000A26C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3C4ADBD" w14:textId="77777777" w:rsidR="000A26CE" w:rsidRDefault="000A26C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49EFEC" w14:textId="77777777" w:rsidR="000A26CE" w:rsidRPr="00EA0220" w:rsidRDefault="000A26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E85F66B" w14:textId="77777777" w:rsidR="000A26CE" w:rsidRPr="00EA0220" w:rsidRDefault="000A26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44B3DDE" w14:textId="77777777" w:rsidR="000A26CE" w:rsidRDefault="000A26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5911CB4" w14:textId="77777777" w:rsidR="000A26CE" w:rsidRDefault="000A26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B00F3">
      <w:rPr>
        <w:noProof/>
      </w:rPr>
      <w:pict w14:anchorId="111FC7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B00F3">
      <w:rPr>
        <w:noProof/>
      </w:rPr>
      <w:pict w14:anchorId="0B436332">
        <v:shape id="_x0000_s2126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0431825" w14:textId="77777777" w:rsidR="000A26CE" w:rsidRDefault="000A26C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9021DBA" w14:textId="77777777" w:rsidR="000A26CE" w:rsidRDefault="000A26C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13B640E" w14:textId="77777777" w:rsidR="000A26CE" w:rsidRDefault="000A26CE" w:rsidP="00AD2792">
    <w:pPr>
      <w:rPr>
        <w:sz w:val="12"/>
        <w:szCs w:val="12"/>
      </w:rPr>
    </w:pPr>
  </w:p>
  <w:p w14:paraId="2E7A2DC0" w14:textId="77777777" w:rsidR="000A26CE" w:rsidRDefault="000A26CE" w:rsidP="00AD2792">
    <w:pPr>
      <w:pStyle w:val="Kopfzeile"/>
      <w:rPr>
        <w:sz w:val="12"/>
        <w:szCs w:val="12"/>
      </w:rPr>
    </w:pPr>
  </w:p>
  <w:p w14:paraId="2039EF3A" w14:textId="77777777" w:rsidR="000A26CE" w:rsidRDefault="000A26CE" w:rsidP="00AD2792">
    <w:pPr>
      <w:pStyle w:val="Kopfzeile"/>
      <w:rPr>
        <w:sz w:val="12"/>
        <w:szCs w:val="12"/>
      </w:rPr>
    </w:pPr>
  </w:p>
  <w:p w14:paraId="699B3AB1" w14:textId="77777777" w:rsidR="000A26CE" w:rsidRDefault="000A26C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0327821B" w14:textId="77777777" w:rsidR="000A26CE" w:rsidRDefault="000A26C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DB6E535" w14:textId="77777777" w:rsidR="000A26CE" w:rsidRPr="00AD2792" w:rsidRDefault="000A26CE" w:rsidP="00AD2792"/>
  <w:p w14:paraId="0C83D9DB" w14:textId="77777777" w:rsidR="000C6668" w:rsidRPr="001623D5" w:rsidRDefault="000A26CE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A3FB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6B00F3">
      <w:rPr>
        <w:noProof/>
      </w:rPr>
      <w:pict w14:anchorId="33413C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B00F3">
      <w:rPr>
        <w:noProof/>
      </w:rPr>
      <w:pict w14:anchorId="68CBEA33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4B1B7D6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0E67CE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0552CD57" w14:textId="77777777" w:rsidR="00292586" w:rsidRPr="00000C19" w:rsidRDefault="00292586" w:rsidP="00D551B5">
    <w:pPr>
      <w:rPr>
        <w:sz w:val="12"/>
        <w:szCs w:val="12"/>
      </w:rPr>
    </w:pPr>
  </w:p>
  <w:p w14:paraId="549C3C26" w14:textId="77777777" w:rsidR="00292586" w:rsidRPr="00000C19" w:rsidRDefault="00292586" w:rsidP="00D551B5">
    <w:pPr>
      <w:rPr>
        <w:sz w:val="12"/>
        <w:szCs w:val="12"/>
      </w:rPr>
    </w:pPr>
  </w:p>
  <w:p w14:paraId="08BC6AD4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756F1" w14:textId="77777777" w:rsidR="006A6811" w:rsidRDefault="006A681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B00F3">
      <w:rPr>
        <w:noProof/>
      </w:rPr>
      <w:pict w14:anchorId="7AA475A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6E1C774" w14:textId="77777777" w:rsidR="006A6811" w:rsidRDefault="006A681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EAD6542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D12970E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D39B427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9C0FB42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B73EA92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8FAA379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25E6140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9C5BDAD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20A5F20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2F04132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601C44D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CD48D19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135CABA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7AF28D3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5BDE5D1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126617C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876B4BA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D0025F4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9BCC812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A5450D9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FAE8DD7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684585C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E3E8095" w14:textId="77777777" w:rsidR="006A6811" w:rsidRDefault="006A681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ED7D90D" w14:textId="77777777" w:rsidR="006A6811" w:rsidRDefault="006A681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9AEAA8D" w14:textId="77777777" w:rsidR="006A6811" w:rsidRDefault="006A681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CD1D38A" w14:textId="77777777" w:rsidR="006A6811" w:rsidRPr="00EA0220" w:rsidRDefault="006A68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8AD39B0" w14:textId="77777777" w:rsidR="006A6811" w:rsidRPr="00EA0220" w:rsidRDefault="006A68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88AE5C9" w14:textId="77777777" w:rsidR="006A6811" w:rsidRDefault="006A68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39E297C" w14:textId="77777777" w:rsidR="006A6811" w:rsidRDefault="006A68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B00F3">
      <w:rPr>
        <w:noProof/>
      </w:rPr>
      <w:pict w14:anchorId="1242B8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B00F3">
      <w:rPr>
        <w:noProof/>
      </w:rPr>
      <w:pict w14:anchorId="24A9F3F5">
        <v:shape id="Grafik 1" o:spid="_x0000_s2121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FEF2CB3" w14:textId="77777777" w:rsidR="006A6811" w:rsidRDefault="006A681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929E01" w14:textId="77777777" w:rsidR="006A6811" w:rsidRDefault="006A681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4C45112" w14:textId="77777777" w:rsidR="006A6811" w:rsidRDefault="006A6811" w:rsidP="00AD2792">
    <w:pPr>
      <w:rPr>
        <w:sz w:val="12"/>
        <w:szCs w:val="12"/>
      </w:rPr>
    </w:pPr>
  </w:p>
  <w:p w14:paraId="0A670F09" w14:textId="77777777" w:rsidR="006A6811" w:rsidRDefault="006A6811" w:rsidP="00AD2792">
    <w:pPr>
      <w:pStyle w:val="Kopfzeile"/>
      <w:rPr>
        <w:sz w:val="12"/>
        <w:szCs w:val="12"/>
      </w:rPr>
    </w:pPr>
  </w:p>
  <w:p w14:paraId="2EB88A89" w14:textId="77777777" w:rsidR="006A6811" w:rsidRDefault="006A6811" w:rsidP="00AD2792">
    <w:pPr>
      <w:pStyle w:val="Kopfzeile"/>
      <w:rPr>
        <w:sz w:val="12"/>
        <w:szCs w:val="12"/>
      </w:rPr>
    </w:pPr>
  </w:p>
  <w:p w14:paraId="78A7816F" w14:textId="77777777" w:rsidR="006A6811" w:rsidRDefault="006A681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D1D6D18" w14:textId="77777777" w:rsidR="006A6811" w:rsidRDefault="006A681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CEF0F9A" w14:textId="77777777" w:rsidR="006A6811" w:rsidRPr="00AD2792" w:rsidRDefault="006A6811" w:rsidP="00AD2792"/>
  <w:p w14:paraId="7A3677A2" w14:textId="77777777" w:rsidR="000B1866" w:rsidRPr="001623D5" w:rsidRDefault="006A681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26CE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07DB"/>
    <w:rsid w:val="001A2F95"/>
    <w:rsid w:val="001A3111"/>
    <w:rsid w:val="001A4D1B"/>
    <w:rsid w:val="001B7CF6"/>
    <w:rsid w:val="001C28F1"/>
    <w:rsid w:val="001C43FC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B78FD"/>
    <w:rsid w:val="002C4EBE"/>
    <w:rsid w:val="002D01DC"/>
    <w:rsid w:val="002D032D"/>
    <w:rsid w:val="002D7741"/>
    <w:rsid w:val="002E4530"/>
    <w:rsid w:val="00312A5E"/>
    <w:rsid w:val="00312EB2"/>
    <w:rsid w:val="00312F78"/>
    <w:rsid w:val="003136E9"/>
    <w:rsid w:val="003175AE"/>
    <w:rsid w:val="0034693D"/>
    <w:rsid w:val="00357972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307C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A6811"/>
    <w:rsid w:val="006B00F3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3066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6D2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223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8"/>
    <o:shapelayout v:ext="edit">
      <o:idmap v:ext="edit" data="1"/>
    </o:shapelayout>
  </w:shapeDefaults>
  <w:decimalSymbol w:val=","/>
  <w:listSeparator w:val=";"/>
  <w14:docId w14:val="1FA7CA77"/>
  <w15:docId w15:val="{FAA21687-9A2E-4609-A3AF-4E4BBD6F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99F6A-6B42-4293-A550-A2A1EFE8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447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28</cp:revision>
  <cp:lastPrinted>2015-05-19T09:27:00Z</cp:lastPrinted>
  <dcterms:created xsi:type="dcterms:W3CDTF">2015-05-19T21:00:00Z</dcterms:created>
  <dcterms:modified xsi:type="dcterms:W3CDTF">2021-12-03T06:37:00Z</dcterms:modified>
</cp:coreProperties>
</file>