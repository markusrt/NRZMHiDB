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CCE08" w14:textId="77777777" w:rsidR="00F35414" w:rsidRDefault="000F0B79" w:rsidP="00AA4B2D">
      <w:pPr>
        <w:rPr>
          <w:rFonts w:ascii="Arial" w:hAnsi="Arial" w:cs="Arial"/>
        </w:rPr>
      </w:pPr>
      <w:r>
        <w:fldChar w:fldCharType="begin"/>
      </w:r>
      <w:r>
        <w:instrText xml:space="preserve"> INCLUDETEXT  "D:\\Development\\NRZMHiDB\\HaemophilusWeb\\ReportTemplates\\includes\\Seite 1 - Kurz.docx" </w:instrText>
      </w:r>
      <w:r>
        <w:fldChar w:fldCharType="separate"/>
      </w:r>
      <w:r w:rsidR="00F35414">
        <w:rPr>
          <w:rFonts w:ascii="Arial" w:hAnsi="Arial" w:cs="Arial"/>
        </w:rPr>
        <w:t>{SenderName}</w:t>
      </w:r>
    </w:p>
    <w:p w14:paraId="72F8FED7" w14:textId="77777777" w:rsidR="00F35414" w:rsidRPr="004659AD" w:rsidRDefault="00F35414" w:rsidP="00AA4B2D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55557AB6" w14:textId="77777777" w:rsidR="00F35414" w:rsidRPr="004659AD" w:rsidRDefault="00F35414" w:rsidP="00AA4B2D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4B5174A7" w14:textId="77777777" w:rsidR="00F35414" w:rsidRPr="00270250" w:rsidRDefault="00F35414" w:rsidP="00AA4B2D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0EF51106" w14:textId="77777777" w:rsidR="00F35414" w:rsidRPr="007E1298" w:rsidRDefault="00F35414" w:rsidP="00AA4B2D">
      <w:pPr>
        <w:rPr>
          <w:rFonts w:ascii="Arial" w:hAnsi="Arial" w:cs="Arial"/>
          <w:b/>
          <w:bCs/>
        </w:rPr>
      </w:pPr>
    </w:p>
    <w:p w14:paraId="6A9ACB4C" w14:textId="77777777" w:rsidR="00F35414" w:rsidRDefault="00F35414" w:rsidP="00AA4B2D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4F7624AF" w14:textId="77777777" w:rsidR="00F35414" w:rsidRDefault="00F35414" w:rsidP="00AA4B2D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026A3401" w14:textId="77777777" w:rsidR="00F35414" w:rsidRPr="003136E9" w:rsidRDefault="00000000" w:rsidP="00AA4B2D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noProof/>
        </w:rPr>
        <w:pict w14:anchorId="1824E513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margin-left:249.4pt;margin-top:47pt;width:90.7pt;height:99.2pt;z-index:-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2052">
              <w:txbxContent>
                <w:p w14:paraId="5A74CBFD" w14:textId="77777777" w:rsidR="00F35414" w:rsidRDefault="00F35414" w:rsidP="00E54035">
                  <w:pPr>
                    <w:jc w:val="center"/>
                    <w:rPr>
                      <w:sz w:val="16"/>
                      <w:szCs w:val="16"/>
                    </w:rPr>
                  </w:pP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{#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  <w:r w:rsidRPr="006F7F3C">
                    <w:rPr>
                      <w:sz w:val="16"/>
                      <w:szCs w:val="16"/>
                    </w:rPr>
                    <w:t>{%DemisIdQrImage}</w:t>
                  </w:r>
                </w:p>
                <w:p w14:paraId="4DC28AB1" w14:textId="77777777" w:rsidR="00F35414" w:rsidRPr="000E6D63" w:rsidRDefault="00F35414" w:rsidP="00E54035">
                  <w:pPr>
                    <w:jc w:val="center"/>
                    <w:rPr>
                      <w:sz w:val="12"/>
                      <w:szCs w:val="12"/>
                    </w:rPr>
                  </w:pPr>
                  <w:r w:rsidRPr="000E6D63">
                    <w:rPr>
                      <w:sz w:val="12"/>
                      <w:szCs w:val="12"/>
                    </w:rPr>
                    <w:t>Meldungs-ID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</w:t>
                  </w:r>
                  <w: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/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F35414"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 w:rsidR="00F35414">
        <w:rPr>
          <w:rFonts w:ascii="Arial" w:hAnsi="Arial" w:cs="Arial"/>
          <w:b/>
          <w:bCs/>
          <w:color w:val="000000"/>
          <w:sz w:val="28"/>
          <w:szCs w:val="28"/>
        </w:rPr>
        <w:t>zu KL</w:t>
      </w:r>
      <w:r w:rsidR="00F35414" w:rsidRPr="00CA336F">
        <w:rPr>
          <w:rFonts w:ascii="Arial" w:hAnsi="Arial" w:cs="Arial"/>
          <w:b/>
          <w:bCs/>
          <w:color w:val="000000"/>
          <w:sz w:val="28"/>
          <w:szCs w:val="28"/>
        </w:rPr>
        <w:t>{LaboratoryNumber}</w:t>
      </w:r>
      <w:r w:rsidR="00F35414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F35414"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="00F35414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F35414"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F35414" w:rsidRPr="00F923CE" w14:paraId="6F7D89BC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59C974" w14:textId="77777777" w:rsidR="00F35414" w:rsidRPr="00F923CE" w:rsidRDefault="00F3541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923EBB" w14:textId="77777777" w:rsidR="00F35414" w:rsidRPr="0051595E" w:rsidRDefault="00F3541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KL</w:t>
            </w:r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{LaboratoryNumber}</w:t>
            </w:r>
          </w:p>
        </w:tc>
      </w:tr>
      <w:tr w:rsidR="00F35414" w:rsidRPr="00F923CE" w14:paraId="42B4938F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19F09A" w14:textId="77777777" w:rsidR="00F35414" w:rsidRPr="00F923CE" w:rsidRDefault="00F3541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300ECD" w14:textId="77777777" w:rsidR="00F35414" w:rsidRPr="00D30BF0" w:rsidRDefault="00F3541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F35414" w:rsidRPr="00F923CE" w14:paraId="2F903CFF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8D9A8F" w14:textId="77777777" w:rsidR="00F35414" w:rsidRPr="00F923CE" w:rsidRDefault="00F3541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6F2FF8" w14:textId="77777777" w:rsidR="00F35414" w:rsidRPr="00D30BF0" w:rsidRDefault="00F3541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F35414" w:rsidRPr="00F923CE" w14:paraId="7C548D45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80DECC" w14:textId="77777777" w:rsidR="00F35414" w:rsidRPr="00F923CE" w:rsidRDefault="00F3541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F021FC" w14:textId="77777777" w:rsidR="00F35414" w:rsidRPr="00D30BF0" w:rsidRDefault="00F3541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F35414" w:rsidRPr="00F923CE" w14:paraId="7EE2A3EB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BC9045" w14:textId="77777777" w:rsidR="00F35414" w:rsidRPr="00F923CE" w:rsidRDefault="00F3541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F778D1" w14:textId="77777777" w:rsidR="00F35414" w:rsidRPr="00D30BF0" w:rsidRDefault="00F3541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F35414" w:rsidRPr="00F923CE" w14:paraId="0A69E820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B75ED6" w14:textId="77777777" w:rsidR="00F35414" w:rsidRPr="00F923CE" w:rsidRDefault="00F3541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BE2A4F" w14:textId="77777777" w:rsidR="00F35414" w:rsidRPr="00D30BF0" w:rsidRDefault="00F3541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F35414" w:rsidRPr="00F923CE" w14:paraId="65093C1C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FADBC9" w14:textId="77777777" w:rsidR="00F35414" w:rsidRPr="00F923CE" w:rsidRDefault="00F3541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CE5E6D" w14:textId="77777777" w:rsidR="00F35414" w:rsidRPr="00D30BF0" w:rsidRDefault="00F3541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2E53E713" w14:textId="77777777" w:rsidR="00F35414" w:rsidRPr="00AA4B2D" w:rsidRDefault="00F35414" w:rsidP="00AA4B2D"/>
    <w:p w14:paraId="1F797910" w14:textId="5BFCAEBC" w:rsidR="000F0B79" w:rsidRPr="00BF0F69" w:rsidRDefault="000F0B79" w:rsidP="000F0B79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fldChar w:fldCharType="end"/>
      </w:r>
      <w:r w:rsidRPr="000F0B79">
        <w:rPr>
          <w:rFonts w:ascii="Arial" w:hAnsi="Arial" w:cs="Arial"/>
          <w:b/>
          <w:bCs/>
          <w:color w:val="000000"/>
          <w:u w:val="single"/>
        </w:rPr>
        <w:t xml:space="preserve"> </w:t>
      </w:r>
      <w:r w:rsidRPr="00BF0F69"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p w14:paraId="12262D63" w14:textId="77777777" w:rsidR="000F0B79" w:rsidRPr="00BF0F69" w:rsidRDefault="000F0B79" w:rsidP="000F0B79">
      <w:pPr>
        <w:widowControl w:val="0"/>
        <w:tabs>
          <w:tab w:val="left" w:pos="90"/>
          <w:tab w:val="left" w:pos="2097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</w:p>
    <w:p w14:paraId="5DA7E8E2" w14:textId="77777777" w:rsidR="000F0B79" w:rsidRPr="00BF0F69" w:rsidRDefault="000F0B79" w:rsidP="000F0B79">
      <w:pPr>
        <w:widowControl w:val="0"/>
        <w:tabs>
          <w:tab w:val="left" w:pos="90"/>
          <w:tab w:val="left" w:pos="2097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 w:rsidRPr="00BF0F69">
        <w:rPr>
          <w:rFonts w:ascii="Arial" w:hAnsi="Arial" w:cs="Arial"/>
          <w:b/>
          <w:bCs/>
          <w:color w:val="000000"/>
        </w:rPr>
        <w:t>Der von Ihnen eingesandte Stamm konnte nicht angezüchtet werden.</w:t>
      </w:r>
      <w:r w:rsidRPr="00BF0F69">
        <w:rPr>
          <w:rFonts w:ascii="Arial" w:hAnsi="Arial" w:cs="Arial"/>
          <w:b/>
          <w:bCs/>
          <w:color w:val="000000"/>
        </w:rPr>
        <w:br/>
      </w:r>
    </w:p>
    <w:p w14:paraId="0D9E0F9B" w14:textId="77777777" w:rsidR="000F0B79" w:rsidRPr="00BF0F69" w:rsidRDefault="000F0B79" w:rsidP="000F0B79">
      <w:pPr>
        <w:widowControl w:val="0"/>
        <w:tabs>
          <w:tab w:val="left" w:pos="90"/>
          <w:tab w:val="left" w:pos="2097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 w:rsidRPr="00BF0F69">
        <w:rPr>
          <w:rFonts w:ascii="Arial" w:hAnsi="Arial" w:cs="Arial"/>
          <w:b/>
          <w:bCs/>
          <w:color w:val="000000"/>
        </w:rPr>
        <w:t>Um Neueinsendung wird gebeten.</w:t>
      </w:r>
    </w:p>
    <w:p w14:paraId="03C95733" w14:textId="77777777" w:rsidR="000F0B79" w:rsidRPr="00BF0F69" w:rsidRDefault="000F0B79" w:rsidP="000F0B79">
      <w:pPr>
        <w:widowControl w:val="0"/>
        <w:tabs>
          <w:tab w:val="left" w:pos="90"/>
          <w:tab w:val="left" w:pos="2097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</w:p>
    <w:p w14:paraId="5E22E13E" w14:textId="77777777" w:rsidR="000F0B79" w:rsidRPr="009F4E97" w:rsidRDefault="000F0B79" w:rsidP="000F0B79">
      <w:pPr>
        <w:widowControl w:val="0"/>
        <w:tabs>
          <w:tab w:val="left" w:pos="90"/>
          <w:tab w:val="left" w:pos="2097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 w:rsidRPr="00BF0F69">
        <w:rPr>
          <w:rFonts w:ascii="Arial" w:hAnsi="Arial" w:cs="Arial"/>
          <w:b/>
          <w:bCs/>
          <w:color w:val="000000"/>
        </w:rPr>
        <w:t>Bitte beachten Sie hierzu:</w:t>
      </w:r>
      <w:r w:rsidRPr="00BF0F69">
        <w:rPr>
          <w:rFonts w:ascii="Arial" w:hAnsi="Arial" w:cs="Arial"/>
        </w:rPr>
        <w:t xml:space="preserve"> Möglichst viel Kulturmaterial einer </w:t>
      </w:r>
      <w:r w:rsidRPr="00BF0F69">
        <w:rPr>
          <w:rStyle w:val="Fett"/>
          <w:rFonts w:cs="Arial"/>
        </w:rPr>
        <w:t>frischen Übernachtkultur</w:t>
      </w:r>
      <w:r w:rsidRPr="00BF0F69">
        <w:rPr>
          <w:rFonts w:ascii="Arial" w:hAnsi="Arial" w:cs="Arial"/>
        </w:rPr>
        <w:t xml:space="preserve"> sollte unmittelbar vor dem Versand in Transportmedien (z.B. Amies Medium, Port-A-Cul, Port-A-Germ) eingebracht werden. Alternativ ist der Versand der Bakterien als frische Übernachtkultur auf Nähragar (z.B. Kochblutagar) – am besten Schrägagar – möglich. Untersuchungsmaterial sollte wegen verlängerter Transportdauer nicht unmittelbar vor dem Wochenende oder vor Feiertagen abgeschickt werden.</w:t>
      </w:r>
    </w:p>
    <w:p w14:paraId="6A155CC9" w14:textId="7B27FDAF" w:rsidR="008E63A1" w:rsidRPr="000F0B79" w:rsidRDefault="008E63A1" w:rsidP="000F0B79">
      <w:pPr>
        <w:pStyle w:val="Kopfzeile"/>
        <w:rPr>
          <w:rFonts w:ascii="Arial" w:hAnsi="Arial" w:cs="Arial"/>
        </w:rPr>
      </w:pPr>
    </w:p>
    <w:p w14:paraId="0857A96F" w14:textId="77777777" w:rsidR="00977402" w:rsidRPr="00663D3F" w:rsidRDefault="00AC73C4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 w:rsidRPr="00663D3F"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977402" w:rsidRPr="00663D3F">
        <w:rPr>
          <w:rFonts w:ascii="Arial" w:hAnsi="Arial" w:cs="Arial"/>
        </w:rPr>
        <w:t>Mit freundlichen Grüßen</w:t>
      </w:r>
    </w:p>
    <w:p w14:paraId="260BCA76" w14:textId="77777777" w:rsidR="00977402" w:rsidRPr="00663D3F" w:rsidRDefault="00977402" w:rsidP="007E1C70">
      <w:pPr>
        <w:rPr>
          <w:rFonts w:ascii="Arial" w:hAnsi="Arial" w:cs="Arial"/>
        </w:rPr>
      </w:pPr>
      <w:r w:rsidRPr="00663D3F">
        <w:rPr>
          <w:rFonts w:ascii="Arial" w:hAnsi="Arial" w:cs="Arial"/>
        </w:rPr>
        <w:br/>
      </w:r>
    </w:p>
    <w:p w14:paraId="2D62E11E" w14:textId="77777777" w:rsidR="00977402" w:rsidRPr="00663D3F" w:rsidRDefault="00977402" w:rsidP="007E1C70">
      <w:pPr>
        <w:rPr>
          <w:rFonts w:ascii="Arial" w:hAnsi="Arial" w:cs="Arial"/>
        </w:rPr>
      </w:pPr>
      <w:r w:rsidRPr="00663D3F">
        <w:rPr>
          <w:rFonts w:ascii="Arial" w:hAnsi="Arial" w:cs="Arial"/>
        </w:rPr>
        <w:t>{Signer}</w:t>
      </w:r>
      <w:r w:rsidRPr="00663D3F">
        <w:rPr>
          <w:rFonts w:ascii="Arial" w:hAnsi="Arial" w:cs="Arial"/>
          <w:sz w:val="12"/>
          <w:szCs w:val="12"/>
        </w:rPr>
        <w:t>{#HasCommentOrAnnouncement}</w:t>
      </w:r>
    </w:p>
    <w:p w14:paraId="456303FB" w14:textId="77777777" w:rsidR="00977402" w:rsidRPr="007E1C70" w:rsidRDefault="00977402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78804381" w14:textId="3D6BE124" w:rsidR="007E1298" w:rsidRPr="00E75BB9" w:rsidRDefault="00977402" w:rsidP="00ED20AF">
      <w:pPr>
        <w:rPr>
          <w:rFonts w:ascii="Arial" w:hAnsi="Arial" w:cs="Arial"/>
          <w:color w:val="000000"/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  <w:r w:rsidR="00AC73C4">
        <w:rPr>
          <w:rFonts w:ascii="Arial" w:hAnsi="Arial" w:cs="Arial"/>
          <w:color w:val="000000"/>
        </w:rPr>
        <w:fldChar w:fldCharType="end"/>
      </w:r>
    </w:p>
    <w:sectPr w:rsidR="007E1298" w:rsidRPr="00E75BB9" w:rsidSect="005041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ED85F" w14:textId="77777777" w:rsidR="006F4FEB" w:rsidRDefault="006F4FEB">
      <w:r>
        <w:separator/>
      </w:r>
    </w:p>
  </w:endnote>
  <w:endnote w:type="continuationSeparator" w:id="0">
    <w:p w14:paraId="08FCE865" w14:textId="77777777" w:rsidR="006F4FEB" w:rsidRDefault="006F4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4084F" w14:textId="77777777" w:rsidR="00B90EA8" w:rsidRDefault="00B90EA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746E1" w14:textId="77561B8D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7421D5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63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2962AC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2962AC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6476FF20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4266337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FB900BC" w14:textId="77777777" w:rsidR="006F7346" w:rsidRPr="006A7241" w:rsidRDefault="006F7346" w:rsidP="006F7346">
    <w:pPr>
      <w:rPr>
        <w:sz w:val="17"/>
        <w:szCs w:val="17"/>
      </w:rPr>
    </w:pPr>
  </w:p>
  <w:p w14:paraId="475DF846" w14:textId="77777777" w:rsidR="008E63A1" w:rsidRPr="006F7346" w:rsidRDefault="006F7346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46845" w14:textId="29463F97" w:rsidR="00B90EA8" w:rsidRPr="006A7241" w:rsidRDefault="00B90EA8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"D:\\Development\\NRZMHiDB\\HaemophilusWeb\\ReportTemplates\\includes\\Fußzeile.docx"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0E318E8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97" type="#_x0000_t75" alt="ML-13135-01_DAkkS-Symbol_grau1-1" style="position:absolute;margin-left:401.25pt;margin-top:-13.1pt;width:111pt;height:63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>
      <w:rPr>
        <w:sz w:val="17"/>
        <w:szCs w:val="17"/>
      </w:rPr>
      <w:t xml:space="preserve"> </w:t>
    </w:r>
    <w:r w:rsidRPr="007B3CB5">
      <w:rPr>
        <w:sz w:val="17"/>
        <w:szCs w:val="17"/>
      </w:rPr>
      <w:t>{LaboratoryNumberWithPrefix}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</w:p>
  <w:p w14:paraId="0530E9EC" w14:textId="77777777" w:rsidR="00B90EA8" w:rsidRPr="006A7241" w:rsidRDefault="00B90EA8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08AC7D2" w14:textId="77777777" w:rsidR="00B90EA8" w:rsidRPr="006A7241" w:rsidRDefault="00B90EA8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272088E6" w14:textId="77777777" w:rsidR="00B90EA8" w:rsidRPr="006A7241" w:rsidRDefault="00B90EA8" w:rsidP="00442A30">
    <w:pPr>
      <w:rPr>
        <w:sz w:val="17"/>
        <w:szCs w:val="17"/>
      </w:rPr>
    </w:pPr>
  </w:p>
  <w:p w14:paraId="356BD138" w14:textId="2630AF94" w:rsidR="005B1304" w:rsidRPr="006F7346" w:rsidRDefault="00B90EA8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B1059" w14:textId="77777777" w:rsidR="006F4FEB" w:rsidRDefault="006F4FEB">
      <w:r>
        <w:separator/>
      </w:r>
    </w:p>
  </w:footnote>
  <w:footnote w:type="continuationSeparator" w:id="0">
    <w:p w14:paraId="1656C0AE" w14:textId="77777777" w:rsidR="006F4FEB" w:rsidRDefault="006F4F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91D10" w14:textId="77777777" w:rsidR="00B90EA8" w:rsidRDefault="00B90EA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25EA5" w14:textId="35B33DD3" w:rsidR="002962AC" w:rsidRDefault="00540D7E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320ED9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96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10037577">
        <v:shape id="_x0000_s1095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2962A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5555B762" w14:textId="77777777" w:rsidR="002962AC" w:rsidRDefault="002962AC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54690377" w14:textId="77777777" w:rsidR="002962AC" w:rsidRPr="00A059AE" w:rsidRDefault="002962AC" w:rsidP="00A059AE">
    <w:pPr>
      <w:rPr>
        <w:sz w:val="22"/>
        <w:szCs w:val="22"/>
      </w:rPr>
    </w:pPr>
    <w:r w:rsidRPr="00A059AE">
      <w:rPr>
        <w:sz w:val="22"/>
        <w:szCs w:val="22"/>
      </w:rPr>
      <w:t>Gesamtleitung: PD Dr. rer. nat. Heike Claus</w:t>
    </w:r>
  </w:p>
  <w:p w14:paraId="5BB6D667" w14:textId="77777777" w:rsidR="002962AC" w:rsidRPr="00000C19" w:rsidRDefault="002962AC" w:rsidP="00A059AE">
    <w:pPr>
      <w:rPr>
        <w:sz w:val="12"/>
        <w:szCs w:val="12"/>
      </w:rPr>
    </w:pPr>
    <w:r w:rsidRPr="00A059AE">
      <w:rPr>
        <w:sz w:val="22"/>
        <w:szCs w:val="22"/>
      </w:rPr>
      <w:t>ärztliche Leitung: PD Dr. med. Thiên-Trí Lâm</w:t>
    </w:r>
  </w:p>
  <w:p w14:paraId="104C1605" w14:textId="77777777" w:rsidR="002962AC" w:rsidRPr="00000C19" w:rsidRDefault="002962AC" w:rsidP="00D551B5">
    <w:pPr>
      <w:rPr>
        <w:sz w:val="12"/>
        <w:szCs w:val="12"/>
      </w:rPr>
    </w:pPr>
  </w:p>
  <w:p w14:paraId="28A59CC4" w14:textId="06C5261A" w:rsidR="008E63A1" w:rsidRPr="006F7346" w:rsidRDefault="00540D7E" w:rsidP="006F7346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1C6F2" w14:textId="263EF80E" w:rsidR="00663D3F" w:rsidRDefault="00E75BB9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0F2B50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1094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1A6FABF0">
        <v:shape id="Grafik 1" o:spid="_x0000_s1093" type="#_x0000_t75" alt="RKI_Logo-NRZKL-Deu_RGB-1.JPG" style="position:absolute;margin-left:449.25pt;margin-top:6.75pt;width:55pt;height:55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663D3F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33EA22C2" w14:textId="77777777" w:rsidR="00663D3F" w:rsidRDefault="00663D3F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3844353C" w14:textId="77777777" w:rsidR="00663D3F" w:rsidRPr="00635E31" w:rsidRDefault="00663D3F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2BBB0096" w14:textId="77777777" w:rsidR="00663D3F" w:rsidRDefault="00663D3F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40124067" w14:textId="77777777" w:rsidR="00663D3F" w:rsidRDefault="00663D3F" w:rsidP="00AD2792">
    <w:pPr>
      <w:rPr>
        <w:sz w:val="12"/>
        <w:szCs w:val="12"/>
      </w:rPr>
    </w:pPr>
  </w:p>
  <w:p w14:paraId="173D74F4" w14:textId="77777777" w:rsidR="00663D3F" w:rsidRDefault="00663D3F" w:rsidP="00AD2792">
    <w:pPr>
      <w:pStyle w:val="Kopfzeile"/>
      <w:rPr>
        <w:sz w:val="12"/>
        <w:szCs w:val="12"/>
      </w:rPr>
    </w:pPr>
  </w:p>
  <w:p w14:paraId="2BBC7DB3" w14:textId="77777777" w:rsidR="00663D3F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7378AD97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092" type="#_x0000_t202" style="position:absolute;margin-left:364.1pt;margin-top:2.3pt;width:156.8pt;height:304.25pt;z-index:3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77A8739C" w14:textId="77777777" w:rsidR="00663D3F" w:rsidRDefault="00663D3F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14682E52" w14:textId="77777777" w:rsidR="00663D3F" w:rsidRDefault="00663D3F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7BC5C2FF" w14:textId="77777777" w:rsidR="00663D3F" w:rsidRDefault="00663D3F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6CD6AE37" w14:textId="77777777" w:rsidR="00663D3F" w:rsidRDefault="00663D3F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2E65E4F" w14:textId="77777777" w:rsidR="00663D3F" w:rsidRDefault="00663D3F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5ABCA695" w14:textId="77777777" w:rsidR="00663D3F" w:rsidRDefault="00663D3F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124F9094" w14:textId="77777777" w:rsidR="00663D3F" w:rsidRDefault="00663D3F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116A3E35" w14:textId="77777777" w:rsidR="00663D3F" w:rsidRDefault="00663D3F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33E132D3" w14:textId="77777777" w:rsidR="00663D3F" w:rsidRDefault="00663D3F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61678BA3" w14:textId="77777777" w:rsidR="00663D3F" w:rsidRDefault="00663D3F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5C64D4E3" w14:textId="77777777" w:rsidR="00663D3F" w:rsidRDefault="00663D3F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2347FF27" w14:textId="77777777" w:rsidR="00663D3F" w:rsidRDefault="00663D3F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C144A38" w14:textId="77777777" w:rsidR="00663D3F" w:rsidRDefault="00663D3F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51701205" w14:textId="77777777" w:rsidR="00663D3F" w:rsidRDefault="00663D3F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53703530" w14:textId="77777777" w:rsidR="00663D3F" w:rsidRDefault="00663D3F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12B55772" w14:textId="77777777" w:rsidR="00663D3F" w:rsidRDefault="00663D3F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1E85E32" w14:textId="77777777" w:rsidR="00663D3F" w:rsidRDefault="00663D3F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5A727D54" w14:textId="77777777" w:rsidR="00663D3F" w:rsidRDefault="00663D3F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753EDF32" w14:textId="77777777" w:rsidR="00663D3F" w:rsidRDefault="00663D3F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08057FA6" w14:textId="77777777" w:rsidR="00663D3F" w:rsidRDefault="00663D3F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5FEA7CB" w14:textId="77777777" w:rsidR="00663D3F" w:rsidRPr="00635E31" w:rsidRDefault="00663D3F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25780232" w14:textId="77777777" w:rsidR="00663D3F" w:rsidRPr="00635E31" w:rsidRDefault="00663D3F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07F8FDC7" w14:textId="77777777" w:rsidR="00663D3F" w:rsidRDefault="00663D3F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762C64F3" w14:textId="77777777" w:rsidR="00663D3F" w:rsidRDefault="00663D3F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663D3F">
      <w:rPr>
        <w:sz w:val="12"/>
        <w:szCs w:val="12"/>
      </w:rPr>
      <w:tab/>
    </w:r>
  </w:p>
  <w:p w14:paraId="792EF352" w14:textId="77777777" w:rsidR="00663D3F" w:rsidRDefault="00663D3F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193992F1" w14:textId="77777777" w:rsidR="00663D3F" w:rsidRPr="00AD2792" w:rsidRDefault="00663D3F" w:rsidP="00AD2792"/>
  <w:p w14:paraId="6A5CCE2B" w14:textId="21CC462C" w:rsidR="000B1866" w:rsidRPr="00EF6C6A" w:rsidRDefault="00E75BB9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66084136">
    <w:abstractNumId w:val="1"/>
  </w:num>
  <w:num w:numId="2" w16cid:durableId="1145856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5FB"/>
    <w:rsid w:val="0001760C"/>
    <w:rsid w:val="00025431"/>
    <w:rsid w:val="00026AF1"/>
    <w:rsid w:val="00032B4B"/>
    <w:rsid w:val="000364FD"/>
    <w:rsid w:val="00055E76"/>
    <w:rsid w:val="00057250"/>
    <w:rsid w:val="00064D60"/>
    <w:rsid w:val="000658AA"/>
    <w:rsid w:val="0007005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01D9"/>
    <w:rsid w:val="000F0B79"/>
    <w:rsid w:val="000F488D"/>
    <w:rsid w:val="000F4AF0"/>
    <w:rsid w:val="0011012B"/>
    <w:rsid w:val="001160F0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C4DBE"/>
    <w:rsid w:val="001D0C30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5713F"/>
    <w:rsid w:val="00260EA8"/>
    <w:rsid w:val="0026596B"/>
    <w:rsid w:val="00284682"/>
    <w:rsid w:val="002872E3"/>
    <w:rsid w:val="0029469A"/>
    <w:rsid w:val="00295643"/>
    <w:rsid w:val="002962AC"/>
    <w:rsid w:val="002A1C54"/>
    <w:rsid w:val="002A6037"/>
    <w:rsid w:val="002B21C8"/>
    <w:rsid w:val="002B614B"/>
    <w:rsid w:val="002B667F"/>
    <w:rsid w:val="002D01DC"/>
    <w:rsid w:val="002D032D"/>
    <w:rsid w:val="002D23C8"/>
    <w:rsid w:val="002D7741"/>
    <w:rsid w:val="002E4530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3305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6477A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342C4"/>
    <w:rsid w:val="00540D7E"/>
    <w:rsid w:val="00540E4B"/>
    <w:rsid w:val="005473B2"/>
    <w:rsid w:val="0055325D"/>
    <w:rsid w:val="00555B7A"/>
    <w:rsid w:val="00555E8D"/>
    <w:rsid w:val="0056352D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3D3F"/>
    <w:rsid w:val="00667A00"/>
    <w:rsid w:val="00693020"/>
    <w:rsid w:val="006937B1"/>
    <w:rsid w:val="006939B2"/>
    <w:rsid w:val="006A10D9"/>
    <w:rsid w:val="006A7EBD"/>
    <w:rsid w:val="006B2380"/>
    <w:rsid w:val="006B6BBC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4FEB"/>
    <w:rsid w:val="006F6072"/>
    <w:rsid w:val="006F7346"/>
    <w:rsid w:val="00700969"/>
    <w:rsid w:val="00701568"/>
    <w:rsid w:val="007104BC"/>
    <w:rsid w:val="00712D24"/>
    <w:rsid w:val="00731095"/>
    <w:rsid w:val="00732E57"/>
    <w:rsid w:val="00745278"/>
    <w:rsid w:val="007508A1"/>
    <w:rsid w:val="00755644"/>
    <w:rsid w:val="0076291A"/>
    <w:rsid w:val="0077533A"/>
    <w:rsid w:val="0078044B"/>
    <w:rsid w:val="00794050"/>
    <w:rsid w:val="007B05CD"/>
    <w:rsid w:val="007C0E28"/>
    <w:rsid w:val="007C49DB"/>
    <w:rsid w:val="007C67FE"/>
    <w:rsid w:val="007D1B07"/>
    <w:rsid w:val="007D398D"/>
    <w:rsid w:val="007D58EA"/>
    <w:rsid w:val="007D5E89"/>
    <w:rsid w:val="007D6AEC"/>
    <w:rsid w:val="007E1298"/>
    <w:rsid w:val="007E7AD7"/>
    <w:rsid w:val="007F0DBC"/>
    <w:rsid w:val="008018A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4A3F"/>
    <w:rsid w:val="00886A23"/>
    <w:rsid w:val="00894A1B"/>
    <w:rsid w:val="00896188"/>
    <w:rsid w:val="008A4304"/>
    <w:rsid w:val="008A6535"/>
    <w:rsid w:val="008A7FAB"/>
    <w:rsid w:val="008B0B5F"/>
    <w:rsid w:val="008C28A4"/>
    <w:rsid w:val="008D3559"/>
    <w:rsid w:val="008E63A1"/>
    <w:rsid w:val="008F2EFE"/>
    <w:rsid w:val="009047BA"/>
    <w:rsid w:val="00911449"/>
    <w:rsid w:val="00921B94"/>
    <w:rsid w:val="00924820"/>
    <w:rsid w:val="00937343"/>
    <w:rsid w:val="009377D6"/>
    <w:rsid w:val="00944730"/>
    <w:rsid w:val="00945EAC"/>
    <w:rsid w:val="00964655"/>
    <w:rsid w:val="00965DA0"/>
    <w:rsid w:val="00966F36"/>
    <w:rsid w:val="00974193"/>
    <w:rsid w:val="00977402"/>
    <w:rsid w:val="00993AE8"/>
    <w:rsid w:val="009A0D55"/>
    <w:rsid w:val="009A6FCA"/>
    <w:rsid w:val="009A7230"/>
    <w:rsid w:val="009C44A9"/>
    <w:rsid w:val="009C485F"/>
    <w:rsid w:val="009C77DD"/>
    <w:rsid w:val="009D5318"/>
    <w:rsid w:val="009E46CF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C73C4"/>
    <w:rsid w:val="00AD19E4"/>
    <w:rsid w:val="00AD20BE"/>
    <w:rsid w:val="00AD31EA"/>
    <w:rsid w:val="00AD5C54"/>
    <w:rsid w:val="00AD71C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0EA8"/>
    <w:rsid w:val="00B95650"/>
    <w:rsid w:val="00BA248C"/>
    <w:rsid w:val="00BA66DD"/>
    <w:rsid w:val="00BA6847"/>
    <w:rsid w:val="00BA77CC"/>
    <w:rsid w:val="00BB442B"/>
    <w:rsid w:val="00BC19AD"/>
    <w:rsid w:val="00BC2820"/>
    <w:rsid w:val="00BC475B"/>
    <w:rsid w:val="00BD446D"/>
    <w:rsid w:val="00BE27BC"/>
    <w:rsid w:val="00BE3E63"/>
    <w:rsid w:val="00BE6C5A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0B17"/>
    <w:rsid w:val="00C710D6"/>
    <w:rsid w:val="00C71F8A"/>
    <w:rsid w:val="00C7364D"/>
    <w:rsid w:val="00C74B69"/>
    <w:rsid w:val="00C75525"/>
    <w:rsid w:val="00C819C2"/>
    <w:rsid w:val="00C82AAD"/>
    <w:rsid w:val="00CA0775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14C5"/>
    <w:rsid w:val="00CE75EA"/>
    <w:rsid w:val="00CF0EFD"/>
    <w:rsid w:val="00CF0FB3"/>
    <w:rsid w:val="00CF1C41"/>
    <w:rsid w:val="00CF3A68"/>
    <w:rsid w:val="00CF6621"/>
    <w:rsid w:val="00D07D34"/>
    <w:rsid w:val="00D204CD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848E1"/>
    <w:rsid w:val="00D96E22"/>
    <w:rsid w:val="00DA2B48"/>
    <w:rsid w:val="00DA7025"/>
    <w:rsid w:val="00DB7457"/>
    <w:rsid w:val="00DD0E2A"/>
    <w:rsid w:val="00DD2D09"/>
    <w:rsid w:val="00DD49A9"/>
    <w:rsid w:val="00DD4D2C"/>
    <w:rsid w:val="00DD796C"/>
    <w:rsid w:val="00DE0C44"/>
    <w:rsid w:val="00E00EC6"/>
    <w:rsid w:val="00E06A3C"/>
    <w:rsid w:val="00E12A93"/>
    <w:rsid w:val="00E37F25"/>
    <w:rsid w:val="00E42932"/>
    <w:rsid w:val="00E53E0F"/>
    <w:rsid w:val="00E61E89"/>
    <w:rsid w:val="00E62540"/>
    <w:rsid w:val="00E67F95"/>
    <w:rsid w:val="00E705F4"/>
    <w:rsid w:val="00E75BB9"/>
    <w:rsid w:val="00E821D9"/>
    <w:rsid w:val="00E9420E"/>
    <w:rsid w:val="00E97708"/>
    <w:rsid w:val="00EA0622"/>
    <w:rsid w:val="00EA076A"/>
    <w:rsid w:val="00EA3765"/>
    <w:rsid w:val="00EA506F"/>
    <w:rsid w:val="00EB404B"/>
    <w:rsid w:val="00EB46D6"/>
    <w:rsid w:val="00EB66EE"/>
    <w:rsid w:val="00EB6978"/>
    <w:rsid w:val="00EC1D87"/>
    <w:rsid w:val="00EC4E1E"/>
    <w:rsid w:val="00EC73BF"/>
    <w:rsid w:val="00ED1478"/>
    <w:rsid w:val="00ED20AF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31381"/>
    <w:rsid w:val="00F35414"/>
    <w:rsid w:val="00F40C27"/>
    <w:rsid w:val="00F41174"/>
    <w:rsid w:val="00F42205"/>
    <w:rsid w:val="00F54378"/>
    <w:rsid w:val="00F55DFB"/>
    <w:rsid w:val="00F6615F"/>
    <w:rsid w:val="00F74CE0"/>
    <w:rsid w:val="00F74D81"/>
    <w:rsid w:val="00F76A71"/>
    <w:rsid w:val="00F806BF"/>
    <w:rsid w:val="00F96824"/>
    <w:rsid w:val="00FD1EFD"/>
    <w:rsid w:val="00FD4968"/>
    <w:rsid w:val="00FF18C2"/>
    <w:rsid w:val="00FF4C3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,"/>
  <w:listSeparator w:val=";"/>
  <w14:docId w14:val="78F7EED7"/>
  <w15:docId w15:val="{E4EFCD48-DC46-40BA-8750-21E8031E2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  <w:style w:type="character" w:styleId="Fett">
    <w:name w:val="Strong"/>
    <w:uiPriority w:val="22"/>
    <w:qFormat/>
    <w:rsid w:val="000F0B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CBE553-4893-4A18-A5FE-F43C1A9E2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194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46</cp:revision>
  <cp:lastPrinted>2015-05-19T09:27:00Z</cp:lastPrinted>
  <dcterms:created xsi:type="dcterms:W3CDTF">2015-05-19T21:00:00Z</dcterms:created>
  <dcterms:modified xsi:type="dcterms:W3CDTF">2024-11-08T07:30:00Z</dcterms:modified>
</cp:coreProperties>
</file>