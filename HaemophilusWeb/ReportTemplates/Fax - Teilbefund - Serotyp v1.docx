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58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92586" w:rsidRPr="00172CE2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9258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 xml:space="preserve">Fax erhalten </w:t>
            </w:r>
            <w:proofErr w:type="gramStart"/>
            <w:r w:rsidRPr="00F80633">
              <w:t>am :</w:t>
            </w:r>
            <w:proofErr w:type="gramEnd"/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/>
    <w:p w:rsidR="00292586" w:rsidRDefault="00292586" w:rsidP="00D8683C"/>
    <w:p w:rsidR="00F9184F" w:rsidRPr="004659AD" w:rsidRDefault="005858E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4E5D23">
        <w:rPr>
          <w:rFonts w:ascii="Arial" w:hAnsi="Arial" w:cs="Arial"/>
        </w:rPr>
        <w:fldChar w:fldCharType="begin"/>
      </w:r>
      <w:r w:rsidR="004E5D23">
        <w:rPr>
          <w:rFonts w:ascii="Arial" w:hAnsi="Arial" w:cs="Arial"/>
        </w:rPr>
        <w:instrText xml:space="preserve"> INCLUDETEXT  "C:\\Users\\mrt\\Source\\Repos\\Haemophilus\\HaemophilusWeb\\ReportTemplates\\BLPACS v8.docx" </w:instrText>
      </w:r>
      <w:r w:rsidR="004E5D23">
        <w:rPr>
          <w:rFonts w:ascii="Arial" w:hAnsi="Arial" w:cs="Arial"/>
        </w:rPr>
        <w:fldChar w:fldCharType="separate"/>
      </w:r>
      <w:r w:rsidR="00F9184F">
        <w:fldChar w:fldCharType="begin"/>
      </w:r>
      <w:r w:rsidR="00F9184F">
        <w:instrText xml:space="preserve"> INCLUDETEXT  "C:\\Users\\mrt\\Source\\Repos\\Haemophilus\\HaemophilusWeb\\ReportTemplates\\includes\\Seite 1.docx" </w:instrText>
      </w:r>
      <w:r w:rsidR="00F9184F">
        <w:fldChar w:fldCharType="separate"/>
      </w:r>
      <w:r w:rsidR="00F9184F">
        <w:rPr>
          <w:rFonts w:ascii="Arial" w:hAnsi="Arial" w:cs="Arial"/>
        </w:rPr>
        <w:t>{SenderName}</w:t>
      </w:r>
    </w:p>
    <w:p w:rsidR="00F9184F" w:rsidRPr="004659AD" w:rsidRDefault="00F9184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F9184F" w:rsidRPr="00CF0FB3" w:rsidRDefault="00F9184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F9184F" w:rsidRDefault="00F9184F" w:rsidP="00644979">
      <w:pPr>
        <w:rPr>
          <w:rFonts w:ascii="Arial" w:hAnsi="Arial" w:cs="Arial"/>
        </w:rPr>
      </w:pPr>
      <w:bookmarkStart w:id="0" w:name="_GoBack"/>
      <w:bookmarkEnd w:id="0"/>
    </w:p>
    <w:p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9184F" w:rsidRPr="003136E9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F9184F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1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1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F360A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befund</w:t>
            </w:r>
          </w:p>
        </w:tc>
      </w:tr>
      <w:tr w:rsidR="00F9184F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51595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F9184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F9184F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F9184F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F9184F" w:rsidTr="001421A2">
              <w:tc>
                <w:tcPr>
                  <w:tcW w:w="1914" w:type="dxa"/>
                  <w:shd w:val="clear" w:color="auto" w:fill="auto"/>
                </w:tcPr>
                <w:p w:rsidR="00F9184F" w:rsidRPr="00665A18" w:rsidRDefault="007B16C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F9184F" w:rsidRPr="00665A18" w:rsidRDefault="00F9184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F9184F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="007B16C7" w:rsidRPr="00BA29C3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:rsidR="00F9184F" w:rsidRPr="0001760C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F9184F" w:rsidRPr="0001760C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F9184F" w:rsidRPr="00644979" w:rsidRDefault="00F9184F" w:rsidP="00644979">
      <w:r w:rsidRPr="0001760C">
        <w:rPr>
          <w:rFonts w:ascii="Arial" w:hAnsi="Arial" w:cs="Arial"/>
        </w:rPr>
        <w:t>Untersuchungen zur Antibiotika-Resistenz</w:t>
      </w:r>
      <w:r w:rsidR="007B16C7">
        <w:rPr>
          <w:rFonts w:ascii="Arial" w:hAnsi="Arial" w:cs="Arial"/>
        </w:rPr>
        <w:t>: folgt</w:t>
      </w:r>
    </w:p>
    <w:p w:rsidR="00F9184F" w:rsidRPr="008E63A1" w:rsidRDefault="00F9184F" w:rsidP="007B16C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fldChar w:fldCharType="end"/>
      </w: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9184F" w:rsidRPr="009C44A9" w:rsidRDefault="00F9184F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:rsidR="006E12C7" w:rsidRDefault="004E5D23" w:rsidP="004E5D23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6E12C7" w:rsidRPr="00D375FC" w:rsidRDefault="006E12C7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5EC" w:rsidRDefault="008705EC">
      <w:r>
        <w:separator/>
      </w:r>
    </w:p>
  </w:endnote>
  <w:endnote w:type="continuationSeparator" w:id="0">
    <w:p w:rsidR="008705EC" w:rsidRDefault="0087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705E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F360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F360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8705E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7B16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7B16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705E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F360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F360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5EC" w:rsidRDefault="008705EC">
      <w:r>
        <w:separator/>
      </w:r>
    </w:p>
  </w:footnote>
  <w:footnote w:type="continuationSeparator" w:id="0">
    <w:p w:rsidR="008705EC" w:rsidRDefault="00870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58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8705E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705E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" o:spid="_x0000_s211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705EC">
      <w:rPr>
        <w:noProof/>
      </w:rPr>
      <w:pict>
        <v:shape id="Grafik 10" o:spid="_x0000_s211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8705E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705EC">
      <w:rPr>
        <w:noProof/>
      </w:rPr>
      <w:pict>
        <v:shape id="_x0000_s2114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Pr="00000C19" w:rsidRDefault="00292586" w:rsidP="00D551B5">
    <w:pPr>
      <w:rPr>
        <w:sz w:val="12"/>
        <w:szCs w:val="12"/>
      </w:rPr>
    </w:pPr>
  </w:p>
  <w:p w:rsidR="00292586" w:rsidRPr="00000C19" w:rsidRDefault="00292586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58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8705E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705E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705EC">
      <w:rPr>
        <w:noProof/>
      </w:rPr>
      <w:pict>
        <v:shape id="Grafik 1" o:spid="_x0000_s2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/>
    <o:shapelayout v:ext="edit">
      <o:idmap v:ext="edit" data="1"/>
    </o:shapelayout>
  </w:shapeDefaults>
  <w:decimalSymbol w:val=","/>
  <w:listSeparator w:val=";"/>
  <w14:docId w14:val="731C6D4C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A70199-527F-4B0A-994C-B18336B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</cp:revision>
  <cp:lastPrinted>2015-05-19T09:27:00Z</cp:lastPrinted>
  <dcterms:created xsi:type="dcterms:W3CDTF">2018-07-25T19:56:00Z</dcterms:created>
  <dcterms:modified xsi:type="dcterms:W3CDTF">2018-07-25T20:06:00Z</dcterms:modified>
</cp:coreProperties>
</file>