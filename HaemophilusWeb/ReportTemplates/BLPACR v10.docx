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5A4C" w14:textId="77777777" w:rsidR="00BC5521" w:rsidRDefault="00D166B9"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C5521">
        <w:rPr>
          <w:rFonts w:ascii="Arial" w:hAnsi="Arial" w:cs="Arial"/>
        </w:rPr>
        <w:t>{SenderName}</w:t>
      </w:r>
    </w:p>
    <w:p w14:paraId="05590A94" w14:textId="77777777" w:rsidR="00BC5521" w:rsidRPr="004659AD" w:rsidRDefault="00BC5521" w:rsidP="00270250">
      <w:pPr>
        <w:rPr>
          <w:rFonts w:ascii="Arial" w:hAnsi="Arial" w:cs="Arial"/>
        </w:rPr>
      </w:pPr>
      <w:r>
        <w:rPr>
          <w:rFonts w:ascii="Arial" w:hAnsi="Arial" w:cs="Arial"/>
        </w:rPr>
        <w:t>{SenderDepartment}</w:t>
      </w:r>
    </w:p>
    <w:p w14:paraId="43F771B5" w14:textId="77777777" w:rsidR="00BC5521" w:rsidRPr="004659AD" w:rsidRDefault="00BC5521" w:rsidP="00644979">
      <w:pPr>
        <w:rPr>
          <w:rFonts w:ascii="Arial" w:hAnsi="Arial" w:cs="Arial"/>
        </w:rPr>
      </w:pPr>
      <w:r>
        <w:rPr>
          <w:rFonts w:ascii="Arial" w:hAnsi="Arial" w:cs="Arial"/>
        </w:rPr>
        <w:t>{SenderStreet}</w:t>
      </w:r>
    </w:p>
    <w:p w14:paraId="06D21176" w14:textId="77777777" w:rsidR="00BC5521" w:rsidRPr="00270250" w:rsidRDefault="00BC5521" w:rsidP="00644979">
      <w:pPr>
        <w:rPr>
          <w:rFonts w:ascii="Arial" w:hAnsi="Arial" w:cs="Arial"/>
          <w:bCs/>
        </w:rPr>
      </w:pPr>
      <w:r w:rsidRPr="00CF0FB3">
        <w:rPr>
          <w:rFonts w:ascii="Arial" w:hAnsi="Arial" w:cs="Arial"/>
          <w:bCs/>
        </w:rPr>
        <w:t>{SenderCity}</w:t>
      </w:r>
    </w:p>
    <w:p w14:paraId="43F49423" w14:textId="77777777" w:rsidR="00BC5521" w:rsidRPr="007E1298" w:rsidRDefault="00BC5521" w:rsidP="00644979">
      <w:pPr>
        <w:rPr>
          <w:rFonts w:ascii="Arial" w:hAnsi="Arial" w:cs="Arial"/>
          <w:b/>
          <w:bCs/>
        </w:rPr>
      </w:pPr>
    </w:p>
    <w:p w14:paraId="18E3EC5E" w14:textId="77777777" w:rsidR="00BC5521" w:rsidRDefault="00BC5521" w:rsidP="00644979">
      <w:pPr>
        <w:widowControl w:val="0"/>
        <w:tabs>
          <w:tab w:val="left" w:pos="90"/>
          <w:tab w:val="left" w:pos="3231"/>
        </w:tabs>
        <w:autoSpaceDE w:val="0"/>
        <w:autoSpaceDN w:val="0"/>
        <w:adjustRightInd w:val="0"/>
        <w:spacing w:before="120"/>
        <w:rPr>
          <w:rFonts w:ascii="Arial" w:hAnsi="Arial" w:cs="Arial"/>
          <w:bCs/>
          <w:color w:val="000000"/>
        </w:rPr>
      </w:pPr>
    </w:p>
    <w:p w14:paraId="7AEF89F7" w14:textId="77777777" w:rsidR="00BC5521" w:rsidRDefault="00BC5521"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8CD54C" w14:textId="77777777" w:rsidR="00BC5521"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4D4DAC87">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37E082F2" w14:textId="77777777" w:rsidR="00BC5521" w:rsidRDefault="00BC5521"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B0C57D4" w14:textId="77777777" w:rsidR="00BC5521" w:rsidRPr="000E6D63" w:rsidRDefault="00BC5521"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C5521" w:rsidRPr="00282FF8">
        <w:rPr>
          <w:rFonts w:ascii="Arial" w:hAnsi="Arial" w:cs="Arial"/>
          <w:b/>
          <w:bCs/>
          <w:color w:val="000000"/>
          <w:sz w:val="28"/>
          <w:szCs w:val="28"/>
        </w:rPr>
        <w:t xml:space="preserve">Untersuchungsbefund </w:t>
      </w:r>
      <w:r w:rsidR="00BC5521">
        <w:rPr>
          <w:rFonts w:ascii="Arial" w:hAnsi="Arial" w:cs="Arial"/>
          <w:b/>
          <w:bCs/>
          <w:color w:val="000000"/>
          <w:sz w:val="28"/>
          <w:szCs w:val="28"/>
        </w:rPr>
        <w:t>zu KL</w:t>
      </w:r>
      <w:r w:rsidR="00BC5521" w:rsidRPr="00CA336F">
        <w:rPr>
          <w:rFonts w:ascii="Arial" w:hAnsi="Arial" w:cs="Arial"/>
          <w:b/>
          <w:bCs/>
          <w:color w:val="000000"/>
          <w:sz w:val="28"/>
          <w:szCs w:val="28"/>
        </w:rPr>
        <w:t>{LaboratoryNumber}</w:t>
      </w:r>
      <w:r w:rsidR="00BC5521">
        <w:rPr>
          <w:rFonts w:ascii="Arial" w:hAnsi="Arial" w:cs="Arial"/>
          <w:b/>
          <w:bCs/>
          <w:color w:val="000000"/>
          <w:sz w:val="28"/>
          <w:szCs w:val="28"/>
        </w:rPr>
        <w:t xml:space="preserve"> </w:t>
      </w:r>
      <w:r w:rsidR="00BC5521" w:rsidRPr="00282FF8">
        <w:rPr>
          <w:rFonts w:ascii="Arial" w:hAnsi="Arial" w:cs="Arial"/>
          <w:b/>
          <w:bCs/>
          <w:color w:val="000000"/>
          <w:sz w:val="28"/>
          <w:szCs w:val="28"/>
        </w:rPr>
        <w:t>-</w:t>
      </w:r>
      <w:r w:rsidR="00BC5521">
        <w:rPr>
          <w:rFonts w:ascii="Arial" w:hAnsi="Arial" w:cs="Arial"/>
          <w:b/>
          <w:bCs/>
          <w:color w:val="000000"/>
          <w:sz w:val="28"/>
          <w:szCs w:val="28"/>
        </w:rPr>
        <w:t xml:space="preserve"> </w:t>
      </w:r>
      <w:r w:rsidR="00BC5521"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C5521" w:rsidRPr="00F923CE" w14:paraId="611491DF" w14:textId="77777777" w:rsidTr="004A35E5">
        <w:trPr>
          <w:trHeight w:val="259"/>
        </w:trPr>
        <w:tc>
          <w:tcPr>
            <w:tcW w:w="2600" w:type="dxa"/>
            <w:tcBorders>
              <w:top w:val="nil"/>
              <w:left w:val="nil"/>
              <w:bottom w:val="nil"/>
              <w:right w:val="nil"/>
            </w:tcBorders>
            <w:shd w:val="clear" w:color="auto" w:fill="auto"/>
            <w:noWrap/>
            <w:vAlign w:val="bottom"/>
          </w:tcPr>
          <w:p w14:paraId="7FDF9527"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F6A037C" w14:textId="77777777" w:rsidR="00BC5521" w:rsidRPr="0051595E" w:rsidRDefault="00BC5521"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C5521" w:rsidRPr="00F923CE" w14:paraId="51F8518D" w14:textId="77777777" w:rsidTr="004A35E5">
        <w:trPr>
          <w:trHeight w:val="259"/>
        </w:trPr>
        <w:tc>
          <w:tcPr>
            <w:tcW w:w="2600" w:type="dxa"/>
            <w:tcBorders>
              <w:top w:val="nil"/>
              <w:left w:val="nil"/>
              <w:bottom w:val="nil"/>
              <w:right w:val="nil"/>
            </w:tcBorders>
            <w:shd w:val="clear" w:color="auto" w:fill="auto"/>
            <w:noWrap/>
            <w:vAlign w:val="bottom"/>
          </w:tcPr>
          <w:p w14:paraId="6D2D127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7529719C" w14:textId="77777777" w:rsidR="00BC5521" w:rsidRPr="00D30BF0" w:rsidRDefault="00BC5521" w:rsidP="004A35E5">
            <w:pPr>
              <w:rPr>
                <w:rFonts w:ascii="Arial" w:hAnsi="Arial" w:cs="Arial"/>
                <w:color w:val="000000"/>
                <w:sz w:val="16"/>
                <w:szCs w:val="16"/>
              </w:rPr>
            </w:pPr>
            <w:r>
              <w:rPr>
                <w:rFonts w:ascii="Arial" w:hAnsi="Arial" w:cs="Arial"/>
                <w:color w:val="000000"/>
                <w:sz w:val="16"/>
                <w:szCs w:val="16"/>
              </w:rPr>
              <w:t>{SamplingLocation}</w:t>
            </w:r>
          </w:p>
        </w:tc>
      </w:tr>
      <w:tr w:rsidR="00BC5521" w:rsidRPr="00F923CE" w14:paraId="25165E39" w14:textId="77777777" w:rsidTr="004A35E5">
        <w:trPr>
          <w:trHeight w:val="259"/>
        </w:trPr>
        <w:tc>
          <w:tcPr>
            <w:tcW w:w="2600" w:type="dxa"/>
            <w:tcBorders>
              <w:top w:val="nil"/>
              <w:left w:val="nil"/>
              <w:bottom w:val="nil"/>
              <w:right w:val="nil"/>
            </w:tcBorders>
            <w:shd w:val="clear" w:color="auto" w:fill="auto"/>
            <w:noWrap/>
            <w:vAlign w:val="bottom"/>
          </w:tcPr>
          <w:p w14:paraId="3E5D6D02"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212BB6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{SamplingDate}</w:t>
            </w:r>
          </w:p>
        </w:tc>
      </w:tr>
      <w:tr w:rsidR="00BC5521" w:rsidRPr="00F923CE" w14:paraId="277E4BA5" w14:textId="77777777" w:rsidTr="004A35E5">
        <w:trPr>
          <w:trHeight w:val="259"/>
        </w:trPr>
        <w:tc>
          <w:tcPr>
            <w:tcW w:w="2600" w:type="dxa"/>
            <w:tcBorders>
              <w:top w:val="nil"/>
              <w:left w:val="nil"/>
              <w:bottom w:val="nil"/>
              <w:right w:val="nil"/>
            </w:tcBorders>
            <w:shd w:val="clear" w:color="auto" w:fill="auto"/>
            <w:noWrap/>
            <w:vAlign w:val="bottom"/>
          </w:tcPr>
          <w:p w14:paraId="6629714B"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5EEC3A1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{ReceivingDate}</w:t>
            </w:r>
          </w:p>
        </w:tc>
      </w:tr>
      <w:tr w:rsidR="00BC5521" w:rsidRPr="00F923CE" w14:paraId="5C19F524" w14:textId="77777777" w:rsidTr="004A35E5">
        <w:trPr>
          <w:trHeight w:val="259"/>
        </w:trPr>
        <w:tc>
          <w:tcPr>
            <w:tcW w:w="2600" w:type="dxa"/>
            <w:tcBorders>
              <w:top w:val="nil"/>
              <w:left w:val="nil"/>
              <w:bottom w:val="nil"/>
              <w:right w:val="nil"/>
            </w:tcBorders>
            <w:shd w:val="clear" w:color="auto" w:fill="auto"/>
            <w:noWrap/>
            <w:vAlign w:val="bottom"/>
          </w:tcPr>
          <w:p w14:paraId="3328BC01"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CC13BA5"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w:t>
            </w:r>
          </w:p>
        </w:tc>
      </w:tr>
      <w:tr w:rsidR="00BC5521" w:rsidRPr="00F923CE" w14:paraId="477284AD" w14:textId="77777777" w:rsidTr="004A35E5">
        <w:trPr>
          <w:trHeight w:val="259"/>
        </w:trPr>
        <w:tc>
          <w:tcPr>
            <w:tcW w:w="2600" w:type="dxa"/>
            <w:tcBorders>
              <w:top w:val="nil"/>
              <w:left w:val="nil"/>
              <w:bottom w:val="nil"/>
              <w:right w:val="nil"/>
            </w:tcBorders>
            <w:shd w:val="clear" w:color="auto" w:fill="auto"/>
            <w:noWrap/>
            <w:vAlign w:val="bottom"/>
          </w:tcPr>
          <w:p w14:paraId="6ADE5BDD"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F771BCD"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C5521" w:rsidRPr="00F923CE" w14:paraId="0F59EBC3" w14:textId="77777777" w:rsidTr="004A35E5">
        <w:trPr>
          <w:trHeight w:val="259"/>
        </w:trPr>
        <w:tc>
          <w:tcPr>
            <w:tcW w:w="2600" w:type="dxa"/>
            <w:tcBorders>
              <w:top w:val="nil"/>
              <w:left w:val="nil"/>
              <w:bottom w:val="nil"/>
              <w:right w:val="nil"/>
            </w:tcBorders>
            <w:shd w:val="clear" w:color="auto" w:fill="auto"/>
            <w:noWrap/>
            <w:vAlign w:val="bottom"/>
          </w:tcPr>
          <w:p w14:paraId="0F58CEC5" w14:textId="77777777" w:rsidR="00BC5521" w:rsidRPr="00F923CE" w:rsidRDefault="00BC5521"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5D0120F3" w14:textId="77777777" w:rsidR="00BC5521" w:rsidRPr="00D30BF0" w:rsidRDefault="00BC5521"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07B65762" w14:textId="77777777" w:rsidR="00BC5521" w:rsidRPr="009B6F20" w:rsidRDefault="00BC5521"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C5521" w:rsidRPr="00D30BF0" w14:paraId="1A4294FB"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7942FF46"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1A4814DF"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A556CFA" w14:textId="77777777" w:rsidR="00BC5521" w:rsidRPr="00D30BF0" w:rsidRDefault="00BC5521" w:rsidP="001421A2">
            <w:pPr>
              <w:rPr>
                <w:rFonts w:ascii="Arial" w:hAnsi="Arial" w:cs="Arial"/>
                <w:b/>
                <w:bCs/>
                <w:i/>
                <w:iCs/>
                <w:sz w:val="22"/>
                <w:szCs w:val="22"/>
              </w:rPr>
            </w:pPr>
            <w:r w:rsidRPr="00D40314">
              <w:rPr>
                <w:rFonts w:ascii="Arial" w:hAnsi="Arial" w:cs="Arial"/>
                <w:b/>
                <w:bCs/>
                <w:i/>
                <w:iCs/>
                <w:sz w:val="22"/>
                <w:szCs w:val="22"/>
              </w:rPr>
              <w:t>{EvaluationString}</w:t>
            </w:r>
          </w:p>
        </w:tc>
      </w:tr>
      <w:tr w:rsidR="00BC5521" w:rsidRPr="00D30BF0" w14:paraId="789E85A0"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75A12B7"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58CAC6E" w14:textId="77777777" w:rsidR="00BC5521" w:rsidRPr="00D30BF0" w:rsidRDefault="00BC5521"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20BFC969" w14:textId="77777777" w:rsidR="00BC5521" w:rsidRPr="00D30BF0" w:rsidRDefault="00BC5521"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C5521" w:rsidRPr="00D30BF0" w14:paraId="1845703F"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74794C13" w14:textId="77777777" w:rsidR="00BC5521" w:rsidRPr="00D30BF0" w:rsidRDefault="00BC5521"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C5521" w14:paraId="74E5C01A" w14:textId="77777777" w:rsidTr="001421A2">
              <w:tc>
                <w:tcPr>
                  <w:tcW w:w="1914" w:type="dxa"/>
                  <w:shd w:val="clear" w:color="auto" w:fill="auto"/>
                </w:tcPr>
                <w:p w14:paraId="6C6865F7" w14:textId="77777777" w:rsidR="00BC5521" w:rsidRPr="00665A18" w:rsidRDefault="00BC5521"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7C1CB8AD" w14:textId="77777777" w:rsidR="00BC5521" w:rsidRPr="00665A18" w:rsidRDefault="00BC5521"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D079E02" w14:textId="77777777" w:rsidR="00BC5521" w:rsidRPr="00D30BF0" w:rsidRDefault="00BC5521" w:rsidP="001421A2">
            <w:pPr>
              <w:rPr>
                <w:rFonts w:ascii="Arial" w:hAnsi="Arial" w:cs="Arial"/>
                <w:b/>
                <w:bCs/>
                <w:color w:val="000000"/>
                <w:sz w:val="22"/>
                <w:szCs w:val="22"/>
              </w:rPr>
            </w:pPr>
          </w:p>
        </w:tc>
      </w:tr>
    </w:tbl>
    <w:p w14:paraId="3AEFD93C" w14:textId="77777777" w:rsidR="00BC5521" w:rsidRDefault="00BC5521"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1E6D9D0E" w14:textId="77777777" w:rsidR="00BC5521" w:rsidRPr="0001760C" w:rsidRDefault="00BC5521"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E2ED5C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15CC6699" w14:textId="77777777" w:rsidR="00BC5521" w:rsidRPr="0001760C" w:rsidRDefault="00BC5521" w:rsidP="00644979">
      <w:pPr>
        <w:widowControl w:val="0"/>
        <w:tabs>
          <w:tab w:val="left" w:pos="90"/>
        </w:tabs>
        <w:autoSpaceDE w:val="0"/>
        <w:autoSpaceDN w:val="0"/>
        <w:adjustRightInd w:val="0"/>
        <w:spacing w:before="171"/>
        <w:ind w:right="-2111"/>
        <w:rPr>
          <w:rFonts w:ascii="Arial" w:hAnsi="Arial" w:cs="Arial"/>
        </w:rPr>
      </w:pPr>
    </w:p>
    <w:p w14:paraId="5D88C8AF" w14:textId="77777777" w:rsidR="00BC5521" w:rsidRPr="00644979" w:rsidRDefault="00BC5521" w:rsidP="00644979">
      <w:r w:rsidRPr="0001760C">
        <w:rPr>
          <w:rFonts w:ascii="Arial" w:hAnsi="Arial" w:cs="Arial"/>
        </w:rPr>
        <w:t>Untersuchungen zur Antibiotika-Resistenz</w:t>
      </w:r>
      <w:r>
        <w:rPr>
          <w:rFonts w:ascii="Arial" w:hAnsi="Arial" w:cs="Arial"/>
        </w:rPr>
        <w:t>: siehe nachfolgende Seite.</w:t>
      </w:r>
    </w:p>
    <w:p w14:paraId="15171958" w14:textId="3928F5DD" w:rsidR="00410FA9" w:rsidRPr="00C75525" w:rsidRDefault="00D166B9" w:rsidP="00DC78CD">
      <w:pPr>
        <w:widowControl w:val="0"/>
        <w:tabs>
          <w:tab w:val="left" w:pos="90"/>
        </w:tabs>
        <w:autoSpaceDE w:val="0"/>
        <w:autoSpaceDN w:val="0"/>
        <w:adjustRightInd w:val="0"/>
        <w:spacing w:before="171"/>
        <w:ind w:right="-2111"/>
        <w:rPr>
          <w:rFonts w:ascii="Arial" w:hAnsi="Arial" w:cs="Arial"/>
          <w:b/>
          <w:u w:val="single"/>
        </w:rPr>
      </w:pPr>
      <w:r>
        <w:fldChar w:fldCharType="end"/>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32340DA6"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0C61731" w14:textId="77777777" w:rsidTr="00C75525">
        <w:trPr>
          <w:trHeight w:val="318"/>
        </w:trPr>
        <w:tc>
          <w:tcPr>
            <w:tcW w:w="2389" w:type="dxa"/>
            <w:vMerge w:val="restart"/>
            <w:shd w:val="clear" w:color="000000" w:fill="BFBFBF"/>
            <w:vAlign w:val="center"/>
          </w:tcPr>
          <w:p w14:paraId="11FC7A7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F3D771"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E9CCF36"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20418C27" w14:textId="77777777" w:rsidTr="00C75525">
        <w:trPr>
          <w:trHeight w:val="318"/>
        </w:trPr>
        <w:tc>
          <w:tcPr>
            <w:tcW w:w="2389" w:type="dxa"/>
            <w:vMerge/>
            <w:shd w:val="clear" w:color="000000" w:fill="BFBFBF"/>
            <w:vAlign w:val="center"/>
          </w:tcPr>
          <w:p w14:paraId="5A74A511" w14:textId="77777777" w:rsidR="00CF0FB3" w:rsidRPr="005B3C64" w:rsidRDefault="00CF0FB3" w:rsidP="00BA66DD">
            <w:pPr>
              <w:rPr>
                <w:rFonts w:ascii="Symbol" w:hAnsi="Symbol" w:cs="Arial"/>
                <w:b/>
                <w:bCs/>
                <w:iCs/>
                <w:sz w:val="22"/>
                <w:szCs w:val="22"/>
              </w:rPr>
            </w:pPr>
          </w:p>
        </w:tc>
        <w:tc>
          <w:tcPr>
            <w:tcW w:w="2588" w:type="dxa"/>
            <w:vMerge/>
            <w:vAlign w:val="center"/>
          </w:tcPr>
          <w:p w14:paraId="47ED5717"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32E5FE"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76AE3CE7"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5635F09"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655F1A5A" w14:textId="77777777" w:rsidTr="00C75525">
        <w:trPr>
          <w:trHeight w:val="300"/>
        </w:trPr>
        <w:tc>
          <w:tcPr>
            <w:tcW w:w="2389" w:type="dxa"/>
            <w:shd w:val="clear" w:color="000000" w:fill="BFBFBF"/>
          </w:tcPr>
          <w:p w14:paraId="0DAA6A4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5DBB9216"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FE0389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7E820EB"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F43C164"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82E6CF"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4DE1E5F8" w14:textId="77777777" w:rsidR="007F6DF8" w:rsidRPr="007F6DF8" w:rsidRDefault="007F6DF8"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6E40438B" w14:textId="77777777" w:rsidR="007F6DF8" w:rsidRPr="007F6DF8" w:rsidRDefault="007F6DF8" w:rsidP="007F6DF8">
      <w:pPr>
        <w:widowControl w:val="0"/>
        <w:tabs>
          <w:tab w:val="left" w:pos="90"/>
        </w:tabs>
        <w:autoSpaceDE w:val="0"/>
        <w:autoSpaceDN w:val="0"/>
        <w:adjustRightInd w:val="0"/>
        <w:spacing w:before="93"/>
        <w:rPr>
          <w:rFonts w:ascii="Arial" w:hAnsi="Arial" w:cs="Arial"/>
        </w:rPr>
      </w:pPr>
    </w:p>
    <w:p w14:paraId="326C0D47" w14:textId="77777777" w:rsidR="007F6DF8" w:rsidRPr="009535D1" w:rsidRDefault="007F6DF8"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76463847" w14:textId="77777777" w:rsidR="007F6DF8" w:rsidRPr="009535D1" w:rsidRDefault="007F6DF8"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7EE9F3AD" w14:textId="77777777" w:rsidR="007F6DF8" w:rsidRPr="007F6DF8" w:rsidRDefault="007F6DF8"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703625A9" w14:textId="77777777" w:rsidR="007F6DF8" w:rsidRPr="00443C3D" w:rsidRDefault="007F6DF8"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66C9CC93" w14:textId="77777777" w:rsidR="0016460D" w:rsidRPr="00443C3D" w:rsidRDefault="0016460D" w:rsidP="0016460D">
      <w:pPr>
        <w:widowControl w:val="0"/>
        <w:tabs>
          <w:tab w:val="left" w:pos="90"/>
        </w:tabs>
        <w:autoSpaceDE w:val="0"/>
        <w:autoSpaceDN w:val="0"/>
        <w:adjustRightInd w:val="0"/>
        <w:spacing w:before="93"/>
        <w:rPr>
          <w:rFonts w:ascii="Arial" w:hAnsi="Arial" w:cs="Arial"/>
          <w:lang w:val="en-GB"/>
        </w:rPr>
      </w:pPr>
    </w:p>
    <w:p w14:paraId="17553C99" w14:textId="77777777" w:rsidR="00443C3D" w:rsidRPr="00443C3D" w:rsidRDefault="009535D1" w:rsidP="007E1C70">
      <w:pPr>
        <w:rPr>
          <w:rFonts w:ascii="Arial" w:hAnsi="Arial" w:cs="Arial"/>
          <w:lang w:val="en-GB"/>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443C3D" w:rsidRPr="00443C3D">
        <w:rPr>
          <w:rFonts w:ascii="Arial" w:hAnsi="Arial" w:cs="Arial"/>
          <w:lang w:val="en-GB"/>
        </w:rPr>
        <w:t>Mit freundlichen Grüßen</w:t>
      </w:r>
    </w:p>
    <w:p w14:paraId="3C0284BC" w14:textId="77777777" w:rsidR="00443C3D" w:rsidRPr="00443C3D" w:rsidRDefault="00443C3D" w:rsidP="007E1C70">
      <w:pPr>
        <w:rPr>
          <w:rFonts w:ascii="Arial" w:hAnsi="Arial" w:cs="Arial"/>
          <w:lang w:val="en-GB"/>
        </w:rPr>
      </w:pPr>
      <w:r w:rsidRPr="00443C3D">
        <w:rPr>
          <w:rFonts w:ascii="Arial" w:hAnsi="Arial" w:cs="Arial"/>
          <w:lang w:val="en-GB"/>
        </w:rPr>
        <w:br/>
      </w:r>
    </w:p>
    <w:p w14:paraId="47AB0141" w14:textId="77777777" w:rsidR="00443C3D" w:rsidRPr="00443C3D" w:rsidRDefault="00443C3D" w:rsidP="007E1C70">
      <w:pPr>
        <w:rPr>
          <w:rFonts w:ascii="Arial" w:hAnsi="Arial" w:cs="Arial"/>
          <w:lang w:val="en-GB"/>
        </w:rPr>
      </w:pPr>
      <w:r w:rsidRPr="00443C3D">
        <w:rPr>
          <w:rFonts w:ascii="Arial" w:hAnsi="Arial" w:cs="Arial"/>
          <w:lang w:val="en-GB"/>
        </w:rPr>
        <w:t>{Signer}</w:t>
      </w:r>
      <w:r w:rsidRPr="00443C3D">
        <w:rPr>
          <w:rFonts w:ascii="Arial" w:hAnsi="Arial" w:cs="Arial"/>
          <w:sz w:val="12"/>
          <w:szCs w:val="12"/>
          <w:lang w:val="en-GB"/>
        </w:rPr>
        <w:t>{#HasCommentOrAnnouncement}</w:t>
      </w:r>
    </w:p>
    <w:p w14:paraId="065BF61B" w14:textId="77777777" w:rsidR="00443C3D" w:rsidRPr="007E1C70" w:rsidRDefault="00443C3D"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9A6BE53" w14:textId="30CE277B" w:rsidR="007E1298" w:rsidRPr="0031179A" w:rsidRDefault="00443C3D" w:rsidP="00443C3D">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9535D1">
        <w:rPr>
          <w:rFonts w:ascii="Arial" w:hAnsi="Arial" w:cs="Arial"/>
          <w:color w:val="000000"/>
        </w:rPr>
        <w:fldChar w:fldCharType="end"/>
      </w:r>
    </w:p>
    <w:sectPr w:rsidR="007E1298" w:rsidRPr="0031179A"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880D" w14:textId="77777777" w:rsidR="00D71F3C" w:rsidRDefault="00D71F3C">
      <w:r>
        <w:separator/>
      </w:r>
    </w:p>
  </w:endnote>
  <w:endnote w:type="continuationSeparator" w:id="0">
    <w:p w14:paraId="5D05AEA4" w14:textId="77777777" w:rsidR="00D71F3C" w:rsidRDefault="00D71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BE97" w14:textId="77777777" w:rsidR="00DC78CD" w:rsidRDefault="00DC7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26941" w14:textId="5ECB6F45" w:rsidR="00381974" w:rsidRPr="006A7241" w:rsidRDefault="0038197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06C51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87"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A4525">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A4525">
      <w:rPr>
        <w:rStyle w:val="Seitenzahl"/>
        <w:noProof/>
        <w:sz w:val="17"/>
        <w:szCs w:val="17"/>
      </w:rPr>
      <w:t>2</w:t>
    </w:r>
    <w:r w:rsidRPr="006A7241">
      <w:rPr>
        <w:rStyle w:val="Seitenzahl"/>
        <w:sz w:val="17"/>
        <w:szCs w:val="17"/>
      </w:rPr>
      <w:fldChar w:fldCharType="end"/>
    </w:r>
  </w:p>
  <w:p w14:paraId="4CBCDF72" w14:textId="77777777" w:rsidR="00381974" w:rsidRPr="006A7241" w:rsidRDefault="00381974" w:rsidP="00442A30">
    <w:pPr>
      <w:tabs>
        <w:tab w:val="left" w:pos="7560"/>
      </w:tabs>
      <w:rPr>
        <w:sz w:val="17"/>
        <w:szCs w:val="17"/>
      </w:rPr>
    </w:pPr>
    <w:r w:rsidRPr="006A7241">
      <w:rPr>
        <w:sz w:val="17"/>
        <w:szCs w:val="17"/>
      </w:rPr>
      <w:t>www.hygiene.uni-wuerzburg.de</w:t>
    </w:r>
  </w:p>
  <w:p w14:paraId="04D4E392" w14:textId="77777777" w:rsidR="00381974" w:rsidRPr="006A7241" w:rsidRDefault="00381974" w:rsidP="00442A30">
    <w:pPr>
      <w:rPr>
        <w:sz w:val="17"/>
        <w:szCs w:val="17"/>
      </w:rPr>
    </w:pPr>
    <w:r w:rsidRPr="006A7241">
      <w:rPr>
        <w:sz w:val="17"/>
        <w:szCs w:val="17"/>
      </w:rPr>
      <w:t>www.episcangis.org</w:t>
    </w:r>
  </w:p>
  <w:p w14:paraId="762B12A1" w14:textId="77777777" w:rsidR="00381974" w:rsidRPr="006A7241" w:rsidRDefault="00381974" w:rsidP="00442A30">
    <w:pPr>
      <w:rPr>
        <w:sz w:val="17"/>
        <w:szCs w:val="17"/>
      </w:rPr>
    </w:pPr>
  </w:p>
  <w:p w14:paraId="6ECA7558" w14:textId="6D76AC56" w:rsidR="008E63A1" w:rsidRPr="00DC78CD" w:rsidRDefault="00381974" w:rsidP="00DC78CD">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339A" w14:textId="0383BE94" w:rsidR="00381974" w:rsidRPr="006A7241" w:rsidRDefault="00381974"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7D1DE7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59432573" o:spid="_x0000_s1086"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A4525">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A4525">
      <w:rPr>
        <w:rStyle w:val="Seitenzahl"/>
        <w:noProof/>
        <w:sz w:val="17"/>
        <w:szCs w:val="17"/>
      </w:rPr>
      <w:t>2</w:t>
    </w:r>
    <w:r w:rsidRPr="006A7241">
      <w:rPr>
        <w:rStyle w:val="Seitenzahl"/>
        <w:sz w:val="17"/>
        <w:szCs w:val="17"/>
      </w:rPr>
      <w:fldChar w:fldCharType="end"/>
    </w:r>
  </w:p>
  <w:p w14:paraId="1FE482F3" w14:textId="77777777" w:rsidR="00381974" w:rsidRPr="006A7241" w:rsidRDefault="00381974" w:rsidP="00442A30">
    <w:pPr>
      <w:tabs>
        <w:tab w:val="left" w:pos="7560"/>
      </w:tabs>
      <w:rPr>
        <w:sz w:val="17"/>
        <w:szCs w:val="17"/>
      </w:rPr>
    </w:pPr>
    <w:r w:rsidRPr="006A7241">
      <w:rPr>
        <w:sz w:val="17"/>
        <w:szCs w:val="17"/>
      </w:rPr>
      <w:t>www.hygiene.uni-wuerzburg.de</w:t>
    </w:r>
  </w:p>
  <w:p w14:paraId="1C805C40" w14:textId="77777777" w:rsidR="00381974" w:rsidRPr="006A7241" w:rsidRDefault="00381974" w:rsidP="00442A30">
    <w:pPr>
      <w:rPr>
        <w:sz w:val="17"/>
        <w:szCs w:val="17"/>
      </w:rPr>
    </w:pPr>
    <w:r w:rsidRPr="006A7241">
      <w:rPr>
        <w:sz w:val="17"/>
        <w:szCs w:val="17"/>
      </w:rPr>
      <w:t>www.episcangis.org</w:t>
    </w:r>
  </w:p>
  <w:p w14:paraId="035FD108" w14:textId="77777777" w:rsidR="00381974" w:rsidRPr="006A7241" w:rsidRDefault="00381974" w:rsidP="00442A30">
    <w:pPr>
      <w:rPr>
        <w:sz w:val="17"/>
        <w:szCs w:val="17"/>
      </w:rPr>
    </w:pPr>
  </w:p>
  <w:p w14:paraId="6DF48849" w14:textId="0DE2C1DA" w:rsidR="005B1304" w:rsidRPr="00DC78CD" w:rsidRDefault="00381974" w:rsidP="00DC78CD">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0848" w14:textId="77777777" w:rsidR="00D71F3C" w:rsidRDefault="00D71F3C">
      <w:r>
        <w:separator/>
      </w:r>
    </w:p>
  </w:footnote>
  <w:footnote w:type="continuationSeparator" w:id="0">
    <w:p w14:paraId="42F800C6" w14:textId="77777777" w:rsidR="00D71F3C" w:rsidRDefault="00D71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38F8" w14:textId="77777777" w:rsidR="00DC78CD" w:rsidRDefault="00DC7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7D115" w14:textId="593F0FB8" w:rsidR="00A96946" w:rsidRDefault="00AA1853"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B740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85"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E72FB2F">
        <v:shape id="Grafik 8" o:spid="_x0000_s1084"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A96946">
      <w:rPr>
        <w:rFonts w:ascii="Arial" w:hAnsi="Arial" w:cs="Arial"/>
        <w:b/>
        <w:smallCaps/>
        <w:spacing w:val="20"/>
        <w:sz w:val="28"/>
        <w:szCs w:val="28"/>
      </w:rPr>
      <w:t xml:space="preserve">Nationales Referenzzentrum für Meningokokken </w:t>
    </w:r>
  </w:p>
  <w:p w14:paraId="5B9CF635" w14:textId="77777777" w:rsidR="00A96946" w:rsidRDefault="00A96946"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F9E3874" w14:textId="77777777" w:rsidR="00A96946" w:rsidRPr="00A059AE" w:rsidRDefault="00A96946" w:rsidP="00A059AE">
    <w:pPr>
      <w:rPr>
        <w:sz w:val="22"/>
        <w:szCs w:val="22"/>
      </w:rPr>
    </w:pPr>
    <w:r w:rsidRPr="00A059AE">
      <w:rPr>
        <w:sz w:val="22"/>
        <w:szCs w:val="22"/>
      </w:rPr>
      <w:t>Gesamtleitung: PD Dr. rer. nat. Heike Claus</w:t>
    </w:r>
  </w:p>
  <w:p w14:paraId="63E894E0" w14:textId="77777777" w:rsidR="00A96946" w:rsidRPr="00000C19" w:rsidRDefault="00A96946" w:rsidP="00A059AE">
    <w:pPr>
      <w:rPr>
        <w:sz w:val="12"/>
        <w:szCs w:val="12"/>
      </w:rPr>
    </w:pPr>
    <w:r w:rsidRPr="00A059AE">
      <w:rPr>
        <w:sz w:val="22"/>
        <w:szCs w:val="22"/>
      </w:rPr>
      <w:t>ärztliche Leitung: PD Dr. med. Thiên-Trí Lâm</w:t>
    </w:r>
  </w:p>
  <w:p w14:paraId="6CA4544D" w14:textId="77777777" w:rsidR="00A96946" w:rsidRPr="00000C19" w:rsidRDefault="00A96946" w:rsidP="00D551B5">
    <w:pPr>
      <w:rPr>
        <w:sz w:val="12"/>
        <w:szCs w:val="12"/>
      </w:rPr>
    </w:pPr>
  </w:p>
  <w:p w14:paraId="2168289C" w14:textId="77FDD319" w:rsidR="008E63A1" w:rsidRPr="00DC78CD" w:rsidRDefault="00AA1853" w:rsidP="00DC78CD">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06087" w14:textId="18525C93" w:rsidR="00BA4525" w:rsidRDefault="0031179A"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29F7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24607705" o:spid="_x0000_s1092"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74D80DE">
        <v:shape id="Grafik 1609657570" o:spid="_x0000_s1091"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BA4525">
      <w:rPr>
        <w:rFonts w:ascii="Arial" w:hAnsi="Arial" w:cs="Arial"/>
        <w:b/>
        <w:smallCaps/>
        <w:spacing w:val="20"/>
        <w:sz w:val="28"/>
        <w:szCs w:val="28"/>
      </w:rPr>
      <w:t xml:space="preserve">Nationales Referenzzentrum für Meningokokken </w:t>
    </w:r>
  </w:p>
  <w:p w14:paraId="3753FC13" w14:textId="77777777" w:rsidR="00BA4525" w:rsidRDefault="00BA4525"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BFA475C" w14:textId="77777777" w:rsidR="00BA4525" w:rsidRPr="00635E31" w:rsidRDefault="00BA4525" w:rsidP="00635E31">
    <w:pPr>
      <w:rPr>
        <w:sz w:val="22"/>
        <w:szCs w:val="22"/>
      </w:rPr>
    </w:pPr>
    <w:r w:rsidRPr="00635E31">
      <w:rPr>
        <w:sz w:val="22"/>
        <w:szCs w:val="22"/>
      </w:rPr>
      <w:t>Gesamtleitung: PD Dr. rer. nat. Heike Claus</w:t>
    </w:r>
  </w:p>
  <w:p w14:paraId="3B9061D3" w14:textId="77777777" w:rsidR="00BA4525" w:rsidRDefault="00BA4525" w:rsidP="00635E31">
    <w:pPr>
      <w:rPr>
        <w:sz w:val="22"/>
        <w:szCs w:val="22"/>
      </w:rPr>
    </w:pPr>
    <w:r w:rsidRPr="00635E31">
      <w:rPr>
        <w:sz w:val="22"/>
        <w:szCs w:val="22"/>
      </w:rPr>
      <w:t>ärztliche Leitung: PD Dr. med. Thiên-Trí Lâm</w:t>
    </w:r>
  </w:p>
  <w:p w14:paraId="2D05A77B" w14:textId="77777777" w:rsidR="00BA4525" w:rsidRDefault="00BA4525" w:rsidP="00AD2792">
    <w:pPr>
      <w:rPr>
        <w:sz w:val="12"/>
        <w:szCs w:val="12"/>
      </w:rPr>
    </w:pPr>
  </w:p>
  <w:p w14:paraId="4CF6ECA1" w14:textId="77777777" w:rsidR="00BA4525" w:rsidRDefault="00BA4525" w:rsidP="00AD2792">
    <w:pPr>
      <w:pStyle w:val="Kopfzeile"/>
      <w:rPr>
        <w:sz w:val="12"/>
        <w:szCs w:val="12"/>
      </w:rPr>
    </w:pPr>
  </w:p>
  <w:p w14:paraId="37E0B940" w14:textId="77777777" w:rsidR="00BA4525" w:rsidRDefault="00BA4525" w:rsidP="00AD2792">
    <w:pPr>
      <w:pStyle w:val="Kopfzeile"/>
      <w:tabs>
        <w:tab w:val="clear" w:pos="4536"/>
        <w:tab w:val="clear" w:pos="9072"/>
        <w:tab w:val="left" w:pos="1465"/>
      </w:tabs>
      <w:rPr>
        <w:sz w:val="12"/>
        <w:szCs w:val="12"/>
      </w:rPr>
    </w:pPr>
    <w:r>
      <w:rPr>
        <w:noProof/>
      </w:rPr>
      <w:pict w14:anchorId="057A7AB1">
        <v:shapetype id="_x0000_t202" coordsize="21600,21600" o:spt="202" path="m,l,21600r21600,l21600,xe">
          <v:stroke joinstyle="miter"/>
          <v:path gradientshapeok="t" o:connecttype="rect"/>
        </v:shapetype>
        <v:shape id="Textfeld 3" o:spid="_x0000_s1090"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46C1846F" w14:textId="77777777" w:rsidR="00BA4525" w:rsidRDefault="00BA4525" w:rsidP="00AD2792">
                <w:pPr>
                  <w:tabs>
                    <w:tab w:val="left" w:pos="7560"/>
                    <w:tab w:val="left" w:pos="7740"/>
                  </w:tabs>
                  <w:ind w:right="-1368"/>
                  <w:rPr>
                    <w:sz w:val="17"/>
                    <w:szCs w:val="17"/>
                  </w:rPr>
                </w:pPr>
                <w:r>
                  <w:rPr>
                    <w:sz w:val="17"/>
                    <w:szCs w:val="17"/>
                  </w:rPr>
                  <w:t>Institut für Hygiene und</w:t>
                </w:r>
              </w:p>
              <w:p w14:paraId="09026FA4" w14:textId="77777777" w:rsidR="00BA4525" w:rsidRDefault="00BA4525" w:rsidP="00AD2792">
                <w:pPr>
                  <w:tabs>
                    <w:tab w:val="left" w:pos="7560"/>
                  </w:tabs>
                  <w:ind w:right="-1368"/>
                  <w:rPr>
                    <w:sz w:val="17"/>
                    <w:szCs w:val="17"/>
                  </w:rPr>
                </w:pPr>
                <w:r>
                  <w:rPr>
                    <w:sz w:val="17"/>
                    <w:szCs w:val="17"/>
                  </w:rPr>
                  <w:t xml:space="preserve">Mikrobiologie </w:t>
                </w:r>
              </w:p>
              <w:p w14:paraId="3D81ADD6" w14:textId="77777777" w:rsidR="00BA4525" w:rsidRDefault="00BA4525" w:rsidP="00AD2792">
                <w:pPr>
                  <w:tabs>
                    <w:tab w:val="left" w:pos="7560"/>
                  </w:tabs>
                  <w:ind w:right="-1368"/>
                  <w:rPr>
                    <w:sz w:val="17"/>
                    <w:szCs w:val="17"/>
                  </w:rPr>
                </w:pPr>
                <w:r>
                  <w:rPr>
                    <w:sz w:val="17"/>
                    <w:szCs w:val="17"/>
                  </w:rPr>
                  <w:t>Universität Würzburg</w:t>
                </w:r>
              </w:p>
              <w:p w14:paraId="32F6BA9E" w14:textId="77777777" w:rsidR="00BA4525" w:rsidRDefault="00BA4525" w:rsidP="00AD2792">
                <w:pPr>
                  <w:ind w:right="-1368"/>
                  <w:rPr>
                    <w:sz w:val="17"/>
                    <w:szCs w:val="17"/>
                  </w:rPr>
                </w:pPr>
              </w:p>
              <w:p w14:paraId="3E620B00" w14:textId="77777777" w:rsidR="00BA4525" w:rsidRDefault="00BA4525" w:rsidP="00AD2792">
                <w:pPr>
                  <w:ind w:right="-1368"/>
                  <w:rPr>
                    <w:sz w:val="17"/>
                    <w:szCs w:val="17"/>
                  </w:rPr>
                </w:pPr>
                <w:r>
                  <w:rPr>
                    <w:sz w:val="17"/>
                    <w:szCs w:val="17"/>
                  </w:rPr>
                  <w:t>Josef-Schneider-Straße 2, Bau E1</w:t>
                </w:r>
              </w:p>
              <w:p w14:paraId="524CE367" w14:textId="77777777" w:rsidR="00BA4525" w:rsidRDefault="00BA4525" w:rsidP="00AD2792">
                <w:pPr>
                  <w:tabs>
                    <w:tab w:val="left" w:pos="7560"/>
                  </w:tabs>
                  <w:ind w:right="-1368"/>
                  <w:rPr>
                    <w:sz w:val="17"/>
                    <w:szCs w:val="17"/>
                  </w:rPr>
                </w:pPr>
                <w:r>
                  <w:rPr>
                    <w:sz w:val="17"/>
                    <w:szCs w:val="17"/>
                  </w:rPr>
                  <w:t>97080 Würzburg</w:t>
                </w:r>
              </w:p>
              <w:p w14:paraId="6ABCCF8A" w14:textId="77777777" w:rsidR="00BA4525" w:rsidRDefault="00BA4525" w:rsidP="00AD2792">
                <w:pPr>
                  <w:tabs>
                    <w:tab w:val="left" w:pos="7560"/>
                  </w:tabs>
                  <w:ind w:right="-1368"/>
                  <w:rPr>
                    <w:sz w:val="17"/>
                    <w:szCs w:val="17"/>
                  </w:rPr>
                </w:pPr>
              </w:p>
              <w:p w14:paraId="6872DB44" w14:textId="77777777" w:rsidR="00BA4525" w:rsidRDefault="00BA4525" w:rsidP="00BB2EFD">
                <w:pPr>
                  <w:tabs>
                    <w:tab w:val="left" w:pos="7560"/>
                  </w:tabs>
                  <w:ind w:right="-1368"/>
                  <w:rPr>
                    <w:sz w:val="17"/>
                    <w:szCs w:val="17"/>
                    <w:lang w:val="pl-PL"/>
                  </w:rPr>
                </w:pPr>
                <w:r>
                  <w:rPr>
                    <w:sz w:val="17"/>
                    <w:szCs w:val="17"/>
                    <w:lang w:val="pl-PL"/>
                  </w:rPr>
                  <w:t>NRZMHi</w:t>
                </w:r>
              </w:p>
              <w:p w14:paraId="19529C64" w14:textId="77777777" w:rsidR="00BA4525" w:rsidRDefault="00BA4525" w:rsidP="00BB2EFD">
                <w:pPr>
                  <w:tabs>
                    <w:tab w:val="left" w:pos="7560"/>
                  </w:tabs>
                  <w:ind w:right="-1368"/>
                  <w:rPr>
                    <w:sz w:val="17"/>
                    <w:szCs w:val="17"/>
                    <w:lang w:val="pl-PL"/>
                  </w:rPr>
                </w:pPr>
                <w:r>
                  <w:rPr>
                    <w:sz w:val="17"/>
                    <w:szCs w:val="17"/>
                    <w:lang w:val="pl-PL"/>
                  </w:rPr>
                  <w:t>Telefon: 0931/31-46006 (Labor/Befunde)</w:t>
                </w:r>
              </w:p>
              <w:p w14:paraId="11467642" w14:textId="77777777" w:rsidR="00BA4525" w:rsidRDefault="00BA4525" w:rsidP="00BB2EFD">
                <w:pPr>
                  <w:tabs>
                    <w:tab w:val="left" w:pos="7560"/>
                  </w:tabs>
                  <w:ind w:right="-1368"/>
                  <w:rPr>
                    <w:sz w:val="17"/>
                    <w:szCs w:val="17"/>
                    <w:lang w:val="pl-PL"/>
                  </w:rPr>
                </w:pPr>
                <w:r>
                  <w:rPr>
                    <w:sz w:val="17"/>
                    <w:szCs w:val="17"/>
                  </w:rPr>
                  <w:t>Telefax: 0931/31-87281</w:t>
                </w:r>
              </w:p>
              <w:p w14:paraId="573371DB" w14:textId="77777777" w:rsidR="00BA4525" w:rsidRDefault="00BA4525" w:rsidP="00BB2EFD">
                <w:pPr>
                  <w:tabs>
                    <w:tab w:val="left" w:pos="7560"/>
                  </w:tabs>
                  <w:ind w:right="-1368"/>
                  <w:rPr>
                    <w:sz w:val="17"/>
                    <w:szCs w:val="17"/>
                    <w:lang w:val="pl-PL"/>
                  </w:rPr>
                </w:pPr>
                <w:r>
                  <w:rPr>
                    <w:sz w:val="17"/>
                    <w:szCs w:val="17"/>
                    <w:lang w:val="pl-PL"/>
                  </w:rPr>
                  <w:t>nrzmhi@uni-wuerzburg.de</w:t>
                </w:r>
              </w:p>
              <w:p w14:paraId="6BA3BB05" w14:textId="77777777" w:rsidR="00BA4525" w:rsidRDefault="00BA4525" w:rsidP="00BB2EFD">
                <w:pPr>
                  <w:ind w:right="-1368"/>
                  <w:rPr>
                    <w:sz w:val="17"/>
                    <w:szCs w:val="17"/>
                  </w:rPr>
                </w:pPr>
              </w:p>
              <w:p w14:paraId="034A8E34" w14:textId="77777777" w:rsidR="00BA4525" w:rsidRDefault="00BA4525" w:rsidP="00BB2EFD">
                <w:pPr>
                  <w:tabs>
                    <w:tab w:val="left" w:pos="7560"/>
                  </w:tabs>
                  <w:ind w:right="-1368"/>
                  <w:rPr>
                    <w:sz w:val="17"/>
                    <w:szCs w:val="17"/>
                  </w:rPr>
                </w:pPr>
                <w:r>
                  <w:rPr>
                    <w:sz w:val="17"/>
                    <w:szCs w:val="17"/>
                  </w:rPr>
                  <w:t>PD Dr. rer. nat. Heike Claus</w:t>
                </w:r>
              </w:p>
              <w:p w14:paraId="5E3E1D35" w14:textId="77777777" w:rsidR="00BA4525" w:rsidRDefault="00BA4525" w:rsidP="00BB2EFD">
                <w:pPr>
                  <w:tabs>
                    <w:tab w:val="left" w:pos="7560"/>
                  </w:tabs>
                  <w:ind w:right="-1368"/>
                  <w:rPr>
                    <w:sz w:val="17"/>
                    <w:szCs w:val="17"/>
                    <w:lang w:val="pl-PL"/>
                  </w:rPr>
                </w:pPr>
                <w:r>
                  <w:rPr>
                    <w:sz w:val="17"/>
                    <w:szCs w:val="17"/>
                    <w:lang w:val="pl-PL"/>
                  </w:rPr>
                  <w:t>Telefon: 0931/31-46936</w:t>
                </w:r>
              </w:p>
              <w:p w14:paraId="0FF35C91" w14:textId="77777777" w:rsidR="00BA4525" w:rsidRDefault="00BA4525" w:rsidP="00BB2EFD">
                <w:pPr>
                  <w:tabs>
                    <w:tab w:val="left" w:pos="7560"/>
                  </w:tabs>
                  <w:ind w:right="-1368"/>
                  <w:rPr>
                    <w:sz w:val="17"/>
                    <w:szCs w:val="17"/>
                    <w:lang w:val="pl-PL"/>
                  </w:rPr>
                </w:pPr>
                <w:r>
                  <w:rPr>
                    <w:sz w:val="17"/>
                    <w:szCs w:val="17"/>
                    <w:lang w:val="pl-PL"/>
                  </w:rPr>
                  <w:t>heike.claus@uni-wuerzburg.de</w:t>
                </w:r>
              </w:p>
              <w:p w14:paraId="0632D6C9" w14:textId="77777777" w:rsidR="00BA4525" w:rsidRDefault="00BA4525" w:rsidP="00BB2EFD">
                <w:pPr>
                  <w:ind w:right="-1368"/>
                  <w:rPr>
                    <w:sz w:val="17"/>
                    <w:szCs w:val="17"/>
                    <w:lang w:val="pl-PL"/>
                  </w:rPr>
                </w:pPr>
              </w:p>
              <w:p w14:paraId="676681A8" w14:textId="77777777" w:rsidR="00BA4525" w:rsidRDefault="00BA4525" w:rsidP="00BB2EFD">
                <w:pPr>
                  <w:ind w:right="-1368"/>
                  <w:rPr>
                    <w:sz w:val="17"/>
                    <w:szCs w:val="17"/>
                    <w:lang w:val="pl-PL"/>
                  </w:rPr>
                </w:pPr>
                <w:r>
                  <w:rPr>
                    <w:sz w:val="17"/>
                    <w:szCs w:val="17"/>
                    <w:lang w:val="pl-PL"/>
                  </w:rPr>
                  <w:t>PD Dr. med. Thiên-Trí Lâm</w:t>
                </w:r>
              </w:p>
              <w:p w14:paraId="6289036A" w14:textId="77777777" w:rsidR="00BA4525" w:rsidRDefault="00BA4525" w:rsidP="00BB2EFD">
                <w:pPr>
                  <w:ind w:right="-1368"/>
                  <w:rPr>
                    <w:sz w:val="17"/>
                    <w:szCs w:val="17"/>
                    <w:lang w:val="pl-PL"/>
                  </w:rPr>
                </w:pPr>
                <w:r>
                  <w:rPr>
                    <w:sz w:val="17"/>
                    <w:szCs w:val="17"/>
                    <w:lang w:val="pl-PL"/>
                  </w:rPr>
                  <w:t>Telefon: 0931/31-46737</w:t>
                </w:r>
              </w:p>
              <w:p w14:paraId="3D54DD3D" w14:textId="77777777" w:rsidR="00BA4525" w:rsidRDefault="00BA4525" w:rsidP="00BB2EFD">
                <w:pPr>
                  <w:ind w:right="-1368"/>
                  <w:rPr>
                    <w:sz w:val="17"/>
                    <w:szCs w:val="17"/>
                    <w:lang w:val="pl-PL"/>
                  </w:rPr>
                </w:pPr>
                <w:r>
                  <w:rPr>
                    <w:sz w:val="17"/>
                    <w:szCs w:val="17"/>
                    <w:lang w:val="pl-PL"/>
                  </w:rPr>
                  <w:t>thien-tri.lam@uni-wuerzburg.de</w:t>
                </w:r>
              </w:p>
              <w:p w14:paraId="7BB83DEE" w14:textId="77777777" w:rsidR="00BA4525" w:rsidRDefault="00BA4525" w:rsidP="006B5737">
                <w:pPr>
                  <w:tabs>
                    <w:tab w:val="left" w:pos="7560"/>
                  </w:tabs>
                  <w:ind w:right="-1368"/>
                  <w:rPr>
                    <w:sz w:val="17"/>
                    <w:szCs w:val="17"/>
                    <w:lang w:val="pl-PL"/>
                  </w:rPr>
                </w:pPr>
              </w:p>
              <w:p w14:paraId="662CCC51" w14:textId="77777777" w:rsidR="00BA4525" w:rsidRPr="00635E31" w:rsidRDefault="00BA4525" w:rsidP="00635E31">
                <w:pPr>
                  <w:tabs>
                    <w:tab w:val="left" w:pos="7560"/>
                  </w:tabs>
                  <w:ind w:right="-1368"/>
                  <w:rPr>
                    <w:sz w:val="17"/>
                    <w:szCs w:val="17"/>
                    <w:lang w:val="pl-PL"/>
                  </w:rPr>
                </w:pPr>
                <w:r>
                  <w:rPr>
                    <w:sz w:val="17"/>
                    <w:szCs w:val="17"/>
                    <w:lang w:val="pl-PL"/>
                  </w:rPr>
                  <w:t xml:space="preserve">Dr. med. </w:t>
                </w:r>
                <w:r w:rsidRPr="00635E31">
                  <w:rPr>
                    <w:sz w:val="17"/>
                    <w:szCs w:val="17"/>
                    <w:lang w:val="pl-PL"/>
                  </w:rPr>
                  <w:t>Katherina Mohort</w:t>
                </w:r>
              </w:p>
              <w:p w14:paraId="5FA73F2D" w14:textId="77777777" w:rsidR="00BA4525" w:rsidRPr="00635E31" w:rsidRDefault="00BA4525" w:rsidP="00635E31">
                <w:pPr>
                  <w:tabs>
                    <w:tab w:val="left" w:pos="7560"/>
                  </w:tabs>
                  <w:ind w:right="-1368"/>
                  <w:rPr>
                    <w:sz w:val="17"/>
                    <w:szCs w:val="17"/>
                    <w:lang w:val="pl-PL"/>
                  </w:rPr>
                </w:pPr>
                <w:r w:rsidRPr="00635E31">
                  <w:rPr>
                    <w:sz w:val="17"/>
                    <w:szCs w:val="17"/>
                    <w:lang w:val="pl-PL"/>
                  </w:rPr>
                  <w:t>Telefon: 0931/31-81128</w:t>
                </w:r>
              </w:p>
              <w:p w14:paraId="2E2F95F0" w14:textId="77777777" w:rsidR="00BA4525" w:rsidRDefault="00BA4525" w:rsidP="00635E31">
                <w:pPr>
                  <w:tabs>
                    <w:tab w:val="left" w:pos="7560"/>
                  </w:tabs>
                  <w:ind w:right="-1368"/>
                  <w:rPr>
                    <w:sz w:val="17"/>
                    <w:szCs w:val="17"/>
                    <w:lang w:val="pl-PL"/>
                  </w:rPr>
                </w:pPr>
                <w:r w:rsidRPr="00635E31">
                  <w:rPr>
                    <w:sz w:val="17"/>
                    <w:szCs w:val="17"/>
                    <w:lang w:val="pl-PL"/>
                  </w:rPr>
                  <w:t>kateryna.mohort@uni-wuerzburg.de</w:t>
                </w:r>
              </w:p>
              <w:p w14:paraId="7297E3F0" w14:textId="77777777" w:rsidR="00BA4525" w:rsidRDefault="00BA4525" w:rsidP="00AD2792">
                <w:pPr>
                  <w:tabs>
                    <w:tab w:val="left" w:pos="7560"/>
                  </w:tabs>
                  <w:ind w:right="-1368"/>
                  <w:rPr>
                    <w:sz w:val="17"/>
                    <w:szCs w:val="17"/>
                    <w:lang w:val="pl-PL"/>
                  </w:rPr>
                </w:pPr>
              </w:p>
            </w:txbxContent>
          </v:textbox>
        </v:shape>
      </w:pict>
    </w:r>
    <w:r>
      <w:rPr>
        <w:sz w:val="12"/>
        <w:szCs w:val="12"/>
      </w:rPr>
      <w:tab/>
    </w:r>
  </w:p>
  <w:p w14:paraId="432FA125" w14:textId="77777777" w:rsidR="00BA4525" w:rsidRDefault="00BA4525" w:rsidP="00AD2792">
    <w:pPr>
      <w:pStyle w:val="Kopfzeile"/>
      <w:rPr>
        <w:sz w:val="12"/>
        <w:szCs w:val="12"/>
      </w:rPr>
    </w:pPr>
    <w:r>
      <w:rPr>
        <w:sz w:val="12"/>
        <w:szCs w:val="12"/>
      </w:rPr>
      <w:t>Institut für Hygiene und Mikrobiologie · Josef-Schneider-Straße 2, E1 · 97080 Würzburg</w:t>
    </w:r>
    <w:r>
      <w:rPr>
        <w:sz w:val="12"/>
        <w:szCs w:val="12"/>
      </w:rPr>
      <w:tab/>
    </w:r>
  </w:p>
  <w:p w14:paraId="1545DA91" w14:textId="77777777" w:rsidR="00BA4525" w:rsidRPr="00AD2792" w:rsidRDefault="00BA4525" w:rsidP="00AD2792"/>
  <w:p w14:paraId="326949C3" w14:textId="4FE146EA" w:rsidR="000B1866" w:rsidRPr="00DC78CD" w:rsidRDefault="0031179A" w:rsidP="00DC78CD">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52981445">
    <w:abstractNumId w:val="1"/>
  </w:num>
  <w:num w:numId="2" w16cid:durableId="38530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059BE"/>
    <w:rsid w:val="0001171E"/>
    <w:rsid w:val="00011F0E"/>
    <w:rsid w:val="0001760C"/>
    <w:rsid w:val="00025431"/>
    <w:rsid w:val="00026AF1"/>
    <w:rsid w:val="000364FD"/>
    <w:rsid w:val="00047023"/>
    <w:rsid w:val="00055E76"/>
    <w:rsid w:val="00057250"/>
    <w:rsid w:val="00064D60"/>
    <w:rsid w:val="000658AA"/>
    <w:rsid w:val="0007711D"/>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36C4"/>
    <w:rsid w:val="001D7C7E"/>
    <w:rsid w:val="001E11A4"/>
    <w:rsid w:val="001E704E"/>
    <w:rsid w:val="00201F38"/>
    <w:rsid w:val="00204B3B"/>
    <w:rsid w:val="00216BB6"/>
    <w:rsid w:val="0024181F"/>
    <w:rsid w:val="00242652"/>
    <w:rsid w:val="002506F0"/>
    <w:rsid w:val="00252B76"/>
    <w:rsid w:val="00260EA8"/>
    <w:rsid w:val="0026596B"/>
    <w:rsid w:val="00266140"/>
    <w:rsid w:val="00284682"/>
    <w:rsid w:val="002872E3"/>
    <w:rsid w:val="0029469A"/>
    <w:rsid w:val="00295643"/>
    <w:rsid w:val="002A11D6"/>
    <w:rsid w:val="002A1C54"/>
    <w:rsid w:val="002A6037"/>
    <w:rsid w:val="002B21C8"/>
    <w:rsid w:val="002B614B"/>
    <w:rsid w:val="002B667F"/>
    <w:rsid w:val="002D032D"/>
    <w:rsid w:val="002D7741"/>
    <w:rsid w:val="002E4530"/>
    <w:rsid w:val="0031179A"/>
    <w:rsid w:val="00312A5E"/>
    <w:rsid w:val="00312EB2"/>
    <w:rsid w:val="003136E9"/>
    <w:rsid w:val="003175AE"/>
    <w:rsid w:val="0034693D"/>
    <w:rsid w:val="00357F12"/>
    <w:rsid w:val="003605A3"/>
    <w:rsid w:val="0037378F"/>
    <w:rsid w:val="00375BB7"/>
    <w:rsid w:val="00381974"/>
    <w:rsid w:val="003855EA"/>
    <w:rsid w:val="00385785"/>
    <w:rsid w:val="00386FA2"/>
    <w:rsid w:val="00393785"/>
    <w:rsid w:val="003961C7"/>
    <w:rsid w:val="003968D7"/>
    <w:rsid w:val="003A1691"/>
    <w:rsid w:val="003A27B3"/>
    <w:rsid w:val="003B5053"/>
    <w:rsid w:val="003C3C8D"/>
    <w:rsid w:val="003C6AD9"/>
    <w:rsid w:val="003C6AE3"/>
    <w:rsid w:val="003D5FAC"/>
    <w:rsid w:val="003F5079"/>
    <w:rsid w:val="00403D08"/>
    <w:rsid w:val="004069BB"/>
    <w:rsid w:val="00410FA9"/>
    <w:rsid w:val="00426342"/>
    <w:rsid w:val="004369C7"/>
    <w:rsid w:val="00443C3D"/>
    <w:rsid w:val="004455BC"/>
    <w:rsid w:val="00456949"/>
    <w:rsid w:val="00471453"/>
    <w:rsid w:val="00476353"/>
    <w:rsid w:val="00480AC0"/>
    <w:rsid w:val="00485019"/>
    <w:rsid w:val="0048766E"/>
    <w:rsid w:val="004904CB"/>
    <w:rsid w:val="004959C0"/>
    <w:rsid w:val="004A2014"/>
    <w:rsid w:val="004A21CB"/>
    <w:rsid w:val="004A2716"/>
    <w:rsid w:val="004B78C1"/>
    <w:rsid w:val="004C3FF8"/>
    <w:rsid w:val="004D6D15"/>
    <w:rsid w:val="004D7B6E"/>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177A3"/>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B5A42"/>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1A41"/>
    <w:rsid w:val="00745278"/>
    <w:rsid w:val="007508A1"/>
    <w:rsid w:val="00751180"/>
    <w:rsid w:val="00755644"/>
    <w:rsid w:val="0076291A"/>
    <w:rsid w:val="00766341"/>
    <w:rsid w:val="00776BDC"/>
    <w:rsid w:val="0078044B"/>
    <w:rsid w:val="00794050"/>
    <w:rsid w:val="007B05CD"/>
    <w:rsid w:val="007C49DB"/>
    <w:rsid w:val="007C67FE"/>
    <w:rsid w:val="007C75D0"/>
    <w:rsid w:val="007D1B07"/>
    <w:rsid w:val="007D58EA"/>
    <w:rsid w:val="007D5E89"/>
    <w:rsid w:val="007E0A31"/>
    <w:rsid w:val="007E1298"/>
    <w:rsid w:val="007E7AD7"/>
    <w:rsid w:val="007F0DBC"/>
    <w:rsid w:val="007F6DF8"/>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19D6"/>
    <w:rsid w:val="008A4304"/>
    <w:rsid w:val="008A6535"/>
    <w:rsid w:val="008A7FAB"/>
    <w:rsid w:val="008B0B5F"/>
    <w:rsid w:val="008D3559"/>
    <w:rsid w:val="008E63A1"/>
    <w:rsid w:val="009047BA"/>
    <w:rsid w:val="00911449"/>
    <w:rsid w:val="00921B94"/>
    <w:rsid w:val="00924820"/>
    <w:rsid w:val="00937343"/>
    <w:rsid w:val="009377D6"/>
    <w:rsid w:val="00944730"/>
    <w:rsid w:val="009535D1"/>
    <w:rsid w:val="00964655"/>
    <w:rsid w:val="00965DA0"/>
    <w:rsid w:val="00966F36"/>
    <w:rsid w:val="00974193"/>
    <w:rsid w:val="009742C6"/>
    <w:rsid w:val="00993AE8"/>
    <w:rsid w:val="009A0D55"/>
    <w:rsid w:val="009A6FCA"/>
    <w:rsid w:val="009A7230"/>
    <w:rsid w:val="009C44A9"/>
    <w:rsid w:val="009C485F"/>
    <w:rsid w:val="009C77DD"/>
    <w:rsid w:val="009D034A"/>
    <w:rsid w:val="009E46CF"/>
    <w:rsid w:val="009E5DF3"/>
    <w:rsid w:val="009F6C75"/>
    <w:rsid w:val="00A00402"/>
    <w:rsid w:val="00A05255"/>
    <w:rsid w:val="00A14EA7"/>
    <w:rsid w:val="00A150C8"/>
    <w:rsid w:val="00A26A5F"/>
    <w:rsid w:val="00A33507"/>
    <w:rsid w:val="00A35FB9"/>
    <w:rsid w:val="00A36FF9"/>
    <w:rsid w:val="00A41A08"/>
    <w:rsid w:val="00A772A2"/>
    <w:rsid w:val="00A77BB0"/>
    <w:rsid w:val="00A83D7D"/>
    <w:rsid w:val="00A9267A"/>
    <w:rsid w:val="00A945CA"/>
    <w:rsid w:val="00A95768"/>
    <w:rsid w:val="00A96946"/>
    <w:rsid w:val="00AA1853"/>
    <w:rsid w:val="00AA7967"/>
    <w:rsid w:val="00AC118E"/>
    <w:rsid w:val="00AC14A1"/>
    <w:rsid w:val="00AD20BE"/>
    <w:rsid w:val="00AD31EA"/>
    <w:rsid w:val="00AD71CD"/>
    <w:rsid w:val="00AF4060"/>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4525"/>
    <w:rsid w:val="00BA66DD"/>
    <w:rsid w:val="00BA6847"/>
    <w:rsid w:val="00BB442B"/>
    <w:rsid w:val="00BC19AD"/>
    <w:rsid w:val="00BC2820"/>
    <w:rsid w:val="00BC475B"/>
    <w:rsid w:val="00BC5521"/>
    <w:rsid w:val="00BE27BC"/>
    <w:rsid w:val="00C0084A"/>
    <w:rsid w:val="00C00D4C"/>
    <w:rsid w:val="00C062F9"/>
    <w:rsid w:val="00C07D41"/>
    <w:rsid w:val="00C217B2"/>
    <w:rsid w:val="00C37576"/>
    <w:rsid w:val="00C50606"/>
    <w:rsid w:val="00C610A3"/>
    <w:rsid w:val="00C61A75"/>
    <w:rsid w:val="00C65E09"/>
    <w:rsid w:val="00C710D6"/>
    <w:rsid w:val="00C71F8A"/>
    <w:rsid w:val="00C7364D"/>
    <w:rsid w:val="00C74B69"/>
    <w:rsid w:val="00C75525"/>
    <w:rsid w:val="00C819C2"/>
    <w:rsid w:val="00C82AAD"/>
    <w:rsid w:val="00C90D56"/>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166B9"/>
    <w:rsid w:val="00D20AFD"/>
    <w:rsid w:val="00D22217"/>
    <w:rsid w:val="00D241AE"/>
    <w:rsid w:val="00D25E34"/>
    <w:rsid w:val="00D26597"/>
    <w:rsid w:val="00D31173"/>
    <w:rsid w:val="00D32F97"/>
    <w:rsid w:val="00D34809"/>
    <w:rsid w:val="00D43CBC"/>
    <w:rsid w:val="00D61F4A"/>
    <w:rsid w:val="00D62940"/>
    <w:rsid w:val="00D6335B"/>
    <w:rsid w:val="00D6577B"/>
    <w:rsid w:val="00D66BD4"/>
    <w:rsid w:val="00D71F3C"/>
    <w:rsid w:val="00D7430B"/>
    <w:rsid w:val="00D82123"/>
    <w:rsid w:val="00D96E22"/>
    <w:rsid w:val="00DA2B48"/>
    <w:rsid w:val="00DA7025"/>
    <w:rsid w:val="00DB4132"/>
    <w:rsid w:val="00DC34D7"/>
    <w:rsid w:val="00DC5933"/>
    <w:rsid w:val="00DC78CD"/>
    <w:rsid w:val="00DD0E2A"/>
    <w:rsid w:val="00DD2D09"/>
    <w:rsid w:val="00DD49A9"/>
    <w:rsid w:val="00DD796C"/>
    <w:rsid w:val="00DE0C44"/>
    <w:rsid w:val="00E00EC6"/>
    <w:rsid w:val="00E06A3C"/>
    <w:rsid w:val="00E53E0F"/>
    <w:rsid w:val="00E54DD8"/>
    <w:rsid w:val="00E62540"/>
    <w:rsid w:val="00E67F95"/>
    <w:rsid w:val="00E705F4"/>
    <w:rsid w:val="00E76C19"/>
    <w:rsid w:val="00E821D9"/>
    <w:rsid w:val="00E871AD"/>
    <w:rsid w:val="00E87B48"/>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0569"/>
    <w:rsid w:val="00FF18C2"/>
    <w:rsid w:val="00FF4433"/>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06AD1A1"/>
  <w15:docId w15:val="{3042A65B-201D-458C-B71A-2C82B55D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64448324">
      <w:bodyDiv w:val="1"/>
      <w:marLeft w:val="0"/>
      <w:marRight w:val="0"/>
      <w:marTop w:val="0"/>
      <w:marBottom w:val="0"/>
      <w:divBdr>
        <w:top w:val="none" w:sz="0" w:space="0" w:color="auto"/>
        <w:left w:val="none" w:sz="0" w:space="0" w:color="auto"/>
        <w:bottom w:val="none" w:sz="0" w:space="0" w:color="auto"/>
        <w:right w:val="none" w:sz="0" w:space="0" w:color="auto"/>
      </w:divBdr>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582685210">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B15B4-9409-4847-AEA3-46A19E0A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356</Words>
  <Characters>2249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29</cp:revision>
  <cp:lastPrinted>2015-05-19T09:27:00Z</cp:lastPrinted>
  <dcterms:created xsi:type="dcterms:W3CDTF">2015-05-19T21:39:00Z</dcterms:created>
  <dcterms:modified xsi:type="dcterms:W3CDTF">2025-04-23T05:33:00Z</dcterms:modified>
</cp:coreProperties>
</file>