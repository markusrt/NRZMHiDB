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58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292586" w:rsidRPr="00172CE2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Pr="00B35263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5"/>
        <w:gridCol w:w="6212"/>
      </w:tblGrid>
      <w:tr w:rsidR="0029258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29258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292586" w:rsidRPr="00F80633" w:rsidDel="00F80633" w:rsidRDefault="0029258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292586" w:rsidRDefault="0029258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292586" w:rsidRDefault="0029258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292586" w:rsidRDefault="00292586" w:rsidP="00D8683C"/>
    <w:p w:rsidR="00292586" w:rsidRDefault="00292586" w:rsidP="00D8683C"/>
    <w:p w:rsidR="005576E8" w:rsidRPr="004659AD" w:rsidRDefault="005858E6" w:rsidP="00CF0FB3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292586">
        <w:rPr>
          <w:rFonts w:ascii="Arial" w:hAnsi="Arial" w:cs="Arial"/>
        </w:rPr>
        <w:fldChar w:fldCharType="begin"/>
      </w:r>
      <w:r w:rsidR="00292586">
        <w:rPr>
          <w:rFonts w:ascii="Arial" w:hAnsi="Arial" w:cs="Arial"/>
        </w:rPr>
        <w:instrText xml:space="preserve"> INCLUDETEXT  "C:\\Users\\mrt\\Source\\Repos\\Haemophilus\\HaemophilusWeb\\ReportTemplates\\BLNAS v7.docx" </w:instrText>
      </w:r>
      <w:r w:rsidR="00292586">
        <w:rPr>
          <w:rFonts w:ascii="Arial" w:hAnsi="Arial" w:cs="Arial"/>
        </w:rPr>
        <w:fldChar w:fldCharType="separate"/>
      </w:r>
      <w:r w:rsidR="005576E8">
        <w:rPr>
          <w:rFonts w:ascii="Arial" w:hAnsi="Arial" w:cs="Arial"/>
        </w:rPr>
        <w:t>{SenderName}</w:t>
      </w:r>
    </w:p>
    <w:p w:rsidR="005576E8" w:rsidRPr="004659AD" w:rsidRDefault="005576E8" w:rsidP="00CF0FB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5576E8" w:rsidRPr="00CF0FB3" w:rsidRDefault="005576E8" w:rsidP="00CF0FB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5576E8" w:rsidRDefault="005576E8" w:rsidP="007E1298">
      <w:pPr>
        <w:rPr>
          <w:rFonts w:ascii="Arial" w:hAnsi="Arial" w:cs="Arial"/>
        </w:rPr>
      </w:pPr>
    </w:p>
    <w:p w:rsidR="005576E8" w:rsidRPr="007E1298" w:rsidRDefault="005576E8" w:rsidP="007E1298">
      <w:pPr>
        <w:rPr>
          <w:rFonts w:ascii="Arial" w:hAnsi="Arial" w:cs="Arial"/>
          <w:b/>
          <w:bCs/>
        </w:rPr>
      </w:pPr>
    </w:p>
    <w:p w:rsidR="005576E8" w:rsidRDefault="005576E8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576E8" w:rsidRDefault="005576E8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576E8" w:rsidRDefault="005576E8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5576E8" w:rsidRPr="003136E9" w:rsidRDefault="005576E8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5576E8" w:rsidRPr="0076291A" w:rsidTr="0051225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76291A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76291A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76291A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50415E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5576E8" w:rsidRPr="00F923CE" w:rsidTr="0051225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51595E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576E8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F923CE" w:rsidTr="0051225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576E8" w:rsidRPr="00F923CE" w:rsidRDefault="005576E8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D30BF0" w:rsidTr="0051225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D30BF0" w:rsidTr="0051225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576E8" w:rsidRPr="00D30BF0" w:rsidTr="0051225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5576E8" w:rsidRPr="00D30BF0" w:rsidTr="0051225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5576E8" w:rsidRPr="00D30BF0" w:rsidTr="0051225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5576E8" w:rsidTr="00512252">
              <w:tc>
                <w:tcPr>
                  <w:tcW w:w="1914" w:type="dxa"/>
                  <w:shd w:val="clear" w:color="auto" w:fill="auto"/>
                </w:tcPr>
                <w:p w:rsidR="005576E8" w:rsidRPr="00665A18" w:rsidRDefault="005576E8" w:rsidP="00D6058A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:rsidR="005576E8" w:rsidRPr="00665A18" w:rsidRDefault="005576E8" w:rsidP="00D6058A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5576E8" w:rsidRPr="00D30BF0" w:rsidRDefault="005576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5576E8" w:rsidRDefault="005576E8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:rsidR="005576E8" w:rsidRPr="0001760C" w:rsidRDefault="005576E8" w:rsidP="00C217B2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5576E8" w:rsidRPr="0001760C" w:rsidRDefault="005576E8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5576E8" w:rsidRPr="0001760C" w:rsidRDefault="005576E8" w:rsidP="00CF0FB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5576E8" w:rsidRPr="00C75525" w:rsidRDefault="005576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:rsidR="005576E8" w:rsidRDefault="005576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5576E8" w:rsidRPr="00F923CE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:rsidR="005576E8" w:rsidRPr="005B3C64" w:rsidRDefault="005576E8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:rsidR="005576E8" w:rsidRDefault="005576E8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:rsidR="005576E8" w:rsidRDefault="005576E8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5576E8" w:rsidRPr="00F923CE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:rsidR="005576E8" w:rsidRPr="005B3C64" w:rsidRDefault="005576E8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:rsidR="005576E8" w:rsidRPr="00F923CE" w:rsidRDefault="005576E8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:rsidR="005576E8" w:rsidRDefault="005576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:rsidR="005576E8" w:rsidRDefault="005576E8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:rsidR="005576E8" w:rsidRDefault="005576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5576E8" w:rsidRPr="00F923CE" w:rsidTr="00C75525">
        <w:trPr>
          <w:trHeight w:val="300"/>
        </w:trPr>
        <w:tc>
          <w:tcPr>
            <w:tcW w:w="2389" w:type="dxa"/>
            <w:shd w:val="clear" w:color="000000" w:fill="BFBFBF"/>
          </w:tcPr>
          <w:p w:rsidR="005576E8" w:rsidRPr="005B3C64" w:rsidRDefault="005576E8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:rsidR="005576E8" w:rsidRPr="00F923CE" w:rsidRDefault="005576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:rsidR="005576E8" w:rsidRDefault="005576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:rsidR="005576E8" w:rsidRPr="000F3FD1" w:rsidRDefault="005576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:rsidR="005576E8" w:rsidRPr="000F3FD1" w:rsidRDefault="005576E8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5576E8" w:rsidRDefault="005576E8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:rsidR="005576E8" w:rsidRPr="008E63A1" w:rsidRDefault="005576E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5576E8" w:rsidRPr="008E63A1" w:rsidRDefault="005576E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576E8" w:rsidRDefault="005576E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5576E8" w:rsidRDefault="005576E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576E8" w:rsidRDefault="005576E8" w:rsidP="005E02A8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5576E8" w:rsidRPr="009C44A9" w:rsidRDefault="005576E8" w:rsidP="005E02A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  <w:t>{Signer}</w:t>
      </w:r>
    </w:p>
    <w:p w:rsidR="000C26AD" w:rsidRDefault="00292586" w:rsidP="00F25D40">
      <w:pPr>
        <w:widowControl w:val="0"/>
        <w:pBdr>
          <w:bottom w:val="single" w:sz="4" w:space="1" w:color="auto"/>
        </w:pBdr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0C26AD" w:rsidRPr="00D375FC" w:rsidRDefault="000C26AD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8F8" w:rsidRDefault="001A28F8">
      <w:r>
        <w:separator/>
      </w:r>
    </w:p>
  </w:endnote>
  <w:endnote w:type="continuationSeparator" w:id="0">
    <w:p w:rsidR="001A28F8" w:rsidRDefault="001A28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5576E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8F8" w:rsidRDefault="001A28F8">
      <w:r>
        <w:separator/>
      </w:r>
    </w:p>
  </w:footnote>
  <w:footnote w:type="continuationSeparator" w:id="0">
    <w:p w:rsidR="001A28F8" w:rsidRDefault="001A28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1A28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364.1pt;margin-top:95pt;width:156.8pt;height:304.2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9" o:spid="_x0000_s211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A28F8">
      <w:rPr>
        <w:noProof/>
      </w:rPr>
      <w:pict>
        <v:shape id="Grafik 10" o:spid="_x0000_s2116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2115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A28F8">
      <w:rPr>
        <w:noProof/>
      </w:rPr>
      <w:pict>
        <v:shape id="_x0000_s2114" type="#_x0000_t75" alt="RKI_Logo-NRZKL-Deu_RGB-1.JPG" style="position:absolute;margin-left:449.25pt;margin-top:6.75pt;width:55pt;height:55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Pr="00000C19" w:rsidRDefault="00292586" w:rsidP="00D551B5">
    <w:pPr>
      <w:rPr>
        <w:sz w:val="12"/>
        <w:szCs w:val="12"/>
      </w:rPr>
    </w:pPr>
  </w:p>
  <w:p w:rsidR="00292586" w:rsidRPr="00000C19" w:rsidRDefault="00292586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58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1A28F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108" type="#_x0000_t202" style="position:absolute;margin-left:364.1pt;margin-top:95pt;width:156.8pt;height:304.2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292586" w:rsidRDefault="0029258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292586" w:rsidRDefault="0029258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292586" w:rsidRDefault="0029258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1A28F8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211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1A28F8">
      <w:rPr>
        <w:noProof/>
      </w:rPr>
      <w:pict>
        <v:shape id="Grafik 1" o:spid="_x0000_s211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9258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292586" w:rsidRDefault="0029258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292586" w:rsidRDefault="0029258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292586" w:rsidRDefault="00292586" w:rsidP="00AD2792">
    <w:pPr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rPr>
        <w:sz w:val="12"/>
        <w:szCs w:val="12"/>
      </w:rPr>
    </w:pPr>
  </w:p>
  <w:p w:rsidR="00292586" w:rsidRDefault="0029258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292586" w:rsidRDefault="0029258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292586" w:rsidRPr="00AD2792" w:rsidRDefault="0029258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26AD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60446"/>
    <w:rsid w:val="001623D5"/>
    <w:rsid w:val="00163A2C"/>
    <w:rsid w:val="001806FA"/>
    <w:rsid w:val="00181D3D"/>
    <w:rsid w:val="00183162"/>
    <w:rsid w:val="00187867"/>
    <w:rsid w:val="00194A1E"/>
    <w:rsid w:val="001A28F8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2586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769C0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576E8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A7DA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C41A56-E7B8-46F8-88BA-819A98E40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256</Words>
  <Characters>2075</Characters>
  <Application>Microsoft Office Word</Application>
  <DocSecurity>0</DocSecurity>
  <Lines>122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21</cp:revision>
  <cp:lastPrinted>2015-05-19T09:27:00Z</cp:lastPrinted>
  <dcterms:created xsi:type="dcterms:W3CDTF">2015-05-19T21:00:00Z</dcterms:created>
  <dcterms:modified xsi:type="dcterms:W3CDTF">2015-11-01T13:38:00Z</dcterms:modified>
</cp:coreProperties>
</file>