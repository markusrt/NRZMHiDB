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F9CA" w14:textId="77777777" w:rsidR="00761E7C" w:rsidRDefault="002D190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AA69BC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4B37351" w14:textId="77777777" w:rsidR="00761E7C" w:rsidRPr="00172CE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35BC9A9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3542D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51A26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9CFBF89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F38FC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DFE184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DB7A7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F52AC7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76D31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8CAEB6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174D0A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F35911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ACB240" w14:textId="77777777" w:rsidR="00761E7C" w:rsidRPr="000E5432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3F094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2852F1C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135AF5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2E952ACB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761E7C" w:rsidRPr="00F80633" w14:paraId="70A7B8BA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B9773A8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C3CB990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61E7C" w:rsidRPr="00F80633" w14:paraId="7232679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D66BBAB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93A71F4" w14:textId="77777777" w:rsidR="00761E7C" w:rsidRPr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761E7C" w:rsidRPr="00F80633" w:rsidDel="00F80633" w14:paraId="01B5FDC3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D16C7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B1F7AC6" w14:textId="77777777" w:rsidR="00761E7C" w:rsidRPr="00F80633" w:rsidDel="00F80633" w:rsidRDefault="00761E7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DD4D0D2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5BDDDC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75B1C08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D4F5A51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488F1F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2A76CDA" w14:textId="77777777" w:rsidR="00761E7C" w:rsidRDefault="00761E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07EA2C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6AF60F0" w14:textId="77777777" w:rsidR="00761E7C" w:rsidRDefault="00761E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26D7EA" w14:textId="77777777" w:rsidR="00761E7C" w:rsidRDefault="00761E7C" w:rsidP="00D8683C"/>
    <w:p w14:paraId="0A360840" w14:textId="77777777" w:rsidR="00761E7C" w:rsidRDefault="00761E7C" w:rsidP="00D8683C"/>
    <w:p w14:paraId="0DF55A9C" w14:textId="77777777" w:rsidR="00004322" w:rsidRDefault="002D1907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16F8E">
        <w:rPr>
          <w:rFonts w:ascii="Arial" w:hAnsi="Arial" w:cs="Arial"/>
        </w:rPr>
        <w:fldChar w:fldCharType="begin"/>
      </w:r>
      <w:r w:rsidR="00216F8E">
        <w:rPr>
          <w:rFonts w:ascii="Arial" w:hAnsi="Arial" w:cs="Arial"/>
        </w:rPr>
        <w:instrText xml:space="preserve"> INCLUDETEXT  "D:\\Development\\NRZMHiDB\\HaemophilusWeb\\ReportTemplates\\BLNAS v10.docx" </w:instrText>
      </w:r>
      <w:r w:rsidR="00216F8E">
        <w:rPr>
          <w:rFonts w:ascii="Arial" w:hAnsi="Arial" w:cs="Arial"/>
        </w:rPr>
        <w:fldChar w:fldCharType="separate"/>
      </w:r>
      <w:r w:rsidR="00004322">
        <w:fldChar w:fldCharType="begin"/>
      </w:r>
      <w:r w:rsidR="00004322">
        <w:instrText xml:space="preserve"> INCLUDETEXT  "D:\\Development\\NRZMHiDB\\HaemophilusWeb\\ReportTemplates\\includes\\Seite 1.docx" </w:instrText>
      </w:r>
      <w:r w:rsidR="00004322">
        <w:fldChar w:fldCharType="separate"/>
      </w:r>
      <w:r w:rsidR="00004322">
        <w:rPr>
          <w:rFonts w:ascii="Arial" w:hAnsi="Arial" w:cs="Arial"/>
        </w:rPr>
        <w:t>{SenderName}</w:t>
      </w:r>
    </w:p>
    <w:p w14:paraId="18A1C33A" w14:textId="77777777" w:rsidR="00004322" w:rsidRPr="004659AD" w:rsidRDefault="00004322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0CB5686" w14:textId="77777777" w:rsidR="00004322" w:rsidRPr="004659AD" w:rsidRDefault="00004322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3C30CF9" w14:textId="77777777" w:rsidR="00004322" w:rsidRPr="00270250" w:rsidRDefault="00004322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CD5926F" w14:textId="77777777" w:rsidR="00004322" w:rsidRPr="007E1298" w:rsidRDefault="00004322" w:rsidP="00644979">
      <w:pPr>
        <w:rPr>
          <w:rFonts w:ascii="Arial" w:hAnsi="Arial" w:cs="Arial"/>
          <w:b/>
          <w:bCs/>
        </w:rPr>
      </w:pPr>
    </w:p>
    <w:p w14:paraId="385F8E55" w14:textId="77777777" w:rsidR="00004322" w:rsidRDefault="00004322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4E41CD5" w14:textId="77777777" w:rsidR="00004322" w:rsidRDefault="00004322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E32FBEE" w14:textId="77777777" w:rsidR="00004322" w:rsidRPr="003136E9" w:rsidRDefault="00004322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51742E1C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7119CA07" w14:textId="77777777" w:rsidR="00004322" w:rsidRDefault="00004322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056850ED" w14:textId="77777777" w:rsidR="00004322" w:rsidRPr="000E6D63" w:rsidRDefault="00004322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04322" w:rsidRPr="00F923CE" w14:paraId="626B5E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7D087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77049" w14:textId="77777777" w:rsidR="00004322" w:rsidRPr="0051595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04322" w:rsidRPr="00F923CE" w14:paraId="1C1A44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7D13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615AC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04322" w:rsidRPr="00F923CE" w14:paraId="1E7641E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619E9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CD5E4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04322" w:rsidRPr="00F923CE" w14:paraId="1C1CD78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C007C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B684A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04322" w:rsidRPr="00F923CE" w14:paraId="0B0D228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4CDBB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52C31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04322" w:rsidRPr="00F923CE" w14:paraId="3F24E1C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35165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63ED2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04322" w:rsidRPr="00F923CE" w14:paraId="3366A66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70AFB" w14:textId="77777777" w:rsidR="00004322" w:rsidRPr="00F923CE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CF7AF" w14:textId="77777777" w:rsidR="00004322" w:rsidRPr="00D30BF0" w:rsidRDefault="00004322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40A8F3E" w14:textId="77777777" w:rsidR="00004322" w:rsidRPr="009B6F20" w:rsidRDefault="00004322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04322" w:rsidRPr="00D30BF0" w14:paraId="23DB551A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425FE7D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A0C764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3A32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04322" w:rsidRPr="00D30BF0" w14:paraId="4D718890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5C7E1E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5F1D29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AD0C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04322" w:rsidRPr="00D30BF0" w14:paraId="45E2B788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790E909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04322" w14:paraId="0893D576" w14:textId="77777777" w:rsidTr="001421A2">
              <w:tc>
                <w:tcPr>
                  <w:tcW w:w="1914" w:type="dxa"/>
                  <w:shd w:val="clear" w:color="auto" w:fill="auto"/>
                </w:tcPr>
                <w:p w14:paraId="2D48C740" w14:textId="77777777" w:rsidR="00004322" w:rsidRPr="00665A18" w:rsidRDefault="00004322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C10B8F1" w14:textId="77777777" w:rsidR="00004322" w:rsidRPr="00665A18" w:rsidRDefault="00004322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A70D687" w14:textId="77777777" w:rsidR="00004322" w:rsidRPr="00D30BF0" w:rsidRDefault="00004322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5A7C8FB" w14:textId="77777777" w:rsidR="00004322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0D6003A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1CD39002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B485585" w14:textId="77777777" w:rsidR="00004322" w:rsidRPr="0001760C" w:rsidRDefault="00004322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105C362" w14:textId="77777777" w:rsidR="00004322" w:rsidRPr="00644979" w:rsidRDefault="00004322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C7F7B02" w14:textId="77777777" w:rsidR="00004322" w:rsidRPr="00C75525" w:rsidRDefault="00004322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019ED1C0" w14:textId="77777777" w:rsidR="00004322" w:rsidRDefault="0000432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04322" w:rsidRPr="00F923CE" w14:paraId="1D3AE579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4E153F1" w14:textId="77777777" w:rsidR="00004322" w:rsidRPr="005B3C64" w:rsidRDefault="00004322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35E304D" w14:textId="77777777" w:rsidR="00004322" w:rsidRDefault="00004322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F6FC08F" w14:textId="77777777" w:rsidR="00004322" w:rsidRDefault="00004322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04322" w:rsidRPr="00F923CE" w14:paraId="5109746F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77821D48" w14:textId="77777777" w:rsidR="00004322" w:rsidRPr="005B3C64" w:rsidRDefault="00004322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5AA5A8D" w14:textId="77777777" w:rsidR="00004322" w:rsidRPr="00F923CE" w:rsidRDefault="00004322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0360B5C2" w14:textId="77777777" w:rsidR="00004322" w:rsidRDefault="0000432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029817C" w14:textId="77777777" w:rsidR="00004322" w:rsidRDefault="00004322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435939C1" w14:textId="77777777" w:rsidR="00004322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04322" w:rsidRPr="00F923CE" w14:paraId="3B3EE6C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72C49F90" w14:textId="77777777" w:rsidR="00004322" w:rsidRPr="005B3C64" w:rsidRDefault="00004322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C2A3DF6" w14:textId="77777777" w:rsidR="00004322" w:rsidRPr="00F923CE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B9800DF" w14:textId="77777777" w:rsidR="00004322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666A9E" w14:textId="77777777" w:rsidR="00004322" w:rsidRPr="000F3FD1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114EFC4" w14:textId="77777777" w:rsidR="00004322" w:rsidRPr="000F3FD1" w:rsidRDefault="00004322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772933F1" w14:textId="77777777" w:rsidR="00004322" w:rsidRDefault="00004322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2BA8CDB" w14:textId="77777777" w:rsidR="00004322" w:rsidRPr="008E63A1" w:rsidRDefault="0000432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49BA5B0A" w14:textId="77777777" w:rsidR="00004322" w:rsidRPr="008E63A1" w:rsidRDefault="00004322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C3B3812" w14:textId="77777777" w:rsidR="00004322" w:rsidRPr="007E1C70" w:rsidRDefault="00004322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6E2ED5F" w14:textId="77777777" w:rsidR="00004322" w:rsidRPr="007E1C70" w:rsidRDefault="00004322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AB91F77" w14:textId="77777777" w:rsidR="00004322" w:rsidRPr="001F11A5" w:rsidRDefault="00004322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AF8FCC8" w14:textId="77777777" w:rsidR="00004322" w:rsidRPr="007E1C70" w:rsidRDefault="0000432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D067BB7" w14:textId="77777777" w:rsidR="00004322" w:rsidRPr="00A16931" w:rsidRDefault="00004322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FDA8BF2" w14:textId="3C58C4EC" w:rsidR="00004322" w:rsidRPr="006D0AC9" w:rsidRDefault="00004322" w:rsidP="009A0017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B76D481" w14:textId="137BBDAA" w:rsidR="005C39D9" w:rsidRPr="00D375FC" w:rsidRDefault="00216F8E" w:rsidP="00143145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88074F">
        <w:rPr>
          <w:rFonts w:ascii="Arial" w:hAnsi="Arial" w:cs="Arial"/>
        </w:rPr>
        <w:fldChar w:fldCharType="begin"/>
      </w:r>
      <w:r w:rsidR="0088074F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88074F">
        <w:rPr>
          <w:rFonts w:ascii="Arial" w:hAnsi="Arial" w:cs="Arial"/>
        </w:rPr>
        <w:fldChar w:fldCharType="separate"/>
      </w:r>
      <w:r w:rsidR="005C39D9"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2A19A6D4" w14:textId="68BF7E8F" w:rsidR="007E1298" w:rsidRPr="009C44A9" w:rsidRDefault="0088074F" w:rsidP="0088074F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85EC" w14:textId="77777777" w:rsidR="00CF20C1" w:rsidRDefault="00CF20C1">
      <w:r>
        <w:separator/>
      </w:r>
    </w:p>
  </w:endnote>
  <w:endnote w:type="continuationSeparator" w:id="0">
    <w:p w14:paraId="70A80B0C" w14:textId="77777777" w:rsidR="00CF20C1" w:rsidRDefault="00C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2854" w14:textId="10535B2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4B81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0432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04322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0286D6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9E7E6C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08E026B" w14:textId="77777777" w:rsidR="003E20A1" w:rsidRPr="006A7241" w:rsidRDefault="003E20A1" w:rsidP="00442A30">
    <w:pPr>
      <w:rPr>
        <w:sz w:val="17"/>
        <w:szCs w:val="17"/>
      </w:rPr>
    </w:pPr>
  </w:p>
  <w:p w14:paraId="02FF995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E771" w14:textId="2A6B39BA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367BB9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004322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004322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90BC3E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92853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10C8D94" w14:textId="77777777" w:rsidR="00664DA3" w:rsidRPr="006A7241" w:rsidRDefault="00664DA3" w:rsidP="00442A30">
    <w:pPr>
      <w:rPr>
        <w:sz w:val="17"/>
        <w:szCs w:val="17"/>
      </w:rPr>
    </w:pPr>
  </w:p>
  <w:p w14:paraId="69A04C5E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C749" w14:textId="55B3C9C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E1F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04322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04322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89B38C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DEEA7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D59079" w14:textId="77777777" w:rsidR="003E20A1" w:rsidRPr="006A7241" w:rsidRDefault="003E20A1" w:rsidP="00442A30">
    <w:pPr>
      <w:rPr>
        <w:sz w:val="17"/>
        <w:szCs w:val="17"/>
      </w:rPr>
    </w:pPr>
  </w:p>
  <w:p w14:paraId="63146977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1762" w14:textId="77777777" w:rsidR="00CF20C1" w:rsidRDefault="00CF20C1">
      <w:r>
        <w:separator/>
      </w:r>
    </w:p>
  </w:footnote>
  <w:footnote w:type="continuationSeparator" w:id="0">
    <w:p w14:paraId="5494CB9D" w14:textId="77777777" w:rsidR="00CF20C1" w:rsidRDefault="00CF2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3628" w14:textId="17F9C05D" w:rsidR="005A7679" w:rsidRDefault="000E77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64DA2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811514">
        <v:shape id="Grafik 1" o:spid="_x0000_s114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3385D33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45C17A4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03A533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32E59655" w14:textId="77777777" w:rsidR="005A7679" w:rsidRDefault="005A7679" w:rsidP="00AD2792">
    <w:pPr>
      <w:rPr>
        <w:sz w:val="12"/>
        <w:szCs w:val="12"/>
      </w:rPr>
    </w:pPr>
  </w:p>
  <w:p w14:paraId="2CC4F7A6" w14:textId="77777777" w:rsidR="005A7679" w:rsidRDefault="005A7679" w:rsidP="00AD2792">
    <w:pPr>
      <w:pStyle w:val="Kopfzeile"/>
      <w:rPr>
        <w:sz w:val="12"/>
        <w:szCs w:val="12"/>
      </w:rPr>
    </w:pPr>
  </w:p>
  <w:p w14:paraId="1B5D5AB2" w14:textId="77777777" w:rsidR="005A76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EBFCCF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434E7B5F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DFD41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9D925E5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A8F6EFF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BA21E4E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5715EDE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513DE4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C04C77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4235A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F10A833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D117B4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2B328F6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373B0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7DFAD2B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B03249D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A05447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CE1F4E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D93C24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8923BC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D0BE422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C3BD7F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ED858D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CD45E6F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7A29D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A7679">
      <w:rPr>
        <w:sz w:val="12"/>
        <w:szCs w:val="12"/>
      </w:rPr>
      <w:tab/>
    </w:r>
  </w:p>
  <w:p w14:paraId="676D2BC3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234D485" w14:textId="77777777" w:rsidR="005A7679" w:rsidRPr="00AD2792" w:rsidRDefault="005A7679" w:rsidP="00AD2792"/>
  <w:p w14:paraId="5E499247" w14:textId="7ECFB56E" w:rsidR="000C6668" w:rsidRPr="001623D5" w:rsidRDefault="000E77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E72" w14:textId="7AF01675" w:rsidR="005A7679" w:rsidRDefault="00D718AC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1A3AA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A794EA6">
        <v:shape id="Grafik 12" o:spid="_x0000_s1146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94C5867" w14:textId="77777777" w:rsidR="005A7679" w:rsidRDefault="005A767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E82ADA" w14:textId="77777777" w:rsidR="005A7679" w:rsidRPr="00A059AE" w:rsidRDefault="005A767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5C0D952" w14:textId="77777777" w:rsidR="005A7679" w:rsidRPr="00000C19" w:rsidRDefault="005A767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25DD677" w14:textId="77777777" w:rsidR="005A7679" w:rsidRPr="00000C19" w:rsidRDefault="005A7679" w:rsidP="00D551B5">
    <w:pPr>
      <w:rPr>
        <w:sz w:val="12"/>
        <w:szCs w:val="12"/>
      </w:rPr>
    </w:pPr>
  </w:p>
  <w:p w14:paraId="1741F40B" w14:textId="3D0F6CDC" w:rsidR="008E63A1" w:rsidRPr="003E20A1" w:rsidRDefault="00D718AC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23DD" w14:textId="22DAF3CE" w:rsidR="005A7679" w:rsidRDefault="006D0D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CF9C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35EE54D">
        <v:shape id="Grafik 4" o:spid="_x0000_s114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A767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16D83F8" w14:textId="77777777" w:rsidR="005A7679" w:rsidRDefault="005A767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16C7ACB" w14:textId="77777777" w:rsidR="005A7679" w:rsidRPr="00635E31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9AF82FB" w14:textId="77777777" w:rsidR="005A7679" w:rsidRDefault="005A767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D40AABA" w14:textId="77777777" w:rsidR="005A7679" w:rsidRDefault="005A7679" w:rsidP="00AD2792">
    <w:pPr>
      <w:rPr>
        <w:sz w:val="12"/>
        <w:szCs w:val="12"/>
      </w:rPr>
    </w:pPr>
  </w:p>
  <w:p w14:paraId="44E28FB7" w14:textId="77777777" w:rsidR="005A7679" w:rsidRDefault="005A7679" w:rsidP="00AD2792">
    <w:pPr>
      <w:pStyle w:val="Kopfzeile"/>
      <w:rPr>
        <w:sz w:val="12"/>
        <w:szCs w:val="12"/>
      </w:rPr>
    </w:pPr>
  </w:p>
  <w:p w14:paraId="42B039C5" w14:textId="77777777" w:rsidR="005A767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D159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2639551" w14:textId="77777777" w:rsidR="005A7679" w:rsidRDefault="005A767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163E3AC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220D83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D24C5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86CA9" w14:textId="77777777" w:rsidR="005A7679" w:rsidRDefault="005A767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DD7A18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FA1B760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A048A62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B3DA76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74BA6B4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C473F81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45BF1EF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5D2EE6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FDCF590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AC55E25" w14:textId="77777777" w:rsidR="005A7679" w:rsidRDefault="005A767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0B97A32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91B851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F58C17B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B038585" w14:textId="77777777" w:rsidR="005A7679" w:rsidRDefault="005A767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1260048" w14:textId="77777777" w:rsidR="005A7679" w:rsidRDefault="005A767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E59023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6D78194" w14:textId="77777777" w:rsidR="005A7679" w:rsidRPr="00635E31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92F623" w14:textId="77777777" w:rsidR="005A7679" w:rsidRDefault="005A767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4F981CB" w14:textId="77777777" w:rsidR="005A7679" w:rsidRDefault="005A767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A7679">
      <w:rPr>
        <w:sz w:val="12"/>
        <w:szCs w:val="12"/>
      </w:rPr>
      <w:tab/>
    </w:r>
  </w:p>
  <w:p w14:paraId="7DA50FAE" w14:textId="77777777" w:rsidR="005A7679" w:rsidRDefault="005A767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57939A" w14:textId="77777777" w:rsidR="005A7679" w:rsidRPr="00AD2792" w:rsidRDefault="005A7679" w:rsidP="00AD2792"/>
  <w:p w14:paraId="4B5E6DAD" w14:textId="594A1989" w:rsidR="000B1866" w:rsidRPr="001623D5" w:rsidRDefault="006D0DE0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527617">
    <w:abstractNumId w:val="1"/>
  </w:num>
  <w:num w:numId="2" w16cid:durableId="1289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322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B7588"/>
    <w:rsid w:val="000C26AD"/>
    <w:rsid w:val="000C39E7"/>
    <w:rsid w:val="000C6668"/>
    <w:rsid w:val="000D0B63"/>
    <w:rsid w:val="000D2222"/>
    <w:rsid w:val="000D622E"/>
    <w:rsid w:val="000D6284"/>
    <w:rsid w:val="000E18DF"/>
    <w:rsid w:val="000E772A"/>
    <w:rsid w:val="000F488D"/>
    <w:rsid w:val="000F4AF0"/>
    <w:rsid w:val="0011012B"/>
    <w:rsid w:val="001160F0"/>
    <w:rsid w:val="001237D9"/>
    <w:rsid w:val="00127EC6"/>
    <w:rsid w:val="00130687"/>
    <w:rsid w:val="00143145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0C11"/>
    <w:rsid w:val="00216BB6"/>
    <w:rsid w:val="00216F8E"/>
    <w:rsid w:val="0024181F"/>
    <w:rsid w:val="00242652"/>
    <w:rsid w:val="002506F0"/>
    <w:rsid w:val="0025556D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2BF5"/>
    <w:rsid w:val="002B614B"/>
    <w:rsid w:val="002B667F"/>
    <w:rsid w:val="002D01DC"/>
    <w:rsid w:val="002D032D"/>
    <w:rsid w:val="002D1907"/>
    <w:rsid w:val="002D7741"/>
    <w:rsid w:val="002E2E27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8789A"/>
    <w:rsid w:val="00393785"/>
    <w:rsid w:val="003961C7"/>
    <w:rsid w:val="003A1691"/>
    <w:rsid w:val="003B215C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1BA"/>
    <w:rsid w:val="004959C0"/>
    <w:rsid w:val="004A2014"/>
    <w:rsid w:val="004A21CB"/>
    <w:rsid w:val="004A2716"/>
    <w:rsid w:val="004B78C1"/>
    <w:rsid w:val="004C3FF8"/>
    <w:rsid w:val="004D1A80"/>
    <w:rsid w:val="004D6D15"/>
    <w:rsid w:val="004E43A4"/>
    <w:rsid w:val="004E4F57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23B6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A7679"/>
    <w:rsid w:val="005B0B79"/>
    <w:rsid w:val="005B1304"/>
    <w:rsid w:val="005B176D"/>
    <w:rsid w:val="005B3C64"/>
    <w:rsid w:val="005B4BBD"/>
    <w:rsid w:val="005B5300"/>
    <w:rsid w:val="005B70F8"/>
    <w:rsid w:val="005B7E06"/>
    <w:rsid w:val="005C39D9"/>
    <w:rsid w:val="005D1C8F"/>
    <w:rsid w:val="005D23EA"/>
    <w:rsid w:val="005F3156"/>
    <w:rsid w:val="005F46F4"/>
    <w:rsid w:val="0060062A"/>
    <w:rsid w:val="00601C7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0DE0"/>
    <w:rsid w:val="006D26C9"/>
    <w:rsid w:val="006D5555"/>
    <w:rsid w:val="006D67E2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1E7C"/>
    <w:rsid w:val="0076291A"/>
    <w:rsid w:val="0078044B"/>
    <w:rsid w:val="00794050"/>
    <w:rsid w:val="007945B8"/>
    <w:rsid w:val="007B05CD"/>
    <w:rsid w:val="007B166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74F"/>
    <w:rsid w:val="00880AB8"/>
    <w:rsid w:val="00882040"/>
    <w:rsid w:val="00884003"/>
    <w:rsid w:val="00886A23"/>
    <w:rsid w:val="00894A1B"/>
    <w:rsid w:val="00896188"/>
    <w:rsid w:val="008A4304"/>
    <w:rsid w:val="008A4ED7"/>
    <w:rsid w:val="008A6535"/>
    <w:rsid w:val="008A7FAB"/>
    <w:rsid w:val="008B0B5F"/>
    <w:rsid w:val="008D3559"/>
    <w:rsid w:val="008D4CD1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E504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2C3D"/>
    <w:rsid w:val="00AF5F1D"/>
    <w:rsid w:val="00B05C87"/>
    <w:rsid w:val="00B06D07"/>
    <w:rsid w:val="00B2333C"/>
    <w:rsid w:val="00B24006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6F32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63D8"/>
    <w:rsid w:val="00C37576"/>
    <w:rsid w:val="00C50606"/>
    <w:rsid w:val="00C50DC1"/>
    <w:rsid w:val="00C54C83"/>
    <w:rsid w:val="00C610A3"/>
    <w:rsid w:val="00C61A75"/>
    <w:rsid w:val="00C710D6"/>
    <w:rsid w:val="00C71F8A"/>
    <w:rsid w:val="00C7364D"/>
    <w:rsid w:val="00C74B69"/>
    <w:rsid w:val="00C75525"/>
    <w:rsid w:val="00C77A6D"/>
    <w:rsid w:val="00C819C2"/>
    <w:rsid w:val="00C82AAD"/>
    <w:rsid w:val="00C83E12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2047"/>
    <w:rsid w:val="00CE75EA"/>
    <w:rsid w:val="00CF0EFD"/>
    <w:rsid w:val="00CF0FB3"/>
    <w:rsid w:val="00CF1C41"/>
    <w:rsid w:val="00CF20C1"/>
    <w:rsid w:val="00CF3A68"/>
    <w:rsid w:val="00CF6621"/>
    <w:rsid w:val="00D039C5"/>
    <w:rsid w:val="00D07D34"/>
    <w:rsid w:val="00D12262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8AC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4AB7"/>
    <w:rsid w:val="00E821D9"/>
    <w:rsid w:val="00E9420E"/>
    <w:rsid w:val="00E97708"/>
    <w:rsid w:val="00EA0622"/>
    <w:rsid w:val="00EA076A"/>
    <w:rsid w:val="00EA2841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18E1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509A9449"/>
  <w15:docId w15:val="{3A365D91-5A8D-41F0-8C68-321A21FD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830C3-312B-4431-9962-62C958B7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351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44</cp:revision>
  <cp:lastPrinted>2015-05-19T09:27:00Z</cp:lastPrinted>
  <dcterms:created xsi:type="dcterms:W3CDTF">2015-05-19T21:00:00Z</dcterms:created>
  <dcterms:modified xsi:type="dcterms:W3CDTF">2024-10-25T09:47:00Z</dcterms:modified>
</cp:coreProperties>
</file>