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A8A83" w14:textId="77777777" w:rsidR="002D1907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6A20939C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ECBC792" w14:textId="77777777" w:rsidR="002D1907" w:rsidRPr="00172CE2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6AB42E90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D6B3457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34C3A1E8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02712E1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C142A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6E3B3E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E384E6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6E616B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B9C14FE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DDE4D49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447AA7C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641D09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BA8868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A0FE914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F6D824D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72C9C3E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5572A8F3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2D1907" w:rsidRPr="00F80633" w14:paraId="060E2AC4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AC8557C" w14:textId="77777777" w:rsidR="002D1907" w:rsidRPr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2843C67" w14:textId="77777777" w:rsidR="002D1907" w:rsidRPr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D1907" w:rsidRPr="00F80633" w14:paraId="45032015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88B5188" w14:textId="77777777" w:rsidR="002D1907" w:rsidRPr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3C3AE51" w14:textId="77777777" w:rsidR="002D1907" w:rsidRPr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2D1907" w:rsidRPr="00F80633" w:rsidDel="00F80633" w14:paraId="54062805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3F2AA7C" w14:textId="77777777" w:rsidR="002D1907" w:rsidRPr="00F80633" w:rsidDel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F831D42" w14:textId="77777777" w:rsidR="002D1907" w:rsidRPr="00F80633" w:rsidDel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0B3A26C1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ED72E9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405E2258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5871AB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0D95F2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63E4340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A6BC07" w14:textId="77777777" w:rsidR="002D1907" w:rsidRDefault="002D190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508820D9" w14:textId="77777777" w:rsidR="002D1907" w:rsidRDefault="002D190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61098A" w14:textId="77777777" w:rsidR="002D1907" w:rsidRDefault="002D1907" w:rsidP="00D8683C"/>
    <w:p w14:paraId="52B7AB67" w14:textId="77777777" w:rsidR="002D1907" w:rsidRDefault="002D1907" w:rsidP="00D8683C"/>
    <w:p w14:paraId="20AA5418" w14:textId="6B377811" w:rsidR="00AF2C3D" w:rsidRPr="004659AD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F018E1">
        <w:rPr>
          <w:rFonts w:ascii="Arial" w:hAnsi="Arial" w:cs="Arial"/>
        </w:rPr>
        <w:fldChar w:fldCharType="begin"/>
      </w:r>
      <w:r w:rsidR="00F018E1">
        <w:rPr>
          <w:rFonts w:ascii="Arial" w:hAnsi="Arial" w:cs="Arial"/>
        </w:rPr>
        <w:instrText xml:space="preserve"> INCLUDETEXT  "C:\\Users\\mrt\\Source\\Repos\\Haemophilus\\HaemophilusWeb\\ReportTemplates\\BLNAS v8.docx" </w:instrText>
      </w:r>
      <w:r w:rsidR="00F018E1">
        <w:rPr>
          <w:rFonts w:ascii="Arial" w:hAnsi="Arial" w:cs="Arial"/>
        </w:rPr>
        <w:fldChar w:fldCharType="separate"/>
      </w:r>
      <w:r w:rsidR="00AF2C3D">
        <w:fldChar w:fldCharType="begin"/>
      </w:r>
      <w:r w:rsidR="00AF2C3D">
        <w:instrText xml:space="preserve"> INCLUDETEXT  "C:\\Users\\mrt\\Source\\Repos\\Haemophilus\\HaemophilusWeb\\ReportTemplates\\includes\\Seite 1.docx" </w:instrText>
      </w:r>
      <w:r w:rsidR="00AF2C3D">
        <w:fldChar w:fldCharType="separate"/>
      </w:r>
      <w:r w:rsidR="00AF2C3D">
        <w:rPr>
          <w:rFonts w:ascii="Arial" w:hAnsi="Arial" w:cs="Arial"/>
        </w:rPr>
        <w:t>{SenderName}</w:t>
      </w:r>
    </w:p>
    <w:p w14:paraId="4168CD7F" w14:textId="77777777" w:rsidR="00AF2C3D" w:rsidRPr="004659AD" w:rsidRDefault="00AF2C3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CA0647D" w14:textId="77777777" w:rsidR="00AF2C3D" w:rsidRPr="00CF0FB3" w:rsidRDefault="00AF2C3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03C0A11" w14:textId="77777777" w:rsidR="00AF2C3D" w:rsidRDefault="00AF2C3D" w:rsidP="00644979">
      <w:pPr>
        <w:rPr>
          <w:rFonts w:ascii="Arial" w:hAnsi="Arial" w:cs="Arial"/>
        </w:rPr>
      </w:pPr>
    </w:p>
    <w:p w14:paraId="7A5B1559" w14:textId="77777777" w:rsidR="00AF2C3D" w:rsidRPr="007E1298" w:rsidRDefault="00AF2C3D" w:rsidP="00644979">
      <w:pPr>
        <w:rPr>
          <w:rFonts w:ascii="Arial" w:hAnsi="Arial" w:cs="Arial"/>
          <w:b/>
          <w:bCs/>
        </w:rPr>
      </w:pPr>
    </w:p>
    <w:p w14:paraId="134EFC1C" w14:textId="77777777" w:rsidR="00AF2C3D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2A6C8D" w14:textId="77777777" w:rsidR="00AF2C3D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E9347C5" w14:textId="77777777" w:rsidR="00AF2C3D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33535A6" w14:textId="77777777" w:rsidR="00AF2C3D" w:rsidRPr="003136E9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AF2C3D" w:rsidRPr="0076291A" w14:paraId="69564727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7D621" w14:textId="77777777" w:rsidR="00AF2C3D" w:rsidRPr="0076291A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E8C01" w14:textId="77777777" w:rsidR="00AF2C3D" w:rsidRPr="0076291A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DB7F0" w14:textId="77777777" w:rsidR="00AF2C3D" w:rsidRPr="0076291A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14:paraId="1D0F867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4A29F" w14:textId="77777777" w:rsidR="00AF2C3D" w:rsidRPr="00F923CE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AF2C3D" w:rsidRPr="00F923CE" w14:paraId="666A1AA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6D28E" w14:textId="77777777" w:rsidR="00AF2C3D" w:rsidRPr="00F923CE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8826D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07EB7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14:paraId="3D1E0B1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C7EC3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7C460" w14:textId="77777777" w:rsidR="00AF2C3D" w:rsidRPr="0051595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AF2C3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55FEF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14:paraId="34F3276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D800D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639C1" w14:textId="77777777"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28272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14:paraId="6B5D1B8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A9784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396A5" w14:textId="77777777"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6FCCE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14:paraId="2996671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65984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51BCF" w14:textId="77777777"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89B9A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14:paraId="7D0C214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ED3A0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95FEB" w14:textId="77777777"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17617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14:paraId="04FF2C8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5813A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B5F38" w14:textId="77777777"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0B651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14:paraId="37936C1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AF3A1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14C1E" w14:textId="77777777"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1F290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14:paraId="6B96BFB0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63F71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C9569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CC24C" w14:textId="77777777"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D30BF0" w14:paraId="204D68E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BA4D" w14:textId="77777777" w:rsidR="00AF2C3D" w:rsidRPr="00D30BF0" w:rsidRDefault="00AF2C3D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DD17" w14:textId="77777777"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D30BF0" w14:paraId="58A1077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9D44" w14:textId="77777777"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25C0" w14:textId="77777777"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0DBE" w14:textId="77777777"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D30BF0" w14:paraId="62A3465A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4A75697" w14:textId="77777777"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B19ED9" w14:textId="77777777"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7A2F4" w14:textId="77777777"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F2C3D" w:rsidRPr="00D30BF0" w14:paraId="52C1BC57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CCED120" w14:textId="77777777"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3977B8" w14:textId="77777777" w:rsidR="00AF2C3D" w:rsidRPr="00D30BF0" w:rsidRDefault="00AF2C3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7F12" w14:textId="77777777" w:rsidR="00AF2C3D" w:rsidRPr="00D30BF0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F2C3D" w:rsidRPr="00D30BF0" w14:paraId="3C3F73D8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D633789" w14:textId="77777777"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F2C3D" w14:paraId="4D5BCE77" w14:textId="77777777" w:rsidTr="001421A2">
              <w:tc>
                <w:tcPr>
                  <w:tcW w:w="1914" w:type="dxa"/>
                  <w:shd w:val="clear" w:color="auto" w:fill="auto"/>
                </w:tcPr>
                <w:p w14:paraId="12566C1F" w14:textId="77777777" w:rsidR="00AF2C3D" w:rsidRPr="00665A18" w:rsidRDefault="00AF2C3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87EA3BA" w14:textId="77777777" w:rsidR="00AF2C3D" w:rsidRPr="00665A18" w:rsidRDefault="00AF2C3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60C9866" w14:textId="77777777" w:rsidR="00AF2C3D" w:rsidRPr="00D30BF0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94C09CC" w14:textId="77777777" w:rsidR="00AF2C3D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520B944" w14:textId="77777777" w:rsidR="00AF2C3D" w:rsidRPr="0001760C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3703D97" w14:textId="77777777" w:rsidR="00AF2C3D" w:rsidRPr="0001760C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3F7CC88" w14:textId="77777777" w:rsidR="00AF2C3D" w:rsidRPr="0001760C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46E4EDA" w14:textId="77777777" w:rsidR="00AF2C3D" w:rsidRPr="00644979" w:rsidRDefault="00AF2C3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6D3EC0B" w14:textId="77777777" w:rsidR="00AF2C3D" w:rsidRPr="00C75525" w:rsidRDefault="00AF2C3D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1B133C96" w14:textId="77777777" w:rsidR="00AF2C3D" w:rsidRDefault="00AF2C3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AF2C3D" w:rsidRPr="00F923CE" w14:paraId="3023AC4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C08111F" w14:textId="77777777" w:rsidR="00AF2C3D" w:rsidRPr="005B3C64" w:rsidRDefault="00AF2C3D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6C85A8CD" w14:textId="77777777" w:rsidR="00AF2C3D" w:rsidRDefault="00AF2C3D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A9B8CE" w14:textId="77777777" w:rsidR="00AF2C3D" w:rsidRDefault="00AF2C3D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AF2C3D" w:rsidRPr="00F923CE" w14:paraId="388DF1F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6393DEED" w14:textId="77777777" w:rsidR="00AF2C3D" w:rsidRPr="005B3C64" w:rsidRDefault="00AF2C3D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3ADC1578" w14:textId="77777777" w:rsidR="00AF2C3D" w:rsidRPr="00F923CE" w:rsidRDefault="00AF2C3D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8308199" w14:textId="77777777" w:rsidR="00AF2C3D" w:rsidRDefault="00AF2C3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7E89EB9" w14:textId="77777777" w:rsidR="00AF2C3D" w:rsidRDefault="00AF2C3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21E1EBC" w14:textId="77777777" w:rsidR="00AF2C3D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AF2C3D" w:rsidRPr="00F923CE" w14:paraId="7099E77D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889024D" w14:textId="77777777" w:rsidR="00AF2C3D" w:rsidRPr="005B3C64" w:rsidRDefault="00AF2C3D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7B2A0ED3" w14:textId="77777777" w:rsidR="00AF2C3D" w:rsidRPr="00F923CE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1787A01A" w14:textId="77777777" w:rsidR="00AF2C3D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915CB34" w14:textId="77777777" w:rsidR="00AF2C3D" w:rsidRPr="000F3FD1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642167D9" w14:textId="77777777" w:rsidR="00AF2C3D" w:rsidRPr="000F3FD1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5B52A9AF" w14:textId="77777777" w:rsidR="00AF2C3D" w:rsidRDefault="00AF2C3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D448168" w14:textId="77777777" w:rsidR="00AF2C3D" w:rsidRPr="008E63A1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18253CAA" w14:textId="77777777" w:rsidR="00AF2C3D" w:rsidRPr="008E63A1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794FCFA" w14:textId="77777777" w:rsidR="00AF2C3D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9B9FE00" w14:textId="77777777" w:rsidR="00AF2C3D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F523784" w14:textId="77777777" w:rsidR="00AF2C3D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028A3EA" w14:textId="77777777" w:rsidR="00AF2C3D" w:rsidRPr="009C44A9" w:rsidRDefault="00AF2C3D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14:paraId="5224FD22" w14:textId="77777777" w:rsidR="000C26AD" w:rsidRDefault="00F018E1" w:rsidP="00F018E1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14:paraId="700FD2DF" w14:textId="77777777" w:rsidR="000C26AD" w:rsidRPr="00D375FC" w:rsidRDefault="000C26AD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14:paraId="2A19A6D4" w14:textId="77777777"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85CC7" w14:textId="77777777" w:rsidR="00D039C5" w:rsidRDefault="00D039C5">
      <w:r>
        <w:separator/>
      </w:r>
    </w:p>
  </w:endnote>
  <w:endnote w:type="continuationSeparator" w:id="0">
    <w:p w14:paraId="6B2D81C8" w14:textId="77777777" w:rsidR="00D039C5" w:rsidRDefault="00D0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B2854" w14:textId="30C8B90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039C5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D190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D190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9E771" w14:textId="057AD5AE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D039C5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2D190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2D190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5C749" w14:textId="76C95CE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039C5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D190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D190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EC538" w14:textId="77777777" w:rsidR="00D039C5" w:rsidRDefault="00D039C5">
      <w:r>
        <w:separator/>
      </w:r>
    </w:p>
  </w:footnote>
  <w:footnote w:type="continuationSeparator" w:id="0">
    <w:p w14:paraId="6BF79034" w14:textId="77777777" w:rsidR="00D039C5" w:rsidRDefault="00D03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B45F4" w14:textId="77777777" w:rsidR="00601C7A" w:rsidRDefault="00601C7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039C5">
      <w:rPr>
        <w:noProof/>
      </w:rPr>
      <w:pict w14:anchorId="324090C6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3BC22884" w14:textId="77777777" w:rsidR="00601C7A" w:rsidRDefault="00601C7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991FFB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76C935C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B5E0C95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159A0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1C1E517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67E7D32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D95B8D5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3E0C321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0AABDA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13A827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CABDE0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8729C3A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FE0138B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25A975B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486D726C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9CB7672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7D8BCBC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7148AD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A206C3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8E581A1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7AAE80A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94868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6F89F2F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AFFC13D" w14:textId="77777777"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0A521F7" w14:textId="77777777"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14F4A6" w14:textId="77777777"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0FA37C7" w14:textId="77777777"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A3AC553" w14:textId="77777777" w:rsidR="00601C7A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BB100E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039C5">
      <w:rPr>
        <w:noProof/>
      </w:rPr>
      <w:pict w14:anchorId="71FEBA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039C5">
      <w:rPr>
        <w:noProof/>
      </w:rPr>
      <w:pict w14:anchorId="5448472F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A479ED9" w14:textId="77777777" w:rsidR="00601C7A" w:rsidRDefault="00601C7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8A5B264" w14:textId="77777777" w:rsidR="00601C7A" w:rsidRDefault="00601C7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7B96BB7" w14:textId="77777777" w:rsidR="00601C7A" w:rsidRDefault="00601C7A" w:rsidP="00AD2792">
    <w:pPr>
      <w:rPr>
        <w:sz w:val="12"/>
        <w:szCs w:val="12"/>
      </w:rPr>
    </w:pPr>
  </w:p>
  <w:p w14:paraId="0F66069A" w14:textId="77777777" w:rsidR="00601C7A" w:rsidRDefault="00601C7A" w:rsidP="00AD2792">
    <w:pPr>
      <w:pStyle w:val="Kopfzeile"/>
      <w:rPr>
        <w:sz w:val="12"/>
        <w:szCs w:val="12"/>
      </w:rPr>
    </w:pPr>
  </w:p>
  <w:p w14:paraId="5818017C" w14:textId="77777777" w:rsidR="00601C7A" w:rsidRDefault="00601C7A" w:rsidP="00AD2792">
    <w:pPr>
      <w:pStyle w:val="Kopfzeile"/>
      <w:rPr>
        <w:sz w:val="12"/>
        <w:szCs w:val="12"/>
      </w:rPr>
    </w:pPr>
  </w:p>
  <w:p w14:paraId="2BFDCD16" w14:textId="77777777" w:rsidR="00601C7A" w:rsidRDefault="00601C7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2B19311" w14:textId="77777777" w:rsidR="00601C7A" w:rsidRDefault="00601C7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63D75B" w14:textId="77777777" w:rsidR="00601C7A" w:rsidRPr="00AD2792" w:rsidRDefault="00601C7A" w:rsidP="00AD2792"/>
  <w:p w14:paraId="5E499247" w14:textId="77777777" w:rsidR="000C6668" w:rsidRPr="001623D5" w:rsidRDefault="00601C7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A98A9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D039C5">
      <w:rPr>
        <w:noProof/>
      </w:rPr>
      <w:pict w14:anchorId="73DFA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039C5">
      <w:rPr>
        <w:noProof/>
      </w:rPr>
      <w:pict w14:anchorId="675576B6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7F63E3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27C2CC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2168E2F4" w14:textId="77777777" w:rsidR="00292586" w:rsidRPr="00000C19" w:rsidRDefault="00292586" w:rsidP="00D551B5">
    <w:pPr>
      <w:rPr>
        <w:sz w:val="12"/>
        <w:szCs w:val="12"/>
      </w:rPr>
    </w:pPr>
  </w:p>
  <w:p w14:paraId="4FD7721F" w14:textId="77777777" w:rsidR="00292586" w:rsidRPr="00000C19" w:rsidRDefault="00292586" w:rsidP="00D551B5">
    <w:pPr>
      <w:rPr>
        <w:sz w:val="12"/>
        <w:szCs w:val="12"/>
      </w:rPr>
    </w:pPr>
  </w:p>
  <w:p w14:paraId="1741F40B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DA668" w14:textId="77777777" w:rsidR="004D1A80" w:rsidRDefault="004D1A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039C5">
      <w:rPr>
        <w:noProof/>
      </w:rPr>
      <w:pict w14:anchorId="43802B9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61030DA" w14:textId="77777777" w:rsidR="004D1A80" w:rsidRDefault="004D1A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62EE30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FC94AFB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84E502E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F66DC1C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817117C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06B0DF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BC00E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E7C5A7D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3A857C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C3D7757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D1827F5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2C1DCA9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3B2691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2438D72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4964985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48F5DD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B10CC5D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7CE6E6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B2DA99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078FFA3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CF40B2D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95D7398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1287B89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918377F" w14:textId="77777777"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115DF5F" w14:textId="77777777"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F27305A" w14:textId="77777777"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D76DBD0" w14:textId="77777777"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3DBA2C9" w14:textId="77777777" w:rsidR="004D1A8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C00EC42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039C5">
      <w:rPr>
        <w:noProof/>
      </w:rPr>
      <w:pict w14:anchorId="27143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039C5">
      <w:rPr>
        <w:noProof/>
      </w:rPr>
      <w:pict w14:anchorId="4CC70399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255C677" w14:textId="77777777" w:rsidR="004D1A80" w:rsidRDefault="004D1A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FAB7F3F" w14:textId="77777777" w:rsidR="004D1A80" w:rsidRDefault="004D1A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13D80B0" w14:textId="77777777" w:rsidR="004D1A80" w:rsidRDefault="004D1A80" w:rsidP="00AD2792">
    <w:pPr>
      <w:rPr>
        <w:sz w:val="12"/>
        <w:szCs w:val="12"/>
      </w:rPr>
    </w:pPr>
  </w:p>
  <w:p w14:paraId="2F7E8986" w14:textId="77777777" w:rsidR="004D1A80" w:rsidRDefault="004D1A80" w:rsidP="00AD2792">
    <w:pPr>
      <w:pStyle w:val="Kopfzeile"/>
      <w:rPr>
        <w:sz w:val="12"/>
        <w:szCs w:val="12"/>
      </w:rPr>
    </w:pPr>
  </w:p>
  <w:p w14:paraId="246EAC41" w14:textId="77777777" w:rsidR="004D1A80" w:rsidRDefault="004D1A80" w:rsidP="00AD2792">
    <w:pPr>
      <w:pStyle w:val="Kopfzeile"/>
      <w:rPr>
        <w:sz w:val="12"/>
        <w:szCs w:val="12"/>
      </w:rPr>
    </w:pPr>
  </w:p>
  <w:p w14:paraId="44D2FF09" w14:textId="77777777" w:rsidR="004D1A80" w:rsidRDefault="004D1A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6D8ECE0D" w14:textId="77777777" w:rsidR="004D1A80" w:rsidRDefault="004D1A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A83BFB6" w14:textId="77777777" w:rsidR="004D1A80" w:rsidRPr="00AD2792" w:rsidRDefault="004D1A80" w:rsidP="00AD2792"/>
  <w:p w14:paraId="4B5E6DAD" w14:textId="77777777" w:rsidR="000B1866" w:rsidRPr="001623D5" w:rsidRDefault="004D1A8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1907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39C5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336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27</cp:revision>
  <cp:lastPrinted>2015-05-19T09:27:00Z</cp:lastPrinted>
  <dcterms:created xsi:type="dcterms:W3CDTF">2015-05-19T21:00:00Z</dcterms:created>
  <dcterms:modified xsi:type="dcterms:W3CDTF">2021-12-03T06:37:00Z</dcterms:modified>
</cp:coreProperties>
</file>