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FB3" w:rsidRPr="004659AD" w:rsidRDefault="00CF0FB3" w:rsidP="00CF0FB3">
      <w:pPr>
        <w:rPr>
          <w:rFonts w:ascii="Arial" w:hAnsi="Arial" w:cs="Arial"/>
        </w:rPr>
      </w:pPr>
      <w:r>
        <w:rPr>
          <w:rFonts w:ascii="Arial" w:hAnsi="Arial" w:cs="Arial"/>
        </w:rPr>
        <w:t>{SenderName}</w:t>
      </w:r>
    </w:p>
    <w:p w:rsidR="00CF0FB3" w:rsidRPr="004659AD" w:rsidRDefault="00CF0FB3" w:rsidP="00CF0FB3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:rsidR="00A772A2" w:rsidRPr="00CF0FB3" w:rsidRDefault="00CF0FB3" w:rsidP="00CF0FB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:rsidR="00964655" w:rsidRDefault="00964655" w:rsidP="007E1298">
      <w:pPr>
        <w:rPr>
          <w:rFonts w:ascii="Arial" w:hAnsi="Arial" w:cs="Arial"/>
        </w:rPr>
      </w:pPr>
    </w:p>
    <w:p w:rsidR="00964655" w:rsidRPr="007E1298" w:rsidRDefault="00964655" w:rsidP="007E1298">
      <w:pPr>
        <w:rPr>
          <w:rFonts w:ascii="Arial" w:hAnsi="Arial" w:cs="Arial"/>
          <w:b/>
          <w:bCs/>
        </w:rPr>
      </w:pPr>
    </w:p>
    <w:p w:rsidR="00C0084A" w:rsidRDefault="00C0084A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37378F" w:rsidRDefault="0037378F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37378F" w:rsidRDefault="0037378F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D43CBC" w:rsidRPr="003136E9" w:rsidRDefault="00D43CBC" w:rsidP="00D43CB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Würzburg, den </w:t>
      </w:r>
      <w:r w:rsidR="00CF0FB3">
        <w:rPr>
          <w:rFonts w:ascii="Arial" w:hAnsi="Arial" w:cs="Arial"/>
          <w:bCs/>
          <w:color w:val="000000"/>
        </w:rPr>
        <w:t>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D43CBC" w:rsidRPr="0076291A" w:rsidTr="0051225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51225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F0FB3" w:rsidP="0050415E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D43CBC" w:rsidRPr="00F923CE" w:rsidTr="0051225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F0FB3" w:rsidRPr="00F923CE" w:rsidTr="0051225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51595E" w:rsidRDefault="00CF0FB3" w:rsidP="00D605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F0FB3" w:rsidRPr="00F923CE" w:rsidTr="0051225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D30BF0" w:rsidRDefault="00CF0FB3" w:rsidP="00D605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F0FB3" w:rsidRPr="00F923CE" w:rsidTr="0051225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D30BF0" w:rsidRDefault="00CF0FB3" w:rsidP="00D605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F0FB3" w:rsidRPr="00F923CE" w:rsidTr="0051225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D30BF0" w:rsidRDefault="00CF0FB3" w:rsidP="00D605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F0FB3" w:rsidRPr="00F923CE" w:rsidTr="0051225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D30BF0" w:rsidRDefault="00CF0FB3" w:rsidP="00D605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F0FB3" w:rsidRPr="00F923CE" w:rsidTr="0051225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D30BF0" w:rsidRDefault="00CF0FB3" w:rsidP="00D605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F0FB3" w:rsidRPr="00F923CE" w:rsidTr="0051225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D30BF0" w:rsidRDefault="00CF0FB3" w:rsidP="00D605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51225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F0FB3" w:rsidRPr="00D30BF0" w:rsidTr="0051225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FB3" w:rsidRPr="00D30BF0" w:rsidRDefault="00CF0FB3" w:rsidP="00D6058A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FB3" w:rsidRPr="00D30BF0" w:rsidRDefault="00CF0FB3" w:rsidP="00D6058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F0FB3" w:rsidRPr="00D30BF0" w:rsidTr="0051225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FB3" w:rsidRPr="00D30BF0" w:rsidRDefault="00CF0FB3" w:rsidP="00D6058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FB3" w:rsidRPr="00D30BF0" w:rsidRDefault="00CF0FB3" w:rsidP="00D6058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FB3" w:rsidRPr="00D30BF0" w:rsidRDefault="00CF0FB3" w:rsidP="00D6058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F0FB3" w:rsidRPr="00D30BF0" w:rsidTr="0051225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CF0FB3" w:rsidRPr="00D30BF0" w:rsidRDefault="00CF0FB3" w:rsidP="00D6058A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F0FB3" w:rsidRPr="00D30BF0" w:rsidRDefault="00CF0FB3" w:rsidP="00D6058A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0FB3" w:rsidRPr="00D30BF0" w:rsidRDefault="00CF0FB3" w:rsidP="00D6058A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CF0FB3" w:rsidRPr="00D30BF0" w:rsidTr="0051225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CF0FB3" w:rsidRPr="00D30BF0" w:rsidRDefault="00CF0FB3" w:rsidP="00D6058A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F0FB3" w:rsidRPr="00D30BF0" w:rsidRDefault="00CF0FB3" w:rsidP="00D6058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FB3" w:rsidRPr="00D30BF0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CF0FB3" w:rsidRPr="00D30BF0" w:rsidTr="0051225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:rsidR="00CF0FB3" w:rsidRPr="00D30BF0" w:rsidRDefault="00CF0FB3" w:rsidP="00D6058A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CF0FB3" w:rsidTr="00512252">
              <w:tc>
                <w:tcPr>
                  <w:tcW w:w="1914" w:type="dxa"/>
                  <w:shd w:val="clear" w:color="auto" w:fill="auto"/>
                </w:tcPr>
                <w:p w:rsidR="00CF0FB3" w:rsidRPr="00665A18" w:rsidRDefault="00CF0FB3" w:rsidP="00D6058A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:rsidR="00CF0FB3" w:rsidRPr="00665A18" w:rsidRDefault="00CF0FB3" w:rsidP="00D6058A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:rsidR="00CF0FB3" w:rsidRPr="00D30BF0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C217B2" w:rsidRDefault="00CF0FB3" w:rsidP="00C217B2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:rsidR="00CF0FB3" w:rsidRPr="0001760C" w:rsidRDefault="00CF0FB3" w:rsidP="00C217B2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:rsidR="00CF0FB3" w:rsidRPr="0001760C" w:rsidRDefault="00CF0FB3" w:rsidP="00CF0FB3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CF0FB3" w:rsidRPr="0001760C" w:rsidRDefault="00CF0FB3" w:rsidP="00CF0FB3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410FA9" w:rsidRPr="00C75525" w:rsidRDefault="00CF0FB3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  <w:r w:rsidR="0037378F"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:rsidTr="00C75525">
        <w:trPr>
          <w:trHeight w:val="300"/>
        </w:trPr>
        <w:tc>
          <w:tcPr>
            <w:tcW w:w="2389" w:type="dxa"/>
            <w:shd w:val="clear" w:color="000000" w:fill="BFBFBF"/>
          </w:tcPr>
          <w:p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:rsidR="000427FC" w:rsidRPr="00D6335B" w:rsidRDefault="000427FC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jc w:val="both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Resistenztestung spricht für ein </w:t>
      </w:r>
      <w:r>
        <w:rPr>
          <w:rFonts w:ascii="Arial" w:hAnsi="Arial" w:cs="Arial"/>
          <w:bCs/>
          <w:color w:val="000000"/>
        </w:rPr>
        <w:t>β</w:t>
      </w:r>
      <w:r>
        <w:rPr>
          <w:rFonts w:ascii="Arial" w:hAnsi="Arial" w:cs="Arial"/>
          <w:bCs/>
          <w:color w:val="000000"/>
        </w:rPr>
        <w:noBreakHyphen/>
        <w:t>Laktamase-positives Ampicillin-resistentes</w:t>
      </w:r>
      <w:r w:rsidRPr="0001760C">
        <w:rPr>
          <w:rFonts w:ascii="Arial" w:hAnsi="Arial" w:cs="Arial"/>
          <w:bCs/>
          <w:color w:val="000000"/>
        </w:rPr>
        <w:t xml:space="preserve"> Isolat</w:t>
      </w:r>
      <w:r>
        <w:rPr>
          <w:rFonts w:ascii="Arial" w:hAnsi="Arial" w:cs="Arial"/>
          <w:bCs/>
          <w:color w:val="000000"/>
        </w:rPr>
        <w:t xml:space="preserve"> (BLPAR)</w:t>
      </w:r>
      <w:r w:rsidRPr="0001760C">
        <w:rPr>
          <w:rFonts w:ascii="Arial" w:hAnsi="Arial" w:cs="Arial"/>
          <w:bCs/>
          <w:color w:val="000000"/>
        </w:rPr>
        <w:t>.</w:t>
      </w:r>
      <w:r>
        <w:rPr>
          <w:rFonts w:ascii="Arial" w:hAnsi="Arial" w:cs="Arial"/>
          <w:bCs/>
          <w:color w:val="000000"/>
        </w:rPr>
        <w:t xml:space="preserve"> Von einer Wirksamkeit von β-Lactamase-Inhibitoren sowie einer </w:t>
      </w:r>
      <w:r w:rsidRPr="0001760C">
        <w:rPr>
          <w:rFonts w:ascii="Arial" w:hAnsi="Arial" w:cs="Arial"/>
          <w:bCs/>
          <w:color w:val="000000"/>
        </w:rPr>
        <w:t>Sensibilität gegen Cefotaxim ist auszugehen</w:t>
      </w:r>
      <w:r>
        <w:rPr>
          <w:rFonts w:ascii="Arial" w:hAnsi="Arial" w:cs="Arial"/>
          <w:bCs/>
          <w:color w:val="000000"/>
        </w:rPr>
        <w:t>.</w:t>
      </w:r>
    </w:p>
    <w:p w:rsidR="000427FC" w:rsidRPr="008E63A1" w:rsidRDefault="000427FC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0427FC" w:rsidRDefault="000427FC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Grüßen,</w:t>
      </w:r>
    </w:p>
    <w:p w:rsidR="000427FC" w:rsidRDefault="000427FC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0427FC" w:rsidRDefault="000427FC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7E1298" w:rsidRPr="009C44A9" w:rsidRDefault="000427FC" w:rsidP="000427FC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>{Signer}</w:t>
      </w:r>
    </w:p>
    <w:sectPr w:rsidR="007E1298" w:rsidRPr="009C44A9" w:rsidSect="005041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545" w:rsidRDefault="00350545">
      <w:r>
        <w:separator/>
      </w:r>
    </w:p>
  </w:endnote>
  <w:endnote w:type="continuationSeparator" w:id="0">
    <w:p w:rsidR="00350545" w:rsidRDefault="00350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476" w:rsidRDefault="0009647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14B" w:rsidRPr="009C44A9" w:rsidRDefault="00096476" w:rsidP="002B614B">
    <w:pPr>
      <w:tabs>
        <w:tab w:val="right" w:pos="7655"/>
      </w:tabs>
      <w:rPr>
        <w:sz w:val="16"/>
        <w:szCs w:val="16"/>
      </w:rPr>
    </w:pPr>
    <w:r w:rsidRPr="00595188">
      <w:rPr>
        <w:sz w:val="17"/>
        <w:szCs w:val="17"/>
      </w:rPr>
      <w:t>www.</w:t>
    </w:r>
    <w:r>
      <w:rPr>
        <w:sz w:val="17"/>
        <w:szCs w:val="17"/>
      </w:rPr>
      <w:t>nrzmhi</w:t>
    </w:r>
    <w:r w:rsidRPr="00595188">
      <w:rPr>
        <w:sz w:val="17"/>
        <w:szCs w:val="17"/>
      </w:rPr>
      <w:t>.de</w:t>
    </w:r>
    <w:r w:rsidR="00350545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Bild 1" o:spid="_x0000_s2057" type="#_x0000_t75" style="position:absolute;margin-left:401.25pt;margin-top:-13.1pt;width:111pt;height:63pt;z-index:1;visibility:visible;mso-position-horizontal-relative:text;mso-position-vertical-relative:text">
          <v:imagedata r:id="rId1" o:title="ML-13135-01_DAkkS-Symbol_grau1-1"/>
        </v:shape>
      </w:pict>
    </w:r>
    <w:r w:rsidR="008E63A1" w:rsidRPr="00ED28A2">
      <w:rPr>
        <w:sz w:val="17"/>
        <w:szCs w:val="17"/>
      </w:rPr>
      <w:t xml:space="preserve"> </w:t>
    </w:r>
    <w:r w:rsidR="002B614B">
      <w:rPr>
        <w:sz w:val="17"/>
        <w:szCs w:val="17"/>
      </w:rPr>
      <w:tab/>
    </w:r>
    <w:r w:rsidR="00CF0FB3" w:rsidRPr="00937223">
      <w:rPr>
        <w:sz w:val="16"/>
        <w:szCs w:val="16"/>
      </w:rPr>
      <w:t xml:space="preserve">Befund zu </w:t>
    </w:r>
    <w:r w:rsidR="00CF0FB3" w:rsidRPr="00937223">
      <w:rPr>
        <w:color w:val="000000"/>
        <w:sz w:val="16"/>
        <w:szCs w:val="16"/>
      </w:rPr>
      <w:fldChar w:fldCharType="begin"/>
    </w:r>
    <w:r w:rsidR="00CF0FB3" w:rsidRPr="00937223">
      <w:rPr>
        <w:color w:val="000000"/>
        <w:sz w:val="16"/>
        <w:szCs w:val="16"/>
      </w:rPr>
      <w:instrText xml:space="preserve"> REF KLNr \h  \* MERGEFORMAT </w:instrText>
    </w:r>
    <w:r w:rsidR="00CF0FB3" w:rsidRPr="00937223">
      <w:rPr>
        <w:color w:val="000000"/>
        <w:sz w:val="16"/>
        <w:szCs w:val="16"/>
      </w:rPr>
    </w:r>
    <w:r w:rsidR="00CF0FB3" w:rsidRPr="00937223">
      <w:rPr>
        <w:color w:val="000000"/>
        <w:sz w:val="16"/>
        <w:szCs w:val="16"/>
      </w:rPr>
      <w:fldChar w:fldCharType="separate"/>
    </w:r>
    <w:r w:rsidR="00CF0FB3" w:rsidRPr="00937223">
      <w:rPr>
        <w:bCs/>
        <w:color w:val="000000"/>
        <w:sz w:val="16"/>
        <w:szCs w:val="16"/>
      </w:rPr>
      <w:t>KL{LaboratoryNumber}</w:t>
    </w:r>
    <w:r w:rsidR="00CF0FB3" w:rsidRPr="00937223">
      <w:rPr>
        <w:color w:val="000000"/>
        <w:sz w:val="16"/>
        <w:szCs w:val="16"/>
      </w:rPr>
      <w:fldChar w:fldCharType="end"/>
    </w:r>
    <w:r w:rsidR="005A342B">
      <w:rPr>
        <w:sz w:val="16"/>
        <w:szCs w:val="16"/>
      </w:rPr>
      <w:t xml:space="preserve">; </w:t>
    </w:r>
    <w:r w:rsidR="002B614B" w:rsidRPr="009C44A9">
      <w:rPr>
        <w:sz w:val="16"/>
        <w:szCs w:val="16"/>
      </w:rPr>
      <w:t xml:space="preserve">Seite </w:t>
    </w:r>
    <w:r w:rsidR="006C3896" w:rsidRPr="009C44A9">
      <w:rPr>
        <w:rStyle w:val="Seitenzahl"/>
        <w:sz w:val="16"/>
        <w:szCs w:val="16"/>
      </w:rPr>
      <w:fldChar w:fldCharType="begin"/>
    </w:r>
    <w:r w:rsidR="002B614B" w:rsidRPr="009C44A9">
      <w:rPr>
        <w:rStyle w:val="Seitenzahl"/>
        <w:sz w:val="16"/>
        <w:szCs w:val="16"/>
      </w:rPr>
      <w:instrText xml:space="preserve"> PAGE </w:instrText>
    </w:r>
    <w:r w:rsidR="006C3896" w:rsidRPr="009C44A9">
      <w:rPr>
        <w:rStyle w:val="Seitenzahl"/>
        <w:sz w:val="16"/>
        <w:szCs w:val="16"/>
      </w:rPr>
      <w:fldChar w:fldCharType="separate"/>
    </w:r>
    <w:r>
      <w:rPr>
        <w:rStyle w:val="Seitenzahl"/>
        <w:noProof/>
        <w:sz w:val="16"/>
        <w:szCs w:val="16"/>
      </w:rPr>
      <w:t>2</w:t>
    </w:r>
    <w:r w:rsidR="006C3896" w:rsidRPr="009C44A9">
      <w:rPr>
        <w:rStyle w:val="Seitenzahl"/>
        <w:sz w:val="16"/>
        <w:szCs w:val="16"/>
      </w:rPr>
      <w:fldChar w:fldCharType="end"/>
    </w:r>
    <w:r w:rsidR="002B614B" w:rsidRPr="009C44A9">
      <w:rPr>
        <w:rStyle w:val="Seitenzahl"/>
        <w:sz w:val="16"/>
        <w:szCs w:val="16"/>
      </w:rPr>
      <w:t xml:space="preserve"> von </w:t>
    </w:r>
    <w:r w:rsidR="006C3896" w:rsidRPr="009C44A9">
      <w:rPr>
        <w:rStyle w:val="Seitenzahl"/>
        <w:sz w:val="16"/>
        <w:szCs w:val="16"/>
      </w:rPr>
      <w:fldChar w:fldCharType="begin"/>
    </w:r>
    <w:r w:rsidR="002B614B" w:rsidRPr="009C44A9">
      <w:rPr>
        <w:rStyle w:val="Seitenzahl"/>
        <w:sz w:val="16"/>
        <w:szCs w:val="16"/>
      </w:rPr>
      <w:instrText xml:space="preserve"> NUMPAGES </w:instrText>
    </w:r>
    <w:r w:rsidR="006C3896" w:rsidRPr="009C44A9">
      <w:rPr>
        <w:rStyle w:val="Seitenzahl"/>
        <w:sz w:val="16"/>
        <w:szCs w:val="16"/>
      </w:rPr>
      <w:fldChar w:fldCharType="separate"/>
    </w:r>
    <w:r>
      <w:rPr>
        <w:rStyle w:val="Seitenzahl"/>
        <w:noProof/>
        <w:sz w:val="16"/>
        <w:szCs w:val="16"/>
      </w:rPr>
      <w:t>2</w:t>
    </w:r>
    <w:r w:rsidR="006C3896" w:rsidRPr="009C44A9">
      <w:rPr>
        <w:rStyle w:val="Seitenzahl"/>
        <w:sz w:val="16"/>
        <w:szCs w:val="16"/>
      </w:rPr>
      <w:fldChar w:fldCharType="end"/>
    </w:r>
  </w:p>
  <w:p w:rsidR="008E63A1" w:rsidRPr="00595188" w:rsidRDefault="00096476" w:rsidP="002B614B">
    <w:pPr>
      <w:tabs>
        <w:tab w:val="left" w:pos="6480"/>
      </w:tabs>
      <w:rPr>
        <w:sz w:val="17"/>
        <w:szCs w:val="17"/>
      </w:rPr>
    </w:pPr>
    <w:r w:rsidRPr="00595188">
      <w:rPr>
        <w:sz w:val="17"/>
        <w:szCs w:val="17"/>
      </w:rPr>
      <w:t>www.hygiene.uni-wuerzburg.de</w:t>
    </w:r>
  </w:p>
  <w:p w:rsidR="008E63A1" w:rsidRPr="00595188" w:rsidRDefault="008E63A1" w:rsidP="00ED28A2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8E63A1" w:rsidRPr="00595188" w:rsidRDefault="008E63A1" w:rsidP="00ED28A2">
    <w:pPr>
      <w:rPr>
        <w:sz w:val="17"/>
        <w:szCs w:val="17"/>
      </w:rPr>
    </w:pPr>
  </w:p>
  <w:p w:rsidR="008E63A1" w:rsidRPr="00CF0FB3" w:rsidRDefault="008E63A1" w:rsidP="00ED28A2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304" w:rsidRPr="009C44A9" w:rsidRDefault="00096476" w:rsidP="009C44A9">
    <w:pPr>
      <w:tabs>
        <w:tab w:val="right" w:pos="7655"/>
      </w:tabs>
      <w:rPr>
        <w:sz w:val="16"/>
        <w:szCs w:val="16"/>
      </w:rPr>
    </w:pPr>
    <w:r w:rsidRPr="00595188">
      <w:rPr>
        <w:sz w:val="17"/>
        <w:szCs w:val="17"/>
      </w:rPr>
      <w:t>www.</w:t>
    </w:r>
    <w:r>
      <w:rPr>
        <w:sz w:val="17"/>
        <w:szCs w:val="17"/>
      </w:rPr>
      <w:t>nrzmhi</w:t>
    </w:r>
    <w:r w:rsidRPr="00595188">
      <w:rPr>
        <w:sz w:val="17"/>
        <w:szCs w:val="17"/>
      </w:rPr>
      <w:t>.de</w:t>
    </w:r>
    <w:bookmarkStart w:id="1" w:name="_GoBack"/>
    <w:r w:rsidR="00350545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margin-left:401.25pt;margin-top:-13.1pt;width:111pt;height:63pt;z-index:2;visibility:visible;mso-position-horizontal-relative:text;mso-position-vertical-relative:text">
          <v:imagedata r:id="rId1" o:title="ML-13135-01_DAkkS-Symbol_grau1-1"/>
        </v:shape>
      </w:pict>
    </w:r>
    <w:bookmarkEnd w:id="1"/>
    <w:r w:rsidR="005B1304" w:rsidRPr="00ED28A2">
      <w:rPr>
        <w:sz w:val="17"/>
        <w:szCs w:val="17"/>
      </w:rPr>
      <w:t xml:space="preserve"> </w:t>
    </w:r>
    <w:r w:rsidR="005B1304">
      <w:rPr>
        <w:sz w:val="17"/>
        <w:szCs w:val="17"/>
      </w:rPr>
      <w:tab/>
    </w:r>
    <w:r w:rsidR="00CF0FB3" w:rsidRPr="00937223">
      <w:rPr>
        <w:sz w:val="16"/>
        <w:szCs w:val="16"/>
      </w:rPr>
      <w:t xml:space="preserve">Befund zu </w:t>
    </w:r>
    <w:r w:rsidR="00CF0FB3" w:rsidRPr="00937223">
      <w:rPr>
        <w:color w:val="000000"/>
        <w:sz w:val="16"/>
        <w:szCs w:val="16"/>
      </w:rPr>
      <w:fldChar w:fldCharType="begin"/>
    </w:r>
    <w:r w:rsidR="00CF0FB3" w:rsidRPr="00937223">
      <w:rPr>
        <w:color w:val="000000"/>
        <w:sz w:val="16"/>
        <w:szCs w:val="16"/>
      </w:rPr>
      <w:instrText xml:space="preserve"> REF KLNr \h  \* MERGEFORMAT </w:instrText>
    </w:r>
    <w:r w:rsidR="00CF0FB3" w:rsidRPr="00937223">
      <w:rPr>
        <w:color w:val="000000"/>
        <w:sz w:val="16"/>
        <w:szCs w:val="16"/>
      </w:rPr>
    </w:r>
    <w:r w:rsidR="00CF0FB3" w:rsidRPr="00937223">
      <w:rPr>
        <w:color w:val="000000"/>
        <w:sz w:val="16"/>
        <w:szCs w:val="16"/>
      </w:rPr>
      <w:fldChar w:fldCharType="separate"/>
    </w:r>
    <w:r w:rsidR="00CF0FB3" w:rsidRPr="00937223">
      <w:rPr>
        <w:bCs/>
        <w:color w:val="000000"/>
        <w:sz w:val="16"/>
        <w:szCs w:val="16"/>
      </w:rPr>
      <w:t>KL{LaboratoryNumber}</w:t>
    </w:r>
    <w:r w:rsidR="00CF0FB3" w:rsidRPr="00937223">
      <w:rPr>
        <w:color w:val="000000"/>
        <w:sz w:val="16"/>
        <w:szCs w:val="16"/>
      </w:rPr>
      <w:fldChar w:fldCharType="end"/>
    </w:r>
    <w:r w:rsidR="005A342B">
      <w:rPr>
        <w:sz w:val="16"/>
        <w:szCs w:val="16"/>
      </w:rPr>
      <w:t xml:space="preserve">; </w:t>
    </w:r>
    <w:r w:rsidR="005B1304" w:rsidRPr="009C44A9">
      <w:rPr>
        <w:sz w:val="16"/>
        <w:szCs w:val="16"/>
      </w:rPr>
      <w:t xml:space="preserve">Seite </w:t>
    </w:r>
    <w:r w:rsidR="006C3896" w:rsidRPr="009C44A9">
      <w:rPr>
        <w:rStyle w:val="Seitenzahl"/>
        <w:sz w:val="16"/>
        <w:szCs w:val="16"/>
      </w:rPr>
      <w:fldChar w:fldCharType="begin"/>
    </w:r>
    <w:r w:rsidR="005B1304" w:rsidRPr="009C44A9">
      <w:rPr>
        <w:rStyle w:val="Seitenzahl"/>
        <w:sz w:val="16"/>
        <w:szCs w:val="16"/>
      </w:rPr>
      <w:instrText xml:space="preserve"> PAGE </w:instrText>
    </w:r>
    <w:r w:rsidR="006C3896" w:rsidRPr="009C44A9">
      <w:rPr>
        <w:rStyle w:val="Seitenzahl"/>
        <w:sz w:val="16"/>
        <w:szCs w:val="16"/>
      </w:rPr>
      <w:fldChar w:fldCharType="separate"/>
    </w:r>
    <w:r>
      <w:rPr>
        <w:rStyle w:val="Seitenzahl"/>
        <w:noProof/>
        <w:sz w:val="16"/>
        <w:szCs w:val="16"/>
      </w:rPr>
      <w:t>1</w:t>
    </w:r>
    <w:r w:rsidR="006C3896" w:rsidRPr="009C44A9">
      <w:rPr>
        <w:rStyle w:val="Seitenzahl"/>
        <w:sz w:val="16"/>
        <w:szCs w:val="16"/>
      </w:rPr>
      <w:fldChar w:fldCharType="end"/>
    </w:r>
    <w:r w:rsidR="005B1304" w:rsidRPr="009C44A9">
      <w:rPr>
        <w:rStyle w:val="Seitenzahl"/>
        <w:sz w:val="16"/>
        <w:szCs w:val="16"/>
      </w:rPr>
      <w:t xml:space="preserve"> von </w:t>
    </w:r>
    <w:r w:rsidR="006C3896" w:rsidRPr="009C44A9">
      <w:rPr>
        <w:rStyle w:val="Seitenzahl"/>
        <w:sz w:val="16"/>
        <w:szCs w:val="16"/>
      </w:rPr>
      <w:fldChar w:fldCharType="begin"/>
    </w:r>
    <w:r w:rsidR="005B1304" w:rsidRPr="009C44A9">
      <w:rPr>
        <w:rStyle w:val="Seitenzahl"/>
        <w:sz w:val="16"/>
        <w:szCs w:val="16"/>
      </w:rPr>
      <w:instrText xml:space="preserve"> NUMPAGES </w:instrText>
    </w:r>
    <w:r w:rsidR="006C3896" w:rsidRPr="009C44A9">
      <w:rPr>
        <w:rStyle w:val="Seitenzahl"/>
        <w:sz w:val="16"/>
        <w:szCs w:val="16"/>
      </w:rPr>
      <w:fldChar w:fldCharType="separate"/>
    </w:r>
    <w:r>
      <w:rPr>
        <w:rStyle w:val="Seitenzahl"/>
        <w:noProof/>
        <w:sz w:val="16"/>
        <w:szCs w:val="16"/>
      </w:rPr>
      <w:t>2</w:t>
    </w:r>
    <w:r w:rsidR="006C3896" w:rsidRPr="009C44A9">
      <w:rPr>
        <w:rStyle w:val="Seitenzahl"/>
        <w:sz w:val="16"/>
        <w:szCs w:val="16"/>
      </w:rPr>
      <w:fldChar w:fldCharType="end"/>
    </w:r>
  </w:p>
  <w:p w:rsidR="005B1304" w:rsidRPr="00595188" w:rsidRDefault="00096476" w:rsidP="005B1304">
    <w:pPr>
      <w:tabs>
        <w:tab w:val="left" w:pos="7560"/>
      </w:tabs>
      <w:rPr>
        <w:sz w:val="17"/>
        <w:szCs w:val="17"/>
      </w:rPr>
    </w:pPr>
    <w:r w:rsidRPr="00595188">
      <w:rPr>
        <w:sz w:val="17"/>
        <w:szCs w:val="17"/>
      </w:rPr>
      <w:t>www.hygiene.uni-wuerzburg.de</w:t>
    </w:r>
  </w:p>
  <w:p w:rsidR="005B1304" w:rsidRPr="00595188" w:rsidRDefault="005B1304" w:rsidP="005B1304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5B1304" w:rsidRPr="00595188" w:rsidRDefault="005B1304" w:rsidP="005B1304">
    <w:pPr>
      <w:rPr>
        <w:sz w:val="17"/>
        <w:szCs w:val="17"/>
      </w:rPr>
    </w:pPr>
  </w:p>
  <w:p w:rsidR="005B1304" w:rsidRDefault="005B130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545" w:rsidRDefault="00350545">
      <w:r>
        <w:separator/>
      </w:r>
    </w:p>
  </w:footnote>
  <w:footnote w:type="continuationSeparator" w:id="0">
    <w:p w:rsidR="00350545" w:rsidRDefault="003505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476" w:rsidRDefault="0009647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693D" w:rsidRDefault="00350545" w:rsidP="0034693D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0" type="#_x0000_t75" style="position:absolute;margin-left:385.15pt;margin-top:2.25pt;width:63.4pt;height:63.4pt;z-index:-2">
          <v:imagedata r:id="rId1" o:title="nrzmhi_logo_500"/>
        </v:shape>
      </w:pict>
    </w:r>
    <w:r>
      <w:pict>
        <v:shape id="_x0000_s2068" type="#_x0000_t75" alt="RKI_Logo-NRZKL-Deu_RGB-1.JPG" style="position:absolute;margin-left:449.25pt;margin-top:6.75pt;width:55pt;height:55pt;z-index:4;visibility:visible" stroked="t" strokecolor="white">
          <v:imagedata r:id="rId2" o:title="RKI_Logo-NRZKL-Deu_RGB-1"/>
        </v:shape>
      </w:pict>
    </w:r>
    <w:r w:rsidR="0034693D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34693D" w:rsidRDefault="0034693D" w:rsidP="0034693D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34693D" w:rsidRDefault="0034693D" w:rsidP="0034693D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34693D" w:rsidRDefault="0034693D" w:rsidP="0034693D">
    <w:pPr>
      <w:rPr>
        <w:sz w:val="12"/>
        <w:szCs w:val="12"/>
      </w:rPr>
    </w:pPr>
  </w:p>
  <w:p w:rsidR="0034693D" w:rsidRDefault="0034693D" w:rsidP="0034693D">
    <w:pPr>
      <w:pStyle w:val="Kopfzeile"/>
      <w:rPr>
        <w:sz w:val="12"/>
        <w:szCs w:val="12"/>
      </w:rPr>
    </w:pPr>
  </w:p>
  <w:p w:rsidR="0034693D" w:rsidRDefault="0034693D" w:rsidP="0034693D">
    <w:pPr>
      <w:pStyle w:val="Kopfzeile"/>
      <w:rPr>
        <w:sz w:val="12"/>
        <w:szCs w:val="12"/>
      </w:rPr>
    </w:pPr>
  </w:p>
  <w:p w:rsidR="008E63A1" w:rsidRPr="0034693D" w:rsidRDefault="008E63A1" w:rsidP="0034693D">
    <w:pPr>
      <w:pStyle w:val="Kopfzeile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693D" w:rsidRDefault="00096476" w:rsidP="0034693D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364.1pt;margin-top:95pt;width:156.8pt;height:304.25pt;z-index:7" stroked="f">
          <v:textbox style="mso-next-textbox:#_x0000_s2072">
            <w:txbxContent>
              <w:p w:rsidR="00096476" w:rsidRDefault="00096476" w:rsidP="00096476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096476" w:rsidRDefault="00096476" w:rsidP="0009647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096476" w:rsidRDefault="00096476" w:rsidP="0009647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096476" w:rsidRDefault="00096476" w:rsidP="00096476">
                <w:pPr>
                  <w:ind w:right="-1368"/>
                  <w:rPr>
                    <w:sz w:val="17"/>
                    <w:szCs w:val="17"/>
                  </w:rPr>
                </w:pPr>
              </w:p>
              <w:p w:rsidR="00096476" w:rsidRDefault="00096476" w:rsidP="00096476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096476" w:rsidRDefault="00096476" w:rsidP="0009647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096476" w:rsidRDefault="00096476" w:rsidP="0009647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096476" w:rsidRDefault="00096476" w:rsidP="0009647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096476" w:rsidRDefault="00096476" w:rsidP="0009647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096476" w:rsidRDefault="00096476" w:rsidP="0009647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096476" w:rsidRDefault="00096476" w:rsidP="0009647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096476" w:rsidRDefault="00096476" w:rsidP="0009647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096476" w:rsidRDefault="00096476" w:rsidP="00096476">
                <w:pPr>
                  <w:ind w:right="-1368"/>
                  <w:rPr>
                    <w:sz w:val="17"/>
                    <w:szCs w:val="17"/>
                  </w:rPr>
                </w:pPr>
              </w:p>
              <w:p w:rsidR="00096476" w:rsidRDefault="00096476" w:rsidP="00096476">
                <w:pPr>
                  <w:ind w:right="-1368"/>
                  <w:rPr>
                    <w:sz w:val="17"/>
                    <w:szCs w:val="17"/>
                  </w:rPr>
                </w:pPr>
              </w:p>
              <w:p w:rsidR="00096476" w:rsidRDefault="00096476" w:rsidP="0009647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Prof. Dr. med.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Ulrich Vogel</w:t>
                  </w:r>
                </w:smartTag>
              </w:p>
              <w:p w:rsidR="00096476" w:rsidRDefault="00096476" w:rsidP="0009647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096476" w:rsidRDefault="00096476" w:rsidP="0009647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096476" w:rsidRDefault="00096476" w:rsidP="00096476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096476" w:rsidRDefault="00096476" w:rsidP="0009647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rer. nat.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Heike Claus</w:t>
                  </w:r>
                </w:smartTag>
              </w:p>
              <w:p w:rsidR="00096476" w:rsidRDefault="00096476" w:rsidP="0009647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096476" w:rsidRDefault="00096476" w:rsidP="0009647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smartTag w:uri="urn:schemas-microsoft-com:office:smarttags" w:element="PersonName">
                  <w:r>
                    <w:rPr>
                      <w:sz w:val="17"/>
                      <w:szCs w:val="17"/>
                      <w:lang w:val="pl-PL"/>
                    </w:rPr>
                    <w:t>hclaus@hygiene.uni-wuerzburg.de</w:t>
                  </w:r>
                </w:smartTag>
              </w:p>
              <w:p w:rsidR="00096476" w:rsidRDefault="00096476" w:rsidP="00096476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096476" w:rsidRDefault="00096476" w:rsidP="00096476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096476" w:rsidRDefault="00096476" w:rsidP="00096476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096476" w:rsidRDefault="00096476" w:rsidP="00096476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096476" w:rsidRDefault="00096476" w:rsidP="0009647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350545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7" type="#_x0000_t75" style="position:absolute;margin-left:385.15pt;margin-top:2.25pt;width:63.4pt;height:63.4pt;z-index:-3">
          <v:imagedata r:id="rId1" o:title="nrzmhi_logo_500"/>
        </v:shape>
      </w:pict>
    </w:r>
    <w:r w:rsidR="00350545">
      <w:pict>
        <v:shape id="_x0000_s2065" type="#_x0000_t75" alt="RKI_Logo-NRZKL-Deu_RGB-1.JPG" style="position:absolute;margin-left:449.25pt;margin-top:6.75pt;width:55pt;height:55pt;z-index:3;visibility:visible" stroked="t" strokecolor="white">
          <v:imagedata r:id="rId2" o:title="RKI_Logo-NRZKL-Deu_RGB-1"/>
        </v:shape>
      </w:pict>
    </w:r>
    <w:r w:rsidR="0034693D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34693D" w:rsidRDefault="0034693D" w:rsidP="0034693D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34693D" w:rsidRDefault="0034693D" w:rsidP="0034693D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34693D" w:rsidRDefault="0034693D" w:rsidP="0034693D">
    <w:pPr>
      <w:rPr>
        <w:sz w:val="12"/>
        <w:szCs w:val="12"/>
      </w:rPr>
    </w:pPr>
  </w:p>
  <w:p w:rsidR="0034693D" w:rsidRDefault="0034693D" w:rsidP="0034693D">
    <w:pPr>
      <w:pStyle w:val="Kopfzeile"/>
      <w:rPr>
        <w:sz w:val="12"/>
        <w:szCs w:val="12"/>
      </w:rPr>
    </w:pPr>
  </w:p>
  <w:p w:rsidR="0034693D" w:rsidRDefault="0034693D" w:rsidP="0034693D">
    <w:pPr>
      <w:pStyle w:val="Kopfzeile"/>
      <w:rPr>
        <w:sz w:val="12"/>
        <w:szCs w:val="12"/>
      </w:rPr>
    </w:pPr>
  </w:p>
  <w:p w:rsidR="0034693D" w:rsidRDefault="0034693D" w:rsidP="0034693D">
    <w:pPr>
      <w:pStyle w:val="Kopfzeile"/>
      <w:rPr>
        <w:sz w:val="12"/>
        <w:szCs w:val="12"/>
      </w:rPr>
    </w:pPr>
  </w:p>
  <w:p w:rsidR="0034693D" w:rsidRDefault="0034693D" w:rsidP="0034693D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34693D" w:rsidRDefault="0034693D" w:rsidP="0034693D">
    <w:pPr>
      <w:pStyle w:val="Kopfzeile"/>
    </w:pPr>
  </w:p>
  <w:p w:rsidR="000B1866" w:rsidRPr="0034693D" w:rsidRDefault="000B1866" w:rsidP="0034693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C5B45"/>
    <w:multiLevelType w:val="multilevel"/>
    <w:tmpl w:val="AE462972"/>
    <w:numStyleLink w:val="FormatvorlageAufgezhlt"/>
  </w:abstractNum>
  <w:abstractNum w:abstractNumId="1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427FC"/>
    <w:rsid w:val="00055E76"/>
    <w:rsid w:val="00057250"/>
    <w:rsid w:val="00064D60"/>
    <w:rsid w:val="000658AA"/>
    <w:rsid w:val="00080F55"/>
    <w:rsid w:val="00084A63"/>
    <w:rsid w:val="00085E86"/>
    <w:rsid w:val="00094720"/>
    <w:rsid w:val="00096476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6460D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32D"/>
    <w:rsid w:val="002D7741"/>
    <w:rsid w:val="002E4530"/>
    <w:rsid w:val="00312A5E"/>
    <w:rsid w:val="00312EB2"/>
    <w:rsid w:val="003136E9"/>
    <w:rsid w:val="003175AE"/>
    <w:rsid w:val="0034693D"/>
    <w:rsid w:val="00350545"/>
    <w:rsid w:val="00357F12"/>
    <w:rsid w:val="003605A3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E02A8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3C92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E27BC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A709D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2288C"/>
    <w:rsid w:val="00F26692"/>
    <w:rsid w:val="00F40C27"/>
    <w:rsid w:val="00F41174"/>
    <w:rsid w:val="00F42205"/>
    <w:rsid w:val="00F51A8C"/>
    <w:rsid w:val="00F54378"/>
    <w:rsid w:val="00F6615F"/>
    <w:rsid w:val="00F74CE0"/>
    <w:rsid w:val="00F74D81"/>
    <w:rsid w:val="00F76A7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Hyperlink">
    <w:name w:val="FormatvorlageAufgezhl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48E0C0-9670-40CD-B743-9B64AE6EB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185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mrt</cp:lastModifiedBy>
  <cp:revision>4</cp:revision>
  <cp:lastPrinted>2015-05-19T09:27:00Z</cp:lastPrinted>
  <dcterms:created xsi:type="dcterms:W3CDTF">2015-05-19T21:40:00Z</dcterms:created>
  <dcterms:modified xsi:type="dcterms:W3CDTF">2015-05-28T06:17:00Z</dcterms:modified>
</cp:coreProperties>
</file>