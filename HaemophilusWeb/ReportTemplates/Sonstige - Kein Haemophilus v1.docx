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37215C" w:rsidRDefault="0037215C" w:rsidP="0037215C">
      <w:pPr>
        <w:rPr>
          <w:rFonts w:ascii="Arial" w:hAnsi="Arial" w:cs="Arial"/>
        </w:rPr>
      </w:pPr>
    </w:p>
    <w:p w:rsidR="0037215C" w:rsidRPr="007E1298" w:rsidRDefault="0037215C" w:rsidP="0037215C">
      <w:pPr>
        <w:rPr>
          <w:rFonts w:ascii="Arial" w:hAnsi="Arial" w:cs="Arial"/>
          <w:b/>
          <w:bCs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</w:t>
            </w:r>
            <w:bookmarkStart w:id="1" w:name="_GoBack"/>
            <w:bookmarkEnd w:id="1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4569BF" w:rsidRDefault="004569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41" w:rsidRDefault="00DF2141">
      <w:r>
        <w:separator/>
      </w:r>
    </w:p>
  </w:endnote>
  <w:endnote w:type="continuationSeparator" w:id="0">
    <w:p w:rsidR="00DF2141" w:rsidRDefault="00DF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21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7215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F21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C673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C673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41" w:rsidRDefault="00DF2141">
      <w:r>
        <w:separator/>
      </w:r>
    </w:p>
  </w:footnote>
  <w:footnote w:type="continuationSeparator" w:id="0">
    <w:p w:rsidR="00DF2141" w:rsidRDefault="00DF2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F21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2141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DF21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F21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F2141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28963-6BD1-4233-A01F-081CE3DD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18</cp:revision>
  <cp:lastPrinted>2015-05-19T09:27:00Z</cp:lastPrinted>
  <dcterms:created xsi:type="dcterms:W3CDTF">2015-05-19T21:00:00Z</dcterms:created>
  <dcterms:modified xsi:type="dcterms:W3CDTF">2016-02-03T21:11:00Z</dcterms:modified>
</cp:coreProperties>
</file>