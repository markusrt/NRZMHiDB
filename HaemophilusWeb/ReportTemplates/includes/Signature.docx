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9DC05" w14:textId="77777777" w:rsidR="007E1C70" w:rsidRPr="007E1C70" w:rsidRDefault="007E1C70" w:rsidP="007E1C70">
      <w:pPr>
        <w:rPr>
          <w:rFonts w:ascii="Arial" w:hAnsi="Arial" w:cs="Arial"/>
        </w:rPr>
      </w:pPr>
      <w:r w:rsidRPr="007E1C70">
        <w:rPr>
          <w:rFonts w:ascii="Arial" w:hAnsi="Arial" w:cs="Arial"/>
        </w:rPr>
        <w:t>Mit freundlichen Grüßen</w:t>
      </w:r>
    </w:p>
    <w:p w14:paraId="750AA785" w14:textId="7305EA30" w:rsidR="007E1C70" w:rsidRPr="007E1C70" w:rsidRDefault="00084B4B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46F7C83" w14:textId="59BCF23B" w:rsidR="007E1C70" w:rsidRPr="001F11A5" w:rsidRDefault="007E1C70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433B1B6C" w14:textId="77777777" w:rsidR="007E1C70" w:rsidRPr="007E1C70" w:rsidRDefault="007E1C70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5A930C5A" w14:textId="4D97D3A7" w:rsidR="00DD5664" w:rsidRPr="00A16931" w:rsidRDefault="007E1C70" w:rsidP="007E1C70">
      <w:pPr>
        <w:rPr>
          <w:lang w:val="en-US"/>
        </w:rPr>
      </w:pPr>
      <w:proofErr w:type="spellStart"/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proofErr w:type="spellEnd"/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</w:t>
      </w:r>
      <w:proofErr w:type="spellStart"/>
      <w:proofErr w:type="gramStart"/>
      <w:r w:rsidRPr="00F30DEC">
        <w:rPr>
          <w:rFonts w:ascii="Arial" w:hAnsi="Arial" w:cs="Arial"/>
          <w:sz w:val="12"/>
          <w:szCs w:val="12"/>
          <w:lang w:val="en-US"/>
        </w:rPr>
        <w:t>HasComment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}{</w:t>
      </w:r>
      <w:proofErr w:type="gramEnd"/>
      <w:r w:rsidRPr="00F30DEC">
        <w:rPr>
          <w:rFonts w:ascii="Arial" w:hAnsi="Arial" w:cs="Arial"/>
          <w:sz w:val="12"/>
          <w:szCs w:val="12"/>
          <w:lang w:val="en-US"/>
        </w:rPr>
        <w:t>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HasCommentOrAnnouncement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</w:t>
      </w:r>
    </w:p>
    <w:sectPr w:rsidR="00DD5664" w:rsidRPr="00A16931" w:rsidSect="00D8683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2095" w:right="707" w:bottom="1418" w:left="1260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1531C" w14:textId="77777777" w:rsidR="009034EB" w:rsidRDefault="009034EB">
      <w:r>
        <w:separator/>
      </w:r>
    </w:p>
  </w:endnote>
  <w:endnote w:type="continuationSeparator" w:id="0">
    <w:p w14:paraId="224A54C4" w14:textId="77777777" w:rsidR="009034EB" w:rsidRDefault="0090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EBB3E" w14:textId="77777777" w:rsidR="009034EB" w:rsidRDefault="009034EB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5E0217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5E0217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</w:p>
  <w:p w14:paraId="7C71FB9B" w14:textId="77777777" w:rsidR="009034EB" w:rsidRDefault="009034EB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148869E8" wp14:editId="50539EB4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11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3BCE7174" w14:textId="77777777" w:rsidR="009034EB" w:rsidRPr="00595188" w:rsidRDefault="009034EB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79E34AA0" w14:textId="77777777" w:rsidR="009034EB" w:rsidRDefault="009034EB">
    <w:pPr>
      <w:pStyle w:val="Fuzeile"/>
    </w:pPr>
  </w:p>
  <w:p w14:paraId="1FB2D403" w14:textId="77777777" w:rsidR="009034EB" w:rsidRDefault="009034E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1A4F6" w14:textId="77777777" w:rsidR="009034EB" w:rsidRDefault="009034EB" w:rsidP="00EC3390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</w:p>
  <w:p w14:paraId="4BF262BC" w14:textId="77777777" w:rsidR="009034EB" w:rsidRDefault="009034EB" w:rsidP="00ED28A2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52608" behindDoc="0" locked="0" layoutInCell="1" allowOverlap="1" wp14:anchorId="32FC4CC9" wp14:editId="141A9C5B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12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2CC29965" w14:textId="77777777" w:rsidR="009034EB" w:rsidRPr="00595188" w:rsidRDefault="009034EB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40837C07" w14:textId="77777777" w:rsidR="009034EB" w:rsidRDefault="009034EB" w:rsidP="00ED28A2">
    <w:pPr>
      <w:pStyle w:val="Fuzeile"/>
    </w:pPr>
  </w:p>
  <w:p w14:paraId="0F39E533" w14:textId="77777777" w:rsidR="009034EB" w:rsidRPr="002205BE" w:rsidRDefault="009034EB" w:rsidP="00ED28A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DC304" w14:textId="77777777" w:rsidR="009034EB" w:rsidRDefault="009034EB">
      <w:r>
        <w:separator/>
      </w:r>
    </w:p>
  </w:footnote>
  <w:footnote w:type="continuationSeparator" w:id="0">
    <w:p w14:paraId="1B5EDF64" w14:textId="77777777" w:rsidR="009034EB" w:rsidRDefault="00903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07ABD" w14:textId="77777777" w:rsidR="009034EB" w:rsidRPr="006F101C" w:rsidRDefault="001F11A5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 w14:anchorId="01FA63D5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14:paraId="5BED00A9" w14:textId="77777777" w:rsidR="009034EB" w:rsidRDefault="009034EB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E3F36AD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A21582C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C407B34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0C37752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75C56153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0339381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5AE9A7F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669E3C9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7547435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3DFAD518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5ACDCA44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3D576A9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F35F0B5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3603C40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14:paraId="7DF43DAF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1DEF6BFF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050ECE36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409A66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14:paraId="2141FE36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BC21EF4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14:paraId="612A5F77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19D3691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77432673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6626F872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0161232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034EB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7DD48DC3" wp14:editId="5E4F6932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7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27838300" wp14:editId="7B4556B0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8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2BE1609B" w14:textId="77777777" w:rsidR="009034EB" w:rsidRPr="006F101C" w:rsidRDefault="009034EB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0043D9C7" w14:textId="77777777" w:rsidR="009034EB" w:rsidRPr="00004588" w:rsidRDefault="009034EB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46065500" w14:textId="77777777"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7BF7B332" w14:textId="77777777" w:rsidR="009034EB" w:rsidRDefault="009034EB" w:rsidP="00D8683C">
    <w:pPr>
      <w:pStyle w:val="Kopfzeile"/>
      <w:rPr>
        <w:sz w:val="12"/>
        <w:szCs w:val="12"/>
      </w:rPr>
    </w:pPr>
  </w:p>
  <w:p w14:paraId="68A2775A" w14:textId="77777777" w:rsidR="009034EB" w:rsidRDefault="009034EB" w:rsidP="00D8683C">
    <w:pPr>
      <w:pStyle w:val="Kopfzeile"/>
      <w:rPr>
        <w:sz w:val="12"/>
        <w:szCs w:val="12"/>
      </w:rPr>
    </w:pPr>
  </w:p>
  <w:p w14:paraId="3BC9B101" w14:textId="77777777" w:rsidR="009034EB" w:rsidRPr="00E00EC6" w:rsidRDefault="009034EB" w:rsidP="00D8683C">
    <w:pPr>
      <w:pStyle w:val="Kopfzeile"/>
      <w:rPr>
        <w:sz w:val="12"/>
        <w:szCs w:val="12"/>
      </w:rPr>
    </w:pPr>
  </w:p>
  <w:p w14:paraId="43985020" w14:textId="77777777" w:rsidR="009034EB" w:rsidRPr="00D8683C" w:rsidRDefault="009034EB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EB070" w14:textId="77777777" w:rsidR="009034EB" w:rsidRPr="006F101C" w:rsidRDefault="009034EB" w:rsidP="0036057A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54656" behindDoc="0" locked="0" layoutInCell="1" allowOverlap="1" wp14:anchorId="2E1B86EA" wp14:editId="711384EA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9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3632" behindDoc="0" locked="0" layoutInCell="1" allowOverlap="1" wp14:anchorId="14DEF0E8" wp14:editId="47CCBD56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10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36F39586" w14:textId="77777777" w:rsidR="009034EB" w:rsidRPr="006F101C" w:rsidRDefault="009034EB" w:rsidP="0036057A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39BC118B" w14:textId="77777777" w:rsidR="009034EB" w:rsidRPr="00004588" w:rsidRDefault="009034EB" w:rsidP="0036057A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7EF9CF7E" w14:textId="77777777"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509A1859" w14:textId="77777777" w:rsidR="009034EB" w:rsidRDefault="009034EB" w:rsidP="0036057A">
    <w:pPr>
      <w:pStyle w:val="Kopfzeile"/>
      <w:rPr>
        <w:sz w:val="12"/>
        <w:szCs w:val="12"/>
      </w:rPr>
    </w:pPr>
  </w:p>
  <w:p w14:paraId="42A4E6AC" w14:textId="77777777" w:rsidR="009034EB" w:rsidRDefault="009034EB" w:rsidP="0036057A">
    <w:pPr>
      <w:pStyle w:val="Kopfzeile"/>
      <w:rPr>
        <w:sz w:val="12"/>
        <w:szCs w:val="12"/>
      </w:rPr>
    </w:pPr>
  </w:p>
  <w:p w14:paraId="4B32343E" w14:textId="77777777" w:rsidR="009034EB" w:rsidRPr="00E00EC6" w:rsidRDefault="009034EB" w:rsidP="0036057A">
    <w:pPr>
      <w:pStyle w:val="Kopfzeile"/>
      <w:rPr>
        <w:sz w:val="12"/>
        <w:szCs w:val="12"/>
      </w:rPr>
    </w:pPr>
  </w:p>
  <w:p w14:paraId="600B0D9B" w14:textId="77777777" w:rsidR="009034EB" w:rsidRPr="003961C7" w:rsidRDefault="009034EB" w:rsidP="0036057A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77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A1"/>
    <w:rsid w:val="00000F38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84B4B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1F11A5"/>
    <w:rsid w:val="00201F38"/>
    <w:rsid w:val="00203D1E"/>
    <w:rsid w:val="002101C7"/>
    <w:rsid w:val="002205BE"/>
    <w:rsid w:val="002266A7"/>
    <w:rsid w:val="00236F74"/>
    <w:rsid w:val="0024383B"/>
    <w:rsid w:val="002506F0"/>
    <w:rsid w:val="00260EA8"/>
    <w:rsid w:val="00265501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C4D71"/>
    <w:rsid w:val="003C6AE3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A5524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76E"/>
    <w:rsid w:val="005B0C11"/>
    <w:rsid w:val="005B176D"/>
    <w:rsid w:val="005B4BBD"/>
    <w:rsid w:val="005B7A97"/>
    <w:rsid w:val="005B7E06"/>
    <w:rsid w:val="005D15BE"/>
    <w:rsid w:val="005E0217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8D"/>
    <w:rsid w:val="006474D9"/>
    <w:rsid w:val="006505E8"/>
    <w:rsid w:val="00650D21"/>
    <w:rsid w:val="00661F4E"/>
    <w:rsid w:val="00671F53"/>
    <w:rsid w:val="00684DF4"/>
    <w:rsid w:val="00686C16"/>
    <w:rsid w:val="00693020"/>
    <w:rsid w:val="006939B2"/>
    <w:rsid w:val="006952A7"/>
    <w:rsid w:val="006A10D9"/>
    <w:rsid w:val="006B2380"/>
    <w:rsid w:val="006C0CA6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40A29"/>
    <w:rsid w:val="00745278"/>
    <w:rsid w:val="007508A1"/>
    <w:rsid w:val="0078044B"/>
    <w:rsid w:val="007862E4"/>
    <w:rsid w:val="00794050"/>
    <w:rsid w:val="00796204"/>
    <w:rsid w:val="007B05CD"/>
    <w:rsid w:val="007B3B58"/>
    <w:rsid w:val="007C49DB"/>
    <w:rsid w:val="007C67FE"/>
    <w:rsid w:val="007D1B07"/>
    <w:rsid w:val="007D5E89"/>
    <w:rsid w:val="007E1C70"/>
    <w:rsid w:val="007E7AD7"/>
    <w:rsid w:val="007F0DBC"/>
    <w:rsid w:val="007F2E5D"/>
    <w:rsid w:val="0080707E"/>
    <w:rsid w:val="00816A02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63676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14CE3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16931"/>
    <w:rsid w:val="00A26A5F"/>
    <w:rsid w:val="00A27C22"/>
    <w:rsid w:val="00A33507"/>
    <w:rsid w:val="00A35FB9"/>
    <w:rsid w:val="00A36FF9"/>
    <w:rsid w:val="00A41A08"/>
    <w:rsid w:val="00A77BB0"/>
    <w:rsid w:val="00A83D7D"/>
    <w:rsid w:val="00A945CA"/>
    <w:rsid w:val="00AA2BCB"/>
    <w:rsid w:val="00AB63BD"/>
    <w:rsid w:val="00AC0E90"/>
    <w:rsid w:val="00AC118E"/>
    <w:rsid w:val="00AC14A1"/>
    <w:rsid w:val="00AD20BE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375FC"/>
    <w:rsid w:val="00D45CEF"/>
    <w:rsid w:val="00D46F11"/>
    <w:rsid w:val="00D472C2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E6F6E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1802"/>
    <w:rsid w:val="00E821D9"/>
    <w:rsid w:val="00E9420E"/>
    <w:rsid w:val="00E97708"/>
    <w:rsid w:val="00EA0622"/>
    <w:rsid w:val="00EA076A"/>
    <w:rsid w:val="00EA1667"/>
    <w:rsid w:val="00EB140E"/>
    <w:rsid w:val="00EB45FB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2370"/>
    <w:rsid w:val="00F12828"/>
    <w:rsid w:val="00F141AE"/>
    <w:rsid w:val="00F16A1D"/>
    <w:rsid w:val="00F2288C"/>
    <w:rsid w:val="00F25D40"/>
    <w:rsid w:val="00F30DEC"/>
    <w:rsid w:val="00F41174"/>
    <w:rsid w:val="00F418EB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B7F59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7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79A15E19"/>
  <w15:docId w15:val="{C32966DD-883C-46F3-B9A9-AC02F66B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20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20</cp:revision>
  <cp:lastPrinted>2015-05-22T10:39:00Z</cp:lastPrinted>
  <dcterms:created xsi:type="dcterms:W3CDTF">2015-11-01T11:55:00Z</dcterms:created>
  <dcterms:modified xsi:type="dcterms:W3CDTF">2022-06-07T20:56:00Z</dcterms:modified>
</cp:coreProperties>
</file>