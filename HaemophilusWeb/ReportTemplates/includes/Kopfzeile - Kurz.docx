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12431" w14:textId="77777777" w:rsidR="00D551B5" w:rsidRDefault="00D551B5" w:rsidP="00D551B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15"/>
        </w:tabs>
        <w:spacing w:line="276" w:lineRule="auto"/>
        <w:rPr>
          <w:rFonts w:ascii="Arial" w:hAnsi="Arial" w:cs="Arial"/>
          <w:b/>
          <w:smallCaps/>
          <w:spacing w:val="2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2C05F69" wp14:editId="19191191">
            <wp:simplePos x="0" y="0"/>
            <wp:positionH relativeFrom="column">
              <wp:posOffset>4891405</wp:posOffset>
            </wp:positionH>
            <wp:positionV relativeFrom="paragraph">
              <wp:posOffset>28575</wp:posOffset>
            </wp:positionV>
            <wp:extent cx="805180" cy="805180"/>
            <wp:effectExtent l="0" t="0" r="0" b="0"/>
            <wp:wrapNone/>
            <wp:docPr id="4" name="Grafik 4" descr="nrzmhi_logo_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rzmhi_logo_50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C3BA05" wp14:editId="7CC4438E">
            <wp:simplePos x="0" y="0"/>
            <wp:positionH relativeFrom="column">
              <wp:posOffset>5705475</wp:posOffset>
            </wp:positionH>
            <wp:positionV relativeFrom="paragraph">
              <wp:posOffset>85725</wp:posOffset>
            </wp:positionV>
            <wp:extent cx="698500" cy="698500"/>
            <wp:effectExtent l="19050" t="19050" r="6350" b="6350"/>
            <wp:wrapNone/>
            <wp:docPr id="3" name="Grafik 3" descr="RKI_Logo-NRZKL-Deu_RGB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KI_Logo-NRZKL-Deu_RGB-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698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mallCaps/>
          <w:spacing w:val="20"/>
          <w:sz w:val="28"/>
          <w:szCs w:val="28"/>
        </w:rPr>
        <w:t xml:space="preserve">Nationales Referenzzentrum für Meningokokken </w:t>
      </w:r>
    </w:p>
    <w:p w14:paraId="1346577A" w14:textId="77777777" w:rsidR="00D551B5" w:rsidRDefault="00D551B5" w:rsidP="00D551B5">
      <w:pPr>
        <w:spacing w:line="360" w:lineRule="auto"/>
        <w:rPr>
          <w:rFonts w:ascii="Arial" w:hAnsi="Arial" w:cs="Arial"/>
          <w:smallCaps/>
          <w:spacing w:val="20"/>
          <w:sz w:val="28"/>
          <w:szCs w:val="28"/>
        </w:rPr>
      </w:pPr>
      <w:r>
        <w:rPr>
          <w:rFonts w:ascii="Arial" w:hAnsi="Arial" w:cs="Arial"/>
          <w:b/>
          <w:smallCaps/>
          <w:noProof/>
          <w:spacing w:val="20"/>
          <w:sz w:val="28"/>
          <w:szCs w:val="28"/>
        </w:rPr>
        <w:t>und Haemophilus influenzae</w:t>
      </w:r>
    </w:p>
    <w:p w14:paraId="53AEF2D3" w14:textId="65E9B9E0" w:rsidR="00A059AE" w:rsidRPr="00A059AE" w:rsidRDefault="00A059AE" w:rsidP="00A059AE">
      <w:pPr>
        <w:rPr>
          <w:sz w:val="22"/>
          <w:szCs w:val="22"/>
        </w:rPr>
      </w:pPr>
      <w:r w:rsidRPr="00A059AE">
        <w:rPr>
          <w:sz w:val="22"/>
          <w:szCs w:val="22"/>
        </w:rPr>
        <w:t>Gesamtleitung: PD Dr. rer. nat. Heike Claus</w:t>
      </w:r>
    </w:p>
    <w:p w14:paraId="083DC09F" w14:textId="79A66915" w:rsidR="00D551B5" w:rsidRPr="00000C19" w:rsidRDefault="00A059AE" w:rsidP="00A059AE">
      <w:pPr>
        <w:rPr>
          <w:sz w:val="12"/>
          <w:szCs w:val="12"/>
        </w:rPr>
      </w:pPr>
      <w:r w:rsidRPr="00A059AE">
        <w:rPr>
          <w:sz w:val="22"/>
          <w:szCs w:val="22"/>
        </w:rPr>
        <w:t>ärztliche Leitung: PD Dr. med. Thiên-Trí Lâm</w:t>
      </w:r>
    </w:p>
    <w:p w14:paraId="44134810" w14:textId="77777777" w:rsidR="00DD5664" w:rsidRPr="00000C19" w:rsidRDefault="00DD5664" w:rsidP="00D551B5">
      <w:pPr>
        <w:rPr>
          <w:sz w:val="12"/>
          <w:szCs w:val="12"/>
        </w:rPr>
      </w:pPr>
    </w:p>
    <w:sectPr w:rsidR="00DD5664" w:rsidRPr="00000C19" w:rsidSect="00AD2792">
      <w:headerReference w:type="even" r:id="rId9"/>
      <w:headerReference w:type="default" r:id="rId10"/>
      <w:footerReference w:type="even" r:id="rId11"/>
      <w:headerReference w:type="first" r:id="rId12"/>
      <w:pgSz w:w="11906" w:h="16838"/>
      <w:pgMar w:top="1417" w:right="1417" w:bottom="1134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31DA3" w14:textId="77777777" w:rsidR="009034EB" w:rsidRDefault="009034EB">
      <w:r>
        <w:separator/>
      </w:r>
    </w:p>
  </w:endnote>
  <w:endnote w:type="continuationSeparator" w:id="0">
    <w:p w14:paraId="2298D7E0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8AD7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AD2792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21DC4328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78BEF225" wp14:editId="505C6DA0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1A09227C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B7CB76D" w14:textId="77777777" w:rsidR="009034EB" w:rsidRDefault="009034EB">
    <w:pPr>
      <w:pStyle w:val="Fuzeile"/>
    </w:pPr>
  </w:p>
  <w:p w14:paraId="2A95BC45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949A" w14:textId="77777777" w:rsidR="009034EB" w:rsidRDefault="009034EB">
      <w:r>
        <w:separator/>
      </w:r>
    </w:p>
  </w:footnote>
  <w:footnote w:type="continuationSeparator" w:id="0">
    <w:p w14:paraId="5C3CFA37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8A9E2" w14:textId="77777777" w:rsidR="009034EB" w:rsidRPr="006F101C" w:rsidRDefault="00A059AE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0CC94D9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04E67A74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8F47A2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5FDEA2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0BB8E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1C213C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D7D44D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59C6782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DFCECD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B16475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00BCF6D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6C57064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6197A52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11A7E818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717F9E28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47E362A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794BD5A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6D50BB6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32B7A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DBBB1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14A380B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5F8CE77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3B994A14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2BBA66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73EC702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50983A40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AFF9A2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73773C72" wp14:editId="4056C5BE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5BECEC41" wp14:editId="2B305879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7B5A1273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982AD54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35404A8E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E78F7A8" w14:textId="77777777" w:rsidR="009034EB" w:rsidRDefault="009034EB" w:rsidP="00D8683C">
    <w:pPr>
      <w:pStyle w:val="Kopfzeile"/>
      <w:rPr>
        <w:sz w:val="12"/>
        <w:szCs w:val="12"/>
      </w:rPr>
    </w:pPr>
  </w:p>
  <w:p w14:paraId="01C1F294" w14:textId="77777777" w:rsidR="009034EB" w:rsidRDefault="009034EB" w:rsidP="00D8683C">
    <w:pPr>
      <w:pStyle w:val="Kopfzeile"/>
      <w:rPr>
        <w:sz w:val="12"/>
        <w:szCs w:val="12"/>
      </w:rPr>
    </w:pPr>
  </w:p>
  <w:p w14:paraId="0883C5B3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424424C5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59117" w14:textId="77777777" w:rsidR="00AD2792" w:rsidRDefault="00AD2792">
    <w:pPr>
      <w:pStyle w:val="Kopfzeile"/>
    </w:pPr>
    <w:r>
      <w:ptab w:relativeTo="margin" w:alignment="center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5D89AA10BF124DA09DF9A8B39B217769"/>
      </w:placeholder>
      <w:temporary/>
      <w:showingPlcHdr/>
    </w:sdtPr>
    <w:sdtEndPr/>
    <w:sdtContent>
      <w:p w14:paraId="233560A9" w14:textId="77777777" w:rsidR="00AD2792" w:rsidRDefault="00AD2792">
        <w:pPr>
          <w:pStyle w:val="Kopfzeile"/>
        </w:pPr>
        <w:r>
          <w:t>[Geben Sie Text ein]</w:t>
        </w:r>
      </w:p>
    </w:sdtContent>
  </w:sdt>
  <w:p w14:paraId="51CA09F0" w14:textId="77777777" w:rsidR="00AD2792" w:rsidRDefault="00AD279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96538785">
    <w:abstractNumId w:val="1"/>
  </w:num>
  <w:num w:numId="2" w16cid:durableId="963003884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7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0C19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B2E34"/>
    <w:rsid w:val="003C4D71"/>
    <w:rsid w:val="003C6AE3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408A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0FB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59AE"/>
    <w:rsid w:val="00A06C36"/>
    <w:rsid w:val="00A11536"/>
    <w:rsid w:val="00A11E2E"/>
    <w:rsid w:val="00A150C8"/>
    <w:rsid w:val="00A26A5F"/>
    <w:rsid w:val="00A27C22"/>
    <w:rsid w:val="00A33507"/>
    <w:rsid w:val="00A35FB9"/>
    <w:rsid w:val="00A36FF9"/>
    <w:rsid w:val="00A41A08"/>
    <w:rsid w:val="00A77BB0"/>
    <w:rsid w:val="00A83D7D"/>
    <w:rsid w:val="00A945CA"/>
    <w:rsid w:val="00AA2BCB"/>
    <w:rsid w:val="00AB63BD"/>
    <w:rsid w:val="00AC0E90"/>
    <w:rsid w:val="00AC118E"/>
    <w:rsid w:val="00AC14A1"/>
    <w:rsid w:val="00AD20BE"/>
    <w:rsid w:val="00AD2792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16999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551B5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0E5D"/>
    <w:rsid w:val="00F12370"/>
    <w:rsid w:val="00F12828"/>
    <w:rsid w:val="00F141AE"/>
    <w:rsid w:val="00F16A1D"/>
    <w:rsid w:val="00F2288C"/>
    <w:rsid w:val="00F25D40"/>
    <w:rsid w:val="00F41174"/>
    <w:rsid w:val="00F42205"/>
    <w:rsid w:val="00F507A7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7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451C870F"/>
  <w15:docId w15:val="{0260BCB4-52CF-400F-B717-AC8DC41CE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AD27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89AA10BF124DA09DF9A8B39B21776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08A14-C87C-463E-BA10-84815A0FFF8D}"/>
      </w:docPartPr>
      <w:docPartBody>
        <w:p w:rsidR="00D04A49" w:rsidRDefault="009B603F" w:rsidP="009B603F">
          <w:pPr>
            <w:pStyle w:val="5D89AA10BF124DA09DF9A8B39B217769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603F"/>
    <w:rsid w:val="009B603F"/>
    <w:rsid w:val="00D0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D89AA10BF124DA09DF9A8B39B217769">
    <w:name w:val="5D89AA10BF124DA09DF9A8B39B217769"/>
    <w:rsid w:val="009B60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22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12</cp:revision>
  <cp:lastPrinted>2015-05-22T10:39:00Z</cp:lastPrinted>
  <dcterms:created xsi:type="dcterms:W3CDTF">2015-11-01T12:20:00Z</dcterms:created>
  <dcterms:modified xsi:type="dcterms:W3CDTF">2024-08-10T07:49:00Z</dcterms:modified>
</cp:coreProperties>
</file>