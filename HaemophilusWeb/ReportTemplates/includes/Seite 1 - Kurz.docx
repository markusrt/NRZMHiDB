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F01A" w14:textId="77777777" w:rsidR="00AA4B2D" w:rsidRDefault="00AA4B2D" w:rsidP="00AA4B2D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14:paraId="2301BEE2" w14:textId="77777777" w:rsidR="00AA4B2D" w:rsidRPr="004659AD" w:rsidRDefault="00AA4B2D" w:rsidP="00AA4B2D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1504A8BE" w14:textId="77777777" w:rsidR="00AA4B2D" w:rsidRPr="004659AD" w:rsidRDefault="00AA4B2D" w:rsidP="00AA4B2D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6ECA2B35" w14:textId="77777777" w:rsidR="00AA4B2D" w:rsidRPr="00270250" w:rsidRDefault="00AA4B2D" w:rsidP="00AA4B2D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5CE87435" w14:textId="77777777" w:rsidR="00AA4B2D" w:rsidRPr="007E1298" w:rsidRDefault="00AA4B2D" w:rsidP="00AA4B2D">
      <w:pPr>
        <w:rPr>
          <w:rFonts w:ascii="Arial" w:hAnsi="Arial" w:cs="Arial"/>
          <w:b/>
          <w:bCs/>
        </w:rPr>
      </w:pPr>
    </w:p>
    <w:p w14:paraId="5CBEFB14" w14:textId="77777777" w:rsidR="00AA4B2D" w:rsidRDefault="00AA4B2D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5B328B3" w14:textId="77777777" w:rsidR="00AA4B2D" w:rsidRDefault="00AA4B2D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652D2D39" w14:textId="77777777" w:rsidR="00AA4B2D" w:rsidRPr="003136E9" w:rsidRDefault="00AA4B2D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75452796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49.4pt;margin-top:47pt;width:90.7pt;height:99.2pt;z-index:-2516572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27">
              <w:txbxContent>
                <w:p w14:paraId="790C8E3E" w14:textId="77777777" w:rsidR="00AA4B2D" w:rsidRDefault="00AA4B2D" w:rsidP="00AA4B2D">
                  <w:pPr>
                    <w:jc w:val="center"/>
                    <w:rPr>
                      <w:sz w:val="16"/>
                      <w:szCs w:val="16"/>
                    </w:rPr>
                  </w:pPr>
                  <w:r w:rsidRPr="006F7F3C">
                    <w:rPr>
                      <w:sz w:val="16"/>
                      <w:szCs w:val="16"/>
                    </w:rPr>
                    <w:t>{%</w:t>
                  </w:r>
                  <w:proofErr w:type="spellStart"/>
                  <w:r w:rsidRPr="006F7F3C">
                    <w:rPr>
                      <w:sz w:val="16"/>
                      <w:szCs w:val="16"/>
                    </w:rPr>
                    <w:t>DemisIdQrImage</w:t>
                  </w:r>
                  <w:proofErr w:type="spellEnd"/>
                  <w:r w:rsidRPr="006F7F3C">
                    <w:rPr>
                      <w:sz w:val="16"/>
                      <w:szCs w:val="16"/>
                    </w:rPr>
                    <w:t>}</w:t>
                  </w:r>
                </w:p>
                <w:p w14:paraId="71B9CEE4" w14:textId="77777777" w:rsidR="00AA4B2D" w:rsidRPr="000E6D63" w:rsidRDefault="00AA4B2D" w:rsidP="00AA4B2D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</w:t>
      </w:r>
      <w:proofErr w:type="spellStart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LaboratoryNumber</w:t>
      </w:r>
      <w:proofErr w:type="spellEnd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AA4B2D" w:rsidRPr="00F923CE" w14:paraId="4BEEBF41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2CC784" w14:textId="77777777" w:rsidR="00AA4B2D" w:rsidRPr="00F923CE" w:rsidRDefault="00AA4B2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EC454" w14:textId="77777777" w:rsidR="00AA4B2D" w:rsidRPr="0051595E" w:rsidRDefault="00AA4B2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AA4B2D" w:rsidRPr="00F923CE" w14:paraId="79CFD5F3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BFA74" w14:textId="77777777" w:rsidR="00AA4B2D" w:rsidRPr="00F923CE" w:rsidRDefault="00AA4B2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405D0" w14:textId="77777777" w:rsidR="00AA4B2D" w:rsidRPr="00D30BF0" w:rsidRDefault="00AA4B2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AA4B2D" w:rsidRPr="00F923CE" w14:paraId="0DD80266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FBFDE" w14:textId="77777777" w:rsidR="00AA4B2D" w:rsidRPr="00F923CE" w:rsidRDefault="00AA4B2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807366" w14:textId="77777777" w:rsidR="00AA4B2D" w:rsidRPr="00D30BF0" w:rsidRDefault="00AA4B2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AA4B2D" w:rsidRPr="00F923CE" w14:paraId="0459276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0BD93" w14:textId="77777777" w:rsidR="00AA4B2D" w:rsidRPr="00F923CE" w:rsidRDefault="00AA4B2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584EB" w14:textId="77777777" w:rsidR="00AA4B2D" w:rsidRPr="00D30BF0" w:rsidRDefault="00AA4B2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AA4B2D" w:rsidRPr="00F923CE" w14:paraId="19B3CC2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487F64" w14:textId="77777777" w:rsidR="00AA4B2D" w:rsidRPr="00F923CE" w:rsidRDefault="00AA4B2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4C0049" w14:textId="77777777" w:rsidR="00AA4B2D" w:rsidRPr="00D30BF0" w:rsidRDefault="00AA4B2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AA4B2D" w:rsidRPr="00F923CE" w14:paraId="35C3944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BF9FE" w14:textId="77777777" w:rsidR="00AA4B2D" w:rsidRPr="00F923CE" w:rsidRDefault="00AA4B2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A2487C" w14:textId="77777777" w:rsidR="00AA4B2D" w:rsidRPr="00D30BF0" w:rsidRDefault="00AA4B2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AA4B2D" w:rsidRPr="00F923CE" w14:paraId="3E8A8EF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BB8AA" w14:textId="77777777" w:rsidR="00AA4B2D" w:rsidRPr="00F923CE" w:rsidRDefault="00AA4B2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821EE" w14:textId="77777777" w:rsidR="00AA4B2D" w:rsidRPr="00D30BF0" w:rsidRDefault="00AA4B2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4E7FE645" w14:textId="1768A35E" w:rsidR="00DD5664" w:rsidRPr="00AA4B2D" w:rsidRDefault="00DD5664" w:rsidP="00AA4B2D"/>
    <w:sectPr w:rsidR="00DD5664" w:rsidRPr="00AA4B2D" w:rsidSect="006A7241">
      <w:headerReference w:type="even" r:id="rId7"/>
      <w:headerReference w:type="default" r:id="rId8"/>
      <w:footerReference w:type="even" r:id="rId9"/>
      <w:headerReference w:type="first" r:id="rId10"/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A6AAB" w14:textId="77777777" w:rsidR="006A7241" w:rsidRDefault="006A7241">
      <w:r>
        <w:separator/>
      </w:r>
    </w:p>
  </w:endnote>
  <w:endnote w:type="continuationSeparator" w:id="0">
    <w:p w14:paraId="3D4751F9" w14:textId="77777777" w:rsidR="006A7241" w:rsidRDefault="006A7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E3F9A" w14:textId="77777777" w:rsidR="006A7241" w:rsidRDefault="006A7241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Pr="00C075B2">
      <w:rPr>
        <w:sz w:val="17"/>
        <w:szCs w:val="17"/>
      </w:rPr>
      <w:fldChar w:fldCharType="separate"/>
    </w:r>
    <w:r>
      <w:rPr>
        <w:noProof/>
        <w:sz w:val="17"/>
        <w:szCs w:val="17"/>
      </w:rPr>
      <w:t>2</w:t>
    </w:r>
    <w:r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Pr="00C075B2">
      <w:rPr>
        <w:sz w:val="17"/>
        <w:szCs w:val="17"/>
      </w:rPr>
      <w:fldChar w:fldCharType="separate"/>
    </w:r>
    <w:r>
      <w:rPr>
        <w:noProof/>
        <w:sz w:val="17"/>
        <w:szCs w:val="17"/>
      </w:rPr>
      <w:t>3</w:t>
    </w:r>
    <w:r w:rsidRPr="00C075B2">
      <w:rPr>
        <w:sz w:val="17"/>
        <w:szCs w:val="17"/>
      </w:rPr>
      <w:fldChar w:fldCharType="end"/>
    </w:r>
  </w:p>
  <w:p w14:paraId="3D7ACF10" w14:textId="77777777" w:rsidR="006A7241" w:rsidRDefault="006A7241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6A7257AC" wp14:editId="3F9A443D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8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2B667AAC" w14:textId="77777777" w:rsidR="006A7241" w:rsidRPr="00595188" w:rsidRDefault="006A7241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157CD481" w14:textId="77777777" w:rsidR="006A7241" w:rsidRDefault="006A7241">
    <w:pPr>
      <w:pStyle w:val="Fuzeile"/>
    </w:pPr>
  </w:p>
  <w:p w14:paraId="70F11F4B" w14:textId="77777777" w:rsidR="006A7241" w:rsidRDefault="006A724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1D0E4" w14:textId="77777777" w:rsidR="006A7241" w:rsidRDefault="006A7241">
      <w:r>
        <w:separator/>
      </w:r>
    </w:p>
  </w:footnote>
  <w:footnote w:type="continuationSeparator" w:id="0">
    <w:p w14:paraId="276FFECB" w14:textId="77777777" w:rsidR="006A7241" w:rsidRDefault="006A7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703D0" w14:textId="77777777" w:rsidR="006A7241" w:rsidRPr="006F101C" w:rsidRDefault="00AA4B2D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 w14:anchorId="7805FB63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14:paraId="1C38C170" w14:textId="77777777" w:rsidR="006A7241" w:rsidRDefault="006A7241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861A108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46B8459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BC13F60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FA8EEB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EDA95BB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2AF0A11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021ED92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0A3A0C9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05BDF9E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7F9E6465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7A7E84A4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62B3793E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A3F2E7F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4E771FE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14:paraId="3E0CC510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0AF0BB9A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059ACAE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B426FB9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14:paraId="5EC4BDE2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3CB5715A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14:paraId="17CA52E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7DB2D2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3E6004B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4A1A844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48C0ECA1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6A7241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188A095E" wp14:editId="02960D21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6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A7241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51826462" wp14:editId="1251E2B1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6549FE21" w14:textId="77777777" w:rsidR="006A7241" w:rsidRPr="006F101C" w:rsidRDefault="006A7241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62A72156" w14:textId="77777777" w:rsidR="006A7241" w:rsidRPr="00004588" w:rsidRDefault="006A7241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40B6C8EB" w14:textId="77777777" w:rsidR="006A7241" w:rsidRDefault="006A7241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3F46AFB2" w14:textId="77777777" w:rsidR="006A7241" w:rsidRDefault="006A7241" w:rsidP="00D8683C">
    <w:pPr>
      <w:pStyle w:val="Kopfzeile"/>
      <w:rPr>
        <w:sz w:val="12"/>
        <w:szCs w:val="12"/>
      </w:rPr>
    </w:pPr>
  </w:p>
  <w:p w14:paraId="15CF0EB7" w14:textId="77777777" w:rsidR="006A7241" w:rsidRDefault="006A7241" w:rsidP="00D8683C">
    <w:pPr>
      <w:pStyle w:val="Kopfzeile"/>
      <w:rPr>
        <w:sz w:val="12"/>
        <w:szCs w:val="12"/>
      </w:rPr>
    </w:pPr>
  </w:p>
  <w:p w14:paraId="43744E28" w14:textId="77777777" w:rsidR="006A7241" w:rsidRPr="00E00EC6" w:rsidRDefault="006A7241" w:rsidP="00D8683C">
    <w:pPr>
      <w:pStyle w:val="Kopfzeile"/>
      <w:rPr>
        <w:sz w:val="12"/>
        <w:szCs w:val="12"/>
      </w:rPr>
    </w:pPr>
  </w:p>
  <w:p w14:paraId="5FE73FE7" w14:textId="77777777" w:rsidR="006A7241" w:rsidRPr="00D8683C" w:rsidRDefault="006A7241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1E2E2" w14:textId="77777777" w:rsidR="006A7241" w:rsidRDefault="006A7241">
    <w:pPr>
      <w:pStyle w:val="Kopfzeile"/>
    </w:pP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D89AA10BF124DA09DF9A8B39B217769"/>
      </w:placeholder>
      <w:temporary/>
      <w:showingPlcHdr/>
    </w:sdtPr>
    <w:sdtEndPr/>
    <w:sdtContent>
      <w:p w14:paraId="5CB31E98" w14:textId="77777777" w:rsidR="006A7241" w:rsidRDefault="006A7241">
        <w:pPr>
          <w:pStyle w:val="Kopfzeile"/>
        </w:pPr>
        <w:r>
          <w:t>[Geben Sie Text ein]</w:t>
        </w:r>
      </w:p>
    </w:sdtContent>
  </w:sdt>
  <w:p w14:paraId="5EA9948B" w14:textId="77777777" w:rsidR="006A7241" w:rsidRDefault="006A724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00210321">
    <w:abstractNumId w:val="1"/>
  </w:num>
  <w:num w:numId="2" w16cid:durableId="1847359287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7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A1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32AF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70250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27CD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C4D71"/>
    <w:rsid w:val="003C6AE3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2A30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6315"/>
    <w:rsid w:val="005473B2"/>
    <w:rsid w:val="0055325D"/>
    <w:rsid w:val="00555B7A"/>
    <w:rsid w:val="00555E8D"/>
    <w:rsid w:val="0056352D"/>
    <w:rsid w:val="00574AE5"/>
    <w:rsid w:val="00574FF4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E06"/>
    <w:rsid w:val="005D15BE"/>
    <w:rsid w:val="005E5F09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79"/>
    <w:rsid w:val="0064498D"/>
    <w:rsid w:val="006474D9"/>
    <w:rsid w:val="006505E8"/>
    <w:rsid w:val="00650D21"/>
    <w:rsid w:val="00661F4E"/>
    <w:rsid w:val="00671F53"/>
    <w:rsid w:val="00675265"/>
    <w:rsid w:val="00684DF4"/>
    <w:rsid w:val="00686C16"/>
    <w:rsid w:val="00693020"/>
    <w:rsid w:val="006939B2"/>
    <w:rsid w:val="006952A7"/>
    <w:rsid w:val="006A10D9"/>
    <w:rsid w:val="006A7241"/>
    <w:rsid w:val="006B2380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40A29"/>
    <w:rsid w:val="00745278"/>
    <w:rsid w:val="007508A1"/>
    <w:rsid w:val="0078044B"/>
    <w:rsid w:val="007862E4"/>
    <w:rsid w:val="00794050"/>
    <w:rsid w:val="00796204"/>
    <w:rsid w:val="007B05CD"/>
    <w:rsid w:val="007B3B58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172DB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26A5F"/>
    <w:rsid w:val="00A27C22"/>
    <w:rsid w:val="00A33507"/>
    <w:rsid w:val="00A35FB9"/>
    <w:rsid w:val="00A36FF9"/>
    <w:rsid w:val="00A41A08"/>
    <w:rsid w:val="00A77BB0"/>
    <w:rsid w:val="00A83D7D"/>
    <w:rsid w:val="00A945CA"/>
    <w:rsid w:val="00AA2BCB"/>
    <w:rsid w:val="00AA4B2D"/>
    <w:rsid w:val="00AB63BD"/>
    <w:rsid w:val="00AC0E90"/>
    <w:rsid w:val="00AC118E"/>
    <w:rsid w:val="00AC14A1"/>
    <w:rsid w:val="00AD20BE"/>
    <w:rsid w:val="00AD2792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45CEF"/>
    <w:rsid w:val="00D46F11"/>
    <w:rsid w:val="00D472C2"/>
    <w:rsid w:val="00D572D8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0E5D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7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3960AE78"/>
  <w15:docId w15:val="{F130F0BE-FC75-4A58-9B4E-009D9B53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rsid w:val="00AD2792"/>
    <w:rPr>
      <w:sz w:val="24"/>
      <w:szCs w:val="24"/>
    </w:rPr>
  </w:style>
  <w:style w:type="character" w:styleId="Seitenzahl">
    <w:name w:val="page number"/>
    <w:basedOn w:val="Absatz-Standardschriftart"/>
    <w:rsid w:val="00442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89AA10BF124DA09DF9A8B39B2177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08A14-C87C-463E-BA10-84815A0FFF8D}"/>
      </w:docPartPr>
      <w:docPartBody>
        <w:p w:rsidR="00782ED9" w:rsidRDefault="009B603F" w:rsidP="009B603F">
          <w:pPr>
            <w:pStyle w:val="5D89AA10BF124DA09DF9A8B39B217769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03F"/>
    <w:rsid w:val="00782ED9"/>
    <w:rsid w:val="009B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89AA10BF124DA09DF9A8B39B217769">
    <w:name w:val="5D89AA10BF124DA09DF9A8B39B217769"/>
    <w:rsid w:val="009B60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61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12</cp:revision>
  <cp:lastPrinted>2015-05-22T10:39:00Z</cp:lastPrinted>
  <dcterms:created xsi:type="dcterms:W3CDTF">2015-11-01T12:25:00Z</dcterms:created>
  <dcterms:modified xsi:type="dcterms:W3CDTF">2024-09-30T06:29:00Z</dcterms:modified>
</cp:coreProperties>
</file>