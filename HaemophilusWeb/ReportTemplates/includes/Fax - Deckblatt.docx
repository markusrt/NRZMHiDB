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31693" w14:textId="77777777" w:rsidR="00B35263" w:rsidRDefault="00B35263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</w:p>
    <w:p w14:paraId="28A5E44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14:paraId="7F32B687" w14:textId="77777777" w:rsidR="00B35263" w:rsidRPr="00172CE2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14:paraId="5791513A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14:paraId="7CE6056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B35263">
        <w:rPr>
          <w:sz w:val="36"/>
          <w:szCs w:val="36"/>
        </w:rPr>
        <w:t>an email: nrzm@hygiene.uni-wuerzburg.de</w:t>
      </w:r>
    </w:p>
    <w:p w14:paraId="1F69E00A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14:paraId="3BC4AC49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03123F6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E16B51E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782F3F47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79B6F9E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115DEBC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F0EA013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F1FC13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6043F2F5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9CC7FA4" w14:textId="77777777" w:rsidR="00B35263" w:rsidRP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254979DE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14:paraId="0ED4F17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A406ECC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14:paraId="34E758A9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6786"/>
      </w:tblGrid>
      <w:tr w:rsidR="00B35263" w:rsidRPr="00F80633" w14:paraId="298A2434" w14:textId="77777777" w:rsidTr="008B7E96">
        <w:trPr>
          <w:trHeight w:val="467"/>
        </w:trPr>
        <w:tc>
          <w:tcPr>
            <w:tcW w:w="3369" w:type="dxa"/>
            <w:shd w:val="clear" w:color="auto" w:fill="auto"/>
            <w:vAlign w:val="center"/>
          </w:tcPr>
          <w:p w14:paraId="2A4108FD" w14:textId="77777777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C02913A" w14:textId="77777777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B35263" w:rsidRPr="00F80633" w14:paraId="3F32F5D3" w14:textId="77777777" w:rsidTr="008B7E96">
        <w:trPr>
          <w:trHeight w:val="598"/>
        </w:trPr>
        <w:tc>
          <w:tcPr>
            <w:tcW w:w="3369" w:type="dxa"/>
            <w:shd w:val="clear" w:color="auto" w:fill="auto"/>
            <w:vAlign w:val="center"/>
          </w:tcPr>
          <w:p w14:paraId="339BB955" w14:textId="581EB9B2" w:rsidR="00B35263" w:rsidRPr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="00A20A67">
              <w:rPr>
                <w:color w:val="000000"/>
                <w:szCs w:val="16"/>
              </w:rPr>
              <w:t>Hi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7821AE91" w14:textId="3DACB85C" w:rsidR="00B35263" w:rsidRPr="00F80633" w:rsidRDefault="00A20A67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A20A67">
              <w:t>KL{LaboratoryNumber}</w:t>
            </w:r>
          </w:p>
        </w:tc>
      </w:tr>
      <w:tr w:rsidR="00B35263" w:rsidRPr="00F80633" w:rsidDel="00F80633" w14:paraId="3BC1CF45" w14:textId="77777777" w:rsidTr="008B7E96">
        <w:trPr>
          <w:trHeight w:val="561"/>
        </w:trPr>
        <w:tc>
          <w:tcPr>
            <w:tcW w:w="3369" w:type="dxa"/>
            <w:shd w:val="clear" w:color="auto" w:fill="auto"/>
            <w:vAlign w:val="center"/>
          </w:tcPr>
          <w:p w14:paraId="210D70F4" w14:textId="77777777"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  <w:vAlign w:val="center"/>
          </w:tcPr>
          <w:p w14:paraId="1BB2F731" w14:textId="77777777" w:rsidR="00B35263" w:rsidRPr="00F80633" w:rsidDel="00F80633" w:rsidRDefault="00B35263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14:paraId="153953F3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53564880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14:paraId="30282B5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1012B3F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88E0582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14:paraId="3B7627B7" w14:textId="77777777" w:rsidR="00B35263" w:rsidRDefault="00B35263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3EDE6901" w14:textId="3C1138A3" w:rsidR="00D8683C" w:rsidRDefault="00B35263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</w:t>
      </w:r>
      <w:r w:rsidR="008B7E96">
        <w:t>Hi</w:t>
      </w:r>
      <w:r>
        <w:t xml:space="preserve"> - Team</w:t>
      </w:r>
    </w:p>
    <w:p w14:paraId="756F16D0" w14:textId="77777777" w:rsidR="00D8683C" w:rsidRDefault="00D8683C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14:paraId="41CB2665" w14:textId="77777777" w:rsidR="00D8683C" w:rsidRDefault="00D8683C" w:rsidP="00D8683C"/>
    <w:p w14:paraId="298CBBD9" w14:textId="77777777" w:rsidR="00D8683C" w:rsidRDefault="00D8683C" w:rsidP="00D8683C"/>
    <w:sectPr w:rsidR="00D8683C" w:rsidSect="00D868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095" w:right="707" w:bottom="1418" w:left="1260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41B52" w14:textId="77777777" w:rsidR="009034EB" w:rsidRDefault="009034EB">
      <w:r>
        <w:separator/>
      </w:r>
    </w:p>
  </w:endnote>
  <w:endnote w:type="continuationSeparator" w:id="0">
    <w:p w14:paraId="3745A779" w14:textId="77777777" w:rsidR="009034EB" w:rsidRDefault="00903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D8EE4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2</w:t>
    </w:r>
    <w:r w:rsidR="00B84F6E" w:rsidRPr="00C075B2">
      <w:rPr>
        <w:sz w:val="17"/>
        <w:szCs w:val="17"/>
      </w:rPr>
      <w:fldChar w:fldCharType="end"/>
    </w:r>
  </w:p>
  <w:p w14:paraId="542FAB86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62848" behindDoc="0" locked="0" layoutInCell="1" allowOverlap="1" wp14:anchorId="4853DE6D" wp14:editId="5488CFF7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8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43D426B2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3CDD4D89" w14:textId="77777777" w:rsidR="009034EB" w:rsidRDefault="009034EB">
    <w:pPr>
      <w:pStyle w:val="Fuzeile"/>
    </w:pPr>
  </w:p>
  <w:p w14:paraId="10F45691" w14:textId="77777777" w:rsidR="009034EB" w:rsidRDefault="009034E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E8743" w14:textId="77777777" w:rsidR="009034EB" w:rsidRDefault="009034EB" w:rsidP="00EC3390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5B7A97">
      <w:rPr>
        <w:noProof/>
        <w:sz w:val="17"/>
        <w:szCs w:val="17"/>
      </w:rPr>
      <w:t>3</w:t>
    </w:r>
    <w:r w:rsidR="00B84F6E" w:rsidRPr="00C075B2">
      <w:rPr>
        <w:sz w:val="17"/>
        <w:szCs w:val="17"/>
      </w:rPr>
      <w:fldChar w:fldCharType="end"/>
    </w:r>
  </w:p>
  <w:p w14:paraId="5E37F5B2" w14:textId="77777777" w:rsidR="009034EB" w:rsidRDefault="009034EB" w:rsidP="00ED28A2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2608" behindDoc="0" locked="0" layoutInCell="1" allowOverlap="1" wp14:anchorId="1F9F24CD" wp14:editId="37539FCB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9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23D99E49" w14:textId="77777777" w:rsidR="009034EB" w:rsidRPr="00595188" w:rsidRDefault="009034EB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6E9A0A38" w14:textId="77777777" w:rsidR="009034EB" w:rsidRDefault="009034EB" w:rsidP="00ED28A2">
    <w:pPr>
      <w:pStyle w:val="Fuzeile"/>
    </w:pPr>
  </w:p>
  <w:p w14:paraId="2686ECEC" w14:textId="77777777" w:rsidR="009034EB" w:rsidRPr="002205BE" w:rsidRDefault="009034EB" w:rsidP="00ED28A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9F04B" w14:textId="77777777" w:rsidR="009034EB" w:rsidRDefault="009034EB" w:rsidP="00D8683C">
    <w:pPr>
      <w:rPr>
        <w:sz w:val="17"/>
        <w:szCs w:val="17"/>
      </w:rPr>
    </w:pPr>
    <w:r>
      <w:rPr>
        <w:sz w:val="17"/>
        <w:szCs w:val="17"/>
      </w:rPr>
      <w:t>www.nrzmhi.de</w:t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>
      <w:rPr>
        <w:sz w:val="17"/>
        <w:szCs w:val="17"/>
      </w:rPr>
      <w:tab/>
    </w:r>
    <w:r w:rsidRPr="00C075B2">
      <w:rPr>
        <w:sz w:val="17"/>
        <w:szCs w:val="17"/>
      </w:rPr>
      <w:t xml:space="preserve">Seite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PAGE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  <w:r w:rsidRPr="00C075B2">
      <w:rPr>
        <w:sz w:val="17"/>
        <w:szCs w:val="17"/>
      </w:rPr>
      <w:t xml:space="preserve"> von </w:t>
    </w:r>
    <w:r w:rsidR="00B84F6E" w:rsidRPr="00C075B2">
      <w:rPr>
        <w:sz w:val="17"/>
        <w:szCs w:val="17"/>
      </w:rPr>
      <w:fldChar w:fldCharType="begin"/>
    </w:r>
    <w:r w:rsidRPr="00C075B2">
      <w:rPr>
        <w:sz w:val="17"/>
        <w:szCs w:val="17"/>
      </w:rPr>
      <w:instrText xml:space="preserve"> NUMPAGES  </w:instrText>
    </w:r>
    <w:r w:rsidR="00B84F6E" w:rsidRPr="00C075B2">
      <w:rPr>
        <w:sz w:val="17"/>
        <w:szCs w:val="17"/>
      </w:rPr>
      <w:fldChar w:fldCharType="separate"/>
    </w:r>
    <w:r w:rsidR="00B96CB2">
      <w:rPr>
        <w:noProof/>
        <w:sz w:val="17"/>
        <w:szCs w:val="17"/>
      </w:rPr>
      <w:t>1</w:t>
    </w:r>
    <w:r w:rsidR="00B84F6E" w:rsidRPr="00C075B2">
      <w:rPr>
        <w:sz w:val="17"/>
        <w:szCs w:val="17"/>
      </w:rPr>
      <w:fldChar w:fldCharType="end"/>
    </w:r>
  </w:p>
  <w:p w14:paraId="4AB41808" w14:textId="77777777" w:rsidR="009034EB" w:rsidRDefault="009034EB" w:rsidP="00D8683C">
    <w:pPr>
      <w:tabs>
        <w:tab w:val="left" w:pos="7560"/>
      </w:tabs>
      <w:rPr>
        <w:sz w:val="17"/>
        <w:szCs w:val="17"/>
      </w:rPr>
    </w:pPr>
    <w:r>
      <w:rPr>
        <w:noProof/>
      </w:rPr>
      <w:drawing>
        <wp:anchor distT="0" distB="0" distL="114300" distR="114300" simplePos="0" relativeHeight="251658752" behindDoc="0" locked="0" layoutInCell="1" allowOverlap="1" wp14:anchorId="5DA1F89E" wp14:editId="29CBBDA9">
          <wp:simplePos x="0" y="0"/>
          <wp:positionH relativeFrom="column">
            <wp:posOffset>5105400</wp:posOffset>
          </wp:positionH>
          <wp:positionV relativeFrom="paragraph">
            <wp:posOffset>-385445</wp:posOffset>
          </wp:positionV>
          <wp:extent cx="1409700" cy="800100"/>
          <wp:effectExtent l="19050" t="0" r="0" b="0"/>
          <wp:wrapNone/>
          <wp:docPr id="24" name="Bild 1" descr="C:\Dokumente und Einstellungen\NRZM\Lokale Einstellungen\Temp\ML-13135-01_DAkkS-Symbol_grau1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C:\Dokumente und Einstellungen\NRZM\Lokale Einstellungen\Temp\ML-13135-01_DAkkS-Symbol_grau1-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95188">
      <w:rPr>
        <w:sz w:val="17"/>
        <w:szCs w:val="17"/>
      </w:rPr>
      <w:t>www.hygiene.uni-wuerzburg.de</w:t>
    </w:r>
    <w:r w:rsidRPr="00ED28A2">
      <w:rPr>
        <w:sz w:val="17"/>
        <w:szCs w:val="17"/>
      </w:rPr>
      <w:t xml:space="preserve"> </w:t>
    </w:r>
  </w:p>
  <w:p w14:paraId="7A0AB9E1" w14:textId="77777777" w:rsidR="009034EB" w:rsidRPr="00595188" w:rsidRDefault="009034EB" w:rsidP="00D8683C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14:paraId="0889D7D1" w14:textId="77777777" w:rsidR="009034EB" w:rsidRPr="002205BE" w:rsidRDefault="009034EB" w:rsidP="00D8683C">
    <w:pPr>
      <w:pStyle w:val="Fuzeile"/>
    </w:pPr>
  </w:p>
  <w:p w14:paraId="2B290FC5" w14:textId="77777777" w:rsidR="009034EB" w:rsidRDefault="009034E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F2E6E" w14:textId="77777777" w:rsidR="009034EB" w:rsidRDefault="009034EB">
      <w:r>
        <w:separator/>
      </w:r>
    </w:p>
  </w:footnote>
  <w:footnote w:type="continuationSeparator" w:id="0">
    <w:p w14:paraId="6BD20883" w14:textId="77777777" w:rsidR="009034EB" w:rsidRDefault="00903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E3DD3B" w14:textId="77777777" w:rsidR="009034EB" w:rsidRPr="006F101C" w:rsidRDefault="008B7E96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7C02C898">
        <v:shapetype id="_x0000_t202" coordsize="21600,21600" o:spt="202" path="m,l,21600r21600,l21600,xe">
          <v:stroke joinstyle="miter"/>
          <v:path gradientshapeok="t" o:connecttype="rect"/>
        </v:shapetype>
        <v:shape id="_x0000_s2075" type="#_x0000_t202" style="position:absolute;margin-left:364.05pt;margin-top:95pt;width:156.8pt;height:304.25pt;z-index:251661824" stroked="f">
          <v:textbox style="mso-next-textbox:#_x0000_s2075">
            <w:txbxContent>
              <w:p w14:paraId="0837C454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5E738C6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11DD321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6DD86A4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273487F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3BB0E3E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0C244F3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67FED3B4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360C967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1BF5AA5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A9504F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1ECD33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56EFFF9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3E5EF95B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5C90F93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40B6898E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35C7D1B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4DC658F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4D4FC7A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08AA6BC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0CF516D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317A31BD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37D2EE4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320B489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75EBE6C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76011CA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60800" behindDoc="0" locked="0" layoutInCell="1" allowOverlap="1" wp14:anchorId="11D66FE0" wp14:editId="6A8E9334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6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9776" behindDoc="0" locked="0" layoutInCell="1" allowOverlap="1" wp14:anchorId="7AB21FE2" wp14:editId="1E7E13D2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41AB23C8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5D889987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5C76C322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328C931" w14:textId="77777777" w:rsidR="009034EB" w:rsidRDefault="009034EB" w:rsidP="00D8683C">
    <w:pPr>
      <w:pStyle w:val="Kopfzeile"/>
      <w:rPr>
        <w:sz w:val="12"/>
        <w:szCs w:val="12"/>
      </w:rPr>
    </w:pPr>
  </w:p>
  <w:p w14:paraId="5EBB2E79" w14:textId="77777777" w:rsidR="009034EB" w:rsidRDefault="009034EB" w:rsidP="00D8683C">
    <w:pPr>
      <w:pStyle w:val="Kopfzeile"/>
      <w:rPr>
        <w:sz w:val="12"/>
        <w:szCs w:val="12"/>
      </w:rPr>
    </w:pPr>
  </w:p>
  <w:p w14:paraId="4DF2B159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728A718E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2C3370" w14:textId="77777777" w:rsidR="009034EB" w:rsidRPr="006F101C" w:rsidRDefault="009034EB" w:rsidP="0036057A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4656" behindDoc="0" locked="0" layoutInCell="1" allowOverlap="1" wp14:anchorId="65CB165C" wp14:editId="3B25B4AB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17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3632" behindDoc="0" locked="0" layoutInCell="1" allowOverlap="1" wp14:anchorId="3090D784" wp14:editId="3FA8C329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15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00BE5DE8" w14:textId="77777777" w:rsidR="009034EB" w:rsidRPr="006F101C" w:rsidRDefault="009034EB" w:rsidP="0036057A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22253778" w14:textId="77777777" w:rsidR="009034EB" w:rsidRPr="00004588" w:rsidRDefault="009034EB" w:rsidP="0036057A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08CDB431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56866041" w14:textId="77777777" w:rsidR="009034EB" w:rsidRDefault="009034EB" w:rsidP="0036057A">
    <w:pPr>
      <w:pStyle w:val="Kopfzeile"/>
      <w:rPr>
        <w:sz w:val="12"/>
        <w:szCs w:val="12"/>
      </w:rPr>
    </w:pPr>
  </w:p>
  <w:p w14:paraId="7C277264" w14:textId="77777777" w:rsidR="009034EB" w:rsidRDefault="009034EB" w:rsidP="0036057A">
    <w:pPr>
      <w:pStyle w:val="Kopfzeile"/>
      <w:rPr>
        <w:sz w:val="12"/>
        <w:szCs w:val="12"/>
      </w:rPr>
    </w:pPr>
  </w:p>
  <w:p w14:paraId="105C6782" w14:textId="77777777" w:rsidR="009034EB" w:rsidRPr="00E00EC6" w:rsidRDefault="009034EB" w:rsidP="0036057A">
    <w:pPr>
      <w:pStyle w:val="Kopfzeile"/>
      <w:rPr>
        <w:sz w:val="12"/>
        <w:szCs w:val="12"/>
      </w:rPr>
    </w:pPr>
  </w:p>
  <w:p w14:paraId="43FB9F66" w14:textId="77777777" w:rsidR="009034EB" w:rsidRPr="003961C7" w:rsidRDefault="009034EB" w:rsidP="0036057A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137610" w14:textId="77777777" w:rsidR="009034EB" w:rsidRPr="006F101C" w:rsidRDefault="008B7E96" w:rsidP="00D8683C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pict w14:anchorId="1E2607FD">
        <v:shapetype id="_x0000_t202" coordsize="21600,21600" o:spt="202" path="m,l,21600r21600,l21600,xe">
          <v:stroke joinstyle="miter"/>
          <v:path gradientshapeok="t" o:connecttype="rect"/>
        </v:shapetype>
        <v:shape id="_x0000_s2071" type="#_x0000_t202" style="position:absolute;margin-left:364.05pt;margin-top:95pt;width:156.8pt;height:304.25pt;z-index:251657728" stroked="f">
          <v:textbox style="mso-next-textbox:#_x0000_s2071">
            <w:txbxContent>
              <w:p w14:paraId="24017C5B" w14:textId="77777777" w:rsidR="009034EB" w:rsidRDefault="009034EB" w:rsidP="00D8683C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680C823A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42ECDCBD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13DD0732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2169B60C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6F79BCA1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2C465743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218E790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71C623F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14:paraId="595F72F5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14:paraId="3DC9F6F2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14:paraId="081388D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14:paraId="7076762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B9F9747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047B41D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Prof. Dr. med.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Ulrich Vogel</w:t>
                  </w:r>
                </w:smartTag>
              </w:p>
              <w:p w14:paraId="079A37D8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14:paraId="425CFF4F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14:paraId="04BB4921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FF118C9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Dr. rer. nat. </w:t>
                </w:r>
                <w:smartTag w:uri="urn:schemas-microsoft-com:office:smarttags" w:element="PersonName">
                  <w:r>
                    <w:rPr>
                      <w:sz w:val="17"/>
                      <w:szCs w:val="17"/>
                    </w:rPr>
                    <w:t>Heike Claus</w:t>
                  </w:r>
                </w:smartTag>
              </w:p>
              <w:p w14:paraId="7F50876B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14:paraId="4F68211C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smartTag w:uri="urn:schemas-microsoft-com:office:smarttags" w:element="PersonName">
                  <w:r>
                    <w:rPr>
                      <w:sz w:val="17"/>
                      <w:szCs w:val="17"/>
                      <w:lang w:val="pl-PL"/>
                    </w:rPr>
                    <w:t>hclaus@hygiene.uni-wuerzburg.de</w:t>
                  </w:r>
                </w:smartTag>
              </w:p>
              <w:p w14:paraId="68CB182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526A2FA3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14:paraId="4EB26525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14:paraId="2CDF099E" w14:textId="77777777" w:rsidR="009034EB" w:rsidRDefault="009034EB" w:rsidP="00D8683C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14:paraId="0380CFB0" w14:textId="77777777" w:rsidR="009034EB" w:rsidRDefault="009034EB" w:rsidP="00D8683C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9034EB">
      <w:rPr>
        <w:rFonts w:ascii="Arial" w:hAnsi="Arial" w:cs="Arial"/>
        <w:b/>
        <w:smallCaps/>
        <w:noProof/>
        <w:spacing w:val="20"/>
        <w:sz w:val="28"/>
        <w:szCs w:val="28"/>
      </w:rPr>
      <w:drawing>
        <wp:anchor distT="0" distB="0" distL="114300" distR="114300" simplePos="0" relativeHeight="251656704" behindDoc="0" locked="0" layoutInCell="1" allowOverlap="1" wp14:anchorId="340D3533" wp14:editId="79BEB985">
          <wp:simplePos x="0" y="0"/>
          <wp:positionH relativeFrom="column">
            <wp:posOffset>4862830</wp:posOffset>
          </wp:positionH>
          <wp:positionV relativeFrom="paragraph">
            <wp:posOffset>17780</wp:posOffset>
          </wp:positionV>
          <wp:extent cx="775970" cy="775970"/>
          <wp:effectExtent l="19050" t="0" r="5080" b="0"/>
          <wp:wrapNone/>
          <wp:docPr id="22" name="Grafik 0" descr="nrzmhi_logo_5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nrzmhi_logo_500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70" cy="7759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>
      <w:rPr>
        <w:rFonts w:ascii="Arial" w:hAnsi="Arial" w:cs="Arial"/>
        <w:smallCaps/>
        <w:noProof/>
        <w:spacing w:val="20"/>
        <w:sz w:val="28"/>
        <w:szCs w:val="28"/>
      </w:rPr>
      <w:drawing>
        <wp:anchor distT="0" distB="0" distL="114300" distR="114300" simplePos="0" relativeHeight="251655680" behindDoc="0" locked="0" layoutInCell="1" allowOverlap="1" wp14:anchorId="24E014E9" wp14:editId="438EF035">
          <wp:simplePos x="0" y="0"/>
          <wp:positionH relativeFrom="column">
            <wp:posOffset>5705475</wp:posOffset>
          </wp:positionH>
          <wp:positionV relativeFrom="paragraph">
            <wp:posOffset>85725</wp:posOffset>
          </wp:positionV>
          <wp:extent cx="698500" cy="698500"/>
          <wp:effectExtent l="19050" t="19050" r="25400" b="25400"/>
          <wp:wrapNone/>
          <wp:docPr id="21" name="Grafik 0" descr="RKI_Logo-NRZKL-Deu_RGB-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0" descr="RKI_Logo-NRZKL-Deu_RGB-1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00" cy="698500"/>
                  </a:xfrm>
                  <a:prstGeom prst="rect">
                    <a:avLst/>
                  </a:prstGeom>
                  <a:noFill/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  <w:r w:rsidR="009034EB" w:rsidRPr="006F101C">
      <w:rPr>
        <w:rFonts w:ascii="Arial" w:hAnsi="Arial" w:cs="Arial"/>
        <w:b/>
        <w:smallCaps/>
        <w:spacing w:val="20"/>
        <w:sz w:val="28"/>
        <w:szCs w:val="28"/>
      </w:rPr>
      <w:tab/>
    </w:r>
  </w:p>
  <w:p w14:paraId="0FA500E2" w14:textId="77777777" w:rsidR="009034EB" w:rsidRPr="006F101C" w:rsidRDefault="009034EB" w:rsidP="00D8683C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 xml:space="preserve"> Haemophilus influenzae</w:t>
    </w:r>
  </w:p>
  <w:p w14:paraId="481F9300" w14:textId="77777777" w:rsidR="009034EB" w:rsidRPr="00004588" w:rsidRDefault="009034EB" w:rsidP="00D8683C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14:paraId="7E5749FA" w14:textId="77777777" w:rsidR="009034EB" w:rsidRDefault="009034EB" w:rsidP="00D8683C">
    <w:pPr>
      <w:tabs>
        <w:tab w:val="left" w:pos="2910"/>
      </w:tabs>
      <w:rPr>
        <w:sz w:val="12"/>
        <w:szCs w:val="12"/>
      </w:rPr>
    </w:pPr>
    <w:r>
      <w:rPr>
        <w:sz w:val="12"/>
        <w:szCs w:val="12"/>
      </w:rPr>
      <w:tab/>
    </w:r>
  </w:p>
  <w:p w14:paraId="75BDF9FF" w14:textId="77777777" w:rsidR="009034EB" w:rsidRDefault="009034EB" w:rsidP="00D8683C">
    <w:pPr>
      <w:pStyle w:val="Kopfzeile"/>
      <w:rPr>
        <w:sz w:val="12"/>
        <w:szCs w:val="12"/>
      </w:rPr>
    </w:pPr>
  </w:p>
  <w:p w14:paraId="142CA759" w14:textId="77777777" w:rsidR="009034EB" w:rsidRDefault="009034EB" w:rsidP="00D8683C">
    <w:pPr>
      <w:pStyle w:val="Kopfzeile"/>
      <w:rPr>
        <w:sz w:val="12"/>
        <w:szCs w:val="12"/>
      </w:rPr>
    </w:pPr>
  </w:p>
  <w:p w14:paraId="101CB09D" w14:textId="77777777" w:rsidR="009034EB" w:rsidRPr="00E00EC6" w:rsidRDefault="009034EB" w:rsidP="00D8683C">
    <w:pPr>
      <w:pStyle w:val="Kopfzeile"/>
      <w:rPr>
        <w:sz w:val="12"/>
        <w:szCs w:val="12"/>
      </w:rPr>
    </w:pPr>
  </w:p>
  <w:p w14:paraId="37B0421D" w14:textId="77777777" w:rsidR="009034EB" w:rsidRPr="00D8683C" w:rsidRDefault="009034EB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</w:t>
    </w:r>
    <w:r>
      <w:rPr>
        <w:sz w:val="12"/>
        <w:szCs w:val="12"/>
      </w:rPr>
      <w:t>r-Straße 2, E1 · 97080 Würzburg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1882106842"/>
  </wne:recipientData>
  <wne:recipientData>
    <wne:active wne:val="1"/>
    <wne:hash wne:val="386216884"/>
  </wne:recipientData>
  <wne:recipientData>
    <wne:active wne:val="1"/>
    <wne:hash wne:val="2140081892"/>
  </wne:recipientData>
  <wne:recipientData>
    <wne:active wne:val="1"/>
    <wne:hash wne:val="-248696183"/>
  </wne:recipientData>
  <wne:recipientData>
    <wne:active wne:val="1"/>
    <wne:hash wne:val="210722144"/>
  </wne:recipientData>
  <wne:recipientData>
    <wne:active wne:val="1"/>
    <wne:hash wne:val="744543267"/>
  </wne:recipientData>
  <wne:recipientData>
    <wne:active wne:val="1"/>
    <wne:hash wne:val="-284691657"/>
  </wne:recipientData>
  <wne:recipientData>
    <wne:active wne:val="1"/>
    <wne:hash wne:val="-24931104"/>
  </wne:recipientData>
  <wne:recipientData>
    <wne:active wne:val="1"/>
    <wne:hash wne:val="-1657976781"/>
  </wne:recipientData>
  <wne:recipientData>
    <wne:active wne:val="1"/>
    <wne:hash wne:val="-1465987618"/>
  </wne:recipientData>
  <wne:recipientData>
    <wne:active wne:val="1"/>
    <wne:hash wne:val="-1506506446"/>
  </wne:recipientData>
  <wne:recipientData>
    <wne:active wne:val="1"/>
    <wne:hash wne:val="-683417595"/>
  </wne:recipientData>
  <wne:recipientData>
    <wne:active wne:val="1"/>
    <wne:hash wne:val="-79728259"/>
  </wne:recipientData>
  <wne:recipientData>
    <wne:active wne:val="1"/>
    <wne:hash wne:val="1220862866"/>
  </wne:recipientData>
  <wne:recipientData>
    <wne:active wne:val="1"/>
    <wne:hash wne:val="-1512934396"/>
  </wne:recipientData>
  <wne:recipientData>
    <wne:active wne:val="1"/>
    <wne:hash wne:val="-1253394852"/>
  </wne:recipientData>
  <wne:recipientData>
    <wne:active wne:val="1"/>
    <wne:hash wne:val="-1408506460"/>
  </wne:recipientData>
  <wne:recipientData>
    <wne:active wne:val="1"/>
    <wne:hash wne:val="-1414102813"/>
  </wne:recipientData>
  <wne:recipientData>
    <wne:active wne:val="1"/>
    <wne:hash wne:val="24899780"/>
  </wne:recipientData>
  <wne:recipientData>
    <wne:active wne:val="1"/>
    <wne:hash wne:val="255383803"/>
  </wne:recipientData>
  <wne:recipientData>
    <wne:active wne:val="1"/>
    <wne:hash wne:val="-478922941"/>
  </wne:recipientData>
  <wne:recipientData>
    <wne:active wne:val="1"/>
    <wne:hash wne:val="909562875"/>
  </wne:recipientData>
  <wne:recipientData>
    <wne:active wne:val="1"/>
    <wne:hash wne:val="1928007119"/>
  </wne:recipientData>
  <wne:recipientData>
    <wne:active wne:val="1"/>
    <wne:hash wne:val="-129142158"/>
  </wne:recipientData>
  <wne:recipientData>
    <wne:active wne:val="1"/>
    <wne:hash wne:val="-1753998864"/>
  </wne:recipientData>
  <wne:recipientData>
    <wne:active wne:val="1"/>
    <wne:hash wne:val="175388766"/>
  </wne:recipientData>
  <wne:recipientData>
    <wne:active wne:val="1"/>
    <wne:hash wne:val="1608187985"/>
  </wne:recipientData>
  <wne:recipientData>
    <wne:active wne:val="1"/>
    <wne:hash wne:val="1338377901"/>
  </wne:recipientData>
  <wne:recipientData>
    <wne:active wne:val="1"/>
    <wne:hash wne:val="-2006365084"/>
  </wne:recipientData>
  <wne:recipientData>
    <wne:active wne:val="1"/>
    <wne:hash wne:val="-1881442317"/>
  </wne:recipientData>
  <wne:recipientData>
    <wne:active wne:val="1"/>
    <wne:hash wne:val="-762077320"/>
  </wne:recipientData>
  <wne:recipientData>
    <wne:active wne:val="1"/>
    <wne:hash wne:val="-1070184283"/>
  </wne:recipientData>
  <wne:recipientData>
    <wne:active wne:val="1"/>
    <wne:hash wne:val="-58319429"/>
  </wne:recipientData>
  <wne:recipientData>
    <wne:active wne:val="1"/>
    <wne:hash wne:val="-1383413405"/>
  </wne:recipientData>
  <wne:recipientData>
    <wne:active wne:val="1"/>
    <wne:hash wne:val="1000408102"/>
  </wne:recipientData>
  <wne:recipientData>
    <wne:active wne:val="1"/>
    <wne:hash wne:val="1487548189"/>
  </wne:recipientData>
  <wne:recipientData>
    <wne:active wne:val="1"/>
    <wne:hash wne:val="-115602354"/>
  </wne:recipientData>
  <wne:recipientData>
    <wne:active wne:val="1"/>
    <wne:hash wne:val="588738988"/>
  </wne:recipientData>
  <wne:recipientData>
    <wne:active wne:val="1"/>
    <wne:hash wne:val="-926370985"/>
  </wne:recipientData>
  <wne:recipientData>
    <wne:active wne:val="1"/>
    <wne:hash wne:val="-1997563931"/>
  </wne:recipientData>
  <wne:recipientData>
    <wne:active wne:val="1"/>
    <wne:hash wne:val="1062860931"/>
  </wne:recipientData>
  <wne:recipientData>
    <wne:active wne:val="1"/>
    <wne:hash wne:val="647402601"/>
  </wne:recipientData>
  <wne:recipientData>
    <wne:active wne:val="1"/>
    <wne:hash wne:val="-1505848429"/>
  </wne:recipientData>
  <wne:recipientData>
    <wne:active wne:val="1"/>
    <wne:hash wne:val="1736172513"/>
  </wne:recipientData>
  <wne:recipientData>
    <wne:active wne:val="1"/>
    <wne:hash wne:val="-1796978088"/>
  </wne:recipientData>
  <wne:recipientData>
    <wne:active wne:val="1"/>
    <wne:hash wne:val="-1354205442"/>
  </wne:recipientData>
  <wne:recipientData>
    <wne:active wne:val="1"/>
    <wne:hash wne:val="-797322459"/>
  </wne:recipientData>
  <wne:recipientData>
    <wne:active wne:val="1"/>
    <wne:hash wne:val="2095506171"/>
  </wne:recipientData>
  <wne:recipientData>
    <wne:active wne:val="1"/>
    <wne:hash wne:val="-872356101"/>
  </wne:recipientData>
  <wne:recipientData>
    <wne:active wne:val="1"/>
    <wne:hash wne:val="-532226572"/>
  </wne:recipientData>
  <wne:recipientData>
    <wne:active wne:val="1"/>
    <wne:hash wne:val="1648525590"/>
  </wne:recipientData>
  <wne:recipientData>
    <wne:active wne:val="1"/>
    <wne:hash wne:val="-1629315576"/>
  </wne:recipientData>
  <wne:recipientData>
    <wne:active wne:val="1"/>
    <wne:hash wne:val="1946543011"/>
  </wne:recipientData>
  <wne:recipientData>
    <wne:active wne:val="1"/>
    <wne:hash wne:val="-2104019379"/>
  </wne:recipientData>
  <wne:recipientData>
    <wne:active wne:val="1"/>
    <wne:hash wne:val="1229735217"/>
  </wne:recipientData>
  <wne:recipientData>
    <wne:active wne:val="1"/>
    <wne:hash wne:val="1923293409"/>
  </wne:recipientData>
  <wne:recipientData>
    <wne:active wne:val="1"/>
    <wne:hash wne:val="193473203"/>
  </wne:recipientData>
  <wne:recipientData>
    <wne:active wne:val="1"/>
    <wne:hash wne:val="1453317390"/>
  </wne:recipientData>
  <wne:recipientData>
    <wne:active wne:val="1"/>
    <wne:hash wne:val="861664796"/>
  </wne:recipientData>
  <wne:recipientData>
    <wne:active wne:val="1"/>
    <wne:hash wne:val="1200139562"/>
  </wne:recipientData>
  <wne:recipientData>
    <wne:active wne:val="1"/>
    <wne:hash wne:val="-626484593"/>
  </wne:recipientData>
  <wne:recipientData>
    <wne:active wne:val="1"/>
    <wne:hash wne:val="1362040095"/>
  </wne:recipientData>
  <wne:recipientData>
    <wne:active wne:val="1"/>
    <wne:hash wne:val="-1288699977"/>
  </wne:recipientData>
  <wne:recipientData>
    <wne:active wne:val="1"/>
    <wne:hash wne:val="1941160538"/>
  </wne:recipientData>
  <wne:recipientData>
    <wne:active wne:val="1"/>
    <wne:hash wne:val="-1621850553"/>
  </wne:recipientData>
  <wne:recipientData>
    <wne:active wne:val="1"/>
    <wne:hash wne:val="-2085537044"/>
  </wne:recipientData>
  <wne:recipientData>
    <wne:active wne:val="1"/>
    <wne:hash wne:val="2126586689"/>
  </wne:recipientData>
  <wne:recipientData>
    <wne:active wne:val="1"/>
    <wne:hash wne:val="-1810417638"/>
  </wne:recipientData>
  <wne:recipientData>
    <wne:active wne:val="1"/>
    <wne:hash wne:val="1603844783"/>
  </wne:recipientData>
  <wne:recipientData>
    <wne:active wne:val="1"/>
    <wne:hash wne:val="2072699023"/>
  </wne:recipientData>
  <wne:recipientData>
    <wne:active wne:val="1"/>
    <wne:hash wne:val="-893338357"/>
  </wne:recipientData>
  <wne:recipientData>
    <wne:active wne:val="1"/>
    <wne:hash wne:val="-349108237"/>
  </wne:recipientData>
  <wne:recipientData>
    <wne:active wne:val="1"/>
    <wne:hash wne:val="-371013419"/>
  </wne:recipientData>
  <wne:recipientData>
    <wne:active wne:val="1"/>
    <wne:hash wne:val="1723508448"/>
  </wne:recipientData>
  <wne:recipientData>
    <wne:active wne:val="1"/>
    <wne:hash wne:val="1423416612"/>
  </wne:recipientData>
  <wne:recipientData>
    <wne:active wne:val="1"/>
    <wne:hash wne:val="-133827352"/>
  </wne:recipientData>
  <wne:recipientData>
    <wne:active wne:val="1"/>
    <wne:hash wne:val="1965396887"/>
  </wne:recipientData>
  <wne:recipientData>
    <wne:active wne:val="1"/>
    <wne:hash wne:val="-822420415"/>
  </wne:recipientData>
  <wne:recipientData>
    <wne:active wne:val="1"/>
    <wne:hash wne:val="745841549"/>
  </wne:recipientData>
  <wne:recipientData>
    <wne:active wne:val="1"/>
    <wne:hash wne:val="82309549"/>
  </wne:recipientData>
  <wne:recipientData>
    <wne:active wne:val="1"/>
    <wne:hash wne:val="385534394"/>
  </wne:recipientData>
  <wne:recipientData>
    <wne:active wne:val="1"/>
    <wne:hash wne:val="2083618891"/>
  </wne:recipientData>
  <wne:recipientData>
    <wne:active wne:val="1"/>
    <wne:hash wne:val="-620601985"/>
  </wne:recipientData>
  <wne:recipientData>
    <wne:active wne:val="1"/>
    <wne:hash wne:val="1954466849"/>
  </wne:recipientData>
  <wne:recipientData>
    <wne:active wne:val="1"/>
    <wne:hash wne:val="-154954756"/>
  </wne:recipientData>
  <wne:recipientData>
    <wne:active wne:val="1"/>
    <wne:hash wne:val="1019574581"/>
  </wne:recipientData>
  <wne:recipientData>
    <wne:active wne:val="1"/>
    <wne:hash wne:val="1108665416"/>
  </wne:recipientData>
  <wne:recipientData>
    <wne:active wne:val="1"/>
    <wne:hash wne:val="1261070001"/>
  </wne:recipientData>
  <wne:recipientData>
    <wne:active wne:val="1"/>
    <wne:hash wne:val="-1444856166"/>
  </wne:recipientData>
  <wne:recipientData>
    <wne:active wne:val="1"/>
    <wne:hash wne:val="-1291854927"/>
  </wne:recipientData>
  <wne:recipientData>
    <wne:active wne:val="1"/>
    <wne:hash wne:val="1046495336"/>
  </wne:recipientData>
  <wne:recipientData>
    <wne:active wne:val="1"/>
    <wne:hash wne:val="68340166"/>
  </wne:recipientData>
  <wne:recipientData>
    <wne:active wne:val="1"/>
    <wne:hash wne:val="859998800"/>
  </wne:recipientData>
  <wne:recipientData>
    <wne:active wne:val="1"/>
    <wne:hash wne:val="1218745301"/>
  </wne:recipientData>
  <wne:recipientData>
    <wne:active wne:val="1"/>
    <wne:hash wne:val="538910861"/>
  </wne:recipientData>
  <wne:recipientData>
    <wne:active wne:val="1"/>
    <wne:hash wne:val="-1479881465"/>
  </wne:recipientData>
  <wne:recipientData>
    <wne:active wne:val="1"/>
    <wne:hash wne:val="1635772751"/>
  </wne:recipientData>
  <wne:recipientData>
    <wne:active wne:val="1"/>
    <wne:hash wne:val="1222861711"/>
  </wne:recipientData>
  <wne:recipientData>
    <wne:active wne:val="1"/>
    <wne:hash wne:val="1819589389"/>
  </wne:recipientData>
  <wne:recipientData>
    <wne:active wne:val="1"/>
    <wne:hash wne:val="782360066"/>
  </wne:recipientData>
  <wne:recipientData>
    <wne:active wne:val="1"/>
    <wne:hash wne:val="1642051809"/>
  </wne:recipientData>
  <wne:recipientData>
    <wne:active wne:val="1"/>
    <wne:hash wne:val="-625727701"/>
  </wne:recipientData>
  <wne:recipientData>
    <wne:active wne:val="1"/>
    <wne:hash wne:val="-968787590"/>
  </wne:recipientData>
  <wne:recipientData>
    <wne:active wne:val="1"/>
    <wne:hash wne:val="-1117713032"/>
  </wne:recipientData>
  <wne:recipientData>
    <wne:active wne:val="1"/>
    <wne:hash wne:val="95749461"/>
  </wne:recipientData>
  <wne:recipientData>
    <wne:active wne:val="1"/>
    <wne:hash wne:val="415313680"/>
  </wne:recipientData>
  <wne:recipientData>
    <wne:active wne:val="1"/>
    <wne:hash wne:val="910598926"/>
  </wne:recipientData>
  <wne:recipientData>
    <wne:active wne:val="1"/>
    <wne:hash wne:val="1526382035"/>
  </wne:recipientData>
  <wne:recipientData>
    <wne:active wne:val="1"/>
    <wne:hash wne:val="1808204802"/>
  </wne:recipientData>
  <wne:recipientData>
    <wne:active wne:val="1"/>
    <wne:hash wne:val="828820226"/>
  </wne:recipientData>
  <wne:recipientData>
    <wne:active wne:val="1"/>
    <wne:hash wne:val="1182499154"/>
  </wne:recipientData>
  <wne:recipientData>
    <wne:active wne:val="1"/>
    <wne:hash wne:val="-179204136"/>
  </wne:recipientData>
  <wne:recipientData>
    <wne:active wne:val="1"/>
    <wne:hash wne:val="-1185950266"/>
  </wne:recipientData>
  <wne:recipientData>
    <wne:active wne:val="1"/>
    <wne:hash wne:val="-242068773"/>
  </wne:recipientData>
  <wne:recipientData>
    <wne:active wne:val="1"/>
    <wne:hash wne:val="1179278786"/>
  </wne:recipientData>
  <wne:recipientData>
    <wne:active wne:val="1"/>
    <wne:hash wne:val="2106569601"/>
  </wne:recipientData>
  <wne:recipientData>
    <wne:active wne:val="1"/>
    <wne:hash wne:val="-569985973"/>
  </wne:recipientData>
  <wne:recipientData>
    <wne:active wne:val="1"/>
    <wne:hash wne:val="220020680"/>
  </wne:recipientData>
  <wne:recipientData>
    <wne:active wne:val="1"/>
    <wne:hash wne:val="-1821282712"/>
  </wne:recipientData>
  <wne:recipientData>
    <wne:active wne:val="1"/>
    <wne:hash wne:val="1084669034"/>
  </wne:recipientData>
  <wne:recipientData>
    <wne:active wne:val="1"/>
    <wne:hash wne:val="485300464"/>
  </wne:recipientData>
  <wne:recipientData>
    <wne:active wne:val="1"/>
    <wne:hash wne:val="1242760150"/>
  </wne:recipientData>
  <wne:recipientData>
    <wne:active wne:val="1"/>
    <wne:hash wne:val="570968920"/>
  </wne:recipientData>
  <wne:recipientData>
    <wne:active wne:val="1"/>
    <wne:hash wne:val="1515853576"/>
  </wne:recipientData>
  <wne:recipientData>
    <wne:active wne:val="1"/>
    <wne:hash wne:val="806233107"/>
  </wne:recipientData>
  <wne:recipientData>
    <wne:active wne:val="1"/>
    <wne:hash wne:val="797973867"/>
  </wne:recipientData>
  <wne:recipientData>
    <wne:active wne:val="1"/>
    <wne:hash wne:val="1904896892"/>
  </wne:recipientData>
  <wne:recipientData>
    <wne:active wne:val="1"/>
    <wne:hash wne:val="1680525518"/>
  </wne:recipientData>
  <wne:recipientData>
    <wne:active wne:val="1"/>
    <wne:hash wne:val="-1898586070"/>
  </wne:recipientData>
  <wne:recipientData>
    <wne:active wne:val="1"/>
    <wne:hash wne:val="-1158290961"/>
  </wne:recipientData>
  <wne:recipientData>
    <wne:active wne:val="1"/>
    <wne:hash wne:val="-1590284172"/>
  </wne:recipientData>
  <wne:recipientData>
    <wne:active wne:val="1"/>
    <wne:hash wne:val="-1835930656"/>
  </wne:recipientData>
  <wne:recipientData>
    <wne:active wne:val="1"/>
    <wne:hash wne:val="1551930424"/>
  </wne:recipientData>
  <wne:recipientData>
    <wne:active wne:val="1"/>
    <wne:hash wne:val="1252422765"/>
  </wne:recipientData>
  <wne:recipientData>
    <wne:active wne:val="1"/>
    <wne:hash wne:val="-1660985268"/>
  </wne:recipientData>
  <wne:recipientData>
    <wne:active wne:val="1"/>
    <wne:hash wne:val="696299628"/>
  </wne:recipientData>
  <wne:recipientData>
    <wne:active wne:val="1"/>
    <wne:hash wne:val="783206021"/>
  </wne:recipientData>
  <wne:recipientData>
    <wne:active wne:val="1"/>
    <wne:hash wne:val="-2098011468"/>
  </wne:recipientData>
  <wne:recipientData>
    <wne:active wne:val="1"/>
    <wne:hash wne:val="1179936294"/>
  </wne:recipientData>
  <wne:recipientData>
    <wne:active wne:val="1"/>
    <wne:hash wne:val="1921150892"/>
  </wne:recipientData>
  <wne:recipientData>
    <wne:active wne:val="1"/>
    <wne:hash wne:val="91397440"/>
  </wne:recipientData>
  <wne:recipientData>
    <wne:active wne:val="1"/>
    <wne:hash wne:val="-1862363507"/>
  </wne:recipientData>
  <wne:recipientData>
    <wne:active wne:val="1"/>
    <wne:hash wne:val="1510214081"/>
  </wne:recipientData>
  <wne:recipientData>
    <wne:active wne:val="1"/>
    <wne:hash wne:val="474193742"/>
  </wne:recipientData>
  <wne:recipientData>
    <wne:active wne:val="1"/>
    <wne:hash wne:val="1039833918"/>
  </wne:recipientData>
  <wne:recipientData>
    <wne:active wne:val="1"/>
    <wne:hash wne:val="-1233831591"/>
  </wne:recipientData>
  <wne:recipientData>
    <wne:active wne:val="1"/>
    <wne:hash wne:val="-394838477"/>
  </wne:recipientData>
  <wne:recipientData>
    <wne:active wne:val="1"/>
    <wne:hash wne:val="943512433"/>
  </wne:recipientData>
  <wne:recipientData>
    <wne:active wne:val="1"/>
    <wne:hash wne:val="-1060426364"/>
  </wne:recipientData>
  <wne:recipientData>
    <wne:active wne:val="1"/>
    <wne:hash wne:val="-2110001435"/>
  </wne:recipientData>
  <wne:recipientData>
    <wne:active wne:val="1"/>
    <wne:hash wne:val="744355216"/>
  </wne:recipientData>
  <wne:recipientData>
    <wne:active wne:val="1"/>
    <wne:hash wne:val="-630760389"/>
  </wne:recipientData>
  <wne:recipientData>
    <wne:active wne:val="1"/>
    <wne:hash wne:val="54058956"/>
  </wne:recipientData>
  <wne:recipientData>
    <wne:active wne:val="1"/>
    <wne:hash wne:val="2059513661"/>
  </wne:recipientData>
  <wne:recipientData>
    <wne:active wne:val="1"/>
    <wne:hash wne:val="-776106813"/>
  </wne:recipientData>
  <wne:recipientData>
    <wne:active wne:val="1"/>
    <wne:hash wne:val="-790909477"/>
  </wne:recipientData>
  <wne:recipientData>
    <wne:active wne:val="1"/>
    <wne:hash wne:val="1629440539"/>
  </wne:recipientData>
  <wne:recipientData>
    <wne:active wne:val="1"/>
    <wne:hash wne:val="-1274554203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Jet.OLEDB.4.0;Password=&quot;&quot;;User ID=Admin;Data Source=D:\Arbeit\Matching RKI 2007\Serienbrief an GA\sbm_DISTINCT_GÄ.xls;Mode=Read;Extended Properties=&quot;HDR=YES;IMEX=1;&quot;;Jet OLEDB:System database=&quot;&quot;;Jet OLEDB:Registry Path=&quot;&quot;;Jet OLEDB:Database Password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"/>
    <w:query w:val="SELECT * FROM `sbm_DISTINCT_GÄ` "/>
    <w:activeRecord w:val="62"/>
    <w:odso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type w:val="dbColumn"/>
        <w:name w:val="Ort"/>
        <w:mappedName w:val="Ort"/>
        <w:column w:val="5"/>
        <w:lid w:val="de-DE"/>
      </w:fieldMapData>
      <w:fieldMapData>
        <w:type w:val="dbColumn"/>
        <w:name w:val="Ort"/>
        <w:mappedName w:val="Bundesland/Kanton"/>
        <w:column w:val="5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fieldMapData>
        <w:column w:val="0"/>
        <w:lid w:val="de-DE"/>
      </w:fieldMapData>
      <w:recipientData r:id="rId2"/>
    </w:odso>
  </w:mailMerge>
  <w:defaultTabStop w:val="708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078">
      <o:colormenu v:ext="edit" fillcolor="none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14A1"/>
    <w:rsid w:val="00002D34"/>
    <w:rsid w:val="00004588"/>
    <w:rsid w:val="00013FA2"/>
    <w:rsid w:val="0001441E"/>
    <w:rsid w:val="00025431"/>
    <w:rsid w:val="00026AF1"/>
    <w:rsid w:val="00031C95"/>
    <w:rsid w:val="00032AF7"/>
    <w:rsid w:val="000364FD"/>
    <w:rsid w:val="00052025"/>
    <w:rsid w:val="000555E0"/>
    <w:rsid w:val="00064D60"/>
    <w:rsid w:val="00067D16"/>
    <w:rsid w:val="00080F55"/>
    <w:rsid w:val="00084A63"/>
    <w:rsid w:val="000908E1"/>
    <w:rsid w:val="00097786"/>
    <w:rsid w:val="000A3453"/>
    <w:rsid w:val="000A492C"/>
    <w:rsid w:val="000A5D8D"/>
    <w:rsid w:val="000B4A7E"/>
    <w:rsid w:val="000B556C"/>
    <w:rsid w:val="000B6F6F"/>
    <w:rsid w:val="000D0B63"/>
    <w:rsid w:val="000E18DF"/>
    <w:rsid w:val="000E1EBE"/>
    <w:rsid w:val="000F3A49"/>
    <w:rsid w:val="001037E5"/>
    <w:rsid w:val="001074F2"/>
    <w:rsid w:val="0011012B"/>
    <w:rsid w:val="00114422"/>
    <w:rsid w:val="0011575C"/>
    <w:rsid w:val="001160F0"/>
    <w:rsid w:val="001237D9"/>
    <w:rsid w:val="0012385C"/>
    <w:rsid w:val="00127EC6"/>
    <w:rsid w:val="00146A2A"/>
    <w:rsid w:val="00147330"/>
    <w:rsid w:val="00163A2C"/>
    <w:rsid w:val="001665BA"/>
    <w:rsid w:val="001665F8"/>
    <w:rsid w:val="001806FA"/>
    <w:rsid w:val="00181D3D"/>
    <w:rsid w:val="00183162"/>
    <w:rsid w:val="00187867"/>
    <w:rsid w:val="0018793C"/>
    <w:rsid w:val="00194A1E"/>
    <w:rsid w:val="001964A7"/>
    <w:rsid w:val="001A2F95"/>
    <w:rsid w:val="001A3111"/>
    <w:rsid w:val="001A4D1B"/>
    <w:rsid w:val="001A52C2"/>
    <w:rsid w:val="001B7CF6"/>
    <w:rsid w:val="001C4606"/>
    <w:rsid w:val="001D2B5A"/>
    <w:rsid w:val="001D2C3E"/>
    <w:rsid w:val="001D7C7E"/>
    <w:rsid w:val="001E11A4"/>
    <w:rsid w:val="001E3D87"/>
    <w:rsid w:val="001E704E"/>
    <w:rsid w:val="00201F38"/>
    <w:rsid w:val="002101C7"/>
    <w:rsid w:val="002205BE"/>
    <w:rsid w:val="002266A7"/>
    <w:rsid w:val="00236F74"/>
    <w:rsid w:val="0024383B"/>
    <w:rsid w:val="002506F0"/>
    <w:rsid w:val="00260EA8"/>
    <w:rsid w:val="00265501"/>
    <w:rsid w:val="00284502"/>
    <w:rsid w:val="0029469A"/>
    <w:rsid w:val="00295643"/>
    <w:rsid w:val="002B21C8"/>
    <w:rsid w:val="002C2B31"/>
    <w:rsid w:val="002E4530"/>
    <w:rsid w:val="002E54BE"/>
    <w:rsid w:val="00312A5E"/>
    <w:rsid w:val="00312D16"/>
    <w:rsid w:val="0031641B"/>
    <w:rsid w:val="003175AE"/>
    <w:rsid w:val="00326C61"/>
    <w:rsid w:val="00356840"/>
    <w:rsid w:val="00357F12"/>
    <w:rsid w:val="0036057A"/>
    <w:rsid w:val="003855EA"/>
    <w:rsid w:val="00385785"/>
    <w:rsid w:val="00393785"/>
    <w:rsid w:val="003961C7"/>
    <w:rsid w:val="00397932"/>
    <w:rsid w:val="003A1691"/>
    <w:rsid w:val="003C4D71"/>
    <w:rsid w:val="003C6AE3"/>
    <w:rsid w:val="003C6E28"/>
    <w:rsid w:val="003D0285"/>
    <w:rsid w:val="003D5FAC"/>
    <w:rsid w:val="003E56AD"/>
    <w:rsid w:val="003F5079"/>
    <w:rsid w:val="003F5BFB"/>
    <w:rsid w:val="00415180"/>
    <w:rsid w:val="0041712C"/>
    <w:rsid w:val="00420961"/>
    <w:rsid w:val="00421A3F"/>
    <w:rsid w:val="00422114"/>
    <w:rsid w:val="00426342"/>
    <w:rsid w:val="004369C7"/>
    <w:rsid w:val="00443CAE"/>
    <w:rsid w:val="004455BC"/>
    <w:rsid w:val="00456949"/>
    <w:rsid w:val="00463488"/>
    <w:rsid w:val="00471453"/>
    <w:rsid w:val="00476353"/>
    <w:rsid w:val="004775EE"/>
    <w:rsid w:val="00480AC0"/>
    <w:rsid w:val="00485019"/>
    <w:rsid w:val="004853F0"/>
    <w:rsid w:val="00491323"/>
    <w:rsid w:val="004959C0"/>
    <w:rsid w:val="00495E8B"/>
    <w:rsid w:val="004A11CE"/>
    <w:rsid w:val="004A2014"/>
    <w:rsid w:val="004A21CB"/>
    <w:rsid w:val="004A2716"/>
    <w:rsid w:val="004B4630"/>
    <w:rsid w:val="004B532A"/>
    <w:rsid w:val="004B78C1"/>
    <w:rsid w:val="004C3FF8"/>
    <w:rsid w:val="004D6D15"/>
    <w:rsid w:val="004E3DF3"/>
    <w:rsid w:val="004E5963"/>
    <w:rsid w:val="004F2FFB"/>
    <w:rsid w:val="00500CB2"/>
    <w:rsid w:val="0050378F"/>
    <w:rsid w:val="00523FBC"/>
    <w:rsid w:val="00525DEE"/>
    <w:rsid w:val="00536315"/>
    <w:rsid w:val="005473B2"/>
    <w:rsid w:val="0055325D"/>
    <w:rsid w:val="00555B7A"/>
    <w:rsid w:val="00555E8D"/>
    <w:rsid w:val="0056352D"/>
    <w:rsid w:val="00574AE5"/>
    <w:rsid w:val="0057578B"/>
    <w:rsid w:val="0057631A"/>
    <w:rsid w:val="00577449"/>
    <w:rsid w:val="0058053B"/>
    <w:rsid w:val="0058194F"/>
    <w:rsid w:val="00595188"/>
    <w:rsid w:val="005A0044"/>
    <w:rsid w:val="005B0C11"/>
    <w:rsid w:val="005B176D"/>
    <w:rsid w:val="005B4BBD"/>
    <w:rsid w:val="005B7A97"/>
    <w:rsid w:val="005B7E06"/>
    <w:rsid w:val="005D15BE"/>
    <w:rsid w:val="0060062A"/>
    <w:rsid w:val="00604446"/>
    <w:rsid w:val="0062240F"/>
    <w:rsid w:val="0062567B"/>
    <w:rsid w:val="00626F35"/>
    <w:rsid w:val="00632755"/>
    <w:rsid w:val="0063324C"/>
    <w:rsid w:val="00642C4E"/>
    <w:rsid w:val="00643ECC"/>
    <w:rsid w:val="006443BA"/>
    <w:rsid w:val="0064498D"/>
    <w:rsid w:val="006474D9"/>
    <w:rsid w:val="006505E8"/>
    <w:rsid w:val="00650D21"/>
    <w:rsid w:val="00661F4E"/>
    <w:rsid w:val="00671F53"/>
    <w:rsid w:val="00684DF4"/>
    <w:rsid w:val="00686C16"/>
    <w:rsid w:val="00693020"/>
    <w:rsid w:val="006939B2"/>
    <w:rsid w:val="006952A7"/>
    <w:rsid w:val="006A10D9"/>
    <w:rsid w:val="006B2380"/>
    <w:rsid w:val="006C1825"/>
    <w:rsid w:val="006C2E71"/>
    <w:rsid w:val="006D1E56"/>
    <w:rsid w:val="006D26C9"/>
    <w:rsid w:val="006E1610"/>
    <w:rsid w:val="006E2008"/>
    <w:rsid w:val="006E2CCA"/>
    <w:rsid w:val="006F101C"/>
    <w:rsid w:val="006F5162"/>
    <w:rsid w:val="006F6072"/>
    <w:rsid w:val="00701568"/>
    <w:rsid w:val="007104BC"/>
    <w:rsid w:val="0071400B"/>
    <w:rsid w:val="0072368F"/>
    <w:rsid w:val="00740A29"/>
    <w:rsid w:val="00745278"/>
    <w:rsid w:val="007508A1"/>
    <w:rsid w:val="0078044B"/>
    <w:rsid w:val="007862E4"/>
    <w:rsid w:val="00794050"/>
    <w:rsid w:val="00796204"/>
    <w:rsid w:val="007B05CD"/>
    <w:rsid w:val="007B3B58"/>
    <w:rsid w:val="007C49DB"/>
    <w:rsid w:val="007C67FE"/>
    <w:rsid w:val="007D1B07"/>
    <w:rsid w:val="007D5E89"/>
    <w:rsid w:val="007E7AD7"/>
    <w:rsid w:val="007F0DBC"/>
    <w:rsid w:val="007F2E5D"/>
    <w:rsid w:val="0080707E"/>
    <w:rsid w:val="00816A02"/>
    <w:rsid w:val="00822C37"/>
    <w:rsid w:val="008245A2"/>
    <w:rsid w:val="00824640"/>
    <w:rsid w:val="008272C5"/>
    <w:rsid w:val="0083466D"/>
    <w:rsid w:val="0083666F"/>
    <w:rsid w:val="00836FE8"/>
    <w:rsid w:val="00840CEF"/>
    <w:rsid w:val="00847F17"/>
    <w:rsid w:val="00873F66"/>
    <w:rsid w:val="00874337"/>
    <w:rsid w:val="00881E6F"/>
    <w:rsid w:val="00882040"/>
    <w:rsid w:val="00894A1B"/>
    <w:rsid w:val="00896188"/>
    <w:rsid w:val="008A4304"/>
    <w:rsid w:val="008A6535"/>
    <w:rsid w:val="008A7FAB"/>
    <w:rsid w:val="008B7E96"/>
    <w:rsid w:val="008D3559"/>
    <w:rsid w:val="008E2AF4"/>
    <w:rsid w:val="008E52CA"/>
    <w:rsid w:val="008F1AF5"/>
    <w:rsid w:val="009034EB"/>
    <w:rsid w:val="009047BA"/>
    <w:rsid w:val="0090660F"/>
    <w:rsid w:val="00911449"/>
    <w:rsid w:val="00921B94"/>
    <w:rsid w:val="00922669"/>
    <w:rsid w:val="00924B59"/>
    <w:rsid w:val="00937343"/>
    <w:rsid w:val="00941954"/>
    <w:rsid w:val="00944730"/>
    <w:rsid w:val="009571C5"/>
    <w:rsid w:val="00957615"/>
    <w:rsid w:val="00962072"/>
    <w:rsid w:val="00966F36"/>
    <w:rsid w:val="00974193"/>
    <w:rsid w:val="009848FC"/>
    <w:rsid w:val="0098746C"/>
    <w:rsid w:val="00991263"/>
    <w:rsid w:val="00993AE8"/>
    <w:rsid w:val="009A0D55"/>
    <w:rsid w:val="009A3FEF"/>
    <w:rsid w:val="009A6837"/>
    <w:rsid w:val="009A6FCA"/>
    <w:rsid w:val="009A7230"/>
    <w:rsid w:val="009C485F"/>
    <w:rsid w:val="009C77DD"/>
    <w:rsid w:val="009E0974"/>
    <w:rsid w:val="009E46CF"/>
    <w:rsid w:val="009E6422"/>
    <w:rsid w:val="009F12E6"/>
    <w:rsid w:val="009F4129"/>
    <w:rsid w:val="00A05255"/>
    <w:rsid w:val="00A06C36"/>
    <w:rsid w:val="00A11E2E"/>
    <w:rsid w:val="00A150C8"/>
    <w:rsid w:val="00A20A67"/>
    <w:rsid w:val="00A26A5F"/>
    <w:rsid w:val="00A27C22"/>
    <w:rsid w:val="00A33507"/>
    <w:rsid w:val="00A35FB9"/>
    <w:rsid w:val="00A36FF9"/>
    <w:rsid w:val="00A41A08"/>
    <w:rsid w:val="00A77BB0"/>
    <w:rsid w:val="00A83D7D"/>
    <w:rsid w:val="00A91D1E"/>
    <w:rsid w:val="00A945CA"/>
    <w:rsid w:val="00AA2BCB"/>
    <w:rsid w:val="00AB63BD"/>
    <w:rsid w:val="00AC0E90"/>
    <w:rsid w:val="00AC118E"/>
    <w:rsid w:val="00AC14A1"/>
    <w:rsid w:val="00AD20BE"/>
    <w:rsid w:val="00AD31EA"/>
    <w:rsid w:val="00AD71CD"/>
    <w:rsid w:val="00AE35A1"/>
    <w:rsid w:val="00AE4E24"/>
    <w:rsid w:val="00AF443B"/>
    <w:rsid w:val="00AF5F1D"/>
    <w:rsid w:val="00B03C1F"/>
    <w:rsid w:val="00B04B1F"/>
    <w:rsid w:val="00B06D07"/>
    <w:rsid w:val="00B076E2"/>
    <w:rsid w:val="00B11EC7"/>
    <w:rsid w:val="00B2333C"/>
    <w:rsid w:val="00B2421D"/>
    <w:rsid w:val="00B337A1"/>
    <w:rsid w:val="00B35263"/>
    <w:rsid w:val="00B46D61"/>
    <w:rsid w:val="00B4790D"/>
    <w:rsid w:val="00B514D0"/>
    <w:rsid w:val="00B544B8"/>
    <w:rsid w:val="00B56222"/>
    <w:rsid w:val="00B6024E"/>
    <w:rsid w:val="00B7192C"/>
    <w:rsid w:val="00B742F6"/>
    <w:rsid w:val="00B75FD9"/>
    <w:rsid w:val="00B7754A"/>
    <w:rsid w:val="00B84F6E"/>
    <w:rsid w:val="00B95650"/>
    <w:rsid w:val="00B96CB2"/>
    <w:rsid w:val="00BA248C"/>
    <w:rsid w:val="00BA4624"/>
    <w:rsid w:val="00BA6847"/>
    <w:rsid w:val="00BB5485"/>
    <w:rsid w:val="00BC19AD"/>
    <w:rsid w:val="00BC2820"/>
    <w:rsid w:val="00BC2BA7"/>
    <w:rsid w:val="00BC475B"/>
    <w:rsid w:val="00BD11E8"/>
    <w:rsid w:val="00BD418D"/>
    <w:rsid w:val="00BE21A9"/>
    <w:rsid w:val="00BE27BC"/>
    <w:rsid w:val="00C00D4C"/>
    <w:rsid w:val="00C00FFD"/>
    <w:rsid w:val="00C03CE5"/>
    <w:rsid w:val="00C062F9"/>
    <w:rsid w:val="00C075B2"/>
    <w:rsid w:val="00C0760C"/>
    <w:rsid w:val="00C07D41"/>
    <w:rsid w:val="00C12C67"/>
    <w:rsid w:val="00C26F84"/>
    <w:rsid w:val="00C33156"/>
    <w:rsid w:val="00C37576"/>
    <w:rsid w:val="00C474DD"/>
    <w:rsid w:val="00C50606"/>
    <w:rsid w:val="00C610A3"/>
    <w:rsid w:val="00C6649B"/>
    <w:rsid w:val="00C710D6"/>
    <w:rsid w:val="00C71EDF"/>
    <w:rsid w:val="00C7364D"/>
    <w:rsid w:val="00C74B69"/>
    <w:rsid w:val="00C819C2"/>
    <w:rsid w:val="00C82AAD"/>
    <w:rsid w:val="00C8328B"/>
    <w:rsid w:val="00C92006"/>
    <w:rsid w:val="00CA1CD5"/>
    <w:rsid w:val="00CB0FA0"/>
    <w:rsid w:val="00CB14A6"/>
    <w:rsid w:val="00CB5E10"/>
    <w:rsid w:val="00CB7758"/>
    <w:rsid w:val="00CC14B8"/>
    <w:rsid w:val="00CC3DEF"/>
    <w:rsid w:val="00CC56DB"/>
    <w:rsid w:val="00CD0C5C"/>
    <w:rsid w:val="00CD18AD"/>
    <w:rsid w:val="00CD3A11"/>
    <w:rsid w:val="00CE5CA3"/>
    <w:rsid w:val="00CE75EA"/>
    <w:rsid w:val="00CF0EFD"/>
    <w:rsid w:val="00CF1C41"/>
    <w:rsid w:val="00CF3A68"/>
    <w:rsid w:val="00CF6621"/>
    <w:rsid w:val="00D00C85"/>
    <w:rsid w:val="00D05754"/>
    <w:rsid w:val="00D07D34"/>
    <w:rsid w:val="00D10BFB"/>
    <w:rsid w:val="00D20AFD"/>
    <w:rsid w:val="00D22217"/>
    <w:rsid w:val="00D23486"/>
    <w:rsid w:val="00D241AE"/>
    <w:rsid w:val="00D25E34"/>
    <w:rsid w:val="00D32F97"/>
    <w:rsid w:val="00D357F1"/>
    <w:rsid w:val="00D45CEF"/>
    <w:rsid w:val="00D46F11"/>
    <w:rsid w:val="00D472C2"/>
    <w:rsid w:val="00D61F4A"/>
    <w:rsid w:val="00D6577B"/>
    <w:rsid w:val="00D66BD4"/>
    <w:rsid w:val="00D7430B"/>
    <w:rsid w:val="00D8683C"/>
    <w:rsid w:val="00D944AB"/>
    <w:rsid w:val="00D96E22"/>
    <w:rsid w:val="00DA2B48"/>
    <w:rsid w:val="00DA4375"/>
    <w:rsid w:val="00DB0416"/>
    <w:rsid w:val="00DB77E6"/>
    <w:rsid w:val="00DC3412"/>
    <w:rsid w:val="00DD0E2A"/>
    <w:rsid w:val="00DD2D09"/>
    <w:rsid w:val="00DD49A9"/>
    <w:rsid w:val="00DD5662"/>
    <w:rsid w:val="00DD5664"/>
    <w:rsid w:val="00DE0C44"/>
    <w:rsid w:val="00DE2318"/>
    <w:rsid w:val="00DF3254"/>
    <w:rsid w:val="00E00EC6"/>
    <w:rsid w:val="00E06A3C"/>
    <w:rsid w:val="00E11E30"/>
    <w:rsid w:val="00E21AEC"/>
    <w:rsid w:val="00E22A80"/>
    <w:rsid w:val="00E2774E"/>
    <w:rsid w:val="00E42DEA"/>
    <w:rsid w:val="00E46B26"/>
    <w:rsid w:val="00E53E0F"/>
    <w:rsid w:val="00E62540"/>
    <w:rsid w:val="00E77F02"/>
    <w:rsid w:val="00E821D9"/>
    <w:rsid w:val="00E9420E"/>
    <w:rsid w:val="00E97708"/>
    <w:rsid w:val="00EA0622"/>
    <w:rsid w:val="00EA076A"/>
    <w:rsid w:val="00EA1667"/>
    <w:rsid w:val="00EB140E"/>
    <w:rsid w:val="00EC1D87"/>
    <w:rsid w:val="00EC3390"/>
    <w:rsid w:val="00EC73BF"/>
    <w:rsid w:val="00ED28A2"/>
    <w:rsid w:val="00EE334D"/>
    <w:rsid w:val="00EE453A"/>
    <w:rsid w:val="00EE567D"/>
    <w:rsid w:val="00EE5AC6"/>
    <w:rsid w:val="00EF09A4"/>
    <w:rsid w:val="00EF2E84"/>
    <w:rsid w:val="00F059AF"/>
    <w:rsid w:val="00F07A81"/>
    <w:rsid w:val="00F12370"/>
    <w:rsid w:val="00F12828"/>
    <w:rsid w:val="00F141AE"/>
    <w:rsid w:val="00F16A1D"/>
    <w:rsid w:val="00F2288C"/>
    <w:rsid w:val="00F25D40"/>
    <w:rsid w:val="00F41174"/>
    <w:rsid w:val="00F42205"/>
    <w:rsid w:val="00F55C36"/>
    <w:rsid w:val="00F6615F"/>
    <w:rsid w:val="00F74CE0"/>
    <w:rsid w:val="00F74D81"/>
    <w:rsid w:val="00F76FBB"/>
    <w:rsid w:val="00F86CF6"/>
    <w:rsid w:val="00F9324F"/>
    <w:rsid w:val="00F96824"/>
    <w:rsid w:val="00F97AE3"/>
    <w:rsid w:val="00FD4037"/>
    <w:rsid w:val="00FD4968"/>
    <w:rsid w:val="00FE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78">
      <o:colormenu v:ext="edit" fillcolor="none" strokecolor="none"/>
    </o:shapedefaults>
    <o:shapelayout v:ext="edit">
      <o:idmap v:ext="edit" data="1"/>
    </o:shapelayout>
  </w:shapeDefaults>
  <w:decimalSymbol w:val=","/>
  <w:listSeparator w:val=";"/>
  <w14:docId w14:val="5DB12A57"/>
  <w15:docId w15:val="{CF11A550-F44F-4089-A96A-73CA28AFD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15BE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C0760C"/>
    <w:rPr>
      <w:sz w:val="24"/>
      <w:szCs w:val="24"/>
    </w:rPr>
  </w:style>
  <w:style w:type="character" w:customStyle="1" w:styleId="FuzeileZchn">
    <w:name w:val="Fußzeile Zchn"/>
    <w:basedOn w:val="Absatz-Standardschriftart"/>
    <w:link w:val="Fuzeile"/>
    <w:uiPriority w:val="99"/>
    <w:rsid w:val="00C075B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86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7</cp:revision>
  <cp:lastPrinted>2015-05-22T10:39:00Z</cp:lastPrinted>
  <dcterms:created xsi:type="dcterms:W3CDTF">2015-11-01T10:54:00Z</dcterms:created>
  <dcterms:modified xsi:type="dcterms:W3CDTF">2021-12-03T06:32:00Z</dcterms:modified>
</cp:coreProperties>
</file>