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FF2" w14:textId="550DC728" w:rsidR="00644979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2A274088" w14:textId="76820411" w:rsidR="00270250" w:rsidRPr="004659AD" w:rsidRDefault="00270250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</w:t>
      </w:r>
      <w:r>
        <w:rPr>
          <w:rFonts w:ascii="Arial" w:hAnsi="Arial" w:cs="Arial"/>
        </w:rPr>
        <w:t>Department</w:t>
      </w:r>
      <w:proofErr w:type="spellEnd"/>
      <w:r>
        <w:rPr>
          <w:rFonts w:ascii="Arial" w:hAnsi="Arial" w:cs="Arial"/>
        </w:rPr>
        <w:t>}</w:t>
      </w:r>
    </w:p>
    <w:p w14:paraId="7A473D4E" w14:textId="77777777" w:rsidR="00644979" w:rsidRPr="004659AD" w:rsidRDefault="00644979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6ECDA70" w14:textId="7FA8B189" w:rsidR="00644979" w:rsidRPr="00270250" w:rsidRDefault="00644979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784DE0B" w14:textId="77777777" w:rsidR="00644979" w:rsidRPr="007E1298" w:rsidRDefault="00644979" w:rsidP="00644979">
      <w:pPr>
        <w:rPr>
          <w:rFonts w:ascii="Arial" w:hAnsi="Arial" w:cs="Arial"/>
          <w:b/>
          <w:bCs/>
        </w:rPr>
      </w:pPr>
    </w:p>
    <w:p w14:paraId="7F472049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AE9DFB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3EFA3FD" w14:textId="77777777" w:rsidR="0064497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B72F9C7" w14:textId="77777777" w:rsidR="00644979" w:rsidRPr="003136E9" w:rsidRDefault="00644979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644979" w:rsidRPr="0076291A" w14:paraId="3DEB55A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50B1A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7CD0C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20EB8" w14:textId="77777777" w:rsidR="00644979" w:rsidRPr="0076291A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5B7BC2FC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1B2FA" w14:textId="77777777"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644979" w:rsidRPr="00F923CE" w14:paraId="7734DE94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43728" w14:textId="77777777" w:rsidR="00644979" w:rsidRPr="00F923CE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4CBCD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B623E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70D79E6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BCFEC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469D2" w14:textId="77777777" w:rsidR="00644979" w:rsidRPr="0051595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C9C5F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66E532D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40672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80C2C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B5C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30FCA77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C27A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987A1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52F8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366BD5B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0F870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7BEBA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C9778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77CB484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3E3AA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1E472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5D4A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1F15EB6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0CE8B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0915F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5D26A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5B4E6F8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38490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1551D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1A57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F923CE" w14:paraId="4990930D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191B14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0BF55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8FD78" w14:textId="77777777" w:rsidR="00644979" w:rsidRPr="00F923CE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14:paraId="0EAB465F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24E0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655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14:paraId="479FF309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5AB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72F0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37A7" w14:textId="77777777" w:rsidR="00644979" w:rsidRPr="00D30BF0" w:rsidRDefault="00644979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44979" w:rsidRPr="00D30BF0" w14:paraId="70FC4BE5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E3B735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C5A17C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0DEB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644979" w:rsidRPr="00D30BF0" w14:paraId="0443748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9F88C5A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2D0B6B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06F3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644979" w:rsidRPr="00D30BF0" w14:paraId="775271F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AD9B66F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644979" w14:paraId="35297700" w14:textId="77777777" w:rsidTr="001421A2">
              <w:tc>
                <w:tcPr>
                  <w:tcW w:w="1914" w:type="dxa"/>
                  <w:shd w:val="clear" w:color="auto" w:fill="auto"/>
                </w:tcPr>
                <w:p w14:paraId="7D3888ED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CE9ECAC" w14:textId="77777777" w:rsidR="00644979" w:rsidRPr="00665A18" w:rsidRDefault="00644979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2C6FFDD" w14:textId="77777777" w:rsidR="00644979" w:rsidRPr="00D30BF0" w:rsidRDefault="00644979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0EBD34C" w14:textId="77777777" w:rsidR="00644979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215E319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7CB623C6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2876022" w14:textId="77777777" w:rsidR="00644979" w:rsidRPr="0001760C" w:rsidRDefault="00644979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7FE645" w14:textId="77777777" w:rsidR="00DD5664" w:rsidRPr="00644979" w:rsidRDefault="00644979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sectPr w:rsidR="00DD5664" w:rsidRPr="00644979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270250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2015-05-22T10:39:00Z</cp:lastPrinted>
  <dcterms:created xsi:type="dcterms:W3CDTF">2015-11-01T12:25:00Z</dcterms:created>
  <dcterms:modified xsi:type="dcterms:W3CDTF">2022-03-30T09:34:00Z</dcterms:modified>
</cp:coreProperties>
</file>