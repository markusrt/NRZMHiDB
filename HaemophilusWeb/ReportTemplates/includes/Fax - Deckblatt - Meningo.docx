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CBA6A" w14:textId="77777777" w:rsidR="00B35263" w:rsidRDefault="00B35263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</w:p>
    <w:p w14:paraId="12487B4F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1AF307D" w14:textId="77777777" w:rsidR="00B35263" w:rsidRPr="00172CE2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38E3D406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749AEE5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00C740F7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7713F8ED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4419AF4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3E25595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FA3841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4CEAA8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FD30F17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F6B9F4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A487BE3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C5A0C9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DB61975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DFB8090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047FCCBD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DE1985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14:paraId="2485D943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6786"/>
      </w:tblGrid>
      <w:tr w:rsidR="00B35263" w:rsidRPr="00F80633" w14:paraId="1E0982D7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3DEC9FEE" w14:textId="77777777" w:rsidR="00B35263" w:rsidRPr="00F80633" w:rsidRDefault="00B352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9C036F7" w14:textId="77777777" w:rsidR="00B35263" w:rsidRPr="00F80633" w:rsidRDefault="00B352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B35263" w:rsidRPr="00F80633" w14:paraId="46271945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DED352A" w14:textId="77777777" w:rsidR="00B35263" w:rsidRPr="00F80633" w:rsidRDefault="00B352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="00C82B5B"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01D7BE7" w14:textId="77777777" w:rsidR="00B35263" w:rsidRPr="00F80633" w:rsidRDefault="00A226D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</w:t>
            </w:r>
            <w:proofErr w:type="spellStart"/>
            <w:r w:rsidRPr="00A226D5">
              <w:t>LaboratoryNumber</w:t>
            </w:r>
            <w:proofErr w:type="spellEnd"/>
            <w:r w:rsidRPr="00A226D5">
              <w:t>}</w:t>
            </w:r>
          </w:p>
        </w:tc>
      </w:tr>
      <w:tr w:rsidR="00B35263" w:rsidRPr="00F80633" w:rsidDel="00F80633" w14:paraId="037628E5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6501496D" w14:textId="77777777" w:rsidR="00B35263" w:rsidRPr="00F80633" w:rsidDel="00F80633" w:rsidRDefault="00B352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D6AC0DF" w14:textId="77777777" w:rsidR="00B35263" w:rsidRPr="00F80633" w:rsidDel="00F80633" w:rsidRDefault="00B352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670B92A9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2064372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05565564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C16A329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B7E40D2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589ABD4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D91C173" w14:textId="0549C1ED" w:rsidR="00D8683C" w:rsidRDefault="00B3526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</w:t>
      </w:r>
      <w:r w:rsidR="00CF4925">
        <w:t>Hi</w:t>
      </w:r>
      <w:proofErr w:type="spellEnd"/>
      <w:r>
        <w:t xml:space="preserve"> - Team</w:t>
      </w:r>
    </w:p>
    <w:p w14:paraId="0BB74607" w14:textId="77777777" w:rsidR="00D8683C" w:rsidRDefault="00D868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0627BA" w14:textId="77777777" w:rsidR="00D8683C" w:rsidRDefault="00D8683C" w:rsidP="00D8683C"/>
    <w:p w14:paraId="342ED25A" w14:textId="77777777" w:rsidR="00D8683C" w:rsidRDefault="00D8683C" w:rsidP="00D8683C"/>
    <w:sectPr w:rsidR="00D8683C" w:rsidSect="00D868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5" w:right="707" w:bottom="1418" w:left="126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E020E" w14:textId="77777777" w:rsidR="009034EB" w:rsidRDefault="009034EB">
      <w:r>
        <w:separator/>
      </w:r>
    </w:p>
  </w:endnote>
  <w:endnote w:type="continuationSeparator" w:id="0">
    <w:p w14:paraId="6A87B4CC" w14:textId="77777777"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E1509" w14:textId="77777777"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</w:p>
  <w:p w14:paraId="54F9EABC" w14:textId="77777777"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6D963EA7" wp14:editId="37EE8441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12AF20CA" w14:textId="77777777"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6389ADD6" w14:textId="77777777" w:rsidR="009034EB" w:rsidRDefault="009034EB">
    <w:pPr>
      <w:pStyle w:val="Fuzeile"/>
    </w:pPr>
  </w:p>
  <w:p w14:paraId="33DEDD62" w14:textId="77777777" w:rsidR="009034EB" w:rsidRDefault="009034E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4D0AC" w14:textId="77777777" w:rsidR="009034EB" w:rsidRDefault="009034EB" w:rsidP="00EC3390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14:paraId="29962DA1" w14:textId="77777777" w:rsidR="009034EB" w:rsidRDefault="009034EB" w:rsidP="00ED28A2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2608" behindDoc="0" locked="0" layoutInCell="1" allowOverlap="1" wp14:anchorId="5454878E" wp14:editId="49E1398A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9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0161367C" w14:textId="77777777" w:rsidR="009034EB" w:rsidRPr="00595188" w:rsidRDefault="009034EB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0973E0FB" w14:textId="77777777" w:rsidR="009034EB" w:rsidRDefault="009034EB" w:rsidP="00ED28A2">
    <w:pPr>
      <w:pStyle w:val="Fuzeile"/>
    </w:pPr>
  </w:p>
  <w:p w14:paraId="3D8ABDEC" w14:textId="77777777" w:rsidR="009034EB" w:rsidRPr="002205BE" w:rsidRDefault="009034EB" w:rsidP="00ED28A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4AA05" w14:textId="77777777"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B96CB2">
      <w:rPr>
        <w:noProof/>
        <w:sz w:val="17"/>
        <w:szCs w:val="17"/>
      </w:rPr>
      <w:t>1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B96CB2">
      <w:rPr>
        <w:noProof/>
        <w:sz w:val="17"/>
        <w:szCs w:val="17"/>
      </w:rPr>
      <w:t>1</w:t>
    </w:r>
    <w:r w:rsidR="00B84F6E" w:rsidRPr="00C075B2">
      <w:rPr>
        <w:sz w:val="17"/>
        <w:szCs w:val="17"/>
      </w:rPr>
      <w:fldChar w:fldCharType="end"/>
    </w:r>
  </w:p>
  <w:p w14:paraId="647B2A6D" w14:textId="77777777"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60692CA3" wp14:editId="3DE24A53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4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641782AB" w14:textId="77777777"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74FCC99D" w14:textId="77777777" w:rsidR="009034EB" w:rsidRPr="002205BE" w:rsidRDefault="009034EB" w:rsidP="00D8683C">
    <w:pPr>
      <w:pStyle w:val="Fuzeile"/>
    </w:pPr>
  </w:p>
  <w:p w14:paraId="20CF70AB" w14:textId="77777777" w:rsidR="009034EB" w:rsidRDefault="009034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8A0FD" w14:textId="77777777" w:rsidR="009034EB" w:rsidRDefault="009034EB">
      <w:r>
        <w:separator/>
      </w:r>
    </w:p>
  </w:footnote>
  <w:footnote w:type="continuationSeparator" w:id="0">
    <w:p w14:paraId="113D38CA" w14:textId="77777777"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BF1A7" w14:textId="77777777" w:rsidR="009034EB" w:rsidRPr="006F101C" w:rsidRDefault="00CF4925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42A4C010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2D4A1537" w14:textId="77777777"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E1CA844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C6FDE8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AB949EB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155AAE3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E89C399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6218518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EFBD29D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DCBDCA1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0DBCF4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BAA9E04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5B7D028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5D5DCDD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886E77F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A6BCB7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2469E71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DD2C95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A83486D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97E696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119F1653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1F282993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62CFA173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271A9B2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D87E13C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0D8B742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4FB0736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45690FE9" wp14:editId="6A943F46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544C5445" wp14:editId="0F49ADDE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269249D8" w14:textId="77777777"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5527A375" w14:textId="77777777"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6CB69DFC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34D7CEA0" w14:textId="77777777" w:rsidR="009034EB" w:rsidRDefault="009034EB" w:rsidP="00D8683C">
    <w:pPr>
      <w:pStyle w:val="Kopfzeile"/>
      <w:rPr>
        <w:sz w:val="12"/>
        <w:szCs w:val="12"/>
      </w:rPr>
    </w:pPr>
  </w:p>
  <w:p w14:paraId="561E9030" w14:textId="77777777" w:rsidR="009034EB" w:rsidRDefault="009034EB" w:rsidP="00D8683C">
    <w:pPr>
      <w:pStyle w:val="Kopfzeile"/>
      <w:rPr>
        <w:sz w:val="12"/>
        <w:szCs w:val="12"/>
      </w:rPr>
    </w:pPr>
  </w:p>
  <w:p w14:paraId="6D8E66E3" w14:textId="77777777" w:rsidR="009034EB" w:rsidRPr="00E00EC6" w:rsidRDefault="009034EB" w:rsidP="00D8683C">
    <w:pPr>
      <w:pStyle w:val="Kopfzeile"/>
      <w:rPr>
        <w:sz w:val="12"/>
        <w:szCs w:val="12"/>
      </w:rPr>
    </w:pPr>
  </w:p>
  <w:p w14:paraId="0B0E106C" w14:textId="77777777"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0EB49" w14:textId="77777777" w:rsidR="009034EB" w:rsidRPr="006F101C" w:rsidRDefault="009034EB" w:rsidP="0036057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0" locked="0" layoutInCell="1" allowOverlap="1" wp14:anchorId="189FC61D" wp14:editId="447FFD4F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17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3632" behindDoc="0" locked="0" layoutInCell="1" allowOverlap="1" wp14:anchorId="7D259111" wp14:editId="253B436C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7E4F34BF" w14:textId="77777777" w:rsidR="009034EB" w:rsidRPr="006F101C" w:rsidRDefault="009034EB" w:rsidP="0036057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3FA76C70" w14:textId="77777777" w:rsidR="009034EB" w:rsidRPr="00004588" w:rsidRDefault="009034EB" w:rsidP="0036057A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14F7D1A4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023248F7" w14:textId="77777777" w:rsidR="009034EB" w:rsidRDefault="009034EB" w:rsidP="0036057A">
    <w:pPr>
      <w:pStyle w:val="Kopfzeile"/>
      <w:rPr>
        <w:sz w:val="12"/>
        <w:szCs w:val="12"/>
      </w:rPr>
    </w:pPr>
  </w:p>
  <w:p w14:paraId="5E25CAAD" w14:textId="77777777" w:rsidR="009034EB" w:rsidRDefault="009034EB" w:rsidP="0036057A">
    <w:pPr>
      <w:pStyle w:val="Kopfzeile"/>
      <w:rPr>
        <w:sz w:val="12"/>
        <w:szCs w:val="12"/>
      </w:rPr>
    </w:pPr>
  </w:p>
  <w:p w14:paraId="6ADD295C" w14:textId="77777777" w:rsidR="009034EB" w:rsidRPr="00E00EC6" w:rsidRDefault="009034EB" w:rsidP="0036057A">
    <w:pPr>
      <w:pStyle w:val="Kopfzeile"/>
      <w:rPr>
        <w:sz w:val="12"/>
        <w:szCs w:val="12"/>
      </w:rPr>
    </w:pPr>
  </w:p>
  <w:p w14:paraId="4188AF73" w14:textId="77777777" w:rsidR="009034EB" w:rsidRPr="003961C7" w:rsidRDefault="009034EB" w:rsidP="0036057A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57965" w14:textId="77777777" w:rsidR="009034EB" w:rsidRDefault="009034EB" w:rsidP="00794F06">
    <w:pPr>
      <w:pStyle w:val="Kopfzeile"/>
    </w:pPr>
  </w:p>
  <w:p w14:paraId="522F18F1" w14:textId="77777777" w:rsidR="00794F06" w:rsidRDefault="00794F06" w:rsidP="00794F06">
    <w:pPr>
      <w:pStyle w:val="Kopfzeile"/>
    </w:pPr>
  </w:p>
  <w:p w14:paraId="73DCBC0D" w14:textId="77777777" w:rsidR="00794F06" w:rsidRDefault="00794F06" w:rsidP="00794F06">
    <w:pPr>
      <w:pStyle w:val="Kopfzeile"/>
    </w:pPr>
  </w:p>
  <w:p w14:paraId="76272B24" w14:textId="77777777" w:rsidR="00794F06" w:rsidRDefault="00794F06" w:rsidP="00794F06">
    <w:pPr>
      <w:pStyle w:val="Kopfzeile"/>
    </w:pPr>
  </w:p>
  <w:p w14:paraId="57AEFDFC" w14:textId="77777777" w:rsidR="00794F06" w:rsidRDefault="00794F06" w:rsidP="00794F06">
    <w:pPr>
      <w:pStyle w:val="Kopfzeile"/>
    </w:pPr>
  </w:p>
  <w:p w14:paraId="6F529AC4" w14:textId="77777777" w:rsidR="00794F06" w:rsidRPr="00794F06" w:rsidRDefault="00794F06" w:rsidP="00794F0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C6E28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A97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4F06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26D5"/>
    <w:rsid w:val="00A26A5F"/>
    <w:rsid w:val="00A27C22"/>
    <w:rsid w:val="00A33507"/>
    <w:rsid w:val="00A35FB9"/>
    <w:rsid w:val="00A36FF9"/>
    <w:rsid w:val="00A41A08"/>
    <w:rsid w:val="00A77BB0"/>
    <w:rsid w:val="00A83D7D"/>
    <w:rsid w:val="00A91D1E"/>
    <w:rsid w:val="00A945CA"/>
    <w:rsid w:val="00AA2BCB"/>
    <w:rsid w:val="00AB63BD"/>
    <w:rsid w:val="00AC0E90"/>
    <w:rsid w:val="00AC118E"/>
    <w:rsid w:val="00AC14A1"/>
    <w:rsid w:val="00AD20BE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96CB2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2B5B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4925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1BFCDA0E"/>
  <w15:docId w15:val="{CF11A550-F44F-4089-A96A-73CA28AF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86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9</cp:revision>
  <cp:lastPrinted>2015-05-22T10:39:00Z</cp:lastPrinted>
  <dcterms:created xsi:type="dcterms:W3CDTF">2015-11-01T10:54:00Z</dcterms:created>
  <dcterms:modified xsi:type="dcterms:W3CDTF">2021-12-03T06:32:00Z</dcterms:modified>
</cp:coreProperties>
</file>