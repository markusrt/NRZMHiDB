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3D8B9" w14:textId="77777777" w:rsidR="004C65CE" w:rsidRDefault="004C65CE" w:rsidP="004C65CE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SenderName</w:t>
      </w:r>
      <w:proofErr w:type="spellEnd"/>
      <w:r>
        <w:rPr>
          <w:rFonts w:ascii="Arial" w:hAnsi="Arial" w:cs="Arial"/>
        </w:rPr>
        <w:t>}</w:t>
      </w:r>
    </w:p>
    <w:p w14:paraId="7DFE24D1" w14:textId="77777777" w:rsidR="004C65CE" w:rsidRPr="004659AD" w:rsidRDefault="004C65CE" w:rsidP="004C65CE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SenderDepartment</w:t>
      </w:r>
      <w:proofErr w:type="spellEnd"/>
      <w:r>
        <w:rPr>
          <w:rFonts w:ascii="Arial" w:hAnsi="Arial" w:cs="Arial"/>
        </w:rPr>
        <w:t>}</w:t>
      </w:r>
    </w:p>
    <w:p w14:paraId="19D7708C" w14:textId="77777777" w:rsidR="004C65CE" w:rsidRPr="004659AD" w:rsidRDefault="004C65CE" w:rsidP="004C65CE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SenderStreet</w:t>
      </w:r>
      <w:proofErr w:type="spellEnd"/>
      <w:r>
        <w:rPr>
          <w:rFonts w:ascii="Arial" w:hAnsi="Arial" w:cs="Arial"/>
        </w:rPr>
        <w:t>}</w:t>
      </w:r>
    </w:p>
    <w:p w14:paraId="79055FD5" w14:textId="77777777" w:rsidR="004C65CE" w:rsidRPr="00270250" w:rsidRDefault="004C65CE" w:rsidP="004C65CE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</w:t>
      </w:r>
      <w:proofErr w:type="spellStart"/>
      <w:r w:rsidRPr="00CF0FB3">
        <w:rPr>
          <w:rFonts w:ascii="Arial" w:hAnsi="Arial" w:cs="Arial"/>
          <w:bCs/>
        </w:rPr>
        <w:t>SenderCity</w:t>
      </w:r>
      <w:proofErr w:type="spellEnd"/>
      <w:r w:rsidRPr="00CF0FB3">
        <w:rPr>
          <w:rFonts w:ascii="Arial" w:hAnsi="Arial" w:cs="Arial"/>
          <w:bCs/>
        </w:rPr>
        <w:t>}</w:t>
      </w:r>
    </w:p>
    <w:p w14:paraId="5E3A5853" w14:textId="77777777" w:rsidR="004C65CE" w:rsidRPr="007E1298" w:rsidRDefault="004C65CE" w:rsidP="004C65CE">
      <w:pPr>
        <w:rPr>
          <w:rFonts w:ascii="Arial" w:hAnsi="Arial" w:cs="Arial"/>
          <w:b/>
          <w:bCs/>
        </w:rPr>
      </w:pPr>
    </w:p>
    <w:p w14:paraId="7F5B625B" w14:textId="77777777" w:rsidR="004C65CE" w:rsidRDefault="004C65CE" w:rsidP="004C65CE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6FD94713" w14:textId="77777777" w:rsidR="004C65CE" w:rsidRDefault="004C65CE" w:rsidP="004C65CE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p w14:paraId="7D889437" w14:textId="77777777" w:rsidR="004C65CE" w:rsidRPr="003136E9" w:rsidRDefault="004C65CE" w:rsidP="004C65CE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240" w:after="160"/>
        <w:ind w:right="2381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noProof/>
        </w:rPr>
        <w:pict w14:anchorId="1E42E450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49.4pt;margin-top:47pt;width:90.7pt;height:99.2pt;z-index:-25165721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073DA30A" w14:textId="77777777" w:rsidR="004C65CE" w:rsidRDefault="004C65CE" w:rsidP="004C65CE">
                  <w:pPr>
                    <w:jc w:val="center"/>
                    <w:rPr>
                      <w:sz w:val="16"/>
                      <w:szCs w:val="16"/>
                    </w:rPr>
                  </w:pPr>
                  <w:r w:rsidRPr="006F7F3C">
                    <w:rPr>
                      <w:sz w:val="16"/>
                      <w:szCs w:val="16"/>
                    </w:rPr>
                    <w:t>{%</w:t>
                  </w:r>
                  <w:proofErr w:type="spellStart"/>
                  <w:r w:rsidRPr="006F7F3C">
                    <w:rPr>
                      <w:sz w:val="16"/>
                      <w:szCs w:val="16"/>
                    </w:rPr>
                    <w:t>DemisIdQrImage</w:t>
                  </w:r>
                  <w:proofErr w:type="spellEnd"/>
                  <w:r w:rsidRPr="006F7F3C">
                    <w:rPr>
                      <w:sz w:val="16"/>
                      <w:szCs w:val="16"/>
                    </w:rPr>
                    <w:t>}</w:t>
                  </w:r>
                </w:p>
                <w:p w14:paraId="62A45F2B" w14:textId="77777777" w:rsidR="004C65CE" w:rsidRPr="000E6D63" w:rsidRDefault="004C65CE" w:rsidP="004C65CE">
                  <w:pPr>
                    <w:jc w:val="center"/>
                    <w:rPr>
                      <w:sz w:val="12"/>
                      <w:szCs w:val="12"/>
                    </w:rPr>
                  </w:pPr>
                  <w:r w:rsidRPr="000E6D63">
                    <w:rPr>
                      <w:sz w:val="12"/>
                      <w:szCs w:val="12"/>
                    </w:rPr>
                    <w:t>Meldungs-ID</w:t>
                  </w:r>
                </w:p>
              </w:txbxContent>
            </v:textbox>
          </v:shape>
        </w:pic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 xml:space="preserve">Untersuchungsbefund </w:t>
      </w:r>
      <w:r>
        <w:rPr>
          <w:rFonts w:ascii="Arial" w:hAnsi="Arial" w:cs="Arial"/>
          <w:b/>
          <w:bCs/>
          <w:color w:val="000000"/>
          <w:sz w:val="28"/>
          <w:szCs w:val="28"/>
        </w:rPr>
        <w:t>zu KL</w:t>
      </w:r>
      <w:r w:rsidRPr="00CA336F">
        <w:rPr>
          <w:rFonts w:ascii="Arial" w:hAnsi="Arial" w:cs="Arial"/>
          <w:b/>
          <w:bCs/>
          <w:color w:val="000000"/>
          <w:sz w:val="28"/>
          <w:szCs w:val="28"/>
        </w:rPr>
        <w:t>{</w:t>
      </w:r>
      <w:proofErr w:type="spellStart"/>
      <w:r w:rsidRPr="00CA336F">
        <w:rPr>
          <w:rFonts w:ascii="Arial" w:hAnsi="Arial" w:cs="Arial"/>
          <w:b/>
          <w:bCs/>
          <w:color w:val="000000"/>
          <w:sz w:val="28"/>
          <w:szCs w:val="28"/>
        </w:rPr>
        <w:t>LaboratoryNumber</w:t>
      </w:r>
      <w:proofErr w:type="spellEnd"/>
      <w:r w:rsidRPr="00CA336F">
        <w:rPr>
          <w:rFonts w:ascii="Arial" w:hAnsi="Arial" w:cs="Arial"/>
          <w:b/>
          <w:bCs/>
          <w:color w:val="000000"/>
          <w:sz w:val="28"/>
          <w:szCs w:val="28"/>
        </w:rPr>
        <w:t>}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>-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Endbefund</w:t>
      </w:r>
    </w:p>
    <w:tbl>
      <w:tblPr>
        <w:tblW w:w="667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078"/>
      </w:tblGrid>
      <w:tr w:rsidR="004C65CE" w:rsidRPr="00F923CE" w14:paraId="436566FA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AB0CF8" w14:textId="77777777" w:rsidR="004C65CE" w:rsidRPr="00F923CE" w:rsidRDefault="004C65CE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proofErr w:type="spellStart"/>
            <w:r w:rsidRPr="00893894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proofErr w:type="spellEnd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1D8432" w14:textId="77777777" w:rsidR="004C65CE" w:rsidRPr="0051595E" w:rsidRDefault="004C65CE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KL</w:t>
            </w:r>
            <w:r w:rsidRPr="0006265F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06265F">
              <w:rPr>
                <w:rFonts w:ascii="Arial" w:hAnsi="Arial" w:cs="Arial"/>
                <w:color w:val="000000"/>
                <w:sz w:val="16"/>
                <w:szCs w:val="16"/>
              </w:rPr>
              <w:t>LaboratoryNumber</w:t>
            </w:r>
            <w:proofErr w:type="spellEnd"/>
            <w:r w:rsidRPr="0006265F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4C65CE" w:rsidRPr="00F923CE" w14:paraId="0CF2B282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2C658E" w14:textId="77777777" w:rsidR="004C65CE" w:rsidRPr="00F923CE" w:rsidRDefault="004C65CE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40BF2B" w14:textId="77777777" w:rsidR="004C65CE" w:rsidRPr="00D30BF0" w:rsidRDefault="004C65CE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SamplingLocation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4C65CE" w:rsidRPr="00F923CE" w14:paraId="3491BEDB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B6EF8E" w14:textId="77777777" w:rsidR="004C65CE" w:rsidRPr="00F923CE" w:rsidRDefault="004C65CE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10FB9E" w14:textId="77777777" w:rsidR="004C65CE" w:rsidRPr="00D30BF0" w:rsidRDefault="004C65CE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SamplingDate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4C65CE" w:rsidRPr="00F923CE" w14:paraId="3EF47A1C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53A4F5" w14:textId="77777777" w:rsidR="004C65CE" w:rsidRPr="00F923CE" w:rsidRDefault="004C65CE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EC3D31" w14:textId="77777777" w:rsidR="004C65CE" w:rsidRPr="00D30BF0" w:rsidRDefault="004C65CE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ReceivingDate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4C65CE" w:rsidRPr="00F923CE" w14:paraId="4622B5F7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FD60EF" w14:textId="77777777" w:rsidR="004C65CE" w:rsidRPr="00F923CE" w:rsidRDefault="004C65CE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es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7C85B7" w14:textId="77777777" w:rsidR="004C65CE" w:rsidRPr="00D30BF0" w:rsidRDefault="004C65CE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</w:tr>
      <w:tr w:rsidR="004C65CE" w:rsidRPr="00F923CE" w14:paraId="10946323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ABA191" w14:textId="77777777" w:rsidR="004C65CE" w:rsidRPr="00F923CE" w:rsidRDefault="004C65CE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62138A" w14:textId="77777777" w:rsidR="004C65CE" w:rsidRPr="00D30BF0" w:rsidRDefault="004C65CE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PatientBirthDate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4C65CE" w:rsidRPr="00F923CE" w14:paraId="39E76E6D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ABEC90" w14:textId="77777777" w:rsidR="004C65CE" w:rsidRPr="00F923CE" w:rsidRDefault="004C65CE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Einsenders: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9F28A8" w14:textId="77777777" w:rsidR="004C65CE" w:rsidRPr="00D30BF0" w:rsidRDefault="004C65CE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SenderLaboratoryNumber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</w:tbl>
    <w:p w14:paraId="7E842AAE" w14:textId="77777777" w:rsidR="004C65CE" w:rsidRPr="009B6F20" w:rsidRDefault="004C65CE" w:rsidP="004C65CE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u w:val="single"/>
        </w:rPr>
      </w:pPr>
      <w:r w:rsidRPr="00D30BF0">
        <w:rPr>
          <w:rFonts w:ascii="Arial" w:hAnsi="Arial" w:cs="Arial"/>
          <w:b/>
          <w:bCs/>
          <w:color w:val="000000"/>
          <w:u w:val="single"/>
        </w:rPr>
        <w:t>Keimidentifizierung und Typisierung</w:t>
      </w:r>
      <w:r>
        <w:rPr>
          <w:rFonts w:ascii="Arial" w:hAnsi="Arial" w:cs="Arial"/>
          <w:b/>
          <w:bCs/>
          <w:color w:val="000000"/>
          <w:u w:val="single"/>
        </w:rPr>
        <w:t>:</w:t>
      </w:r>
      <w:r>
        <w:rPr>
          <w:rFonts w:ascii="Arial" w:hAnsi="Arial" w:cs="Arial"/>
          <w:b/>
          <w:bCs/>
          <w:color w:val="000000"/>
          <w:u w:val="single"/>
        </w:rPr>
        <w:br/>
      </w:r>
    </w:p>
    <w:tbl>
      <w:tblPr>
        <w:tblW w:w="738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9"/>
        <w:gridCol w:w="1986"/>
        <w:gridCol w:w="2693"/>
      </w:tblGrid>
      <w:tr w:rsidR="004C65CE" w:rsidRPr="00D30BF0" w14:paraId="4B41D2F7" w14:textId="77777777" w:rsidTr="004A35E5">
        <w:trPr>
          <w:trHeight w:val="315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2F66424F" w14:textId="77777777" w:rsidR="004C65CE" w:rsidRPr="00D30BF0" w:rsidRDefault="004C65CE" w:rsidP="004A35E5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10A9629" w14:textId="77777777" w:rsidR="004C65CE" w:rsidRPr="00D30BF0" w:rsidRDefault="004C65CE" w:rsidP="004A35E5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2F64FC" w14:textId="77777777" w:rsidR="004C65CE" w:rsidRPr="00D30BF0" w:rsidRDefault="004C65CE" w:rsidP="004A35E5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</w:t>
            </w:r>
            <w:proofErr w:type="spellStart"/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EvaluationString</w:t>
            </w:r>
            <w:proofErr w:type="spellEnd"/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}</w:t>
            </w:r>
          </w:p>
        </w:tc>
      </w:tr>
      <w:tr w:rsidR="004C65CE" w:rsidRPr="00D30BF0" w14:paraId="3F3287E4" w14:textId="77777777" w:rsidTr="004A35E5">
        <w:trPr>
          <w:trHeight w:val="33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374734A5" w14:textId="77777777" w:rsidR="004C65CE" w:rsidRPr="00D30BF0" w:rsidRDefault="004C65CE" w:rsidP="004A35E5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1BB771B" w14:textId="77777777" w:rsidR="004C65CE" w:rsidRPr="00D30BF0" w:rsidRDefault="004C65CE" w:rsidP="004A35E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5267E" w14:textId="77777777" w:rsidR="004C65CE" w:rsidRPr="00D30BF0" w:rsidRDefault="004C65CE" w:rsidP="004A35E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AgglutinationString</w:t>
            </w:r>
            <w:proofErr w:type="spellEnd"/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</w:tr>
      <w:tr w:rsidR="004C65CE" w:rsidRPr="00D30BF0" w14:paraId="7345C506" w14:textId="77777777" w:rsidTr="004A35E5">
        <w:trPr>
          <w:trHeight w:val="60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109400AF" w14:textId="77777777" w:rsidR="004C65CE" w:rsidRPr="00D30BF0" w:rsidRDefault="004C65CE" w:rsidP="004A35E5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4C65CE" w14:paraId="2FA17963" w14:textId="77777777" w:rsidTr="004A35E5">
              <w:tc>
                <w:tcPr>
                  <w:tcW w:w="1914" w:type="dxa"/>
                  <w:shd w:val="clear" w:color="auto" w:fill="auto"/>
                </w:tcPr>
                <w:p w14:paraId="18EAFEA9" w14:textId="77777777" w:rsidR="004C65CE" w:rsidRPr="00665A18" w:rsidRDefault="004C65CE" w:rsidP="004A35E5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</w:t>
                  </w:r>
                  <w:proofErr w:type="gramStart"/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</w:t>
                  </w:r>
                  <w:proofErr w:type="gramEnd"/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14:paraId="0A385F02" w14:textId="77777777" w:rsidR="004C65CE" w:rsidRPr="00665A18" w:rsidRDefault="004C65CE" w:rsidP="004A35E5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proofErr w:type="spellStart"/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proofErr w:type="spellEnd"/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14:paraId="60BAA481" w14:textId="77777777" w:rsidR="004C65CE" w:rsidRPr="00D30BF0" w:rsidRDefault="004C65CE" w:rsidP="004A35E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56A4610D" w14:textId="77777777" w:rsidR="004C65CE" w:rsidRDefault="004C65CE" w:rsidP="004C65CE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14:paraId="6215E319" w14:textId="57B06E09" w:rsidR="00644979" w:rsidRPr="004C65CE" w:rsidRDefault="004C65CE" w:rsidP="004C65CE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</w:t>
      </w:r>
      <w:proofErr w:type="spellStart"/>
      <w:r>
        <w:rPr>
          <w:rFonts w:ascii="Arial" w:hAnsi="Arial" w:cs="Arial"/>
          <w:bCs/>
          <w:color w:val="000000"/>
        </w:rPr>
        <w:t>InterpretationDisclaimer</w:t>
      </w:r>
      <w:proofErr w:type="spellEnd"/>
      <w:r>
        <w:rPr>
          <w:rFonts w:ascii="Arial" w:hAnsi="Arial" w:cs="Arial"/>
          <w:bCs/>
          <w:color w:val="000000"/>
        </w:rPr>
        <w:t>}</w:t>
      </w:r>
    </w:p>
    <w:sectPr w:rsidR="00644979" w:rsidRPr="004C65CE" w:rsidSect="006A7241">
      <w:headerReference w:type="even" r:id="rId7"/>
      <w:headerReference w:type="default" r:id="rId8"/>
      <w:footerReference w:type="even" r:id="rId9"/>
      <w:headerReference w:type="first" r:id="rId10"/>
      <w:pgSz w:w="11906" w:h="16838"/>
      <w:pgMar w:top="1417" w:right="1417" w:bottom="1134" w:left="141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A6AAB" w14:textId="77777777" w:rsidR="006A7241" w:rsidRDefault="006A7241">
      <w:r>
        <w:separator/>
      </w:r>
    </w:p>
  </w:endnote>
  <w:endnote w:type="continuationSeparator" w:id="0">
    <w:p w14:paraId="3D4751F9" w14:textId="77777777" w:rsidR="006A7241" w:rsidRDefault="006A7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E3F9A" w14:textId="77777777" w:rsidR="006A7241" w:rsidRDefault="006A7241" w:rsidP="00D8683C">
    <w:pPr>
      <w:rPr>
        <w:sz w:val="17"/>
        <w:szCs w:val="17"/>
      </w:rPr>
    </w:pPr>
    <w:r>
      <w:rPr>
        <w:sz w:val="17"/>
        <w:szCs w:val="17"/>
      </w:rPr>
      <w:t>www.nrzmhi.de</w:t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 w:rsidRPr="00C075B2">
      <w:rPr>
        <w:sz w:val="17"/>
        <w:szCs w:val="17"/>
      </w:rPr>
      <w:t xml:space="preserve">Seite </w:t>
    </w:r>
    <w:r w:rsidRPr="00C075B2">
      <w:rPr>
        <w:sz w:val="17"/>
        <w:szCs w:val="17"/>
      </w:rPr>
      <w:fldChar w:fldCharType="begin"/>
    </w:r>
    <w:r w:rsidRPr="00C075B2">
      <w:rPr>
        <w:sz w:val="17"/>
        <w:szCs w:val="17"/>
      </w:rPr>
      <w:instrText xml:space="preserve"> PAGE </w:instrText>
    </w:r>
    <w:r w:rsidRPr="00C075B2">
      <w:rPr>
        <w:sz w:val="17"/>
        <w:szCs w:val="17"/>
      </w:rPr>
      <w:fldChar w:fldCharType="separate"/>
    </w:r>
    <w:r>
      <w:rPr>
        <w:noProof/>
        <w:sz w:val="17"/>
        <w:szCs w:val="17"/>
      </w:rPr>
      <w:t>2</w:t>
    </w:r>
    <w:r w:rsidRPr="00C075B2">
      <w:rPr>
        <w:sz w:val="17"/>
        <w:szCs w:val="17"/>
      </w:rPr>
      <w:fldChar w:fldCharType="end"/>
    </w:r>
    <w:r w:rsidRPr="00C075B2">
      <w:rPr>
        <w:sz w:val="17"/>
        <w:szCs w:val="17"/>
      </w:rPr>
      <w:t xml:space="preserve"> von </w:t>
    </w:r>
    <w:r w:rsidRPr="00C075B2">
      <w:rPr>
        <w:sz w:val="17"/>
        <w:szCs w:val="17"/>
      </w:rPr>
      <w:fldChar w:fldCharType="begin"/>
    </w:r>
    <w:r w:rsidRPr="00C075B2">
      <w:rPr>
        <w:sz w:val="17"/>
        <w:szCs w:val="17"/>
      </w:rPr>
      <w:instrText xml:space="preserve"> NUMPAGES  </w:instrText>
    </w:r>
    <w:r w:rsidRPr="00C075B2">
      <w:rPr>
        <w:sz w:val="17"/>
        <w:szCs w:val="17"/>
      </w:rPr>
      <w:fldChar w:fldCharType="separate"/>
    </w:r>
    <w:r>
      <w:rPr>
        <w:noProof/>
        <w:sz w:val="17"/>
        <w:szCs w:val="17"/>
      </w:rPr>
      <w:t>3</w:t>
    </w:r>
    <w:r w:rsidRPr="00C075B2">
      <w:rPr>
        <w:sz w:val="17"/>
        <w:szCs w:val="17"/>
      </w:rPr>
      <w:fldChar w:fldCharType="end"/>
    </w:r>
  </w:p>
  <w:p w14:paraId="3D7ACF10" w14:textId="77777777" w:rsidR="006A7241" w:rsidRDefault="006A7241" w:rsidP="00D8683C">
    <w:pPr>
      <w:tabs>
        <w:tab w:val="left" w:pos="7560"/>
      </w:tabs>
      <w:rPr>
        <w:sz w:val="17"/>
        <w:szCs w:val="17"/>
      </w:rPr>
    </w:pPr>
    <w:r>
      <w:rPr>
        <w:noProof/>
      </w:rPr>
      <w:drawing>
        <wp:anchor distT="0" distB="0" distL="114300" distR="114300" simplePos="0" relativeHeight="251662848" behindDoc="0" locked="0" layoutInCell="1" allowOverlap="1" wp14:anchorId="6A7257AC" wp14:editId="3F9A443D">
          <wp:simplePos x="0" y="0"/>
          <wp:positionH relativeFrom="column">
            <wp:posOffset>5105400</wp:posOffset>
          </wp:positionH>
          <wp:positionV relativeFrom="paragraph">
            <wp:posOffset>-385445</wp:posOffset>
          </wp:positionV>
          <wp:extent cx="1409700" cy="800100"/>
          <wp:effectExtent l="19050" t="0" r="0" b="0"/>
          <wp:wrapNone/>
          <wp:docPr id="28" name="Bild 1" descr="C:\Dokumente und Einstellungen\NRZM\Lokale Einstellungen\Temp\ML-13135-01_DAkkS-Symbol_grau1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C:\Dokumente und Einstellungen\NRZM\Lokale Einstellungen\Temp\ML-13135-01_DAkkS-Symbol_grau1-1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800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95188">
      <w:rPr>
        <w:sz w:val="17"/>
        <w:szCs w:val="17"/>
      </w:rPr>
      <w:t>www.hygiene.uni-wuerzburg.de</w:t>
    </w:r>
    <w:r w:rsidRPr="00ED28A2">
      <w:rPr>
        <w:sz w:val="17"/>
        <w:szCs w:val="17"/>
      </w:rPr>
      <w:t xml:space="preserve"> </w:t>
    </w:r>
  </w:p>
  <w:p w14:paraId="2B667AAC" w14:textId="77777777" w:rsidR="006A7241" w:rsidRPr="00595188" w:rsidRDefault="006A7241" w:rsidP="00D8683C">
    <w:pPr>
      <w:rPr>
        <w:sz w:val="17"/>
        <w:szCs w:val="17"/>
      </w:rPr>
    </w:pPr>
    <w:r w:rsidRPr="00595188">
      <w:rPr>
        <w:sz w:val="17"/>
        <w:szCs w:val="17"/>
      </w:rPr>
      <w:t>www.episcangis.org</w:t>
    </w:r>
  </w:p>
  <w:p w14:paraId="157CD481" w14:textId="77777777" w:rsidR="006A7241" w:rsidRDefault="006A7241">
    <w:pPr>
      <w:pStyle w:val="Fuzeile"/>
    </w:pPr>
  </w:p>
  <w:p w14:paraId="70F11F4B" w14:textId="77777777" w:rsidR="006A7241" w:rsidRDefault="006A724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1D0E4" w14:textId="77777777" w:rsidR="006A7241" w:rsidRDefault="006A7241">
      <w:r>
        <w:separator/>
      </w:r>
    </w:p>
  </w:footnote>
  <w:footnote w:type="continuationSeparator" w:id="0">
    <w:p w14:paraId="276FFECB" w14:textId="77777777" w:rsidR="006A7241" w:rsidRDefault="006A72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703D0" w14:textId="77777777" w:rsidR="006A7241" w:rsidRPr="006F101C" w:rsidRDefault="004C65CE" w:rsidP="00D8683C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pict w14:anchorId="7805FB63">
        <v:shapetype id="_x0000_t202" coordsize="21600,21600" o:spt="202" path="m,l,21600r21600,l21600,xe">
          <v:stroke joinstyle="miter"/>
          <v:path gradientshapeok="t" o:connecttype="rect"/>
        </v:shapetype>
        <v:shape id="_x0000_s2075" type="#_x0000_t202" style="position:absolute;margin-left:364.05pt;margin-top:95pt;width:156.8pt;height:304.25pt;z-index:251661824" stroked="f">
          <v:textbox style="mso-next-textbox:#_x0000_s2075">
            <w:txbxContent>
              <w:p w14:paraId="1C38C170" w14:textId="77777777" w:rsidR="006A7241" w:rsidRDefault="006A7241" w:rsidP="00D8683C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4861A108" w14:textId="77777777"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646B8459" w14:textId="77777777"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0BC13F60" w14:textId="77777777" w:rsidR="006A7241" w:rsidRDefault="006A7241" w:rsidP="00D8683C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0FA8EEB7" w14:textId="77777777" w:rsidR="006A7241" w:rsidRDefault="006A7241" w:rsidP="00D8683C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5EDA95BB" w14:textId="77777777"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02AF0A11" w14:textId="77777777"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1021ED92" w14:textId="77777777"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00A3A0C9" w14:textId="77777777"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205BDF9E" w14:textId="77777777"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7F9E6465" w14:textId="77777777"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7A7E84A4" w14:textId="77777777"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62B3793E" w14:textId="77777777" w:rsidR="006A7241" w:rsidRDefault="006A7241" w:rsidP="00D8683C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1A3F2E7F" w14:textId="77777777" w:rsidR="006A7241" w:rsidRDefault="006A7241" w:rsidP="00D8683C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04E771FE" w14:textId="77777777"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Prof. Dr. med. </w:t>
                </w:r>
                <w:smartTag w:uri="urn:schemas-microsoft-com:office:smarttags" w:element="PersonName">
                  <w:r>
                    <w:rPr>
                      <w:sz w:val="17"/>
                      <w:szCs w:val="17"/>
                    </w:rPr>
                    <w:t>Ulrich Vogel</w:t>
                  </w:r>
                </w:smartTag>
              </w:p>
              <w:p w14:paraId="3E0CC510" w14:textId="77777777"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14:paraId="0AF0BB9A" w14:textId="77777777"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14:paraId="5059ACAE" w14:textId="77777777" w:rsidR="006A7241" w:rsidRDefault="006A7241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1B426FB9" w14:textId="77777777"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PD Dr. rer. nat. </w:t>
                </w:r>
                <w:smartTag w:uri="urn:schemas-microsoft-com:office:smarttags" w:element="PersonName">
                  <w:r>
                    <w:rPr>
                      <w:sz w:val="17"/>
                      <w:szCs w:val="17"/>
                    </w:rPr>
                    <w:t>Heike Claus</w:t>
                  </w:r>
                </w:smartTag>
              </w:p>
              <w:p w14:paraId="5EC4BDE2" w14:textId="77777777"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3CB5715A" w14:textId="77777777"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smartTag w:uri="urn:schemas-microsoft-com:office:smarttags" w:element="PersonName">
                  <w:r>
                    <w:rPr>
                      <w:sz w:val="17"/>
                      <w:szCs w:val="17"/>
                      <w:lang w:val="pl-PL"/>
                    </w:rPr>
                    <w:t>hclaus@hygiene.uni-wuerzburg.de</w:t>
                  </w:r>
                </w:smartTag>
              </w:p>
              <w:p w14:paraId="17CA52E7" w14:textId="77777777" w:rsidR="006A7241" w:rsidRDefault="006A7241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47DB2D27" w14:textId="77777777" w:rsidR="006A7241" w:rsidRDefault="006A7241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3E6004B7" w14:textId="77777777" w:rsidR="006A7241" w:rsidRDefault="006A7241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04A1A844" w14:textId="77777777" w:rsidR="006A7241" w:rsidRDefault="006A7241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48C0ECA1" w14:textId="77777777" w:rsidR="006A7241" w:rsidRDefault="006A7241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6A7241">
      <w:rPr>
        <w:rFonts w:ascii="Arial" w:hAnsi="Arial" w:cs="Arial"/>
        <w:b/>
        <w:smallCaps/>
        <w:noProof/>
        <w:spacing w:val="20"/>
        <w:sz w:val="28"/>
        <w:szCs w:val="28"/>
      </w:rPr>
      <w:drawing>
        <wp:anchor distT="0" distB="0" distL="114300" distR="114300" simplePos="0" relativeHeight="251660800" behindDoc="0" locked="0" layoutInCell="1" allowOverlap="1" wp14:anchorId="188A095E" wp14:editId="02960D21">
          <wp:simplePos x="0" y="0"/>
          <wp:positionH relativeFrom="column">
            <wp:posOffset>4862830</wp:posOffset>
          </wp:positionH>
          <wp:positionV relativeFrom="paragraph">
            <wp:posOffset>17780</wp:posOffset>
          </wp:positionV>
          <wp:extent cx="775970" cy="775970"/>
          <wp:effectExtent l="19050" t="0" r="5080" b="0"/>
          <wp:wrapNone/>
          <wp:docPr id="26" name="Grafik 0" descr="nrzmhi_logo_50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0" descr="nrzmhi_logo_500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970" cy="7759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A7241">
      <w:rPr>
        <w:rFonts w:ascii="Arial" w:hAnsi="Arial" w:cs="Arial"/>
        <w:smallCaps/>
        <w:noProof/>
        <w:spacing w:val="20"/>
        <w:sz w:val="28"/>
        <w:szCs w:val="28"/>
      </w:rPr>
      <w:drawing>
        <wp:anchor distT="0" distB="0" distL="114300" distR="114300" simplePos="0" relativeHeight="251659776" behindDoc="0" locked="0" layoutInCell="1" allowOverlap="1" wp14:anchorId="51826462" wp14:editId="1251E2B1">
          <wp:simplePos x="0" y="0"/>
          <wp:positionH relativeFrom="column">
            <wp:posOffset>5705475</wp:posOffset>
          </wp:positionH>
          <wp:positionV relativeFrom="paragraph">
            <wp:posOffset>85725</wp:posOffset>
          </wp:positionV>
          <wp:extent cx="698500" cy="698500"/>
          <wp:effectExtent l="19050" t="19050" r="25400" b="25400"/>
          <wp:wrapNone/>
          <wp:docPr id="25" name="Grafik 0" descr="RKI_Logo-NRZKL-Deu_RGB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0" descr="RKI_Logo-NRZKL-Deu_RGB-1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8500" cy="698500"/>
                  </a:xfrm>
                  <a:prstGeom prst="rect">
                    <a:avLst/>
                  </a:prstGeom>
                  <a:noFill/>
                  <a:ln w="9525">
                    <a:solidFill>
                      <a:srgbClr val="FFFFFF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A7241" w:rsidRPr="006F101C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  <w:r w:rsidR="006A7241" w:rsidRPr="006F101C">
      <w:rPr>
        <w:rFonts w:ascii="Arial" w:hAnsi="Arial" w:cs="Arial"/>
        <w:b/>
        <w:smallCaps/>
        <w:spacing w:val="20"/>
        <w:sz w:val="28"/>
        <w:szCs w:val="28"/>
      </w:rPr>
      <w:tab/>
    </w:r>
    <w:r w:rsidR="006A7241" w:rsidRPr="006F101C">
      <w:rPr>
        <w:rFonts w:ascii="Arial" w:hAnsi="Arial" w:cs="Arial"/>
        <w:b/>
        <w:smallCaps/>
        <w:spacing w:val="20"/>
        <w:sz w:val="28"/>
        <w:szCs w:val="28"/>
      </w:rPr>
      <w:tab/>
    </w:r>
  </w:p>
  <w:p w14:paraId="6549FE21" w14:textId="77777777" w:rsidR="006A7241" w:rsidRPr="006F101C" w:rsidRDefault="006A7241" w:rsidP="00D8683C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</w:t>
    </w:r>
    <w:r w:rsidRPr="006F101C">
      <w:rPr>
        <w:rFonts w:ascii="Arial" w:hAnsi="Arial" w:cs="Arial"/>
        <w:b/>
        <w:smallCaps/>
        <w:noProof/>
        <w:spacing w:val="20"/>
        <w:sz w:val="28"/>
        <w:szCs w:val="28"/>
      </w:rPr>
      <w:t xml:space="preserve"> Haemophilus influenzae</w:t>
    </w:r>
  </w:p>
  <w:p w14:paraId="62A72156" w14:textId="77777777" w:rsidR="006A7241" w:rsidRPr="00004588" w:rsidRDefault="006A7241" w:rsidP="00D8683C">
    <w:pPr>
      <w:spacing w:line="360" w:lineRule="auto"/>
      <w:rPr>
        <w:sz w:val="22"/>
        <w:szCs w:val="22"/>
      </w:rPr>
    </w:pPr>
    <w:r w:rsidRPr="00004588">
      <w:rPr>
        <w:sz w:val="22"/>
        <w:szCs w:val="22"/>
      </w:rPr>
      <w:t>Leitung: Prof. Dr. M. Frosch, Prof. Dr. U. Vogel</w:t>
    </w:r>
  </w:p>
  <w:p w14:paraId="40B6C8EB" w14:textId="77777777" w:rsidR="006A7241" w:rsidRDefault="006A7241" w:rsidP="00D8683C">
    <w:pPr>
      <w:tabs>
        <w:tab w:val="left" w:pos="2910"/>
      </w:tabs>
      <w:rPr>
        <w:sz w:val="12"/>
        <w:szCs w:val="12"/>
      </w:rPr>
    </w:pPr>
    <w:r>
      <w:rPr>
        <w:sz w:val="12"/>
        <w:szCs w:val="12"/>
      </w:rPr>
      <w:tab/>
    </w:r>
  </w:p>
  <w:p w14:paraId="3F46AFB2" w14:textId="77777777" w:rsidR="006A7241" w:rsidRDefault="006A7241" w:rsidP="00D8683C">
    <w:pPr>
      <w:pStyle w:val="Kopfzeile"/>
      <w:rPr>
        <w:sz w:val="12"/>
        <w:szCs w:val="12"/>
      </w:rPr>
    </w:pPr>
  </w:p>
  <w:p w14:paraId="15CF0EB7" w14:textId="77777777" w:rsidR="006A7241" w:rsidRDefault="006A7241" w:rsidP="00D8683C">
    <w:pPr>
      <w:pStyle w:val="Kopfzeile"/>
      <w:rPr>
        <w:sz w:val="12"/>
        <w:szCs w:val="12"/>
      </w:rPr>
    </w:pPr>
  </w:p>
  <w:p w14:paraId="43744E28" w14:textId="77777777" w:rsidR="006A7241" w:rsidRPr="00E00EC6" w:rsidRDefault="006A7241" w:rsidP="00D8683C">
    <w:pPr>
      <w:pStyle w:val="Kopfzeile"/>
      <w:rPr>
        <w:sz w:val="12"/>
        <w:szCs w:val="12"/>
      </w:rPr>
    </w:pPr>
  </w:p>
  <w:p w14:paraId="5FE73FE7" w14:textId="77777777" w:rsidR="006A7241" w:rsidRPr="00D8683C" w:rsidRDefault="006A7241">
    <w:pPr>
      <w:pStyle w:val="Kopfzeile"/>
      <w:rPr>
        <w:sz w:val="12"/>
        <w:szCs w:val="12"/>
      </w:rPr>
    </w:pPr>
    <w:r w:rsidRPr="003961C7">
      <w:rPr>
        <w:sz w:val="12"/>
        <w:szCs w:val="12"/>
      </w:rPr>
      <w:t>Institut für Hygiene und Mikrobiologie · Josef-Schneide</w:t>
    </w:r>
    <w:r>
      <w:rPr>
        <w:sz w:val="12"/>
        <w:szCs w:val="12"/>
      </w:rPr>
      <w:t>r-Straße 2, E1 · 97080 Würzburg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1E2E2" w14:textId="77777777" w:rsidR="006A7241" w:rsidRDefault="006A7241">
    <w:pPr>
      <w:pStyle w:val="Kopfzeile"/>
    </w:pPr>
    <w:r>
      <w:ptab w:relativeTo="margin" w:alignment="center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8752352"/>
      <w:placeholder>
        <w:docPart w:val="5D89AA10BF124DA09DF9A8B39B217769"/>
      </w:placeholder>
      <w:temporary/>
      <w:showingPlcHdr/>
    </w:sdtPr>
    <w:sdtEndPr/>
    <w:sdtContent>
      <w:p w14:paraId="5CB31E98" w14:textId="77777777" w:rsidR="006A7241" w:rsidRDefault="006A7241">
        <w:pPr>
          <w:pStyle w:val="Kopfzeile"/>
        </w:pPr>
        <w:r>
          <w:t>[Geben Sie Text ein]</w:t>
        </w:r>
      </w:p>
    </w:sdtContent>
  </w:sdt>
  <w:p w14:paraId="5EA9948B" w14:textId="77777777" w:rsidR="006A7241" w:rsidRDefault="006A724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17308009">
    <w:abstractNumId w:val="1"/>
  </w:num>
  <w:num w:numId="2" w16cid:durableId="701441366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1882106842"/>
  </wne:recipientData>
  <wne:recipientData>
    <wne:active wne:val="1"/>
    <wne:hash wne:val="386216884"/>
  </wne:recipientData>
  <wne:recipientData>
    <wne:active wne:val="1"/>
    <wne:hash wne:val="2140081892"/>
  </wne:recipientData>
  <wne:recipientData>
    <wne:active wne:val="1"/>
    <wne:hash wne:val="-248696183"/>
  </wne:recipientData>
  <wne:recipientData>
    <wne:active wne:val="1"/>
    <wne:hash wne:val="210722144"/>
  </wne:recipientData>
  <wne:recipientData>
    <wne:active wne:val="1"/>
    <wne:hash wne:val="744543267"/>
  </wne:recipientData>
  <wne:recipientData>
    <wne:active wne:val="1"/>
    <wne:hash wne:val="-284691657"/>
  </wne:recipientData>
  <wne:recipientData>
    <wne:active wne:val="1"/>
    <wne:hash wne:val="-24931104"/>
  </wne:recipientData>
  <wne:recipientData>
    <wne:active wne:val="1"/>
    <wne:hash wne:val="-1657976781"/>
  </wne:recipientData>
  <wne:recipientData>
    <wne:active wne:val="1"/>
    <wne:hash wne:val="-1465987618"/>
  </wne:recipientData>
  <wne:recipientData>
    <wne:active wne:val="1"/>
    <wne:hash wne:val="-1506506446"/>
  </wne:recipientData>
  <wne:recipientData>
    <wne:active wne:val="1"/>
    <wne:hash wne:val="-683417595"/>
  </wne:recipientData>
  <wne:recipientData>
    <wne:active wne:val="1"/>
    <wne:hash wne:val="-79728259"/>
  </wne:recipientData>
  <wne:recipientData>
    <wne:active wne:val="1"/>
    <wne:hash wne:val="1220862866"/>
  </wne:recipientData>
  <wne:recipientData>
    <wne:active wne:val="1"/>
    <wne:hash wne:val="-1512934396"/>
  </wne:recipientData>
  <wne:recipientData>
    <wne:active wne:val="1"/>
    <wne:hash wne:val="-1253394852"/>
  </wne:recipientData>
  <wne:recipientData>
    <wne:active wne:val="1"/>
    <wne:hash wne:val="-1408506460"/>
  </wne:recipientData>
  <wne:recipientData>
    <wne:active wne:val="1"/>
    <wne:hash wne:val="-1414102813"/>
  </wne:recipientData>
  <wne:recipientData>
    <wne:active wne:val="1"/>
    <wne:hash wne:val="24899780"/>
  </wne:recipientData>
  <wne:recipientData>
    <wne:active wne:val="1"/>
    <wne:hash wne:val="255383803"/>
  </wne:recipientData>
  <wne:recipientData>
    <wne:active wne:val="1"/>
    <wne:hash wne:val="-478922941"/>
  </wne:recipientData>
  <wne:recipientData>
    <wne:active wne:val="1"/>
    <wne:hash wne:val="909562875"/>
  </wne:recipientData>
  <wne:recipientData>
    <wne:active wne:val="1"/>
    <wne:hash wne:val="1928007119"/>
  </wne:recipientData>
  <wne:recipientData>
    <wne:active wne:val="1"/>
    <wne:hash wne:val="-129142158"/>
  </wne:recipientData>
  <wne:recipientData>
    <wne:active wne:val="1"/>
    <wne:hash wne:val="-1753998864"/>
  </wne:recipientData>
  <wne:recipientData>
    <wne:active wne:val="1"/>
    <wne:hash wne:val="175388766"/>
  </wne:recipientData>
  <wne:recipientData>
    <wne:active wne:val="1"/>
    <wne:hash wne:val="1608187985"/>
  </wne:recipientData>
  <wne:recipientData>
    <wne:active wne:val="1"/>
    <wne:hash wne:val="1338377901"/>
  </wne:recipientData>
  <wne:recipientData>
    <wne:active wne:val="1"/>
    <wne:hash wne:val="-2006365084"/>
  </wne:recipientData>
  <wne:recipientData>
    <wne:active wne:val="1"/>
    <wne:hash wne:val="-1881442317"/>
  </wne:recipientData>
  <wne:recipientData>
    <wne:active wne:val="1"/>
    <wne:hash wne:val="-762077320"/>
  </wne:recipientData>
  <wne:recipientData>
    <wne:active wne:val="1"/>
    <wne:hash wne:val="-1070184283"/>
  </wne:recipientData>
  <wne:recipientData>
    <wne:active wne:val="1"/>
    <wne:hash wne:val="-58319429"/>
  </wne:recipientData>
  <wne:recipientData>
    <wne:active wne:val="1"/>
    <wne:hash wne:val="-1383413405"/>
  </wne:recipientData>
  <wne:recipientData>
    <wne:active wne:val="1"/>
    <wne:hash wne:val="1000408102"/>
  </wne:recipientData>
  <wne:recipientData>
    <wne:active wne:val="1"/>
    <wne:hash wne:val="1487548189"/>
  </wne:recipientData>
  <wne:recipientData>
    <wne:active wne:val="1"/>
    <wne:hash wne:val="-115602354"/>
  </wne:recipientData>
  <wne:recipientData>
    <wne:active wne:val="1"/>
    <wne:hash wne:val="588738988"/>
  </wne:recipientData>
  <wne:recipientData>
    <wne:active wne:val="1"/>
    <wne:hash wne:val="-926370985"/>
  </wne:recipientData>
  <wne:recipientData>
    <wne:active wne:val="1"/>
    <wne:hash wne:val="-1997563931"/>
  </wne:recipientData>
  <wne:recipientData>
    <wne:active wne:val="1"/>
    <wne:hash wne:val="1062860931"/>
  </wne:recipientData>
  <wne:recipientData>
    <wne:active wne:val="1"/>
    <wne:hash wne:val="647402601"/>
  </wne:recipientData>
  <wne:recipientData>
    <wne:active wne:val="1"/>
    <wne:hash wne:val="-1505848429"/>
  </wne:recipientData>
  <wne:recipientData>
    <wne:active wne:val="1"/>
    <wne:hash wne:val="1736172513"/>
  </wne:recipientData>
  <wne:recipientData>
    <wne:active wne:val="1"/>
    <wne:hash wne:val="-1796978088"/>
  </wne:recipientData>
  <wne:recipientData>
    <wne:active wne:val="1"/>
    <wne:hash wne:val="-1354205442"/>
  </wne:recipientData>
  <wne:recipientData>
    <wne:active wne:val="1"/>
    <wne:hash wne:val="-797322459"/>
  </wne:recipientData>
  <wne:recipientData>
    <wne:active wne:val="1"/>
    <wne:hash wne:val="2095506171"/>
  </wne:recipientData>
  <wne:recipientData>
    <wne:active wne:val="1"/>
    <wne:hash wne:val="-872356101"/>
  </wne:recipientData>
  <wne:recipientData>
    <wne:active wne:val="1"/>
    <wne:hash wne:val="-532226572"/>
  </wne:recipientData>
  <wne:recipientData>
    <wne:active wne:val="1"/>
    <wne:hash wne:val="1648525590"/>
  </wne:recipientData>
  <wne:recipientData>
    <wne:active wne:val="1"/>
    <wne:hash wne:val="-1629315576"/>
  </wne:recipientData>
  <wne:recipientData>
    <wne:active wne:val="1"/>
    <wne:hash wne:val="1946543011"/>
  </wne:recipientData>
  <wne:recipientData>
    <wne:active wne:val="1"/>
    <wne:hash wne:val="-2104019379"/>
  </wne:recipientData>
  <wne:recipientData>
    <wne:active wne:val="1"/>
    <wne:hash wne:val="1229735217"/>
  </wne:recipientData>
  <wne:recipientData>
    <wne:active wne:val="1"/>
    <wne:hash wne:val="1923293409"/>
  </wne:recipientData>
  <wne:recipientData>
    <wne:active wne:val="1"/>
    <wne:hash wne:val="193473203"/>
  </wne:recipientData>
  <wne:recipientData>
    <wne:active wne:val="1"/>
    <wne:hash wne:val="1453317390"/>
  </wne:recipientData>
  <wne:recipientData>
    <wne:active wne:val="1"/>
    <wne:hash wne:val="861664796"/>
  </wne:recipientData>
  <wne:recipientData>
    <wne:active wne:val="1"/>
    <wne:hash wne:val="1200139562"/>
  </wne:recipientData>
  <wne:recipientData>
    <wne:active wne:val="1"/>
    <wne:hash wne:val="-626484593"/>
  </wne:recipientData>
  <wne:recipientData>
    <wne:active wne:val="1"/>
    <wne:hash wne:val="1362040095"/>
  </wne:recipientData>
  <wne:recipientData>
    <wne:active wne:val="1"/>
    <wne:hash wne:val="-1288699977"/>
  </wne:recipientData>
  <wne:recipientData>
    <wne:active wne:val="1"/>
    <wne:hash wne:val="1941160538"/>
  </wne:recipientData>
  <wne:recipientData>
    <wne:active wne:val="1"/>
    <wne:hash wne:val="-1621850553"/>
  </wne:recipientData>
  <wne:recipientData>
    <wne:active wne:val="1"/>
    <wne:hash wne:val="-2085537044"/>
  </wne:recipientData>
  <wne:recipientData>
    <wne:active wne:val="1"/>
    <wne:hash wne:val="2126586689"/>
  </wne:recipientData>
  <wne:recipientData>
    <wne:active wne:val="1"/>
    <wne:hash wne:val="-1810417638"/>
  </wne:recipientData>
  <wne:recipientData>
    <wne:active wne:val="1"/>
    <wne:hash wne:val="1603844783"/>
  </wne:recipientData>
  <wne:recipientData>
    <wne:active wne:val="1"/>
    <wne:hash wne:val="2072699023"/>
  </wne:recipientData>
  <wne:recipientData>
    <wne:active wne:val="1"/>
    <wne:hash wne:val="-893338357"/>
  </wne:recipientData>
  <wne:recipientData>
    <wne:active wne:val="1"/>
    <wne:hash wne:val="-349108237"/>
  </wne:recipientData>
  <wne:recipientData>
    <wne:active wne:val="1"/>
    <wne:hash wne:val="-371013419"/>
  </wne:recipientData>
  <wne:recipientData>
    <wne:active wne:val="1"/>
    <wne:hash wne:val="1723508448"/>
  </wne:recipientData>
  <wne:recipientData>
    <wne:active wne:val="1"/>
    <wne:hash wne:val="1423416612"/>
  </wne:recipientData>
  <wne:recipientData>
    <wne:active wne:val="1"/>
    <wne:hash wne:val="-133827352"/>
  </wne:recipientData>
  <wne:recipientData>
    <wne:active wne:val="1"/>
    <wne:hash wne:val="1965396887"/>
  </wne:recipientData>
  <wne:recipientData>
    <wne:active wne:val="1"/>
    <wne:hash wne:val="-822420415"/>
  </wne:recipientData>
  <wne:recipientData>
    <wne:active wne:val="1"/>
    <wne:hash wne:val="745841549"/>
  </wne:recipientData>
  <wne:recipientData>
    <wne:active wne:val="1"/>
    <wne:hash wne:val="82309549"/>
  </wne:recipientData>
  <wne:recipientData>
    <wne:active wne:val="1"/>
    <wne:hash wne:val="385534394"/>
  </wne:recipientData>
  <wne:recipientData>
    <wne:active wne:val="1"/>
    <wne:hash wne:val="2083618891"/>
  </wne:recipientData>
  <wne:recipientData>
    <wne:active wne:val="1"/>
    <wne:hash wne:val="-620601985"/>
  </wne:recipientData>
  <wne:recipientData>
    <wne:active wne:val="1"/>
    <wne:hash wne:val="1954466849"/>
  </wne:recipientData>
  <wne:recipientData>
    <wne:active wne:val="1"/>
    <wne:hash wne:val="-154954756"/>
  </wne:recipientData>
  <wne:recipientData>
    <wne:active wne:val="1"/>
    <wne:hash wne:val="1019574581"/>
  </wne:recipientData>
  <wne:recipientData>
    <wne:active wne:val="1"/>
    <wne:hash wne:val="1108665416"/>
  </wne:recipientData>
  <wne:recipientData>
    <wne:active wne:val="1"/>
    <wne:hash wne:val="1261070001"/>
  </wne:recipientData>
  <wne:recipientData>
    <wne:active wne:val="1"/>
    <wne:hash wne:val="-1444856166"/>
  </wne:recipientData>
  <wne:recipientData>
    <wne:active wne:val="1"/>
    <wne:hash wne:val="-1291854927"/>
  </wne:recipientData>
  <wne:recipientData>
    <wne:active wne:val="1"/>
    <wne:hash wne:val="1046495336"/>
  </wne:recipientData>
  <wne:recipientData>
    <wne:active wne:val="1"/>
    <wne:hash wne:val="68340166"/>
  </wne:recipientData>
  <wne:recipientData>
    <wne:active wne:val="1"/>
    <wne:hash wne:val="859998800"/>
  </wne:recipientData>
  <wne:recipientData>
    <wne:active wne:val="1"/>
    <wne:hash wne:val="1218745301"/>
  </wne:recipientData>
  <wne:recipientData>
    <wne:active wne:val="1"/>
    <wne:hash wne:val="538910861"/>
  </wne:recipientData>
  <wne:recipientData>
    <wne:active wne:val="1"/>
    <wne:hash wne:val="-1479881465"/>
  </wne:recipientData>
  <wne:recipientData>
    <wne:active wne:val="1"/>
    <wne:hash wne:val="1635772751"/>
  </wne:recipientData>
  <wne:recipientData>
    <wne:active wne:val="1"/>
    <wne:hash wne:val="1222861711"/>
  </wne:recipientData>
  <wne:recipientData>
    <wne:active wne:val="1"/>
    <wne:hash wne:val="1819589389"/>
  </wne:recipientData>
  <wne:recipientData>
    <wne:active wne:val="1"/>
    <wne:hash wne:val="782360066"/>
  </wne:recipientData>
  <wne:recipientData>
    <wne:active wne:val="1"/>
    <wne:hash wne:val="1642051809"/>
  </wne:recipientData>
  <wne:recipientData>
    <wne:active wne:val="1"/>
    <wne:hash wne:val="-625727701"/>
  </wne:recipientData>
  <wne:recipientData>
    <wne:active wne:val="1"/>
    <wne:hash wne:val="-968787590"/>
  </wne:recipientData>
  <wne:recipientData>
    <wne:active wne:val="1"/>
    <wne:hash wne:val="-1117713032"/>
  </wne:recipientData>
  <wne:recipientData>
    <wne:active wne:val="1"/>
    <wne:hash wne:val="95749461"/>
  </wne:recipientData>
  <wne:recipientData>
    <wne:active wne:val="1"/>
    <wne:hash wne:val="415313680"/>
  </wne:recipientData>
  <wne:recipientData>
    <wne:active wne:val="1"/>
    <wne:hash wne:val="910598926"/>
  </wne:recipientData>
  <wne:recipientData>
    <wne:active wne:val="1"/>
    <wne:hash wne:val="1526382035"/>
  </wne:recipientData>
  <wne:recipientData>
    <wne:active wne:val="1"/>
    <wne:hash wne:val="1808204802"/>
  </wne:recipientData>
  <wne:recipientData>
    <wne:active wne:val="1"/>
    <wne:hash wne:val="828820226"/>
  </wne:recipientData>
  <wne:recipientData>
    <wne:active wne:val="1"/>
    <wne:hash wne:val="1182499154"/>
  </wne:recipientData>
  <wne:recipientData>
    <wne:active wne:val="1"/>
    <wne:hash wne:val="-179204136"/>
  </wne:recipientData>
  <wne:recipientData>
    <wne:active wne:val="1"/>
    <wne:hash wne:val="-1185950266"/>
  </wne:recipientData>
  <wne:recipientData>
    <wne:active wne:val="1"/>
    <wne:hash wne:val="-242068773"/>
  </wne:recipientData>
  <wne:recipientData>
    <wne:active wne:val="1"/>
    <wne:hash wne:val="1179278786"/>
  </wne:recipientData>
  <wne:recipientData>
    <wne:active wne:val="1"/>
    <wne:hash wne:val="2106569601"/>
  </wne:recipientData>
  <wne:recipientData>
    <wne:active wne:val="1"/>
    <wne:hash wne:val="-569985973"/>
  </wne:recipientData>
  <wne:recipientData>
    <wne:active wne:val="1"/>
    <wne:hash wne:val="220020680"/>
  </wne:recipientData>
  <wne:recipientData>
    <wne:active wne:val="1"/>
    <wne:hash wne:val="-1821282712"/>
  </wne:recipientData>
  <wne:recipientData>
    <wne:active wne:val="1"/>
    <wne:hash wne:val="1084669034"/>
  </wne:recipientData>
  <wne:recipientData>
    <wne:active wne:val="1"/>
    <wne:hash wne:val="485300464"/>
  </wne:recipientData>
  <wne:recipientData>
    <wne:active wne:val="1"/>
    <wne:hash wne:val="1242760150"/>
  </wne:recipientData>
  <wne:recipientData>
    <wne:active wne:val="1"/>
    <wne:hash wne:val="570968920"/>
  </wne:recipientData>
  <wne:recipientData>
    <wne:active wne:val="1"/>
    <wne:hash wne:val="1515853576"/>
  </wne:recipientData>
  <wne:recipientData>
    <wne:active wne:val="1"/>
    <wne:hash wne:val="806233107"/>
  </wne:recipientData>
  <wne:recipientData>
    <wne:active wne:val="1"/>
    <wne:hash wne:val="797973867"/>
  </wne:recipientData>
  <wne:recipientData>
    <wne:active wne:val="1"/>
    <wne:hash wne:val="1904896892"/>
  </wne:recipientData>
  <wne:recipientData>
    <wne:active wne:val="1"/>
    <wne:hash wne:val="1680525518"/>
  </wne:recipientData>
  <wne:recipientData>
    <wne:active wne:val="1"/>
    <wne:hash wne:val="-1898586070"/>
  </wne:recipientData>
  <wne:recipientData>
    <wne:active wne:val="1"/>
    <wne:hash wne:val="-1158290961"/>
  </wne:recipientData>
  <wne:recipientData>
    <wne:active wne:val="1"/>
    <wne:hash wne:val="-1590284172"/>
  </wne:recipientData>
  <wne:recipientData>
    <wne:active wne:val="1"/>
    <wne:hash wne:val="-1835930656"/>
  </wne:recipientData>
  <wne:recipientData>
    <wne:active wne:val="1"/>
    <wne:hash wne:val="1551930424"/>
  </wne:recipientData>
  <wne:recipientData>
    <wne:active wne:val="1"/>
    <wne:hash wne:val="1252422765"/>
  </wne:recipientData>
  <wne:recipientData>
    <wne:active wne:val="1"/>
    <wne:hash wne:val="-1660985268"/>
  </wne:recipientData>
  <wne:recipientData>
    <wne:active wne:val="1"/>
    <wne:hash wne:val="696299628"/>
  </wne:recipientData>
  <wne:recipientData>
    <wne:active wne:val="1"/>
    <wne:hash wne:val="783206021"/>
  </wne:recipientData>
  <wne:recipientData>
    <wne:active wne:val="1"/>
    <wne:hash wne:val="-2098011468"/>
  </wne:recipientData>
  <wne:recipientData>
    <wne:active wne:val="1"/>
    <wne:hash wne:val="1179936294"/>
  </wne:recipientData>
  <wne:recipientData>
    <wne:active wne:val="1"/>
    <wne:hash wne:val="1921150892"/>
  </wne:recipientData>
  <wne:recipientData>
    <wne:active wne:val="1"/>
    <wne:hash wne:val="91397440"/>
  </wne:recipientData>
  <wne:recipientData>
    <wne:active wne:val="1"/>
    <wne:hash wne:val="-1862363507"/>
  </wne:recipientData>
  <wne:recipientData>
    <wne:active wne:val="1"/>
    <wne:hash wne:val="1510214081"/>
  </wne:recipientData>
  <wne:recipientData>
    <wne:active wne:val="1"/>
    <wne:hash wne:val="474193742"/>
  </wne:recipientData>
  <wne:recipientData>
    <wne:active wne:val="1"/>
    <wne:hash wne:val="1039833918"/>
  </wne:recipientData>
  <wne:recipientData>
    <wne:active wne:val="1"/>
    <wne:hash wne:val="-1233831591"/>
  </wne:recipientData>
  <wne:recipientData>
    <wne:active wne:val="1"/>
    <wne:hash wne:val="-394838477"/>
  </wne:recipientData>
  <wne:recipientData>
    <wne:active wne:val="1"/>
    <wne:hash wne:val="943512433"/>
  </wne:recipientData>
  <wne:recipientData>
    <wne:active wne:val="1"/>
    <wne:hash wne:val="-1060426364"/>
  </wne:recipientData>
  <wne:recipientData>
    <wne:active wne:val="1"/>
    <wne:hash wne:val="-2110001435"/>
  </wne:recipientData>
  <wne:recipientData>
    <wne:active wne:val="1"/>
    <wne:hash wne:val="744355216"/>
  </wne:recipientData>
  <wne:recipientData>
    <wne:active wne:val="1"/>
    <wne:hash wne:val="-630760389"/>
  </wne:recipientData>
  <wne:recipientData>
    <wne:active wne:val="1"/>
    <wne:hash wne:val="54058956"/>
  </wne:recipientData>
  <wne:recipientData>
    <wne:active wne:val="1"/>
    <wne:hash wne:val="2059513661"/>
  </wne:recipientData>
  <wne:recipientData>
    <wne:active wne:val="1"/>
    <wne:hash wne:val="-776106813"/>
  </wne:recipientData>
  <wne:recipientData>
    <wne:active wne:val="1"/>
    <wne:hash wne:val="-790909477"/>
  </wne:recipientData>
  <wne:recipientData>
    <wne:active wne:val="1"/>
    <wne:hash wne:val="1629440539"/>
  </wne:recipientData>
  <wne:recipientData>
    <wne:active wne:val="1"/>
    <wne:hash wne:val="-1274554203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Jet.OLEDB.4.0;Password=&quot;&quot;;User ID=Admin;Data Source=D:\Arbeit\Matching RKI 2007\Serienbrief an GA\sbm_DISTINCT_GÄ.xls;Mode=Read;Extended Properties=&quot;HDR=YES;IMEX=1;&quot;;Jet OLEDB:System database=&quot;&quot;;Jet OLEDB:Registry Path=&quot;&quot;;Jet OLEDB:Database Password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"/>
    <w:query w:val="SELECT * FROM `sbm_DISTINCT_GÄ` "/>
    <w:activeRecord w:val="62"/>
    <w:odso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type w:val="dbColumn"/>
        <w:name w:val="Ort"/>
        <w:mappedName w:val="Ort"/>
        <w:column w:val="5"/>
        <w:lid w:val="de-DE"/>
      </w:fieldMapData>
      <w:fieldMapData>
        <w:type w:val="dbColumn"/>
        <w:name w:val="Ort"/>
        <w:mappedName w:val="Bundesland/Kanton"/>
        <w:column w:val="5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recipientData r:id="rId2"/>
    </w:odso>
  </w:mailMerge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77">
      <o:colormenu v:ext="edit" fillcolor="none" strokecolor="non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14A1"/>
    <w:rsid w:val="00002D34"/>
    <w:rsid w:val="00004588"/>
    <w:rsid w:val="00013FA2"/>
    <w:rsid w:val="0001441E"/>
    <w:rsid w:val="00025431"/>
    <w:rsid w:val="00026AF1"/>
    <w:rsid w:val="00031C95"/>
    <w:rsid w:val="00032AF7"/>
    <w:rsid w:val="000364FD"/>
    <w:rsid w:val="00052025"/>
    <w:rsid w:val="000555E0"/>
    <w:rsid w:val="00064D60"/>
    <w:rsid w:val="00067D16"/>
    <w:rsid w:val="00080F55"/>
    <w:rsid w:val="00084A63"/>
    <w:rsid w:val="000908E1"/>
    <w:rsid w:val="00097786"/>
    <w:rsid w:val="000A3453"/>
    <w:rsid w:val="000A492C"/>
    <w:rsid w:val="000A5D8D"/>
    <w:rsid w:val="000B4A7E"/>
    <w:rsid w:val="000B556C"/>
    <w:rsid w:val="000B6F6F"/>
    <w:rsid w:val="000D0B63"/>
    <w:rsid w:val="000E18DF"/>
    <w:rsid w:val="000E1EBE"/>
    <w:rsid w:val="000F3A49"/>
    <w:rsid w:val="001037E5"/>
    <w:rsid w:val="001074F2"/>
    <w:rsid w:val="0011012B"/>
    <w:rsid w:val="00114422"/>
    <w:rsid w:val="0011575C"/>
    <w:rsid w:val="001160F0"/>
    <w:rsid w:val="001237D9"/>
    <w:rsid w:val="0012385C"/>
    <w:rsid w:val="00127EC6"/>
    <w:rsid w:val="00146A2A"/>
    <w:rsid w:val="00147330"/>
    <w:rsid w:val="00163A2C"/>
    <w:rsid w:val="001665BA"/>
    <w:rsid w:val="001665F8"/>
    <w:rsid w:val="001806FA"/>
    <w:rsid w:val="00181D3D"/>
    <w:rsid w:val="00183162"/>
    <w:rsid w:val="00187867"/>
    <w:rsid w:val="0018793C"/>
    <w:rsid w:val="00194A1E"/>
    <w:rsid w:val="001964A7"/>
    <w:rsid w:val="001A2F95"/>
    <w:rsid w:val="001A30F7"/>
    <w:rsid w:val="001A3111"/>
    <w:rsid w:val="001A4D1B"/>
    <w:rsid w:val="001A52C2"/>
    <w:rsid w:val="001B7CF6"/>
    <w:rsid w:val="001C4606"/>
    <w:rsid w:val="001D2B5A"/>
    <w:rsid w:val="001D2C3E"/>
    <w:rsid w:val="001D7C7E"/>
    <w:rsid w:val="001E11A4"/>
    <w:rsid w:val="001E3D87"/>
    <w:rsid w:val="001E704E"/>
    <w:rsid w:val="00201F38"/>
    <w:rsid w:val="002101C7"/>
    <w:rsid w:val="002205BE"/>
    <w:rsid w:val="002266A7"/>
    <w:rsid w:val="00236F74"/>
    <w:rsid w:val="0024383B"/>
    <w:rsid w:val="002506F0"/>
    <w:rsid w:val="00260EA8"/>
    <w:rsid w:val="00265501"/>
    <w:rsid w:val="00270250"/>
    <w:rsid w:val="00284502"/>
    <w:rsid w:val="0029469A"/>
    <w:rsid w:val="00295643"/>
    <w:rsid w:val="002B21C8"/>
    <w:rsid w:val="002C2B31"/>
    <w:rsid w:val="002E4530"/>
    <w:rsid w:val="002E54BE"/>
    <w:rsid w:val="00312A5E"/>
    <w:rsid w:val="00312D16"/>
    <w:rsid w:val="0031641B"/>
    <w:rsid w:val="003175AE"/>
    <w:rsid w:val="003227CD"/>
    <w:rsid w:val="00326AB9"/>
    <w:rsid w:val="00326C61"/>
    <w:rsid w:val="00356840"/>
    <w:rsid w:val="00357F12"/>
    <w:rsid w:val="0036057A"/>
    <w:rsid w:val="003855EA"/>
    <w:rsid w:val="00385785"/>
    <w:rsid w:val="00393785"/>
    <w:rsid w:val="003961C7"/>
    <w:rsid w:val="00397932"/>
    <w:rsid w:val="003A1691"/>
    <w:rsid w:val="003C4D71"/>
    <w:rsid w:val="003C6AE3"/>
    <w:rsid w:val="003D0285"/>
    <w:rsid w:val="003D5FAC"/>
    <w:rsid w:val="003E56AD"/>
    <w:rsid w:val="003F5079"/>
    <w:rsid w:val="003F5BFB"/>
    <w:rsid w:val="00415180"/>
    <w:rsid w:val="0041712C"/>
    <w:rsid w:val="00420961"/>
    <w:rsid w:val="00421A3F"/>
    <w:rsid w:val="00422114"/>
    <w:rsid w:val="00426342"/>
    <w:rsid w:val="004369C7"/>
    <w:rsid w:val="00442A30"/>
    <w:rsid w:val="00443CAE"/>
    <w:rsid w:val="004455BC"/>
    <w:rsid w:val="00456949"/>
    <w:rsid w:val="00463488"/>
    <w:rsid w:val="00471453"/>
    <w:rsid w:val="00476353"/>
    <w:rsid w:val="004775EE"/>
    <w:rsid w:val="00480AC0"/>
    <w:rsid w:val="00485019"/>
    <w:rsid w:val="004853F0"/>
    <w:rsid w:val="00491323"/>
    <w:rsid w:val="004959C0"/>
    <w:rsid w:val="00495E8B"/>
    <w:rsid w:val="004A11CE"/>
    <w:rsid w:val="004A2014"/>
    <w:rsid w:val="004A21CB"/>
    <w:rsid w:val="004A2716"/>
    <w:rsid w:val="004B4630"/>
    <w:rsid w:val="004B532A"/>
    <w:rsid w:val="004B78C1"/>
    <w:rsid w:val="004C3FF8"/>
    <w:rsid w:val="004C65CE"/>
    <w:rsid w:val="004D6D15"/>
    <w:rsid w:val="004E3DF3"/>
    <w:rsid w:val="004E5963"/>
    <w:rsid w:val="004F2FFB"/>
    <w:rsid w:val="00500CB2"/>
    <w:rsid w:val="0050378F"/>
    <w:rsid w:val="00523FBC"/>
    <w:rsid w:val="00525DEE"/>
    <w:rsid w:val="00536315"/>
    <w:rsid w:val="005473B2"/>
    <w:rsid w:val="0055325D"/>
    <w:rsid w:val="00555B7A"/>
    <w:rsid w:val="00555E8D"/>
    <w:rsid w:val="0056352D"/>
    <w:rsid w:val="00574AE5"/>
    <w:rsid w:val="0057578B"/>
    <w:rsid w:val="0057631A"/>
    <w:rsid w:val="00577449"/>
    <w:rsid w:val="0058053B"/>
    <w:rsid w:val="0058194F"/>
    <w:rsid w:val="00595188"/>
    <w:rsid w:val="005A0044"/>
    <w:rsid w:val="005B0C11"/>
    <w:rsid w:val="005B176D"/>
    <w:rsid w:val="005B4BBD"/>
    <w:rsid w:val="005B7E06"/>
    <w:rsid w:val="005D15BE"/>
    <w:rsid w:val="0060062A"/>
    <w:rsid w:val="00604446"/>
    <w:rsid w:val="0062240F"/>
    <w:rsid w:val="0062567B"/>
    <w:rsid w:val="00626F35"/>
    <w:rsid w:val="00632755"/>
    <w:rsid w:val="0063324C"/>
    <w:rsid w:val="00642C4E"/>
    <w:rsid w:val="00643ECC"/>
    <w:rsid w:val="006443BA"/>
    <w:rsid w:val="00644979"/>
    <w:rsid w:val="0064498D"/>
    <w:rsid w:val="006474D9"/>
    <w:rsid w:val="006505E8"/>
    <w:rsid w:val="00650D21"/>
    <w:rsid w:val="00661F4E"/>
    <w:rsid w:val="00671F53"/>
    <w:rsid w:val="00675265"/>
    <w:rsid w:val="00684DF4"/>
    <w:rsid w:val="00686C16"/>
    <w:rsid w:val="00693020"/>
    <w:rsid w:val="006939B2"/>
    <w:rsid w:val="006952A7"/>
    <w:rsid w:val="006A10D9"/>
    <w:rsid w:val="006A7241"/>
    <w:rsid w:val="006B2380"/>
    <w:rsid w:val="006C1825"/>
    <w:rsid w:val="006C2E71"/>
    <w:rsid w:val="006D1E56"/>
    <w:rsid w:val="006D26C9"/>
    <w:rsid w:val="006E1610"/>
    <w:rsid w:val="006E2008"/>
    <w:rsid w:val="006E2CCA"/>
    <w:rsid w:val="006F101C"/>
    <w:rsid w:val="006F5162"/>
    <w:rsid w:val="006F6072"/>
    <w:rsid w:val="00701568"/>
    <w:rsid w:val="007104BC"/>
    <w:rsid w:val="0071400B"/>
    <w:rsid w:val="0072368F"/>
    <w:rsid w:val="00740A29"/>
    <w:rsid w:val="00745278"/>
    <w:rsid w:val="007508A1"/>
    <w:rsid w:val="0078044B"/>
    <w:rsid w:val="007862E4"/>
    <w:rsid w:val="00794050"/>
    <w:rsid w:val="00796204"/>
    <w:rsid w:val="007B05CD"/>
    <w:rsid w:val="007B3B58"/>
    <w:rsid w:val="007C49DB"/>
    <w:rsid w:val="007C67FE"/>
    <w:rsid w:val="007D1B07"/>
    <w:rsid w:val="007D5E89"/>
    <w:rsid w:val="007E7AD7"/>
    <w:rsid w:val="007F0DBC"/>
    <w:rsid w:val="007F2E5D"/>
    <w:rsid w:val="0080707E"/>
    <w:rsid w:val="00816A02"/>
    <w:rsid w:val="008172DB"/>
    <w:rsid w:val="00822C37"/>
    <w:rsid w:val="008245A2"/>
    <w:rsid w:val="00824640"/>
    <w:rsid w:val="008272C5"/>
    <w:rsid w:val="0083466D"/>
    <w:rsid w:val="0083666F"/>
    <w:rsid w:val="00836FE8"/>
    <w:rsid w:val="00840CEF"/>
    <w:rsid w:val="00847F17"/>
    <w:rsid w:val="00873F66"/>
    <w:rsid w:val="00874337"/>
    <w:rsid w:val="00881E6F"/>
    <w:rsid w:val="00882040"/>
    <w:rsid w:val="00894A1B"/>
    <w:rsid w:val="00896188"/>
    <w:rsid w:val="008A4304"/>
    <w:rsid w:val="008A6535"/>
    <w:rsid w:val="008A7FAB"/>
    <w:rsid w:val="008D3559"/>
    <w:rsid w:val="008E2AF4"/>
    <w:rsid w:val="008E52CA"/>
    <w:rsid w:val="008F1AF5"/>
    <w:rsid w:val="009034EB"/>
    <w:rsid w:val="009047BA"/>
    <w:rsid w:val="0090660F"/>
    <w:rsid w:val="00911449"/>
    <w:rsid w:val="00921B94"/>
    <w:rsid w:val="00922669"/>
    <w:rsid w:val="00924B59"/>
    <w:rsid w:val="00937343"/>
    <w:rsid w:val="00941954"/>
    <w:rsid w:val="00944730"/>
    <w:rsid w:val="009571C5"/>
    <w:rsid w:val="00957615"/>
    <w:rsid w:val="00962072"/>
    <w:rsid w:val="00966F36"/>
    <w:rsid w:val="00974193"/>
    <w:rsid w:val="009848FC"/>
    <w:rsid w:val="0098746C"/>
    <w:rsid w:val="00991263"/>
    <w:rsid w:val="00993AE8"/>
    <w:rsid w:val="009A0D55"/>
    <w:rsid w:val="009A3FEF"/>
    <w:rsid w:val="009A6837"/>
    <w:rsid w:val="009A6FCA"/>
    <w:rsid w:val="009A7230"/>
    <w:rsid w:val="009C485F"/>
    <w:rsid w:val="009C77DD"/>
    <w:rsid w:val="009E0974"/>
    <w:rsid w:val="009E46CF"/>
    <w:rsid w:val="009E6422"/>
    <w:rsid w:val="009F12E6"/>
    <w:rsid w:val="009F4129"/>
    <w:rsid w:val="00A05255"/>
    <w:rsid w:val="00A06C36"/>
    <w:rsid w:val="00A11E2E"/>
    <w:rsid w:val="00A150C8"/>
    <w:rsid w:val="00A26A5F"/>
    <w:rsid w:val="00A27C22"/>
    <w:rsid w:val="00A33507"/>
    <w:rsid w:val="00A35FB9"/>
    <w:rsid w:val="00A36FF9"/>
    <w:rsid w:val="00A41A08"/>
    <w:rsid w:val="00A77BB0"/>
    <w:rsid w:val="00A83D7D"/>
    <w:rsid w:val="00A945CA"/>
    <w:rsid w:val="00AA2BCB"/>
    <w:rsid w:val="00AB63BD"/>
    <w:rsid w:val="00AC0E90"/>
    <w:rsid w:val="00AC118E"/>
    <w:rsid w:val="00AC14A1"/>
    <w:rsid w:val="00AD20BE"/>
    <w:rsid w:val="00AD2792"/>
    <w:rsid w:val="00AD31EA"/>
    <w:rsid w:val="00AD71CD"/>
    <w:rsid w:val="00AE35A1"/>
    <w:rsid w:val="00AE4E24"/>
    <w:rsid w:val="00AF443B"/>
    <w:rsid w:val="00AF5F1D"/>
    <w:rsid w:val="00B03C1F"/>
    <w:rsid w:val="00B04B1F"/>
    <w:rsid w:val="00B06D07"/>
    <w:rsid w:val="00B076E2"/>
    <w:rsid w:val="00B11EC7"/>
    <w:rsid w:val="00B2333C"/>
    <w:rsid w:val="00B2421D"/>
    <w:rsid w:val="00B337A1"/>
    <w:rsid w:val="00B35263"/>
    <w:rsid w:val="00B46D61"/>
    <w:rsid w:val="00B4790D"/>
    <w:rsid w:val="00B514D0"/>
    <w:rsid w:val="00B544B8"/>
    <w:rsid w:val="00B56222"/>
    <w:rsid w:val="00B6024E"/>
    <w:rsid w:val="00B7192C"/>
    <w:rsid w:val="00B742F6"/>
    <w:rsid w:val="00B75FD9"/>
    <w:rsid w:val="00B7754A"/>
    <w:rsid w:val="00B84F6E"/>
    <w:rsid w:val="00B95650"/>
    <w:rsid w:val="00BA248C"/>
    <w:rsid w:val="00BA4624"/>
    <w:rsid w:val="00BA6847"/>
    <w:rsid w:val="00BB5485"/>
    <w:rsid w:val="00BC19AD"/>
    <w:rsid w:val="00BC2820"/>
    <w:rsid w:val="00BC2BA7"/>
    <w:rsid w:val="00BC475B"/>
    <w:rsid w:val="00BD11E8"/>
    <w:rsid w:val="00BD418D"/>
    <w:rsid w:val="00BE21A9"/>
    <w:rsid w:val="00BE27BC"/>
    <w:rsid w:val="00C00D4C"/>
    <w:rsid w:val="00C00FFD"/>
    <w:rsid w:val="00C03CE5"/>
    <w:rsid w:val="00C062F9"/>
    <w:rsid w:val="00C075B2"/>
    <w:rsid w:val="00C0760C"/>
    <w:rsid w:val="00C07D41"/>
    <w:rsid w:val="00C12C67"/>
    <w:rsid w:val="00C26F84"/>
    <w:rsid w:val="00C33156"/>
    <w:rsid w:val="00C37576"/>
    <w:rsid w:val="00C474DD"/>
    <w:rsid w:val="00C50606"/>
    <w:rsid w:val="00C610A3"/>
    <w:rsid w:val="00C6649B"/>
    <w:rsid w:val="00C710D6"/>
    <w:rsid w:val="00C71EDF"/>
    <w:rsid w:val="00C7364D"/>
    <w:rsid w:val="00C74B69"/>
    <w:rsid w:val="00C819C2"/>
    <w:rsid w:val="00C82AAD"/>
    <w:rsid w:val="00C8328B"/>
    <w:rsid w:val="00C92006"/>
    <w:rsid w:val="00CA1CD5"/>
    <w:rsid w:val="00CB0FA0"/>
    <w:rsid w:val="00CB14A6"/>
    <w:rsid w:val="00CB5E10"/>
    <w:rsid w:val="00CB7758"/>
    <w:rsid w:val="00CC14B8"/>
    <w:rsid w:val="00CC3DEF"/>
    <w:rsid w:val="00CC56DB"/>
    <w:rsid w:val="00CD0C5C"/>
    <w:rsid w:val="00CD18AD"/>
    <w:rsid w:val="00CD3A11"/>
    <w:rsid w:val="00CE5CA3"/>
    <w:rsid w:val="00CE75EA"/>
    <w:rsid w:val="00CF0EFD"/>
    <w:rsid w:val="00CF1C41"/>
    <w:rsid w:val="00CF3A68"/>
    <w:rsid w:val="00CF6621"/>
    <w:rsid w:val="00D00C85"/>
    <w:rsid w:val="00D05754"/>
    <w:rsid w:val="00D07D34"/>
    <w:rsid w:val="00D10BFB"/>
    <w:rsid w:val="00D20AFD"/>
    <w:rsid w:val="00D22217"/>
    <w:rsid w:val="00D23486"/>
    <w:rsid w:val="00D241AE"/>
    <w:rsid w:val="00D25E34"/>
    <w:rsid w:val="00D32F97"/>
    <w:rsid w:val="00D357F1"/>
    <w:rsid w:val="00D45CEF"/>
    <w:rsid w:val="00D46F11"/>
    <w:rsid w:val="00D472C2"/>
    <w:rsid w:val="00D572D8"/>
    <w:rsid w:val="00D61F4A"/>
    <w:rsid w:val="00D6577B"/>
    <w:rsid w:val="00D66BD4"/>
    <w:rsid w:val="00D7430B"/>
    <w:rsid w:val="00D8683C"/>
    <w:rsid w:val="00D944AB"/>
    <w:rsid w:val="00D96E22"/>
    <w:rsid w:val="00DA2B48"/>
    <w:rsid w:val="00DA4375"/>
    <w:rsid w:val="00DB0416"/>
    <w:rsid w:val="00DB77E6"/>
    <w:rsid w:val="00DC3412"/>
    <w:rsid w:val="00DD0E2A"/>
    <w:rsid w:val="00DD2D09"/>
    <w:rsid w:val="00DD49A9"/>
    <w:rsid w:val="00DD5662"/>
    <w:rsid w:val="00DD5664"/>
    <w:rsid w:val="00DE0C44"/>
    <w:rsid w:val="00DE2318"/>
    <w:rsid w:val="00DF3254"/>
    <w:rsid w:val="00E00EC6"/>
    <w:rsid w:val="00E06A3C"/>
    <w:rsid w:val="00E11E30"/>
    <w:rsid w:val="00E21AEC"/>
    <w:rsid w:val="00E22A80"/>
    <w:rsid w:val="00E2774E"/>
    <w:rsid w:val="00E42DEA"/>
    <w:rsid w:val="00E46B26"/>
    <w:rsid w:val="00E53E0F"/>
    <w:rsid w:val="00E62540"/>
    <w:rsid w:val="00E77F02"/>
    <w:rsid w:val="00E821D9"/>
    <w:rsid w:val="00E9420E"/>
    <w:rsid w:val="00E97708"/>
    <w:rsid w:val="00EA0622"/>
    <w:rsid w:val="00EA076A"/>
    <w:rsid w:val="00EA1667"/>
    <w:rsid w:val="00EB140E"/>
    <w:rsid w:val="00EC1D87"/>
    <w:rsid w:val="00EC3390"/>
    <w:rsid w:val="00EC73BF"/>
    <w:rsid w:val="00ED28A2"/>
    <w:rsid w:val="00EE334D"/>
    <w:rsid w:val="00EE453A"/>
    <w:rsid w:val="00EE567D"/>
    <w:rsid w:val="00EE5AC6"/>
    <w:rsid w:val="00EF09A4"/>
    <w:rsid w:val="00EF2E84"/>
    <w:rsid w:val="00F059AF"/>
    <w:rsid w:val="00F07A81"/>
    <w:rsid w:val="00F10E5D"/>
    <w:rsid w:val="00F12370"/>
    <w:rsid w:val="00F12828"/>
    <w:rsid w:val="00F141AE"/>
    <w:rsid w:val="00F16A1D"/>
    <w:rsid w:val="00F2288C"/>
    <w:rsid w:val="00F25D40"/>
    <w:rsid w:val="00F41174"/>
    <w:rsid w:val="00F42205"/>
    <w:rsid w:val="00F55C36"/>
    <w:rsid w:val="00F6615F"/>
    <w:rsid w:val="00F74CE0"/>
    <w:rsid w:val="00F74D81"/>
    <w:rsid w:val="00F76FBB"/>
    <w:rsid w:val="00F86CF6"/>
    <w:rsid w:val="00F9324F"/>
    <w:rsid w:val="00F96824"/>
    <w:rsid w:val="00F97AE3"/>
    <w:rsid w:val="00FD4037"/>
    <w:rsid w:val="00FD4968"/>
    <w:rsid w:val="00FE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77">
      <o:colormenu v:ext="edit" fillcolor="none" strokecolor="none"/>
    </o:shapedefaults>
    <o:shapelayout v:ext="edit">
      <o:idmap v:ext="edit" data="1"/>
    </o:shapelayout>
  </w:shapeDefaults>
  <w:decimalSymbol w:val=","/>
  <w:listSeparator w:val=";"/>
  <w14:docId w14:val="3960AE78"/>
  <w15:docId w15:val="{F130F0BE-FC75-4A58-9B4E-009D9B538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D15BE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C0760C"/>
    <w:rPr>
      <w:sz w:val="24"/>
      <w:szCs w:val="24"/>
    </w:rPr>
  </w:style>
  <w:style w:type="character" w:customStyle="1" w:styleId="FuzeileZchn">
    <w:name w:val="Fußzeile Zchn"/>
    <w:basedOn w:val="Absatz-Standardschriftart"/>
    <w:link w:val="Fuzeile"/>
    <w:uiPriority w:val="99"/>
    <w:rsid w:val="00C075B2"/>
    <w:rPr>
      <w:sz w:val="24"/>
      <w:szCs w:val="24"/>
    </w:rPr>
  </w:style>
  <w:style w:type="character" w:customStyle="1" w:styleId="KopfzeileZchn">
    <w:name w:val="Kopfzeile Zchn"/>
    <w:basedOn w:val="Absatz-Standardschriftart"/>
    <w:link w:val="Kopfzeile"/>
    <w:rsid w:val="00AD2792"/>
    <w:rPr>
      <w:sz w:val="24"/>
      <w:szCs w:val="24"/>
    </w:rPr>
  </w:style>
  <w:style w:type="character" w:styleId="Seitenzahl">
    <w:name w:val="page number"/>
    <w:basedOn w:val="Absatz-Standardschriftart"/>
    <w:rsid w:val="00442A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attachedTemplate" Target="file:///C:\NRZM\Befunde\NRZM%20Briefpapier2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89AA10BF124DA09DF9A8B39B21776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C908A14-C87C-463E-BA10-84815A0FFF8D}"/>
      </w:docPartPr>
      <w:docPartBody>
        <w:p w:rsidR="00782ED9" w:rsidRDefault="009B603F" w:rsidP="009B603F">
          <w:pPr>
            <w:pStyle w:val="5D89AA10BF124DA09DF9A8B39B217769"/>
          </w:pPr>
          <w:r>
            <w:t>[Geben Sie Text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603F"/>
    <w:rsid w:val="00782ED9"/>
    <w:rsid w:val="009B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5D89AA10BF124DA09DF9A8B39B217769">
    <w:name w:val="5D89AA10BF124DA09DF9A8B39B217769"/>
    <w:rsid w:val="009B60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1</Pages>
  <Words>98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11</cp:revision>
  <cp:lastPrinted>2015-05-22T10:39:00Z</cp:lastPrinted>
  <dcterms:created xsi:type="dcterms:W3CDTF">2015-11-01T12:25:00Z</dcterms:created>
  <dcterms:modified xsi:type="dcterms:W3CDTF">2024-09-30T06:31:00Z</dcterms:modified>
</cp:coreProperties>
</file>