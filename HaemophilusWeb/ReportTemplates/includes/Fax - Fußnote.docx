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40" w:rsidRDefault="00F25D4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</w:p>
    <w:p w:rsidR="00DD5664" w:rsidRPr="00D375FC" w:rsidRDefault="00F25D40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</w:t>
      </w:r>
      <w:r w:rsidR="00EB45FB">
        <w:rPr>
          <w:rFonts w:ascii="Arial" w:hAnsi="Arial" w:cs="Arial"/>
          <w:b/>
          <w:sz w:val="18"/>
        </w:rPr>
        <w:t xml:space="preserve"> gültig</w:t>
      </w:r>
      <w:r>
        <w:rPr>
          <w:rFonts w:ascii="Arial" w:hAnsi="Arial" w:cs="Arial"/>
          <w:b/>
          <w:sz w:val="18"/>
        </w:rPr>
        <w:t>; Das unterzeichnete Original wurde vom zuständigen akademischen Personal validiert.</w:t>
      </w:r>
      <w:bookmarkStart w:id="0" w:name="_GoBack"/>
      <w:bookmarkEnd w:id="0"/>
    </w:p>
    <w:sectPr w:rsidR="00DD5664" w:rsidRPr="00D375FC" w:rsidSect="00D868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0BE833D0" wp14:editId="66187878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5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53D27F7D" wp14:editId="4D71CDD4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 w:rsidP="00ED28A2">
    <w:pPr>
      <w:pStyle w:val="Fuzeile"/>
    </w:pPr>
  </w:p>
  <w:p w:rsidR="009034EB" w:rsidRPr="002205BE" w:rsidRDefault="009034EB" w:rsidP="00ED28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Pr="006F101C" w:rsidRDefault="00D375FC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CCB539D" wp14:editId="6F535D3D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6C2CD7A2" wp14:editId="0F59400A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6DFA7F8B" wp14:editId="3DFBF560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3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060143B6" wp14:editId="798F5CC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36057A">
    <w:pPr>
      <w:pStyle w:val="Kopfzeile"/>
      <w:rPr>
        <w:sz w:val="12"/>
        <w:szCs w:val="12"/>
      </w:rPr>
    </w:pPr>
  </w:p>
  <w:p w:rsidR="009034EB" w:rsidRDefault="009034EB" w:rsidP="0036057A">
    <w:pPr>
      <w:pStyle w:val="Kopfzeile"/>
      <w:rPr>
        <w:sz w:val="12"/>
        <w:szCs w:val="12"/>
      </w:rPr>
    </w:pPr>
  </w:p>
  <w:p w:rsidR="009034EB" w:rsidRPr="00E00EC6" w:rsidRDefault="009034EB" w:rsidP="0036057A">
    <w:pPr>
      <w:pStyle w:val="Kopfzeile"/>
      <w:rPr>
        <w:sz w:val="12"/>
        <w:szCs w:val="12"/>
      </w:rPr>
    </w:pPr>
  </w:p>
  <w:p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5E0217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375FC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B45FB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B7F59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5</cp:revision>
  <cp:lastPrinted>2015-05-22T10:39:00Z</cp:lastPrinted>
  <dcterms:created xsi:type="dcterms:W3CDTF">2015-11-01T11:55:00Z</dcterms:created>
  <dcterms:modified xsi:type="dcterms:W3CDTF">2015-11-01T12:08:00Z</dcterms:modified>
</cp:coreProperties>
</file>