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586" w:rsidRDefault="005858E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"C:\\Users\\mrt\\Source\\Repos\\Haemophilus\\HaemophilusWeb\\ReportTemplates\\includes\\Fax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292586" w:rsidRPr="00172CE2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212"/>
      </w:tblGrid>
      <w:tr w:rsidR="00292586" w:rsidRPr="00F80633" w:rsidTr="008272C5">
        <w:trPr>
          <w:trHeight w:val="467"/>
        </w:trPr>
        <w:tc>
          <w:tcPr>
            <w:tcW w:w="3369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 :</w:t>
            </w:r>
          </w:p>
        </w:tc>
        <w:tc>
          <w:tcPr>
            <w:tcW w:w="6786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92586" w:rsidRPr="00F80633" w:rsidTr="008272C5">
        <w:trPr>
          <w:trHeight w:val="598"/>
        </w:trPr>
        <w:tc>
          <w:tcPr>
            <w:tcW w:w="3369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92586" w:rsidRPr="00F80633" w:rsidDel="00F80633" w:rsidTr="008272C5">
        <w:trPr>
          <w:trHeight w:val="561"/>
        </w:trPr>
        <w:tc>
          <w:tcPr>
            <w:tcW w:w="3369" w:type="dxa"/>
            <w:shd w:val="clear" w:color="auto" w:fill="auto"/>
          </w:tcPr>
          <w:p w:rsidR="00292586" w:rsidRPr="00F80633" w:rsidDel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</w:tcPr>
          <w:p w:rsidR="00292586" w:rsidRPr="00F80633" w:rsidDel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292586" w:rsidRDefault="0029258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D8683C"/>
    <w:p w:rsidR="00292586" w:rsidRDefault="00292586" w:rsidP="00D8683C"/>
    <w:p w:rsidR="006E12C7" w:rsidRPr="004659AD" w:rsidRDefault="005858E6" w:rsidP="00CF0FB3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6E12C7">
        <w:rPr>
          <w:rFonts w:ascii="Arial" w:hAnsi="Arial" w:cs="Arial"/>
        </w:rPr>
        <w:fldChar w:fldCharType="begin"/>
      </w:r>
      <w:r w:rsidR="006E12C7">
        <w:rPr>
          <w:rFonts w:ascii="Arial" w:hAnsi="Arial" w:cs="Arial"/>
        </w:rPr>
        <w:instrText xml:space="preserve"> INCLUDETEXT  "C:\\Users\\mrt\\Source\\Repos\\Haemophilus\\HaemophilusWeb\\ReportTemplates\\BLPACS v7.docx" </w:instrText>
      </w:r>
      <w:r w:rsidR="006E12C7">
        <w:rPr>
          <w:rFonts w:ascii="Arial" w:hAnsi="Arial" w:cs="Arial"/>
        </w:rPr>
        <w:fldChar w:fldCharType="separate"/>
      </w:r>
      <w:r w:rsidR="006E12C7">
        <w:rPr>
          <w:rFonts w:ascii="Arial" w:hAnsi="Arial" w:cs="Arial"/>
        </w:rPr>
        <w:t>{SenderName}</w:t>
      </w:r>
    </w:p>
    <w:p w:rsidR="006E12C7" w:rsidRPr="004659AD" w:rsidRDefault="006E12C7" w:rsidP="00CF0FB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6E12C7" w:rsidRPr="00CF0FB3" w:rsidRDefault="006E12C7" w:rsidP="00CF0FB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6E12C7" w:rsidRDefault="006E12C7" w:rsidP="007E1298">
      <w:pPr>
        <w:rPr>
          <w:rFonts w:ascii="Arial" w:hAnsi="Arial" w:cs="Arial"/>
        </w:rPr>
      </w:pPr>
    </w:p>
    <w:p w:rsidR="006E12C7" w:rsidRPr="007E1298" w:rsidRDefault="006E12C7" w:rsidP="007E1298">
      <w:pPr>
        <w:rPr>
          <w:rFonts w:ascii="Arial" w:hAnsi="Arial" w:cs="Arial"/>
          <w:b/>
          <w:bCs/>
        </w:rPr>
      </w:pPr>
    </w:p>
    <w:p w:rsidR="006E12C7" w:rsidRDefault="006E12C7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6E12C7" w:rsidRDefault="006E12C7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6E12C7" w:rsidRDefault="006E12C7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6E12C7" w:rsidRPr="003136E9" w:rsidRDefault="006E12C7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6E12C7" w:rsidRPr="0076291A" w:rsidTr="0051225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12C7" w:rsidRPr="0076291A" w:rsidRDefault="006E12C7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12C7" w:rsidRPr="0076291A" w:rsidRDefault="006E12C7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12C7" w:rsidRPr="0076291A" w:rsidRDefault="006E12C7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E12C7" w:rsidRPr="00F923CE" w:rsidTr="0051225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12C7" w:rsidRPr="00F923CE" w:rsidRDefault="006E12C7" w:rsidP="0050415E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6E12C7" w:rsidRPr="00F923CE" w:rsidTr="0051225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12C7" w:rsidRPr="00F923CE" w:rsidRDefault="006E12C7" w:rsidP="00C61A7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12C7" w:rsidRPr="00F923CE" w:rsidRDefault="006E12C7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12C7" w:rsidRPr="00F923CE" w:rsidRDefault="006E12C7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E12C7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12C7" w:rsidRPr="00F923CE" w:rsidRDefault="006E12C7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12C7" w:rsidRPr="0051595E" w:rsidRDefault="006E12C7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6E12C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12C7" w:rsidRPr="00F923CE" w:rsidRDefault="006E12C7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E12C7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12C7" w:rsidRPr="00F923CE" w:rsidRDefault="006E12C7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12C7" w:rsidRPr="00D30BF0" w:rsidRDefault="006E12C7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12C7" w:rsidRPr="00F923CE" w:rsidRDefault="006E12C7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E12C7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12C7" w:rsidRPr="00F923CE" w:rsidRDefault="006E12C7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12C7" w:rsidRPr="00D30BF0" w:rsidRDefault="006E12C7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12C7" w:rsidRPr="00F923CE" w:rsidRDefault="006E12C7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E12C7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12C7" w:rsidRPr="00F923CE" w:rsidRDefault="006E12C7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12C7" w:rsidRPr="00D30BF0" w:rsidRDefault="006E12C7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12C7" w:rsidRPr="00F923CE" w:rsidRDefault="006E12C7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E12C7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12C7" w:rsidRPr="00F923CE" w:rsidRDefault="006E12C7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12C7" w:rsidRPr="00D30BF0" w:rsidRDefault="006E12C7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12C7" w:rsidRPr="00F923CE" w:rsidRDefault="006E12C7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E12C7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12C7" w:rsidRPr="00F923CE" w:rsidRDefault="006E12C7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12C7" w:rsidRPr="00D30BF0" w:rsidRDefault="006E12C7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12C7" w:rsidRPr="00F923CE" w:rsidRDefault="006E12C7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E12C7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12C7" w:rsidRPr="00F923CE" w:rsidRDefault="006E12C7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12C7" w:rsidRPr="00D30BF0" w:rsidRDefault="006E12C7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12C7" w:rsidRPr="00F923CE" w:rsidRDefault="006E12C7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E12C7" w:rsidRPr="00F923CE" w:rsidTr="0051225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12C7" w:rsidRPr="00F923CE" w:rsidRDefault="006E12C7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12C7" w:rsidRPr="00F923CE" w:rsidRDefault="006E12C7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12C7" w:rsidRPr="00F923CE" w:rsidRDefault="006E12C7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E12C7" w:rsidRPr="00D30BF0" w:rsidTr="0051225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2C7" w:rsidRPr="00D30BF0" w:rsidRDefault="006E12C7" w:rsidP="00D6058A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2C7" w:rsidRPr="00D30BF0" w:rsidRDefault="006E12C7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E12C7" w:rsidRPr="00D30BF0" w:rsidTr="0051225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2C7" w:rsidRPr="00D30BF0" w:rsidRDefault="006E12C7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2C7" w:rsidRPr="00D30BF0" w:rsidRDefault="006E12C7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2C7" w:rsidRPr="00D30BF0" w:rsidRDefault="006E12C7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E12C7" w:rsidRPr="00D30BF0" w:rsidTr="0051225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6E12C7" w:rsidRPr="00D30BF0" w:rsidRDefault="006E12C7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E12C7" w:rsidRPr="00D30BF0" w:rsidRDefault="006E12C7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12C7" w:rsidRPr="00D30BF0" w:rsidRDefault="006E12C7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6E12C7" w:rsidRPr="00D30BF0" w:rsidTr="0051225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6E12C7" w:rsidRPr="00D30BF0" w:rsidRDefault="006E12C7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E12C7" w:rsidRPr="00D30BF0" w:rsidRDefault="006E12C7" w:rsidP="00D6058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2C7" w:rsidRPr="00D30BF0" w:rsidRDefault="006E12C7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6E12C7" w:rsidRPr="00D30BF0" w:rsidTr="0051225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6E12C7" w:rsidRPr="00D30BF0" w:rsidRDefault="006E12C7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6E12C7" w:rsidTr="00512252">
              <w:tc>
                <w:tcPr>
                  <w:tcW w:w="1914" w:type="dxa"/>
                  <w:shd w:val="clear" w:color="auto" w:fill="auto"/>
                </w:tcPr>
                <w:p w:rsidR="006E12C7" w:rsidRPr="00665A18" w:rsidRDefault="006E12C7" w:rsidP="00D6058A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6E12C7" w:rsidRPr="00665A18" w:rsidRDefault="006E12C7" w:rsidP="00D6058A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6E12C7" w:rsidRPr="00D30BF0" w:rsidRDefault="006E12C7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6E12C7" w:rsidRDefault="006E12C7" w:rsidP="00C217B2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:rsidR="006E12C7" w:rsidRPr="0001760C" w:rsidRDefault="006E12C7" w:rsidP="00C217B2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6E12C7" w:rsidRPr="0001760C" w:rsidRDefault="006E12C7" w:rsidP="00CF0FB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6E12C7" w:rsidRPr="0001760C" w:rsidRDefault="006E12C7" w:rsidP="00CF0FB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6E12C7" w:rsidRPr="00C75525" w:rsidRDefault="006E12C7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:rsidR="006E12C7" w:rsidRDefault="006E12C7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6E12C7" w:rsidRPr="00F923CE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6E12C7" w:rsidRPr="005B3C64" w:rsidRDefault="006E12C7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:rsidR="006E12C7" w:rsidRDefault="006E12C7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6E12C7" w:rsidRDefault="006E12C7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6E12C7" w:rsidRPr="00F923CE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6E12C7" w:rsidRPr="005B3C64" w:rsidRDefault="006E12C7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6E12C7" w:rsidRPr="00F923CE" w:rsidRDefault="006E12C7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6E12C7" w:rsidRDefault="006E12C7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6E12C7" w:rsidRDefault="006E12C7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6E12C7" w:rsidRDefault="006E12C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6E12C7" w:rsidRPr="00F923CE" w:rsidTr="00C75525">
        <w:trPr>
          <w:trHeight w:val="300"/>
        </w:trPr>
        <w:tc>
          <w:tcPr>
            <w:tcW w:w="2389" w:type="dxa"/>
            <w:shd w:val="clear" w:color="000000" w:fill="BFBFBF"/>
          </w:tcPr>
          <w:p w:rsidR="006E12C7" w:rsidRPr="005B3C64" w:rsidRDefault="006E12C7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:rsidR="006E12C7" w:rsidRPr="00F923CE" w:rsidRDefault="006E12C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:rsidR="006E12C7" w:rsidRDefault="006E12C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6E12C7" w:rsidRPr="000F3FD1" w:rsidRDefault="006E12C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:rsidR="006E12C7" w:rsidRPr="000F3FD1" w:rsidRDefault="006E12C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:rsidR="006E12C7" w:rsidRDefault="006E12C7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:rsidR="006E12C7" w:rsidRPr="00D6335B" w:rsidRDefault="006E12C7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  <w:t>Laktamase-positives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β-Lactamase-Inhibitoren sowie einer </w:t>
      </w:r>
      <w:r w:rsidRPr="0001760C">
        <w:rPr>
          <w:rFonts w:ascii="Arial" w:hAnsi="Arial" w:cs="Arial"/>
          <w:bCs/>
          <w:color w:val="000000"/>
        </w:rPr>
        <w:t>Sensibilität gegen Cefotaxim ist auszugehen</w:t>
      </w:r>
      <w:r>
        <w:rPr>
          <w:rFonts w:ascii="Arial" w:hAnsi="Arial" w:cs="Arial"/>
          <w:bCs/>
          <w:color w:val="000000"/>
        </w:rPr>
        <w:t>.</w:t>
      </w:r>
    </w:p>
    <w:p w:rsidR="006E12C7" w:rsidRPr="008E63A1" w:rsidRDefault="006E12C7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6E12C7" w:rsidRDefault="006E12C7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Grüßen,</w:t>
      </w:r>
    </w:p>
    <w:p w:rsidR="006E12C7" w:rsidRDefault="006E12C7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6E12C7" w:rsidRDefault="006E12C7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6E12C7" w:rsidRPr="009C44A9" w:rsidRDefault="006E12C7" w:rsidP="000427F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p w:rsidR="006E12C7" w:rsidRDefault="006E12C7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5858E6">
        <w:rPr>
          <w:rFonts w:ascii="Arial" w:hAnsi="Arial" w:cs="Arial"/>
        </w:rPr>
        <w:fldChar w:fldCharType="begin"/>
      </w:r>
      <w:r w:rsidR="005858E6">
        <w:rPr>
          <w:rFonts w:ascii="Arial" w:hAnsi="Arial" w:cs="Arial"/>
        </w:rPr>
        <w:instrText xml:space="preserve"> INCLUDETEXT  "C:\\Users\\mrt\\Source\\Repos\\Haemophilus\\HaemophilusWeb\\ReportTemplates\\includes\\Fax - Fußnote.docx" </w:instrText>
      </w:r>
      <w:r w:rsidR="005858E6">
        <w:rPr>
          <w:rFonts w:ascii="Arial" w:hAnsi="Arial" w:cs="Arial"/>
        </w:rPr>
        <w:fldChar w:fldCharType="separate"/>
      </w:r>
    </w:p>
    <w:p w:rsidR="006E12C7" w:rsidRPr="00D375FC" w:rsidRDefault="006E12C7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:rsidR="007E1298" w:rsidRPr="009C44A9" w:rsidRDefault="005858E6" w:rsidP="005858E6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bookmarkStart w:id="1" w:name="_GoBack"/>
      <w:bookmarkEnd w:id="1"/>
    </w:p>
    <w:sectPr w:rsidR="007E1298" w:rsidRPr="009C44A9" w:rsidSect="000C66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E2F" w:rsidRDefault="00904E2F">
      <w:r>
        <w:separator/>
      </w:r>
    </w:p>
  </w:endnote>
  <w:endnote w:type="continuationSeparator" w:id="0">
    <w:p w:rsidR="00904E2F" w:rsidRDefault="00904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904E2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E12C7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E12C7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904E2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6E12C7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6E12C7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64DA3" w:rsidRPr="006A7241" w:rsidRDefault="00664DA3" w:rsidP="00442A30">
    <w:pPr>
      <w:rPr>
        <w:sz w:val="17"/>
        <w:szCs w:val="17"/>
      </w:rPr>
    </w:pPr>
  </w:p>
  <w:p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904E2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E12C7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E12C7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E2F" w:rsidRDefault="00904E2F">
      <w:r>
        <w:separator/>
      </w:r>
    </w:p>
  </w:footnote>
  <w:footnote w:type="continuationSeparator" w:id="0">
    <w:p w:rsidR="00904E2F" w:rsidRDefault="00904E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586" w:rsidRDefault="001623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"C:\\Users\\mrt\\Source\\Repos\\Haemophilus\\HaemophilusWeb\\ReportTemplates\\includes\\Kopfzeile - Kontakt.docx" </w:instrText>
    </w:r>
    <w:r>
      <w:fldChar w:fldCharType="separate"/>
    </w:r>
    <w:r w:rsidR="00904E2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364.1pt;margin-top:95pt;width:156.8pt;height:304.2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292586" w:rsidRDefault="0029258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04E2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9" o:spid="_x0000_s2117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904E2F">
      <w:rPr>
        <w:noProof/>
      </w:rPr>
      <w:pict>
        <v:shape id="Grafik 10" o:spid="_x0000_s2116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92586" w:rsidRDefault="00292586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92586" w:rsidRDefault="00292586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92586" w:rsidRDefault="00292586" w:rsidP="00AD2792">
    <w:pPr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292586" w:rsidRDefault="0029258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292586" w:rsidRPr="00AD2792" w:rsidRDefault="00292586" w:rsidP="00AD2792"/>
  <w:p w:rsidR="000C6668" w:rsidRPr="001623D5" w:rsidRDefault="001623D5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586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904E2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115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904E2F">
      <w:rPr>
        <w:noProof/>
      </w:rPr>
      <w:pict>
        <v:shape id="_x0000_s2114" type="#_x0000_t75" alt="RKI_Logo-NRZKL-Deu_RGB-1.JPG" style="position:absolute;margin-left:449.25pt;margin-top:6.75pt;width:55pt;height:5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92586" w:rsidRDefault="0029258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92586" w:rsidRDefault="00292586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92586" w:rsidRPr="00000C19" w:rsidRDefault="00292586" w:rsidP="00D551B5">
    <w:pPr>
      <w:rPr>
        <w:sz w:val="12"/>
        <w:szCs w:val="12"/>
      </w:rPr>
    </w:pPr>
  </w:p>
  <w:p w:rsidR="00292586" w:rsidRPr="00000C19" w:rsidRDefault="00292586" w:rsidP="00D551B5">
    <w:pPr>
      <w:rPr>
        <w:sz w:val="12"/>
        <w:szCs w:val="12"/>
      </w:rPr>
    </w:pPr>
  </w:p>
  <w:p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586" w:rsidRDefault="00BD07B6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"C:\\Users\\mrt\\Source\\Repos\\Haemophilus\\HaemophilusWeb\\ReportTemplates\\includes\\Kopfzeile - Kontakt.docx" </w:instrText>
    </w:r>
    <w:r>
      <w:fldChar w:fldCharType="separate"/>
    </w:r>
    <w:r w:rsidR="00904E2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8" type="#_x0000_t202" style="position:absolute;margin-left:364.1pt;margin-top:95pt;width:156.8pt;height:304.2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292586" w:rsidRDefault="0029258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04E2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13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904E2F">
      <w:rPr>
        <w:noProof/>
      </w:rPr>
      <w:pict>
        <v:shape id="Grafik 1" o:spid="_x0000_s2112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92586" w:rsidRDefault="00292586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92586" w:rsidRDefault="00292586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92586" w:rsidRDefault="00292586" w:rsidP="00AD2792">
    <w:pPr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292586" w:rsidRDefault="0029258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292586" w:rsidRPr="00AD2792" w:rsidRDefault="00292586" w:rsidP="00AD2792"/>
  <w:p w:rsidR="000B1866" w:rsidRPr="001623D5" w:rsidRDefault="00BD07B6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2C7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04E2F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yperlink">
    <w:name w:val="FormatvorlageAufgezhl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60EE1B-9E42-4242-AE27-51CB32106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270</Words>
  <Characters>2187</Characters>
  <Application>Microsoft Office Word</Application>
  <DocSecurity>0</DocSecurity>
  <Lines>128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22</cp:revision>
  <cp:lastPrinted>2015-05-19T09:27:00Z</cp:lastPrinted>
  <dcterms:created xsi:type="dcterms:W3CDTF">2015-05-19T21:00:00Z</dcterms:created>
  <dcterms:modified xsi:type="dcterms:W3CDTF">2015-11-01T13:38:00Z</dcterms:modified>
</cp:coreProperties>
</file>