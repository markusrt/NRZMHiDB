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8D8" w14:textId="77777777" w:rsidR="00055F77" w:rsidRDefault="00456FE3" w:rsidP="004C65CE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Keine Resistenz.docx" </w:instrText>
      </w:r>
      <w:r>
        <w:fldChar w:fldCharType="separate"/>
      </w:r>
      <w:r w:rsidR="00055F77">
        <w:rPr>
          <w:rFonts w:ascii="Arial" w:hAnsi="Arial" w:cs="Arial"/>
        </w:rPr>
        <w:t>{SenderName}</w:t>
      </w:r>
    </w:p>
    <w:p w14:paraId="7CF1310E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BF3D714" w14:textId="77777777" w:rsidR="00055F77" w:rsidRPr="004659AD" w:rsidRDefault="00055F77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48EF0CE" w14:textId="77777777" w:rsidR="00055F77" w:rsidRPr="00270250" w:rsidRDefault="00055F77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B9072B" w14:textId="77777777" w:rsidR="00055F77" w:rsidRPr="007E1298" w:rsidRDefault="00055F77" w:rsidP="004C65CE">
      <w:pPr>
        <w:rPr>
          <w:rFonts w:ascii="Arial" w:hAnsi="Arial" w:cs="Arial"/>
          <w:b/>
          <w:bCs/>
        </w:rPr>
      </w:pPr>
    </w:p>
    <w:p w14:paraId="0754F1E3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0D04F34" w14:textId="77777777" w:rsidR="00055F77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27B7182" w14:textId="77777777" w:rsidR="00055F77" w:rsidRPr="003136E9" w:rsidRDefault="00055F77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20124E9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795D6FE2" w14:textId="77777777" w:rsidR="00055F77" w:rsidRDefault="00055F77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09A356E" w14:textId="77777777" w:rsidR="00055F77" w:rsidRPr="000E6D63" w:rsidRDefault="00055F77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55F77" w:rsidRPr="00F923CE" w14:paraId="30CCD001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E461E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4C816" w14:textId="77777777" w:rsidR="00055F77" w:rsidRPr="0051595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55F77" w:rsidRPr="00F923CE" w14:paraId="4D2FBEA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4924D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D68F2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55F77" w:rsidRPr="00F923CE" w14:paraId="7412F68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1724B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837C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55F77" w:rsidRPr="00F923CE" w14:paraId="51255756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861A7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6F79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55F77" w:rsidRPr="00F923CE" w14:paraId="6069031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6545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DD889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55F77" w:rsidRPr="00F923CE" w14:paraId="5F3B55DE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97FC6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BA7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55F77" w:rsidRPr="00F923CE" w14:paraId="367F8AD9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A1DC3" w14:textId="77777777" w:rsidR="00055F77" w:rsidRPr="00F923CE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47BD5" w14:textId="77777777" w:rsidR="00055F77" w:rsidRPr="00D30BF0" w:rsidRDefault="00055F77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55FE89F6" w14:textId="77777777" w:rsidR="00055F77" w:rsidRPr="009B6F20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55F77" w:rsidRPr="00D30BF0" w14:paraId="7C48E0DF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0FF881F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5DA5E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6F81B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55F77" w:rsidRPr="00D30BF0" w14:paraId="7902F34E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E7CCA4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A26C5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51B9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55F77" w:rsidRPr="00D30BF0" w14:paraId="66D8FD2E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13CF405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55F77" w14:paraId="617D3344" w14:textId="77777777" w:rsidTr="004A35E5">
              <w:tc>
                <w:tcPr>
                  <w:tcW w:w="1914" w:type="dxa"/>
                  <w:shd w:val="clear" w:color="auto" w:fill="auto"/>
                </w:tcPr>
                <w:p w14:paraId="1A6A20E3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47C595D" w14:textId="77777777" w:rsidR="00055F77" w:rsidRPr="00665A18" w:rsidRDefault="00055F77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B249E48" w14:textId="77777777" w:rsidR="00055F77" w:rsidRPr="00D30BF0" w:rsidRDefault="00055F77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D75C36D" w14:textId="77777777" w:rsidR="00055F77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9D6EDCA" w14:textId="77777777" w:rsidR="00055F77" w:rsidRPr="004C65CE" w:rsidRDefault="00055F77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04D0FD1" w14:textId="2A307203" w:rsidR="000F01D9" w:rsidRPr="00D204CD" w:rsidRDefault="00456FE3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977402">
        <w:rPr>
          <w:rFonts w:ascii="Arial" w:hAnsi="Arial" w:cs="Arial"/>
          <w:lang w:val="en-US"/>
        </w:rPr>
        <w:t>Mit freundlichen Grüßen</w:t>
      </w:r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91493" w14:textId="6F770BA0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8288" w14:textId="77777777" w:rsidR="00CE134A" w:rsidRDefault="00CE134A">
      <w:r>
        <w:separator/>
      </w:r>
    </w:p>
  </w:endnote>
  <w:endnote w:type="continuationSeparator" w:id="0">
    <w:p w14:paraId="504D6858" w14:textId="77777777" w:rsidR="00CE134A" w:rsidRDefault="00CE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036FB4C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62BA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340F7CA0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55F7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55F7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B463D" w14:textId="77777777" w:rsidR="00CE134A" w:rsidRDefault="00CE134A">
      <w:r>
        <w:separator/>
      </w:r>
    </w:p>
  </w:footnote>
  <w:footnote w:type="continuationSeparator" w:id="0">
    <w:p w14:paraId="4D0E30E8" w14:textId="77777777" w:rsidR="00CE134A" w:rsidRDefault="00CE1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5E10" w14:textId="12F32075" w:rsidR="00662BAB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3A31D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1A02864">
        <v:shape id="_x0000_s109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2BA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D379BB" w14:textId="77777777" w:rsidR="00662BAB" w:rsidRDefault="00662BA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4F1E6AE" w14:textId="77777777" w:rsidR="00662BAB" w:rsidRPr="00A059AE" w:rsidRDefault="00662BA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0F2B82B2" w14:textId="77777777" w:rsidR="00662BAB" w:rsidRPr="00000C19" w:rsidRDefault="00662BA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41A635" w14:textId="77777777" w:rsidR="00662BAB" w:rsidRPr="00000C19" w:rsidRDefault="00662BAB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50B8" w14:textId="31DD81DA" w:rsidR="0019744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3F5C0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090031C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44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936A67" w14:textId="77777777" w:rsidR="0019744F" w:rsidRDefault="0019744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565B6CD" w14:textId="77777777" w:rsidR="0019744F" w:rsidRPr="00635E31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A22B7F4" w14:textId="77777777" w:rsidR="0019744F" w:rsidRDefault="0019744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0F7F18B" w14:textId="77777777" w:rsidR="0019744F" w:rsidRDefault="0019744F" w:rsidP="00AD2792">
    <w:pPr>
      <w:rPr>
        <w:sz w:val="12"/>
        <w:szCs w:val="12"/>
      </w:rPr>
    </w:pPr>
  </w:p>
  <w:p w14:paraId="52FA3C88" w14:textId="77777777" w:rsidR="0019744F" w:rsidRDefault="0019744F" w:rsidP="00AD2792">
    <w:pPr>
      <w:pStyle w:val="Kopfzeile"/>
      <w:rPr>
        <w:sz w:val="12"/>
        <w:szCs w:val="12"/>
      </w:rPr>
    </w:pPr>
  </w:p>
  <w:p w14:paraId="64F121D8" w14:textId="77777777" w:rsidR="0019744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51B2BE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70EA0D" w14:textId="77777777" w:rsidR="0019744F" w:rsidRDefault="0019744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CCFF572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08190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EB47902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93114D" w14:textId="77777777" w:rsidR="0019744F" w:rsidRDefault="0019744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10B8D11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32F93B3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34221A7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B11E585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89F280F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CD0B453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DA284C8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CCC214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3E2F71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CAEC20A" w14:textId="77777777" w:rsidR="0019744F" w:rsidRDefault="0019744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56D81E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ADD29D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759119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054C518A" w14:textId="77777777" w:rsidR="0019744F" w:rsidRDefault="0019744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BE0CC5C" w14:textId="77777777" w:rsidR="0019744F" w:rsidRDefault="0019744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A0CCC39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0388A4" w14:textId="77777777" w:rsidR="0019744F" w:rsidRPr="00635E31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A9DBE90" w14:textId="77777777" w:rsidR="0019744F" w:rsidRDefault="0019744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0A482FE" w14:textId="77777777" w:rsidR="0019744F" w:rsidRDefault="0019744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44F">
      <w:rPr>
        <w:sz w:val="12"/>
        <w:szCs w:val="12"/>
      </w:rPr>
      <w:tab/>
    </w:r>
  </w:p>
  <w:p w14:paraId="11AC3FA7" w14:textId="77777777" w:rsidR="0019744F" w:rsidRDefault="0019744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8129787" w14:textId="77777777" w:rsidR="0019744F" w:rsidRPr="00AD2792" w:rsidRDefault="0019744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5E76"/>
    <w:rsid w:val="00055F77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9744F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A479E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56FE3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07EB"/>
    <w:rsid w:val="00642C4E"/>
    <w:rsid w:val="006443BA"/>
    <w:rsid w:val="0064498D"/>
    <w:rsid w:val="006505E8"/>
    <w:rsid w:val="00661947"/>
    <w:rsid w:val="00661F4E"/>
    <w:rsid w:val="00662BAB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3033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34A"/>
    <w:rsid w:val="00CE14C5"/>
    <w:rsid w:val="00CE75EA"/>
    <w:rsid w:val="00CF0EFD"/>
    <w:rsid w:val="00CF0FB3"/>
    <w:rsid w:val="00CF1C41"/>
    <w:rsid w:val="00CF3A68"/>
    <w:rsid w:val="00CF6621"/>
    <w:rsid w:val="00D0005A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2024-10-25T09:49:00Z</dcterms:modified>
</cp:coreProperties>
</file>