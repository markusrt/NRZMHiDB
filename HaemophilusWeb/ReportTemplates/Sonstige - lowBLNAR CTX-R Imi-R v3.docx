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3B294" w14:textId="77777777" w:rsidR="00B27AB4" w:rsidRDefault="00B44BC2" w:rsidP="00644979">
      <w:pPr>
        <w:rPr>
          <w:rFonts w:ascii="Arial" w:hAnsi="Arial" w:cs="Arial"/>
        </w:rPr>
      </w:pPr>
      <w:r>
        <w:fldChar w:fldCharType="begin"/>
      </w:r>
      <w:r>
        <w:instrText xml:space="preserve"> INCLUDETEXT  "D:\\Development\\NRZMHiDB\\HaemophilusWeb\\ReportTemplates\\includes\\Seite 1.docx" </w:instrText>
      </w:r>
      <w:r>
        <w:fldChar w:fldCharType="separate"/>
      </w:r>
      <w:r w:rsidR="00B27AB4">
        <w:rPr>
          <w:rFonts w:ascii="Arial" w:hAnsi="Arial" w:cs="Arial"/>
        </w:rPr>
        <w:t>{SenderName}</w:t>
      </w:r>
    </w:p>
    <w:p w14:paraId="1FC69CDA" w14:textId="77777777" w:rsidR="00B27AB4" w:rsidRPr="004659AD" w:rsidRDefault="00B27AB4" w:rsidP="00270250">
      <w:pPr>
        <w:rPr>
          <w:rFonts w:ascii="Arial" w:hAnsi="Arial" w:cs="Arial"/>
        </w:rPr>
      </w:pPr>
      <w:r>
        <w:rPr>
          <w:rFonts w:ascii="Arial" w:hAnsi="Arial" w:cs="Arial"/>
        </w:rPr>
        <w:t>{SenderDepartment}</w:t>
      </w:r>
    </w:p>
    <w:p w14:paraId="217C1CCE" w14:textId="77777777" w:rsidR="00B27AB4" w:rsidRPr="004659AD" w:rsidRDefault="00B27AB4" w:rsidP="00644979">
      <w:pPr>
        <w:rPr>
          <w:rFonts w:ascii="Arial" w:hAnsi="Arial" w:cs="Arial"/>
        </w:rPr>
      </w:pPr>
      <w:r>
        <w:rPr>
          <w:rFonts w:ascii="Arial" w:hAnsi="Arial" w:cs="Arial"/>
        </w:rPr>
        <w:t>{SenderStreet}</w:t>
      </w:r>
    </w:p>
    <w:p w14:paraId="3169DADC" w14:textId="77777777" w:rsidR="00B27AB4" w:rsidRPr="00270250" w:rsidRDefault="00B27AB4" w:rsidP="00644979">
      <w:pPr>
        <w:rPr>
          <w:rFonts w:ascii="Arial" w:hAnsi="Arial" w:cs="Arial"/>
          <w:bCs/>
        </w:rPr>
      </w:pPr>
      <w:r w:rsidRPr="00CF0FB3">
        <w:rPr>
          <w:rFonts w:ascii="Arial" w:hAnsi="Arial" w:cs="Arial"/>
          <w:bCs/>
        </w:rPr>
        <w:t>{SenderCity}</w:t>
      </w:r>
    </w:p>
    <w:p w14:paraId="44FE0376" w14:textId="77777777" w:rsidR="00B27AB4" w:rsidRPr="007E1298" w:rsidRDefault="00B27AB4" w:rsidP="00644979">
      <w:pPr>
        <w:rPr>
          <w:rFonts w:ascii="Arial" w:hAnsi="Arial" w:cs="Arial"/>
          <w:b/>
          <w:bCs/>
        </w:rPr>
      </w:pPr>
    </w:p>
    <w:p w14:paraId="5FD7A207" w14:textId="77777777" w:rsidR="00B27AB4" w:rsidRDefault="00B27AB4" w:rsidP="00644979">
      <w:pPr>
        <w:widowControl w:val="0"/>
        <w:tabs>
          <w:tab w:val="left" w:pos="90"/>
          <w:tab w:val="left" w:pos="3231"/>
        </w:tabs>
        <w:autoSpaceDE w:val="0"/>
        <w:autoSpaceDN w:val="0"/>
        <w:adjustRightInd w:val="0"/>
        <w:spacing w:before="120"/>
        <w:rPr>
          <w:rFonts w:ascii="Arial" w:hAnsi="Arial" w:cs="Arial"/>
          <w:bCs/>
          <w:color w:val="000000"/>
        </w:rPr>
      </w:pPr>
    </w:p>
    <w:p w14:paraId="6E6FD06A" w14:textId="77777777" w:rsidR="00B27AB4" w:rsidRDefault="00B27AB4"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529B6599" w14:textId="77777777" w:rsidR="00B27AB4" w:rsidRPr="003136E9" w:rsidRDefault="00000000"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3400B67A">
          <v:shapetype id="_x0000_t202" coordsize="21600,21600" o:spt="202" path="m,l,21600r21600,l21600,xe">
            <v:stroke joinstyle="miter"/>
            <v:path gradientshapeok="t" o:connecttype="rect"/>
          </v:shapetype>
          <v:shape id="_x0000_s2052"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1A653F7D" w14:textId="77777777" w:rsidR="00B27AB4" w:rsidRDefault="00B27AB4" w:rsidP="00FA0749">
                  <w:pPr>
                    <w:jc w:val="center"/>
                    <w:rPr>
                      <w:sz w:val="16"/>
                      <w:szCs w:val="16"/>
                    </w:rPr>
                  </w:pPr>
                  <w:r w:rsidRPr="00F30DEC">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r w:rsidRPr="006F7F3C">
                    <w:rPr>
                      <w:sz w:val="16"/>
                      <w:szCs w:val="16"/>
                    </w:rPr>
                    <w:t>{%DemisIdQrImage}</w:t>
                  </w:r>
                </w:p>
                <w:p w14:paraId="394157BB" w14:textId="77777777" w:rsidR="00B27AB4" w:rsidRPr="000E6D63" w:rsidRDefault="00B27AB4" w:rsidP="00FA0749">
                  <w:pPr>
                    <w:jc w:val="center"/>
                    <w:rPr>
                      <w:sz w:val="12"/>
                      <w:szCs w:val="12"/>
                    </w:rPr>
                  </w:pPr>
                  <w:r w:rsidRPr="000E6D63">
                    <w:rPr>
                      <w:sz w:val="12"/>
                      <w:szCs w:val="12"/>
                    </w:rPr>
                    <w:t>Meldungs-ID</w:t>
                  </w:r>
                  <w:r w:rsidRPr="00F30DEC">
                    <w:rPr>
                      <w:rFonts w:ascii="Arial" w:hAnsi="Arial" w:cs="Arial"/>
                      <w:sz w:val="12"/>
                      <w:szCs w:val="12"/>
                      <w:lang w:val="en-US"/>
                    </w:rPr>
                    <w:t>{</w:t>
                  </w:r>
                  <w:r>
                    <w:rPr>
                      <w:rFonts w:ascii="Arial" w:hAnsi="Arial" w:cs="Arial"/>
                      <w:sz w:val="12"/>
                      <w:szCs w:val="12"/>
                      <w:lang w:val="en-US"/>
                    </w:rPr>
                    <w:t>/</w:t>
                  </w:r>
                  <w:r w:rsidRPr="00432A4A">
                    <w:rPr>
                      <w:rFonts w:ascii="Arial" w:hAnsi="Arial" w:cs="Arial"/>
                      <w:sz w:val="12"/>
                      <w:szCs w:val="12"/>
                      <w:lang w:val="en-US"/>
                    </w:rPr>
                    <w:t>DemisIdQrImage</w:t>
                  </w:r>
                  <w:r w:rsidRPr="00F30DEC">
                    <w:rPr>
                      <w:rFonts w:ascii="Arial" w:hAnsi="Arial" w:cs="Arial"/>
                      <w:sz w:val="12"/>
                      <w:szCs w:val="12"/>
                      <w:lang w:val="en-US"/>
                    </w:rPr>
                    <w:t>}</w:t>
                  </w:r>
                </w:p>
              </w:txbxContent>
            </v:textbox>
          </v:shape>
        </w:pict>
      </w:r>
      <w:r w:rsidR="00B27AB4" w:rsidRPr="00282FF8">
        <w:rPr>
          <w:rFonts w:ascii="Arial" w:hAnsi="Arial" w:cs="Arial"/>
          <w:b/>
          <w:bCs/>
          <w:color w:val="000000"/>
          <w:sz w:val="28"/>
          <w:szCs w:val="28"/>
        </w:rPr>
        <w:t xml:space="preserve">Untersuchungsbefund </w:t>
      </w:r>
      <w:r w:rsidR="00B27AB4">
        <w:rPr>
          <w:rFonts w:ascii="Arial" w:hAnsi="Arial" w:cs="Arial"/>
          <w:b/>
          <w:bCs/>
          <w:color w:val="000000"/>
          <w:sz w:val="28"/>
          <w:szCs w:val="28"/>
        </w:rPr>
        <w:t>zu KL</w:t>
      </w:r>
      <w:r w:rsidR="00B27AB4" w:rsidRPr="00CA336F">
        <w:rPr>
          <w:rFonts w:ascii="Arial" w:hAnsi="Arial" w:cs="Arial"/>
          <w:b/>
          <w:bCs/>
          <w:color w:val="000000"/>
          <w:sz w:val="28"/>
          <w:szCs w:val="28"/>
        </w:rPr>
        <w:t>{LaboratoryNumber}</w:t>
      </w:r>
      <w:r w:rsidR="00B27AB4">
        <w:rPr>
          <w:rFonts w:ascii="Arial" w:hAnsi="Arial" w:cs="Arial"/>
          <w:b/>
          <w:bCs/>
          <w:color w:val="000000"/>
          <w:sz w:val="28"/>
          <w:szCs w:val="28"/>
        </w:rPr>
        <w:t xml:space="preserve"> </w:t>
      </w:r>
      <w:r w:rsidR="00B27AB4" w:rsidRPr="00282FF8">
        <w:rPr>
          <w:rFonts w:ascii="Arial" w:hAnsi="Arial" w:cs="Arial"/>
          <w:b/>
          <w:bCs/>
          <w:color w:val="000000"/>
          <w:sz w:val="28"/>
          <w:szCs w:val="28"/>
        </w:rPr>
        <w:t>-</w:t>
      </w:r>
      <w:r w:rsidR="00B27AB4">
        <w:rPr>
          <w:rFonts w:ascii="Arial" w:hAnsi="Arial" w:cs="Arial"/>
          <w:b/>
          <w:bCs/>
          <w:color w:val="000000"/>
          <w:sz w:val="28"/>
          <w:szCs w:val="28"/>
        </w:rPr>
        <w:t xml:space="preserve"> </w:t>
      </w:r>
      <w:r w:rsidR="00B27AB4"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B27AB4" w:rsidRPr="00F923CE" w14:paraId="37ABD5AC" w14:textId="77777777" w:rsidTr="004A35E5">
        <w:trPr>
          <w:trHeight w:val="259"/>
        </w:trPr>
        <w:tc>
          <w:tcPr>
            <w:tcW w:w="2600" w:type="dxa"/>
            <w:tcBorders>
              <w:top w:val="nil"/>
              <w:left w:val="nil"/>
              <w:bottom w:val="nil"/>
              <w:right w:val="nil"/>
            </w:tcBorders>
            <w:shd w:val="clear" w:color="auto" w:fill="auto"/>
            <w:noWrap/>
            <w:vAlign w:val="bottom"/>
          </w:tcPr>
          <w:p w14:paraId="2E95786C"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373998E8" w14:textId="77777777" w:rsidR="00B27AB4" w:rsidRPr="0051595E" w:rsidRDefault="00B27AB4"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B27AB4" w:rsidRPr="00F923CE" w14:paraId="0793C0FE" w14:textId="77777777" w:rsidTr="004A35E5">
        <w:trPr>
          <w:trHeight w:val="259"/>
        </w:trPr>
        <w:tc>
          <w:tcPr>
            <w:tcW w:w="2600" w:type="dxa"/>
            <w:tcBorders>
              <w:top w:val="nil"/>
              <w:left w:val="nil"/>
              <w:bottom w:val="nil"/>
              <w:right w:val="nil"/>
            </w:tcBorders>
            <w:shd w:val="clear" w:color="auto" w:fill="auto"/>
            <w:noWrap/>
            <w:vAlign w:val="bottom"/>
          </w:tcPr>
          <w:p w14:paraId="5630F5B5"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2F4F12DF" w14:textId="77777777" w:rsidR="00B27AB4" w:rsidRPr="00D30BF0" w:rsidRDefault="00B27AB4" w:rsidP="004A35E5">
            <w:pPr>
              <w:rPr>
                <w:rFonts w:ascii="Arial" w:hAnsi="Arial" w:cs="Arial"/>
                <w:color w:val="000000"/>
                <w:sz w:val="16"/>
                <w:szCs w:val="16"/>
              </w:rPr>
            </w:pPr>
            <w:r>
              <w:rPr>
                <w:rFonts w:ascii="Arial" w:hAnsi="Arial" w:cs="Arial"/>
                <w:color w:val="000000"/>
                <w:sz w:val="16"/>
                <w:szCs w:val="16"/>
              </w:rPr>
              <w:t>{SamplingLocation}</w:t>
            </w:r>
          </w:p>
        </w:tc>
      </w:tr>
      <w:tr w:rsidR="00B27AB4" w:rsidRPr="00F923CE" w14:paraId="4932A059" w14:textId="77777777" w:rsidTr="004A35E5">
        <w:trPr>
          <w:trHeight w:val="259"/>
        </w:trPr>
        <w:tc>
          <w:tcPr>
            <w:tcW w:w="2600" w:type="dxa"/>
            <w:tcBorders>
              <w:top w:val="nil"/>
              <w:left w:val="nil"/>
              <w:bottom w:val="nil"/>
              <w:right w:val="nil"/>
            </w:tcBorders>
            <w:shd w:val="clear" w:color="auto" w:fill="auto"/>
            <w:noWrap/>
            <w:vAlign w:val="bottom"/>
          </w:tcPr>
          <w:p w14:paraId="4A5F8ACB"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4E5C6244" w14:textId="77777777" w:rsidR="00B27AB4" w:rsidRPr="00D30BF0" w:rsidRDefault="00B27AB4" w:rsidP="004A35E5">
            <w:pPr>
              <w:rPr>
                <w:rFonts w:ascii="Arial" w:hAnsi="Arial" w:cs="Arial"/>
                <w:color w:val="000000"/>
                <w:sz w:val="16"/>
                <w:szCs w:val="16"/>
              </w:rPr>
            </w:pPr>
            <w:r w:rsidRPr="00D40314">
              <w:rPr>
                <w:rFonts w:ascii="Arial" w:hAnsi="Arial" w:cs="Arial"/>
                <w:color w:val="000000"/>
                <w:sz w:val="16"/>
                <w:szCs w:val="16"/>
              </w:rPr>
              <w:t>{SamplingDate}</w:t>
            </w:r>
          </w:p>
        </w:tc>
      </w:tr>
      <w:tr w:rsidR="00B27AB4" w:rsidRPr="00F923CE" w14:paraId="3E967EF6" w14:textId="77777777" w:rsidTr="004A35E5">
        <w:trPr>
          <w:trHeight w:val="259"/>
        </w:trPr>
        <w:tc>
          <w:tcPr>
            <w:tcW w:w="2600" w:type="dxa"/>
            <w:tcBorders>
              <w:top w:val="nil"/>
              <w:left w:val="nil"/>
              <w:bottom w:val="nil"/>
              <w:right w:val="nil"/>
            </w:tcBorders>
            <w:shd w:val="clear" w:color="auto" w:fill="auto"/>
            <w:noWrap/>
            <w:vAlign w:val="bottom"/>
          </w:tcPr>
          <w:p w14:paraId="363E4169"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0D603323" w14:textId="77777777" w:rsidR="00B27AB4" w:rsidRPr="00D30BF0" w:rsidRDefault="00B27AB4" w:rsidP="004A35E5">
            <w:pPr>
              <w:rPr>
                <w:rFonts w:ascii="Arial" w:hAnsi="Arial" w:cs="Arial"/>
                <w:color w:val="000000"/>
                <w:sz w:val="16"/>
                <w:szCs w:val="16"/>
              </w:rPr>
            </w:pPr>
            <w:r w:rsidRPr="00D40314">
              <w:rPr>
                <w:rFonts w:ascii="Arial" w:hAnsi="Arial" w:cs="Arial"/>
                <w:color w:val="000000"/>
                <w:sz w:val="16"/>
                <w:szCs w:val="16"/>
              </w:rPr>
              <w:t>{ReceivingDate}</w:t>
            </w:r>
          </w:p>
        </w:tc>
      </w:tr>
      <w:tr w:rsidR="00B27AB4" w:rsidRPr="00F923CE" w14:paraId="4B23012B" w14:textId="77777777" w:rsidTr="004A35E5">
        <w:trPr>
          <w:trHeight w:val="259"/>
        </w:trPr>
        <w:tc>
          <w:tcPr>
            <w:tcW w:w="2600" w:type="dxa"/>
            <w:tcBorders>
              <w:top w:val="nil"/>
              <w:left w:val="nil"/>
              <w:bottom w:val="nil"/>
              <w:right w:val="nil"/>
            </w:tcBorders>
            <w:shd w:val="clear" w:color="auto" w:fill="auto"/>
            <w:noWrap/>
            <w:vAlign w:val="bottom"/>
          </w:tcPr>
          <w:p w14:paraId="2E917484"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1D2FBAEE" w14:textId="77777777" w:rsidR="00B27AB4" w:rsidRPr="00D30BF0" w:rsidRDefault="00B27AB4" w:rsidP="004A35E5">
            <w:pPr>
              <w:rPr>
                <w:rFonts w:ascii="Arial" w:hAnsi="Arial" w:cs="Arial"/>
                <w:color w:val="000000"/>
                <w:sz w:val="16"/>
                <w:szCs w:val="16"/>
              </w:rPr>
            </w:pPr>
            <w:r w:rsidRPr="00D40314">
              <w:rPr>
                <w:rFonts w:ascii="Arial" w:hAnsi="Arial" w:cs="Arial"/>
                <w:color w:val="000000"/>
                <w:sz w:val="16"/>
                <w:szCs w:val="16"/>
              </w:rPr>
              <w:t>{Patient}</w:t>
            </w:r>
          </w:p>
        </w:tc>
      </w:tr>
      <w:tr w:rsidR="00B27AB4" w:rsidRPr="00F923CE" w14:paraId="12AF79ED" w14:textId="77777777" w:rsidTr="004A35E5">
        <w:trPr>
          <w:trHeight w:val="259"/>
        </w:trPr>
        <w:tc>
          <w:tcPr>
            <w:tcW w:w="2600" w:type="dxa"/>
            <w:tcBorders>
              <w:top w:val="nil"/>
              <w:left w:val="nil"/>
              <w:bottom w:val="nil"/>
              <w:right w:val="nil"/>
            </w:tcBorders>
            <w:shd w:val="clear" w:color="auto" w:fill="auto"/>
            <w:noWrap/>
            <w:vAlign w:val="bottom"/>
          </w:tcPr>
          <w:p w14:paraId="18F0BE1E"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66BA4329" w14:textId="77777777" w:rsidR="00B27AB4" w:rsidRPr="00D30BF0" w:rsidRDefault="00B27AB4" w:rsidP="004A35E5">
            <w:pPr>
              <w:rPr>
                <w:rFonts w:ascii="Arial" w:hAnsi="Arial" w:cs="Arial"/>
                <w:color w:val="000000"/>
                <w:sz w:val="16"/>
                <w:szCs w:val="16"/>
              </w:rPr>
            </w:pPr>
            <w:r w:rsidRPr="00D40314">
              <w:rPr>
                <w:rFonts w:ascii="Arial" w:hAnsi="Arial" w:cs="Arial"/>
                <w:color w:val="000000"/>
                <w:sz w:val="16"/>
                <w:szCs w:val="16"/>
              </w:rPr>
              <w:t>{PatientBirthDate}</w:t>
            </w:r>
          </w:p>
        </w:tc>
      </w:tr>
      <w:tr w:rsidR="00B27AB4" w:rsidRPr="00F923CE" w14:paraId="61841A35" w14:textId="77777777" w:rsidTr="004A35E5">
        <w:trPr>
          <w:trHeight w:val="259"/>
        </w:trPr>
        <w:tc>
          <w:tcPr>
            <w:tcW w:w="2600" w:type="dxa"/>
            <w:tcBorders>
              <w:top w:val="nil"/>
              <w:left w:val="nil"/>
              <w:bottom w:val="nil"/>
              <w:right w:val="nil"/>
            </w:tcBorders>
            <w:shd w:val="clear" w:color="auto" w:fill="auto"/>
            <w:noWrap/>
            <w:vAlign w:val="bottom"/>
          </w:tcPr>
          <w:p w14:paraId="70E54080" w14:textId="77777777" w:rsidR="00B27AB4" w:rsidRPr="00F923CE" w:rsidRDefault="00B27AB4"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25E872AD" w14:textId="77777777" w:rsidR="00B27AB4" w:rsidRPr="00D30BF0" w:rsidRDefault="00B27AB4"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23EE4869" w14:textId="77777777" w:rsidR="00B27AB4" w:rsidRPr="009B6F20" w:rsidRDefault="00B27AB4"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B27AB4" w:rsidRPr="00D30BF0" w14:paraId="2847E003"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075C9FDE" w14:textId="77777777" w:rsidR="00B27AB4" w:rsidRPr="00D30BF0" w:rsidRDefault="00B27AB4"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076DB236" w14:textId="77777777" w:rsidR="00B27AB4" w:rsidRPr="00D30BF0" w:rsidRDefault="00B27AB4"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165A7BB1" w14:textId="77777777" w:rsidR="00B27AB4" w:rsidRPr="00D30BF0" w:rsidRDefault="00B27AB4" w:rsidP="001421A2">
            <w:pPr>
              <w:rPr>
                <w:rFonts w:ascii="Arial" w:hAnsi="Arial" w:cs="Arial"/>
                <w:b/>
                <w:bCs/>
                <w:i/>
                <w:iCs/>
                <w:sz w:val="22"/>
                <w:szCs w:val="22"/>
              </w:rPr>
            </w:pPr>
            <w:r w:rsidRPr="00D40314">
              <w:rPr>
                <w:rFonts w:ascii="Arial" w:hAnsi="Arial" w:cs="Arial"/>
                <w:b/>
                <w:bCs/>
                <w:i/>
                <w:iCs/>
                <w:sz w:val="22"/>
                <w:szCs w:val="22"/>
              </w:rPr>
              <w:t>{EvaluationString}</w:t>
            </w:r>
          </w:p>
        </w:tc>
      </w:tr>
      <w:tr w:rsidR="00B27AB4" w:rsidRPr="00D30BF0" w14:paraId="0E8EFBFE"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68699B18" w14:textId="77777777" w:rsidR="00B27AB4" w:rsidRPr="00D30BF0" w:rsidRDefault="00B27AB4"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366FD6EA" w14:textId="77777777" w:rsidR="00B27AB4" w:rsidRPr="00D30BF0" w:rsidRDefault="00B27AB4"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7B9497C3" w14:textId="77777777" w:rsidR="00B27AB4" w:rsidRPr="00D30BF0" w:rsidRDefault="00B27AB4"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B27AB4" w:rsidRPr="00D30BF0" w14:paraId="4193818D"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1E660555" w14:textId="77777777" w:rsidR="00B27AB4" w:rsidRPr="00D30BF0" w:rsidRDefault="00B27AB4"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B27AB4" w14:paraId="59FEABA3" w14:textId="77777777" w:rsidTr="001421A2">
              <w:tc>
                <w:tcPr>
                  <w:tcW w:w="1914" w:type="dxa"/>
                  <w:shd w:val="clear" w:color="auto" w:fill="auto"/>
                </w:tcPr>
                <w:p w14:paraId="4AE76159" w14:textId="77777777" w:rsidR="00B27AB4" w:rsidRPr="00665A18" w:rsidRDefault="00B27AB4"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298E7A83" w14:textId="77777777" w:rsidR="00B27AB4" w:rsidRPr="00665A18" w:rsidRDefault="00B27AB4"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1A0B60F6" w14:textId="77777777" w:rsidR="00B27AB4" w:rsidRPr="00D30BF0" w:rsidRDefault="00B27AB4" w:rsidP="001421A2">
            <w:pPr>
              <w:rPr>
                <w:rFonts w:ascii="Arial" w:hAnsi="Arial" w:cs="Arial"/>
                <w:b/>
                <w:bCs/>
                <w:color w:val="000000"/>
                <w:sz w:val="22"/>
                <w:szCs w:val="22"/>
              </w:rPr>
            </w:pPr>
          </w:p>
        </w:tc>
      </w:tr>
    </w:tbl>
    <w:p w14:paraId="52DDE34D" w14:textId="77777777" w:rsidR="00B27AB4" w:rsidRDefault="00B27AB4"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2565DC16" w14:textId="77777777" w:rsidR="00B27AB4" w:rsidRPr="0001760C" w:rsidRDefault="00B27AB4"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4FB90D09" w14:textId="77777777" w:rsidR="00B27AB4" w:rsidRPr="0001760C" w:rsidRDefault="00B27AB4" w:rsidP="00644979">
      <w:pPr>
        <w:widowControl w:val="0"/>
        <w:tabs>
          <w:tab w:val="left" w:pos="90"/>
        </w:tabs>
        <w:autoSpaceDE w:val="0"/>
        <w:autoSpaceDN w:val="0"/>
        <w:adjustRightInd w:val="0"/>
        <w:spacing w:before="171"/>
        <w:ind w:right="-2111"/>
        <w:rPr>
          <w:rFonts w:ascii="Arial" w:hAnsi="Arial" w:cs="Arial"/>
        </w:rPr>
      </w:pPr>
    </w:p>
    <w:p w14:paraId="0935F255" w14:textId="77777777" w:rsidR="00B27AB4" w:rsidRPr="0001760C" w:rsidRDefault="00B27AB4" w:rsidP="00644979">
      <w:pPr>
        <w:widowControl w:val="0"/>
        <w:tabs>
          <w:tab w:val="left" w:pos="90"/>
        </w:tabs>
        <w:autoSpaceDE w:val="0"/>
        <w:autoSpaceDN w:val="0"/>
        <w:adjustRightInd w:val="0"/>
        <w:spacing w:before="171"/>
        <w:ind w:right="-2111"/>
        <w:rPr>
          <w:rFonts w:ascii="Arial" w:hAnsi="Arial" w:cs="Arial"/>
        </w:rPr>
      </w:pPr>
    </w:p>
    <w:p w14:paraId="759E551B" w14:textId="77777777" w:rsidR="00B27AB4" w:rsidRPr="00644979" w:rsidRDefault="00B27AB4" w:rsidP="00644979">
      <w:r w:rsidRPr="0001760C">
        <w:rPr>
          <w:rFonts w:ascii="Arial" w:hAnsi="Arial" w:cs="Arial"/>
        </w:rPr>
        <w:t>Untersuchungen zur Antibiotika-Resistenz</w:t>
      </w:r>
      <w:r>
        <w:rPr>
          <w:rFonts w:ascii="Arial" w:hAnsi="Arial" w:cs="Arial"/>
        </w:rPr>
        <w:t>: siehe nachfolgende Seite.</w:t>
      </w:r>
    </w:p>
    <w:p w14:paraId="30C6F7A2" w14:textId="3F5A7379" w:rsidR="00EF6C6A" w:rsidRPr="001623D5" w:rsidRDefault="00B44BC2" w:rsidP="00EF6C6A">
      <w:pPr>
        <w:pStyle w:val="Kopfzeile"/>
      </w:pPr>
      <w:r>
        <w:fldChar w:fldCharType="end"/>
      </w:r>
    </w:p>
    <w:p w14:paraId="5C16D8C4" w14:textId="77777777" w:rsidR="00410FA9" w:rsidRPr="00C75525" w:rsidRDefault="0037378F" w:rsidP="009F6C75">
      <w:pPr>
        <w:widowControl w:val="0"/>
        <w:tabs>
          <w:tab w:val="left" w:pos="90"/>
        </w:tabs>
        <w:autoSpaceDE w:val="0"/>
        <w:autoSpaceDN w:val="0"/>
        <w:adjustRightInd w:val="0"/>
        <w:spacing w:before="171"/>
        <w:ind w:right="-2111"/>
        <w:rPr>
          <w:rFonts w:ascii="Arial" w:hAnsi="Arial" w:cs="Arial"/>
          <w:b/>
          <w:u w:val="single"/>
        </w:rPr>
      </w:pPr>
      <w:r>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14:paraId="7386CC03" w14:textId="77777777"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14:paraId="0021F64D" w14:textId="77777777" w:rsidTr="00C75525">
        <w:trPr>
          <w:trHeight w:val="318"/>
        </w:trPr>
        <w:tc>
          <w:tcPr>
            <w:tcW w:w="2389" w:type="dxa"/>
            <w:vMerge w:val="restart"/>
            <w:shd w:val="clear" w:color="000000" w:fill="BFBFBF"/>
            <w:vAlign w:val="center"/>
          </w:tcPr>
          <w:p w14:paraId="154D961D" w14:textId="77777777"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5C84964C" w14:textId="77777777"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6586D18D" w14:textId="77777777"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14:paraId="5EA27616" w14:textId="77777777" w:rsidTr="00C75525">
        <w:trPr>
          <w:trHeight w:val="318"/>
        </w:trPr>
        <w:tc>
          <w:tcPr>
            <w:tcW w:w="2389" w:type="dxa"/>
            <w:vMerge/>
            <w:shd w:val="clear" w:color="000000" w:fill="BFBFBF"/>
            <w:vAlign w:val="center"/>
          </w:tcPr>
          <w:p w14:paraId="31F2A6EA" w14:textId="77777777" w:rsidR="00CF0FB3" w:rsidRPr="005B3C64" w:rsidRDefault="00CF0FB3" w:rsidP="00BA66DD">
            <w:pPr>
              <w:rPr>
                <w:rFonts w:ascii="Symbol" w:hAnsi="Symbol" w:cs="Arial"/>
                <w:b/>
                <w:bCs/>
                <w:iCs/>
                <w:sz w:val="22"/>
                <w:szCs w:val="22"/>
              </w:rPr>
            </w:pPr>
          </w:p>
        </w:tc>
        <w:tc>
          <w:tcPr>
            <w:tcW w:w="2588" w:type="dxa"/>
            <w:vMerge/>
            <w:vAlign w:val="center"/>
          </w:tcPr>
          <w:p w14:paraId="44FA28AA" w14:textId="77777777"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4BF6D8D3"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57E8F30A" w14:textId="77777777"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1EC09F0D" w14:textId="77777777"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14:paraId="5C98D8CB" w14:textId="77777777" w:rsidTr="00C75525">
        <w:trPr>
          <w:trHeight w:val="300"/>
        </w:trPr>
        <w:tc>
          <w:tcPr>
            <w:tcW w:w="2389" w:type="dxa"/>
            <w:shd w:val="clear" w:color="000000" w:fill="BFBFBF"/>
          </w:tcPr>
          <w:p w14:paraId="199904F5" w14:textId="77777777"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1E5FF21D" w14:textId="77777777"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61D80478" w14:textId="77777777"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373069CD" w14:textId="77777777"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5757C120" w14:textId="77777777"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4E2DD4EA"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u w:val="single"/>
        </w:rPr>
        <w:t>Interpretation</w:t>
      </w:r>
      <w:r w:rsidRPr="00BD739F">
        <w:rPr>
          <w:rFonts w:ascii="Arial" w:hAnsi="Arial" w:cs="Arial"/>
          <w:bCs/>
          <w:color w:val="000000"/>
        </w:rPr>
        <w:t xml:space="preserve">: Die Resistenztestung spricht für ein </w:t>
      </w:r>
      <w:r w:rsidRPr="00BD739F">
        <w:rPr>
          <w:rFonts w:ascii="Symbol" w:hAnsi="Symbol" w:cs="Arial"/>
          <w:bCs/>
          <w:iCs/>
        </w:rPr>
        <w:t>b</w:t>
      </w:r>
      <w:r w:rsidRPr="00BD739F">
        <w:rPr>
          <w:rFonts w:ascii="Arial" w:hAnsi="Arial" w:cs="Arial"/>
          <w:bCs/>
          <w:color w:val="000000"/>
        </w:rPr>
        <w:noBreakHyphen/>
        <w:t xml:space="preserve">Laktamase-negatives Ampicillin-sensibles Isolat. Die MHK für Ampicillin befand sich jedoch am Grenzwert. Eine </w:t>
      </w:r>
      <w:r w:rsidRPr="00BD739F">
        <w:rPr>
          <w:rFonts w:ascii="Symbol" w:hAnsi="Symbol" w:cs="Arial"/>
          <w:bCs/>
          <w:iCs/>
        </w:rPr>
        <w:t>b</w:t>
      </w:r>
      <w:r w:rsidRPr="00BD739F">
        <w:rPr>
          <w:rFonts w:ascii="Arial" w:hAnsi="Arial" w:cs="Arial"/>
          <w:bCs/>
          <w:color w:val="000000"/>
        </w:rPr>
        <w:noBreakHyphen/>
        <w:t>Laktamase-unabhängige low level Resistenz gegen Ampicillin (sog. lowBLNAR) ist nicht auszuschließen. BLNAR </w:t>
      </w:r>
      <w:r w:rsidRPr="00BD739F">
        <w:rPr>
          <w:rFonts w:ascii="Arial" w:hAnsi="Arial" w:cs="Arial"/>
          <w:bCs/>
          <w:i/>
          <w:color w:val="000000"/>
        </w:rPr>
        <w:t>H. influenzae</w:t>
      </w:r>
      <w:r w:rsidRPr="00BD739F">
        <w:rPr>
          <w:rFonts w:ascii="Arial" w:hAnsi="Arial" w:cs="Arial"/>
          <w:bCs/>
          <w:color w:val="000000"/>
        </w:rPr>
        <w:noBreakHyphen/>
        <w:t>Isolate weisen einen β</w:t>
      </w:r>
      <w:r w:rsidRPr="00BD739F">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BD739F">
        <w:rPr>
          <w:rFonts w:ascii="Arial" w:hAnsi="Arial" w:cs="Arial"/>
          <w:bCs/>
          <w:color w:val="000000"/>
          <w:vertAlign w:val="superscript"/>
        </w:rPr>
        <w:t>1,2</w:t>
      </w:r>
      <w:r w:rsidRPr="00BD739F">
        <w:rPr>
          <w:rFonts w:ascii="Arial" w:hAnsi="Arial" w:cs="Arial"/>
          <w:bCs/>
          <w:color w:val="000000"/>
        </w:rPr>
        <w:t>.</w:t>
      </w:r>
    </w:p>
    <w:p w14:paraId="4F4DE9E7"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rPr>
      </w:pPr>
      <w:r w:rsidRPr="00BD739F">
        <w:rPr>
          <w:rFonts w:ascii="Arial" w:hAnsi="Arial" w:cs="Arial"/>
          <w:bCs/>
          <w:color w:val="000000"/>
        </w:rPr>
        <w:t>Aufgrund Ihrer Angaben wurde die Empfindlichkeit von Cefotaxim und Imipenem überprüft. In diesem Fall konnte eine – sehr selten vorkommende – Resistenz gegen Cefotaxim</w:t>
      </w:r>
      <w:r w:rsidRPr="00BD739F">
        <w:rPr>
          <w:rFonts w:ascii="Arial" w:hAnsi="Arial" w:cs="Arial"/>
          <w:bCs/>
          <w:color w:val="000000"/>
          <w:vertAlign w:val="superscript"/>
        </w:rPr>
        <w:t>3,4</w:t>
      </w:r>
      <w:r w:rsidRPr="00BD739F">
        <w:rPr>
          <w:rFonts w:ascii="Arial" w:hAnsi="Arial" w:cs="Arial"/>
          <w:bCs/>
          <w:color w:val="000000"/>
        </w:rPr>
        <w:t xml:space="preserve"> wie auch gegen Imipenem bestätigt werden. Die Imipenem-Resistenz kann durch verschiedene Mechanismen hervorgerufen werden</w:t>
      </w:r>
      <w:r w:rsidRPr="00BD739F">
        <w:rPr>
          <w:rFonts w:ascii="Arial" w:hAnsi="Arial" w:cs="Arial"/>
          <w:bCs/>
          <w:color w:val="000000"/>
          <w:vertAlign w:val="superscript"/>
        </w:rPr>
        <w:t>4</w:t>
      </w:r>
      <w:r w:rsidRPr="00BD739F">
        <w:rPr>
          <w:rFonts w:ascii="Arial" w:hAnsi="Arial" w:cs="Arial"/>
          <w:bCs/>
          <w:color w:val="000000"/>
        </w:rPr>
        <w:t>, insbesondere die Mutation des Penicillin-Bindeproteins PBP3 kann eine Rolle spielen</w:t>
      </w:r>
      <w:r w:rsidRPr="00BD739F">
        <w:rPr>
          <w:rFonts w:ascii="Arial" w:hAnsi="Arial" w:cs="Arial"/>
          <w:bCs/>
          <w:color w:val="000000"/>
          <w:vertAlign w:val="superscript"/>
        </w:rPr>
        <w:t xml:space="preserve"> 5,6</w:t>
      </w:r>
      <w:r w:rsidRPr="00BD739F">
        <w:rPr>
          <w:rFonts w:ascii="Arial" w:hAnsi="Arial" w:cs="Arial"/>
          <w:bCs/>
          <w:color w:val="000000"/>
        </w:rPr>
        <w:t xml:space="preserve">. </w:t>
      </w:r>
    </w:p>
    <w:p w14:paraId="7B131509" w14:textId="77777777" w:rsidR="00BD739F" w:rsidRPr="00BD739F" w:rsidRDefault="00BD739F" w:rsidP="00BD739F">
      <w:pPr>
        <w:widowControl w:val="0"/>
        <w:tabs>
          <w:tab w:val="left" w:pos="90"/>
        </w:tabs>
        <w:autoSpaceDE w:val="0"/>
        <w:autoSpaceDN w:val="0"/>
        <w:adjustRightInd w:val="0"/>
        <w:spacing w:before="171"/>
        <w:ind w:right="17"/>
        <w:jc w:val="both"/>
        <w:rPr>
          <w:rFonts w:ascii="Arial" w:hAnsi="Arial" w:cs="Arial"/>
          <w:bCs/>
          <w:color w:val="000000"/>
          <w:lang w:val="en-GB"/>
        </w:rPr>
      </w:pPr>
      <w:r w:rsidRPr="00BD739F">
        <w:rPr>
          <w:rFonts w:ascii="Arial" w:hAnsi="Arial" w:cs="Arial"/>
          <w:lang w:val="en-GB"/>
        </w:rPr>
        <w:t>Literatur:</w:t>
      </w:r>
    </w:p>
    <w:p w14:paraId="261AFD79"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lang w:val="en-GB"/>
        </w:rPr>
      </w:pPr>
      <w:r w:rsidRPr="00C675E9">
        <w:rPr>
          <w:rFonts w:ascii="Arial" w:hAnsi="Arial" w:cs="Arial"/>
          <w:sz w:val="18"/>
          <w:szCs w:val="18"/>
          <w:lang w:val="en-GB"/>
        </w:rPr>
        <w:t>1. Tristram S, Jacobs MR, Appelbaum PC. Antimicrobial resistance in Haemophilus influenzae. Clin Microbiol Rev. 2007 Apr;20(2):368-89.</w:t>
      </w:r>
    </w:p>
    <w:p w14:paraId="747AC087"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lang w:val="en-US"/>
        </w:rPr>
      </w:pPr>
      <w:r w:rsidRPr="00C675E9">
        <w:rPr>
          <w:rFonts w:ascii="Arial" w:hAnsi="Arial" w:cs="Arial"/>
          <w:sz w:val="18"/>
          <w:szCs w:val="18"/>
          <w:lang w:val="en-US"/>
        </w:rPr>
        <w:t>2.</w:t>
      </w:r>
      <w:r w:rsidRPr="00C675E9">
        <w:rPr>
          <w:sz w:val="18"/>
          <w:szCs w:val="18"/>
          <w:lang w:val="en-US"/>
        </w:rPr>
        <w:t xml:space="preserve"> </w:t>
      </w:r>
      <w:r w:rsidRPr="00C675E9">
        <w:rPr>
          <w:rFonts w:ascii="Arial" w:hAnsi="Arial" w:cs="Arial"/>
          <w:sz w:val="18"/>
          <w:szCs w:val="18"/>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2438F661" w14:textId="77777777" w:rsidR="00BD739F" w:rsidRPr="00C675E9" w:rsidRDefault="00BD739F" w:rsidP="00BD739F">
      <w:pPr>
        <w:widowControl w:val="0"/>
        <w:tabs>
          <w:tab w:val="left" w:pos="90"/>
        </w:tabs>
        <w:autoSpaceDE w:val="0"/>
        <w:autoSpaceDN w:val="0"/>
        <w:adjustRightInd w:val="0"/>
        <w:spacing w:before="93"/>
        <w:ind w:right="16"/>
        <w:rPr>
          <w:rFonts w:ascii="Arial" w:hAnsi="Arial" w:cs="Arial"/>
          <w:sz w:val="18"/>
          <w:szCs w:val="18"/>
        </w:rPr>
      </w:pPr>
      <w:r w:rsidRPr="00C675E9">
        <w:rPr>
          <w:rFonts w:ascii="Arial" w:hAnsi="Arial" w:cs="Arial"/>
          <w:sz w:val="18"/>
          <w:szCs w:val="18"/>
          <w:lang w:val="en-US"/>
        </w:rPr>
        <w:t xml:space="preserve">3. Leclercq R, Cantón R, Brown DF, Giske CG, Heisig P, MacGowan AP, Mouton JW, Nordmann P, Rodloff AC, Rossolini GM, Soussy CJ, Steinbakk M, Winstanley TG, Kahlmeter G. EUCAST expert rules in antimicrobial susceptibility testing. </w:t>
      </w:r>
      <w:r w:rsidRPr="00C675E9">
        <w:rPr>
          <w:rFonts w:ascii="Arial" w:hAnsi="Arial" w:cs="Arial"/>
          <w:sz w:val="18"/>
          <w:szCs w:val="18"/>
        </w:rPr>
        <w:t>Clin Microbiol Infect. 2013 19(2): 141–160.</w:t>
      </w:r>
    </w:p>
    <w:p w14:paraId="38509A1E" w14:textId="77777777" w:rsidR="00BD739F" w:rsidRPr="00C675E9" w:rsidRDefault="00BD739F" w:rsidP="00BD739F">
      <w:pPr>
        <w:widowControl w:val="0"/>
        <w:tabs>
          <w:tab w:val="left" w:pos="90"/>
        </w:tabs>
        <w:autoSpaceDE w:val="0"/>
        <w:autoSpaceDN w:val="0"/>
        <w:adjustRightInd w:val="0"/>
        <w:spacing w:before="93"/>
        <w:rPr>
          <w:rFonts w:ascii="Arial" w:hAnsi="Arial" w:cs="Arial"/>
          <w:sz w:val="18"/>
          <w:szCs w:val="18"/>
          <w:lang w:val="en-US"/>
        </w:rPr>
      </w:pPr>
      <w:r w:rsidRPr="00C675E9">
        <w:rPr>
          <w:rFonts w:ascii="Arial" w:hAnsi="Arial" w:cs="Arial"/>
          <w:sz w:val="18"/>
          <w:szCs w:val="18"/>
        </w:rPr>
        <w:t xml:space="preserve">4. Nürnberg, S., Claus, H., Krone, M., Vogel, U., and Lam, T.T. (2021). </w:t>
      </w:r>
      <w:r w:rsidRPr="00C675E9">
        <w:rPr>
          <w:rFonts w:ascii="Arial" w:hAnsi="Arial" w:cs="Arial"/>
          <w:sz w:val="18"/>
          <w:szCs w:val="18"/>
          <w:lang w:val="en-US"/>
        </w:rPr>
        <w:t>Cefotaxime resistance in invasive Haemophilus influenzae isolates in Germany 2016-19: prevalence, epidemiology and relevance of PBP3 substitutions. J Antimicrob Chemother. 76(4): p. 920-929.</w:t>
      </w:r>
    </w:p>
    <w:p w14:paraId="07353131" w14:textId="77777777" w:rsidR="00BD739F" w:rsidRPr="00C675E9" w:rsidRDefault="00BD739F" w:rsidP="00BD739F">
      <w:pPr>
        <w:widowControl w:val="0"/>
        <w:tabs>
          <w:tab w:val="left" w:pos="90"/>
        </w:tabs>
        <w:autoSpaceDE w:val="0"/>
        <w:autoSpaceDN w:val="0"/>
        <w:adjustRightInd w:val="0"/>
        <w:spacing w:before="93"/>
        <w:rPr>
          <w:rFonts w:ascii="Arial" w:hAnsi="Arial" w:cs="Arial"/>
          <w:sz w:val="18"/>
          <w:szCs w:val="18"/>
        </w:rPr>
      </w:pPr>
      <w:r w:rsidRPr="00C675E9">
        <w:rPr>
          <w:rFonts w:ascii="Arial" w:hAnsi="Arial" w:cs="Arial"/>
          <w:sz w:val="18"/>
          <w:szCs w:val="18"/>
          <w:lang w:val="en-GB"/>
        </w:rPr>
        <w:t xml:space="preserve">5. Cherkaoui, A., Diene, S.M., Renzoni, A., Emonet, S., Renzi, G., et al. (2017). Imipenem heteroresistance in nontypeable Haemophilus influenzae is linked to a combination of altered PBP3, slow drug influx and direct efflux regulation. </w:t>
      </w:r>
      <w:r w:rsidRPr="00C675E9">
        <w:rPr>
          <w:rFonts w:ascii="Arial" w:hAnsi="Arial" w:cs="Arial"/>
          <w:sz w:val="18"/>
          <w:szCs w:val="18"/>
        </w:rPr>
        <w:t>Clin Microbiol Infect. 23(2): p. 118 e9-118 e19.</w:t>
      </w:r>
    </w:p>
    <w:p w14:paraId="1EACD26F" w14:textId="77777777" w:rsidR="00BD739F" w:rsidRPr="00EF7471" w:rsidRDefault="00BD739F" w:rsidP="00BD739F">
      <w:pPr>
        <w:widowControl w:val="0"/>
        <w:tabs>
          <w:tab w:val="left" w:pos="90"/>
        </w:tabs>
        <w:autoSpaceDE w:val="0"/>
        <w:autoSpaceDN w:val="0"/>
        <w:adjustRightInd w:val="0"/>
        <w:spacing w:before="93"/>
        <w:rPr>
          <w:rFonts w:ascii="Arial" w:hAnsi="Arial" w:cs="Arial"/>
          <w:sz w:val="18"/>
          <w:szCs w:val="18"/>
          <w:lang w:val="en-GB"/>
        </w:rPr>
      </w:pPr>
      <w:r w:rsidRPr="00C675E9">
        <w:rPr>
          <w:rFonts w:ascii="Arial" w:hAnsi="Arial" w:cs="Arial"/>
          <w:sz w:val="18"/>
          <w:szCs w:val="18"/>
        </w:rPr>
        <w:t xml:space="preserve">6. Lâm, T.T., Nürnberg, S., Claus, H., and Vogel, U. (2020). </w:t>
      </w:r>
      <w:r w:rsidRPr="00C675E9">
        <w:rPr>
          <w:rFonts w:ascii="Arial" w:hAnsi="Arial" w:cs="Arial"/>
          <w:sz w:val="18"/>
          <w:szCs w:val="18"/>
          <w:lang w:val="en-GB"/>
        </w:rPr>
        <w:t xml:space="preserve">Molecular epidemiology of imipenem resistance in invasive Haemophilus influenzae infections in Germany in 2016. </w:t>
      </w:r>
      <w:r w:rsidRPr="00EF7471">
        <w:rPr>
          <w:rFonts w:ascii="Arial" w:hAnsi="Arial" w:cs="Arial"/>
          <w:sz w:val="18"/>
          <w:szCs w:val="18"/>
          <w:lang w:val="en-GB"/>
        </w:rPr>
        <w:t>J Antimicrob Chemother. 75(8): p. 2076-2086.</w:t>
      </w:r>
    </w:p>
    <w:p w14:paraId="4E49389F" w14:textId="77777777" w:rsidR="00EF7471" w:rsidRPr="00EF7471" w:rsidRDefault="00C675E9" w:rsidP="007E1C70">
      <w:pPr>
        <w:rPr>
          <w:rFonts w:ascii="Arial" w:hAnsi="Arial" w:cs="Arial"/>
          <w:lang w:val="en-GB"/>
        </w:rPr>
      </w:pPr>
      <w:r>
        <w:rPr>
          <w:rFonts w:ascii="Arial" w:hAnsi="Arial" w:cs="Arial"/>
          <w:color w:val="000000"/>
        </w:rPr>
        <w:fldChar w:fldCharType="begin"/>
      </w:r>
      <w:r w:rsidRPr="00EF7471">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00EF7471" w:rsidRPr="00EF7471">
        <w:rPr>
          <w:rFonts w:ascii="Arial" w:hAnsi="Arial" w:cs="Arial"/>
          <w:lang w:val="en-GB"/>
        </w:rPr>
        <w:t>Mit freundlichen Grüßen</w:t>
      </w:r>
    </w:p>
    <w:p w14:paraId="6A0E0BD1" w14:textId="77777777" w:rsidR="00EF7471" w:rsidRPr="00EF7471" w:rsidRDefault="00EF7471" w:rsidP="007E1C70">
      <w:pPr>
        <w:rPr>
          <w:rFonts w:ascii="Arial" w:hAnsi="Arial" w:cs="Arial"/>
          <w:lang w:val="en-GB"/>
        </w:rPr>
      </w:pPr>
      <w:r w:rsidRPr="00EF7471">
        <w:rPr>
          <w:rFonts w:ascii="Arial" w:hAnsi="Arial" w:cs="Arial"/>
          <w:lang w:val="en-GB"/>
        </w:rPr>
        <w:br/>
      </w:r>
    </w:p>
    <w:p w14:paraId="37E84BE2" w14:textId="77777777" w:rsidR="00EF7471" w:rsidRPr="00EF7471" w:rsidRDefault="00EF7471" w:rsidP="007E1C70">
      <w:pPr>
        <w:rPr>
          <w:rFonts w:ascii="Arial" w:hAnsi="Arial" w:cs="Arial"/>
          <w:lang w:val="en-GB"/>
        </w:rPr>
      </w:pPr>
      <w:r w:rsidRPr="00EF7471">
        <w:rPr>
          <w:rFonts w:ascii="Arial" w:hAnsi="Arial" w:cs="Arial"/>
          <w:lang w:val="en-GB"/>
        </w:rPr>
        <w:t>{Signer}</w:t>
      </w:r>
      <w:r w:rsidRPr="00EF7471">
        <w:rPr>
          <w:rFonts w:ascii="Arial" w:hAnsi="Arial" w:cs="Arial"/>
          <w:sz w:val="12"/>
          <w:szCs w:val="12"/>
          <w:lang w:val="en-GB"/>
        </w:rPr>
        <w:t>{#HasCommentOrAnnouncement}</w:t>
      </w:r>
    </w:p>
    <w:p w14:paraId="65B3F9B6" w14:textId="77777777" w:rsidR="00EF7471" w:rsidRPr="007E1C70" w:rsidRDefault="00EF7471"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6E45373B" w14:textId="20A4C1AB" w:rsidR="007E1298" w:rsidRPr="00064F4D" w:rsidRDefault="00EF7471" w:rsidP="00EF7471">
      <w:pPr>
        <w:rPr>
          <w:rFonts w:ascii="Arial" w:hAnsi="Arial" w:cs="Arial"/>
          <w:color w:val="000000"/>
          <w:lang w:val="en-GB"/>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r w:rsidR="00C675E9">
        <w:rPr>
          <w:rFonts w:ascii="Arial" w:hAnsi="Arial" w:cs="Arial"/>
          <w:color w:val="000000"/>
        </w:rPr>
        <w:fldChar w:fldCharType="end"/>
      </w:r>
    </w:p>
    <w:sectPr w:rsidR="007E1298" w:rsidRPr="00064F4D" w:rsidSect="0050415E">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510DE" w14:textId="77777777" w:rsidR="005A25E4" w:rsidRDefault="005A25E4">
      <w:r>
        <w:separator/>
      </w:r>
    </w:p>
  </w:endnote>
  <w:endnote w:type="continuationSeparator" w:id="0">
    <w:p w14:paraId="32C3FD10" w14:textId="77777777" w:rsidR="005A25E4" w:rsidRDefault="005A2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5FB2" w14:textId="77777777" w:rsidR="00A739E0" w:rsidRDefault="00A739E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ADCD1" w14:textId="7358A632" w:rsidR="00BA33DD" w:rsidRPr="006A7241" w:rsidRDefault="00BA33DD" w:rsidP="00442A30">
    <w:pPr>
      <w:tabs>
        <w:tab w:val="right" w:pos="7655"/>
      </w:tabs>
      <w:rPr>
        <w:sz w:val="17"/>
        <w:szCs w:val="17"/>
      </w:rPr>
    </w:pPr>
    <w:r>
      <w:fldChar w:fldCharType="begin"/>
    </w:r>
    <w:r>
      <w:instrText xml:space="preserve"> INCLUDETEXT  "D:\\Development\\NRZMHiDB\\HaemophilusWeb\\ReportTemplates\\includes\\Fußzeile.docx" </w:instrText>
    </w:r>
    <w:r>
      <w:fldChar w:fldCharType="separate"/>
    </w:r>
    <w:r w:rsidRPr="006A7241">
      <w:rPr>
        <w:sz w:val="17"/>
        <w:szCs w:val="17"/>
      </w:rPr>
      <w:t>www.nrzmhi.de</w:t>
    </w:r>
    <w:r w:rsidR="00000000">
      <w:rPr>
        <w:noProof/>
      </w:rPr>
      <w:pict w14:anchorId="3CA53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8" type="#_x0000_t75" alt="ML-13135-01_DAkkS-Symbol_grau1-1" style="position:absolute;margin-left:401.25pt;margin-top:-13.1pt;width:111pt;height:63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Befund zu</w:t>
    </w:r>
    <w:r>
      <w:rPr>
        <w:sz w:val="17"/>
        <w:szCs w:val="17"/>
      </w:rPr>
      <w:t xml:space="preserve"> </w:t>
    </w:r>
    <w:r w:rsidRPr="007B3CB5">
      <w:rPr>
        <w:sz w:val="17"/>
        <w:szCs w:val="17"/>
      </w:rPr>
      <w:t>{LaboratoryNumberWithPrefix}</w:t>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Pr>
        <w:rStyle w:val="Seitenzahl"/>
        <w:noProof/>
        <w:sz w:val="17"/>
        <w:szCs w:val="17"/>
      </w:rPr>
      <w:t>2</w:t>
    </w:r>
    <w:r w:rsidRPr="006A7241">
      <w:rPr>
        <w:rStyle w:val="Seitenzahl"/>
        <w:sz w:val="17"/>
        <w:szCs w:val="17"/>
      </w:rPr>
      <w:fldChar w:fldCharType="end"/>
    </w:r>
  </w:p>
  <w:p w14:paraId="50E61717" w14:textId="77777777" w:rsidR="00BA33DD" w:rsidRPr="006A7241" w:rsidRDefault="00BA33DD" w:rsidP="00442A30">
    <w:pPr>
      <w:tabs>
        <w:tab w:val="left" w:pos="7560"/>
      </w:tabs>
      <w:rPr>
        <w:sz w:val="17"/>
        <w:szCs w:val="17"/>
      </w:rPr>
    </w:pPr>
    <w:r w:rsidRPr="006A7241">
      <w:rPr>
        <w:sz w:val="17"/>
        <w:szCs w:val="17"/>
      </w:rPr>
      <w:t>www.hygiene.uni-wuerzburg.de</w:t>
    </w:r>
  </w:p>
  <w:p w14:paraId="2610AD0A" w14:textId="77777777" w:rsidR="00BA33DD" w:rsidRPr="006A7241" w:rsidRDefault="00BA33DD" w:rsidP="00442A30">
    <w:pPr>
      <w:rPr>
        <w:sz w:val="17"/>
        <w:szCs w:val="17"/>
      </w:rPr>
    </w:pPr>
    <w:r w:rsidRPr="006A7241">
      <w:rPr>
        <w:sz w:val="17"/>
        <w:szCs w:val="17"/>
      </w:rPr>
      <w:t>www.episcangis.org</w:t>
    </w:r>
  </w:p>
  <w:p w14:paraId="68CB30BF" w14:textId="77777777" w:rsidR="00BA33DD" w:rsidRPr="006A7241" w:rsidRDefault="00BA33DD" w:rsidP="00442A30">
    <w:pPr>
      <w:rPr>
        <w:sz w:val="17"/>
        <w:szCs w:val="17"/>
      </w:rPr>
    </w:pPr>
  </w:p>
  <w:p w14:paraId="28332382" w14:textId="561A009A" w:rsidR="008E63A1" w:rsidRPr="006F7346" w:rsidRDefault="00BA33DD" w:rsidP="006F7346">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61E9C" w14:textId="108956BD" w:rsidR="006F7346" w:rsidRPr="006A7241" w:rsidRDefault="006F7346" w:rsidP="006F7346">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100C6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62"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BA33DD">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BA33DD">
      <w:rPr>
        <w:rStyle w:val="Seitenzahl"/>
        <w:noProof/>
        <w:sz w:val="17"/>
        <w:szCs w:val="17"/>
      </w:rPr>
      <w:t>2</w:t>
    </w:r>
    <w:r w:rsidRPr="006A7241">
      <w:rPr>
        <w:rStyle w:val="Seitenzahl"/>
        <w:sz w:val="17"/>
        <w:szCs w:val="17"/>
      </w:rPr>
      <w:fldChar w:fldCharType="end"/>
    </w:r>
  </w:p>
  <w:p w14:paraId="08D135DF" w14:textId="77777777" w:rsidR="006F7346" w:rsidRPr="006A7241" w:rsidRDefault="006F7346" w:rsidP="006F7346">
    <w:pPr>
      <w:tabs>
        <w:tab w:val="left" w:pos="7560"/>
      </w:tabs>
      <w:rPr>
        <w:sz w:val="17"/>
        <w:szCs w:val="17"/>
      </w:rPr>
    </w:pPr>
    <w:r w:rsidRPr="006A7241">
      <w:rPr>
        <w:sz w:val="17"/>
        <w:szCs w:val="17"/>
      </w:rPr>
      <w:t>www.hygiene.uni-wuerzburg.de</w:t>
    </w:r>
  </w:p>
  <w:p w14:paraId="5D0C4E67" w14:textId="77777777" w:rsidR="006F7346" w:rsidRPr="006A7241" w:rsidRDefault="006F7346" w:rsidP="0025713F">
    <w:pPr>
      <w:tabs>
        <w:tab w:val="center" w:pos="4615"/>
      </w:tabs>
      <w:rPr>
        <w:sz w:val="17"/>
        <w:szCs w:val="17"/>
      </w:rPr>
    </w:pPr>
    <w:r w:rsidRPr="006A7241">
      <w:rPr>
        <w:sz w:val="17"/>
        <w:szCs w:val="17"/>
      </w:rPr>
      <w:t>www.episcangis.org</w:t>
    </w:r>
    <w:r w:rsidR="0025713F">
      <w:rPr>
        <w:sz w:val="17"/>
        <w:szCs w:val="17"/>
      </w:rPr>
      <w:tab/>
    </w:r>
  </w:p>
  <w:p w14:paraId="3C28AD92" w14:textId="77777777" w:rsidR="006F7346" w:rsidRPr="006A7241" w:rsidRDefault="006F7346" w:rsidP="006F7346">
    <w:pPr>
      <w:rPr>
        <w:sz w:val="17"/>
        <w:szCs w:val="17"/>
      </w:rPr>
    </w:pPr>
  </w:p>
  <w:p w14:paraId="7F977FF2" w14:textId="77777777" w:rsidR="005B1304" w:rsidRPr="006F7346" w:rsidRDefault="006F7346" w:rsidP="006F7346">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EE017" w14:textId="77777777" w:rsidR="005A25E4" w:rsidRDefault="005A25E4">
      <w:r>
        <w:separator/>
      </w:r>
    </w:p>
  </w:footnote>
  <w:footnote w:type="continuationSeparator" w:id="0">
    <w:p w14:paraId="3F04B1F9" w14:textId="77777777" w:rsidR="005A25E4" w:rsidRDefault="005A25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99067" w14:textId="77777777" w:rsidR="00A739E0" w:rsidRDefault="00A739E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0D6E8" w14:textId="3C35895B" w:rsidR="007A2C5E" w:rsidRDefault="009C08A6"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3B4EA8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 o:spid="_x0000_s1097"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1CFC8F74">
        <v:shape id="Grafik 8" o:spid="_x0000_s1096"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7A2C5E">
      <w:rPr>
        <w:rFonts w:ascii="Arial" w:hAnsi="Arial" w:cs="Arial"/>
        <w:b/>
        <w:smallCaps/>
        <w:spacing w:val="20"/>
        <w:sz w:val="28"/>
        <w:szCs w:val="28"/>
      </w:rPr>
      <w:t xml:space="preserve">Nationales Referenzzentrum für Meningokokken </w:t>
    </w:r>
  </w:p>
  <w:p w14:paraId="6EB161E3" w14:textId="77777777" w:rsidR="007A2C5E" w:rsidRDefault="007A2C5E"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60538FA" w14:textId="77777777" w:rsidR="007A2C5E" w:rsidRPr="00A059AE" w:rsidRDefault="007A2C5E" w:rsidP="00A059AE">
    <w:pPr>
      <w:rPr>
        <w:sz w:val="22"/>
        <w:szCs w:val="22"/>
      </w:rPr>
    </w:pPr>
    <w:r w:rsidRPr="00A059AE">
      <w:rPr>
        <w:sz w:val="22"/>
        <w:szCs w:val="22"/>
      </w:rPr>
      <w:t>Gesamtleitung: PD Dr. rer. nat. Heike Claus</w:t>
    </w:r>
  </w:p>
  <w:p w14:paraId="31679DDF" w14:textId="77777777" w:rsidR="007A2C5E" w:rsidRPr="00000C19" w:rsidRDefault="007A2C5E" w:rsidP="00A059AE">
    <w:pPr>
      <w:rPr>
        <w:sz w:val="12"/>
        <w:szCs w:val="12"/>
      </w:rPr>
    </w:pPr>
    <w:r w:rsidRPr="00A059AE">
      <w:rPr>
        <w:sz w:val="22"/>
        <w:szCs w:val="22"/>
      </w:rPr>
      <w:t>ärztliche Leitung: PD Dr. med. Thiên-Trí Lâm</w:t>
    </w:r>
  </w:p>
  <w:p w14:paraId="6F203FB0" w14:textId="77777777" w:rsidR="007A2C5E" w:rsidRPr="00000C19" w:rsidRDefault="007A2C5E" w:rsidP="00D551B5">
    <w:pPr>
      <w:rPr>
        <w:sz w:val="12"/>
        <w:szCs w:val="12"/>
      </w:rPr>
    </w:pPr>
  </w:p>
  <w:p w14:paraId="16A34A0C" w14:textId="09308E77" w:rsidR="008E63A1" w:rsidRPr="006F7346" w:rsidRDefault="009C08A6" w:rsidP="006F7346">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3651" w14:textId="7A255193" w:rsidR="00392BC3" w:rsidRDefault="00064F4D"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18CAA4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5"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B20C8CC">
        <v:shape id="Grafik 4" o:spid="_x0000_s1094" type="#_x0000_t75" alt="RKI_Logo-NRZKL-Deu_RGB-1.JPG" style="position:absolute;margin-left:449.25pt;margin-top:6.75pt;width:55pt;height:5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392BC3">
      <w:rPr>
        <w:rFonts w:ascii="Arial" w:hAnsi="Arial" w:cs="Arial"/>
        <w:b/>
        <w:smallCaps/>
        <w:spacing w:val="20"/>
        <w:sz w:val="28"/>
        <w:szCs w:val="28"/>
      </w:rPr>
      <w:t xml:space="preserve">Nationales Referenzzentrum für Meningokokken </w:t>
    </w:r>
  </w:p>
  <w:p w14:paraId="08707F18" w14:textId="77777777" w:rsidR="00392BC3" w:rsidRDefault="00392BC3"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5EC88200" w14:textId="77777777" w:rsidR="00392BC3" w:rsidRPr="00635E31" w:rsidRDefault="00392BC3" w:rsidP="00635E31">
    <w:pPr>
      <w:rPr>
        <w:sz w:val="22"/>
        <w:szCs w:val="22"/>
      </w:rPr>
    </w:pPr>
    <w:r w:rsidRPr="00635E31">
      <w:rPr>
        <w:sz w:val="22"/>
        <w:szCs w:val="22"/>
      </w:rPr>
      <w:t>Gesamtleitung: PD Dr. rer. nat. Heike Claus</w:t>
    </w:r>
  </w:p>
  <w:p w14:paraId="4D302260" w14:textId="77777777" w:rsidR="00392BC3" w:rsidRDefault="00392BC3" w:rsidP="00635E31">
    <w:pPr>
      <w:rPr>
        <w:sz w:val="22"/>
        <w:szCs w:val="22"/>
      </w:rPr>
    </w:pPr>
    <w:r w:rsidRPr="00635E31">
      <w:rPr>
        <w:sz w:val="22"/>
        <w:szCs w:val="22"/>
      </w:rPr>
      <w:t>ärztliche Leitung: PD Dr. med. Thiên-Trí Lâm</w:t>
    </w:r>
  </w:p>
  <w:p w14:paraId="4AA397B0" w14:textId="77777777" w:rsidR="00392BC3" w:rsidRDefault="00392BC3" w:rsidP="00AD2792">
    <w:pPr>
      <w:rPr>
        <w:sz w:val="12"/>
        <w:szCs w:val="12"/>
      </w:rPr>
    </w:pPr>
  </w:p>
  <w:p w14:paraId="00FF1A7A" w14:textId="77777777" w:rsidR="00392BC3" w:rsidRDefault="00392BC3" w:rsidP="00AD2792">
    <w:pPr>
      <w:pStyle w:val="Kopfzeile"/>
      <w:rPr>
        <w:sz w:val="12"/>
        <w:szCs w:val="12"/>
      </w:rPr>
    </w:pPr>
  </w:p>
  <w:p w14:paraId="55A75E23" w14:textId="77777777" w:rsidR="00392BC3" w:rsidRDefault="00000000" w:rsidP="00AD2792">
    <w:pPr>
      <w:pStyle w:val="Kopfzeile"/>
      <w:tabs>
        <w:tab w:val="clear" w:pos="4536"/>
        <w:tab w:val="clear" w:pos="9072"/>
        <w:tab w:val="left" w:pos="1465"/>
      </w:tabs>
      <w:rPr>
        <w:sz w:val="12"/>
        <w:szCs w:val="12"/>
      </w:rPr>
    </w:pPr>
    <w:r>
      <w:rPr>
        <w:noProof/>
      </w:rPr>
      <w:pict w14:anchorId="4520A2BE">
        <v:shapetype id="_x0000_t202" coordsize="21600,21600" o:spt="202" path="m,l,21600r21600,l21600,xe">
          <v:stroke joinstyle="miter"/>
          <v:path gradientshapeok="t" o:connecttype="rect"/>
        </v:shapetype>
        <v:shape id="Textfeld 3" o:spid="_x0000_s1093" type="#_x0000_t202" style="position:absolute;margin-left:364.1pt;margin-top:2.3pt;width:156.8pt;height:304.25pt;z-index:3;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10102D9D" w14:textId="77777777" w:rsidR="00392BC3" w:rsidRDefault="00392BC3" w:rsidP="00AD2792">
                <w:pPr>
                  <w:tabs>
                    <w:tab w:val="left" w:pos="7560"/>
                    <w:tab w:val="left" w:pos="7740"/>
                  </w:tabs>
                  <w:ind w:right="-1368"/>
                  <w:rPr>
                    <w:sz w:val="17"/>
                    <w:szCs w:val="17"/>
                  </w:rPr>
                </w:pPr>
                <w:r>
                  <w:rPr>
                    <w:sz w:val="17"/>
                    <w:szCs w:val="17"/>
                  </w:rPr>
                  <w:t>Institut für Hygiene und</w:t>
                </w:r>
              </w:p>
              <w:p w14:paraId="57B2AAAA" w14:textId="77777777" w:rsidR="00392BC3" w:rsidRDefault="00392BC3" w:rsidP="00AD2792">
                <w:pPr>
                  <w:tabs>
                    <w:tab w:val="left" w:pos="7560"/>
                  </w:tabs>
                  <w:ind w:right="-1368"/>
                  <w:rPr>
                    <w:sz w:val="17"/>
                    <w:szCs w:val="17"/>
                  </w:rPr>
                </w:pPr>
                <w:r>
                  <w:rPr>
                    <w:sz w:val="17"/>
                    <w:szCs w:val="17"/>
                  </w:rPr>
                  <w:t xml:space="preserve">Mikrobiologie </w:t>
                </w:r>
              </w:p>
              <w:p w14:paraId="7C4A124C" w14:textId="77777777" w:rsidR="00392BC3" w:rsidRDefault="00392BC3" w:rsidP="00AD2792">
                <w:pPr>
                  <w:tabs>
                    <w:tab w:val="left" w:pos="7560"/>
                  </w:tabs>
                  <w:ind w:right="-1368"/>
                  <w:rPr>
                    <w:sz w:val="17"/>
                    <w:szCs w:val="17"/>
                  </w:rPr>
                </w:pPr>
                <w:r>
                  <w:rPr>
                    <w:sz w:val="17"/>
                    <w:szCs w:val="17"/>
                  </w:rPr>
                  <w:t>Universität Würzburg</w:t>
                </w:r>
              </w:p>
              <w:p w14:paraId="40ACE5F2" w14:textId="77777777" w:rsidR="00392BC3" w:rsidRDefault="00392BC3" w:rsidP="00AD2792">
                <w:pPr>
                  <w:ind w:right="-1368"/>
                  <w:rPr>
                    <w:sz w:val="17"/>
                    <w:szCs w:val="17"/>
                  </w:rPr>
                </w:pPr>
              </w:p>
              <w:p w14:paraId="43FE43F7" w14:textId="77777777" w:rsidR="00392BC3" w:rsidRDefault="00392BC3" w:rsidP="00AD2792">
                <w:pPr>
                  <w:ind w:right="-1368"/>
                  <w:rPr>
                    <w:sz w:val="17"/>
                    <w:szCs w:val="17"/>
                  </w:rPr>
                </w:pPr>
                <w:r>
                  <w:rPr>
                    <w:sz w:val="17"/>
                    <w:szCs w:val="17"/>
                  </w:rPr>
                  <w:t>Josef-Schneider-Straße 2, Bau E1</w:t>
                </w:r>
              </w:p>
              <w:p w14:paraId="0C822669" w14:textId="77777777" w:rsidR="00392BC3" w:rsidRDefault="00392BC3" w:rsidP="00AD2792">
                <w:pPr>
                  <w:tabs>
                    <w:tab w:val="left" w:pos="7560"/>
                  </w:tabs>
                  <w:ind w:right="-1368"/>
                  <w:rPr>
                    <w:sz w:val="17"/>
                    <w:szCs w:val="17"/>
                  </w:rPr>
                </w:pPr>
                <w:r>
                  <w:rPr>
                    <w:sz w:val="17"/>
                    <w:szCs w:val="17"/>
                  </w:rPr>
                  <w:t>97080 Würzburg</w:t>
                </w:r>
              </w:p>
              <w:p w14:paraId="78084F27" w14:textId="77777777" w:rsidR="00392BC3" w:rsidRDefault="00392BC3" w:rsidP="00AD2792">
                <w:pPr>
                  <w:tabs>
                    <w:tab w:val="left" w:pos="7560"/>
                  </w:tabs>
                  <w:ind w:right="-1368"/>
                  <w:rPr>
                    <w:sz w:val="17"/>
                    <w:szCs w:val="17"/>
                  </w:rPr>
                </w:pPr>
              </w:p>
              <w:p w14:paraId="71D1702B" w14:textId="77777777" w:rsidR="00392BC3" w:rsidRDefault="00392BC3" w:rsidP="00BB2EFD">
                <w:pPr>
                  <w:tabs>
                    <w:tab w:val="left" w:pos="7560"/>
                  </w:tabs>
                  <w:ind w:right="-1368"/>
                  <w:rPr>
                    <w:sz w:val="17"/>
                    <w:szCs w:val="17"/>
                    <w:lang w:val="pl-PL"/>
                  </w:rPr>
                </w:pPr>
                <w:r>
                  <w:rPr>
                    <w:sz w:val="17"/>
                    <w:szCs w:val="17"/>
                    <w:lang w:val="pl-PL"/>
                  </w:rPr>
                  <w:t>NRZMHi</w:t>
                </w:r>
              </w:p>
              <w:p w14:paraId="0AC91C22" w14:textId="77777777" w:rsidR="00392BC3" w:rsidRDefault="00392BC3" w:rsidP="00BB2EFD">
                <w:pPr>
                  <w:tabs>
                    <w:tab w:val="left" w:pos="7560"/>
                  </w:tabs>
                  <w:ind w:right="-1368"/>
                  <w:rPr>
                    <w:sz w:val="17"/>
                    <w:szCs w:val="17"/>
                    <w:lang w:val="pl-PL"/>
                  </w:rPr>
                </w:pPr>
                <w:r>
                  <w:rPr>
                    <w:sz w:val="17"/>
                    <w:szCs w:val="17"/>
                    <w:lang w:val="pl-PL"/>
                  </w:rPr>
                  <w:t>Telefon: 0931/31-46006 (Labor/Befunde)</w:t>
                </w:r>
              </w:p>
              <w:p w14:paraId="6048F73A" w14:textId="77777777" w:rsidR="00392BC3" w:rsidRDefault="00392BC3" w:rsidP="00BB2EFD">
                <w:pPr>
                  <w:tabs>
                    <w:tab w:val="left" w:pos="7560"/>
                  </w:tabs>
                  <w:ind w:right="-1368"/>
                  <w:rPr>
                    <w:sz w:val="17"/>
                    <w:szCs w:val="17"/>
                    <w:lang w:val="pl-PL"/>
                  </w:rPr>
                </w:pPr>
                <w:r>
                  <w:rPr>
                    <w:sz w:val="17"/>
                    <w:szCs w:val="17"/>
                  </w:rPr>
                  <w:t>Telefax: 0931/31-87281</w:t>
                </w:r>
              </w:p>
              <w:p w14:paraId="6A4152B8" w14:textId="77777777" w:rsidR="00392BC3" w:rsidRDefault="00392BC3" w:rsidP="00BB2EFD">
                <w:pPr>
                  <w:tabs>
                    <w:tab w:val="left" w:pos="7560"/>
                  </w:tabs>
                  <w:ind w:right="-1368"/>
                  <w:rPr>
                    <w:sz w:val="17"/>
                    <w:szCs w:val="17"/>
                    <w:lang w:val="pl-PL"/>
                  </w:rPr>
                </w:pPr>
                <w:r>
                  <w:rPr>
                    <w:sz w:val="17"/>
                    <w:szCs w:val="17"/>
                    <w:lang w:val="pl-PL"/>
                  </w:rPr>
                  <w:t>nrzmhi@uni-wuerzburg.de</w:t>
                </w:r>
              </w:p>
              <w:p w14:paraId="670F5733" w14:textId="77777777" w:rsidR="00392BC3" w:rsidRDefault="00392BC3" w:rsidP="00BB2EFD">
                <w:pPr>
                  <w:ind w:right="-1368"/>
                  <w:rPr>
                    <w:sz w:val="17"/>
                    <w:szCs w:val="17"/>
                  </w:rPr>
                </w:pPr>
              </w:p>
              <w:p w14:paraId="5291311E" w14:textId="77777777" w:rsidR="00392BC3" w:rsidRDefault="00392BC3" w:rsidP="00BB2EFD">
                <w:pPr>
                  <w:tabs>
                    <w:tab w:val="left" w:pos="7560"/>
                  </w:tabs>
                  <w:ind w:right="-1368"/>
                  <w:rPr>
                    <w:sz w:val="17"/>
                    <w:szCs w:val="17"/>
                  </w:rPr>
                </w:pPr>
                <w:r>
                  <w:rPr>
                    <w:sz w:val="17"/>
                    <w:szCs w:val="17"/>
                  </w:rPr>
                  <w:t>PD Dr. rer. nat. Heike Claus</w:t>
                </w:r>
              </w:p>
              <w:p w14:paraId="271633D3" w14:textId="77777777" w:rsidR="00392BC3" w:rsidRDefault="00392BC3" w:rsidP="00BB2EFD">
                <w:pPr>
                  <w:tabs>
                    <w:tab w:val="left" w:pos="7560"/>
                  </w:tabs>
                  <w:ind w:right="-1368"/>
                  <w:rPr>
                    <w:sz w:val="17"/>
                    <w:szCs w:val="17"/>
                    <w:lang w:val="pl-PL"/>
                  </w:rPr>
                </w:pPr>
                <w:r>
                  <w:rPr>
                    <w:sz w:val="17"/>
                    <w:szCs w:val="17"/>
                    <w:lang w:val="pl-PL"/>
                  </w:rPr>
                  <w:t>Telefon: 0931/31-46936</w:t>
                </w:r>
              </w:p>
              <w:p w14:paraId="19CEFD05" w14:textId="77777777" w:rsidR="00392BC3" w:rsidRDefault="00392BC3" w:rsidP="00BB2EFD">
                <w:pPr>
                  <w:tabs>
                    <w:tab w:val="left" w:pos="7560"/>
                  </w:tabs>
                  <w:ind w:right="-1368"/>
                  <w:rPr>
                    <w:sz w:val="17"/>
                    <w:szCs w:val="17"/>
                    <w:lang w:val="pl-PL"/>
                  </w:rPr>
                </w:pPr>
                <w:r>
                  <w:rPr>
                    <w:sz w:val="17"/>
                    <w:szCs w:val="17"/>
                    <w:lang w:val="pl-PL"/>
                  </w:rPr>
                  <w:t>heike.claus@uni-wuerzburg.de</w:t>
                </w:r>
              </w:p>
              <w:p w14:paraId="34CD7AB7" w14:textId="77777777" w:rsidR="00392BC3" w:rsidRDefault="00392BC3" w:rsidP="00BB2EFD">
                <w:pPr>
                  <w:ind w:right="-1368"/>
                  <w:rPr>
                    <w:sz w:val="17"/>
                    <w:szCs w:val="17"/>
                    <w:lang w:val="pl-PL"/>
                  </w:rPr>
                </w:pPr>
              </w:p>
              <w:p w14:paraId="49E98669" w14:textId="77777777" w:rsidR="00392BC3" w:rsidRDefault="00392BC3" w:rsidP="00BB2EFD">
                <w:pPr>
                  <w:ind w:right="-1368"/>
                  <w:rPr>
                    <w:sz w:val="17"/>
                    <w:szCs w:val="17"/>
                    <w:lang w:val="pl-PL"/>
                  </w:rPr>
                </w:pPr>
                <w:r>
                  <w:rPr>
                    <w:sz w:val="17"/>
                    <w:szCs w:val="17"/>
                    <w:lang w:val="pl-PL"/>
                  </w:rPr>
                  <w:t>PD Dr. med. Thiên-Trí Lâm</w:t>
                </w:r>
              </w:p>
              <w:p w14:paraId="1ED6525F" w14:textId="77777777" w:rsidR="00392BC3" w:rsidRDefault="00392BC3" w:rsidP="00BB2EFD">
                <w:pPr>
                  <w:ind w:right="-1368"/>
                  <w:rPr>
                    <w:sz w:val="17"/>
                    <w:szCs w:val="17"/>
                    <w:lang w:val="pl-PL"/>
                  </w:rPr>
                </w:pPr>
                <w:r>
                  <w:rPr>
                    <w:sz w:val="17"/>
                    <w:szCs w:val="17"/>
                    <w:lang w:val="pl-PL"/>
                  </w:rPr>
                  <w:t>Telefon: 0931/31-46737</w:t>
                </w:r>
              </w:p>
              <w:p w14:paraId="1F22D364" w14:textId="77777777" w:rsidR="00392BC3" w:rsidRDefault="00392BC3" w:rsidP="00BB2EFD">
                <w:pPr>
                  <w:ind w:right="-1368"/>
                  <w:rPr>
                    <w:sz w:val="17"/>
                    <w:szCs w:val="17"/>
                    <w:lang w:val="pl-PL"/>
                  </w:rPr>
                </w:pPr>
                <w:r>
                  <w:rPr>
                    <w:sz w:val="17"/>
                    <w:szCs w:val="17"/>
                    <w:lang w:val="pl-PL"/>
                  </w:rPr>
                  <w:t>thien-tri.lam@uni-wuerzburg.de</w:t>
                </w:r>
              </w:p>
              <w:p w14:paraId="161464BE" w14:textId="77777777" w:rsidR="00392BC3" w:rsidRDefault="00392BC3" w:rsidP="006B5737">
                <w:pPr>
                  <w:tabs>
                    <w:tab w:val="left" w:pos="7560"/>
                  </w:tabs>
                  <w:ind w:right="-1368"/>
                  <w:rPr>
                    <w:sz w:val="17"/>
                    <w:szCs w:val="17"/>
                    <w:lang w:val="pl-PL"/>
                  </w:rPr>
                </w:pPr>
              </w:p>
              <w:p w14:paraId="27699674" w14:textId="77777777" w:rsidR="00392BC3" w:rsidRPr="00635E31" w:rsidRDefault="00392BC3" w:rsidP="00635E31">
                <w:pPr>
                  <w:tabs>
                    <w:tab w:val="left" w:pos="7560"/>
                  </w:tabs>
                  <w:ind w:right="-1368"/>
                  <w:rPr>
                    <w:sz w:val="17"/>
                    <w:szCs w:val="17"/>
                    <w:lang w:val="pl-PL"/>
                  </w:rPr>
                </w:pPr>
                <w:r w:rsidRPr="00635E31">
                  <w:rPr>
                    <w:sz w:val="17"/>
                    <w:szCs w:val="17"/>
                    <w:lang w:val="pl-PL"/>
                  </w:rPr>
                  <w:t>Katherina Mohort</w:t>
                </w:r>
              </w:p>
              <w:p w14:paraId="18BDBA48" w14:textId="77777777" w:rsidR="00392BC3" w:rsidRPr="00635E31" w:rsidRDefault="00392BC3" w:rsidP="00635E31">
                <w:pPr>
                  <w:tabs>
                    <w:tab w:val="left" w:pos="7560"/>
                  </w:tabs>
                  <w:ind w:right="-1368"/>
                  <w:rPr>
                    <w:sz w:val="17"/>
                    <w:szCs w:val="17"/>
                    <w:lang w:val="pl-PL"/>
                  </w:rPr>
                </w:pPr>
                <w:r w:rsidRPr="00635E31">
                  <w:rPr>
                    <w:sz w:val="17"/>
                    <w:szCs w:val="17"/>
                    <w:lang w:val="pl-PL"/>
                  </w:rPr>
                  <w:t>Telefon: 0931/31-81128</w:t>
                </w:r>
              </w:p>
              <w:p w14:paraId="41A02357" w14:textId="77777777" w:rsidR="00392BC3" w:rsidRDefault="00392BC3" w:rsidP="00635E31">
                <w:pPr>
                  <w:tabs>
                    <w:tab w:val="left" w:pos="7560"/>
                  </w:tabs>
                  <w:ind w:right="-1368"/>
                  <w:rPr>
                    <w:sz w:val="17"/>
                    <w:szCs w:val="17"/>
                    <w:lang w:val="pl-PL"/>
                  </w:rPr>
                </w:pPr>
                <w:r w:rsidRPr="00635E31">
                  <w:rPr>
                    <w:sz w:val="17"/>
                    <w:szCs w:val="17"/>
                    <w:lang w:val="pl-PL"/>
                  </w:rPr>
                  <w:t>kateryna.mohort@uni-wuerzburg.de</w:t>
                </w:r>
              </w:p>
              <w:p w14:paraId="37788983" w14:textId="77777777" w:rsidR="00392BC3" w:rsidRDefault="00392BC3" w:rsidP="00AD2792">
                <w:pPr>
                  <w:tabs>
                    <w:tab w:val="left" w:pos="7560"/>
                  </w:tabs>
                  <w:ind w:right="-1368"/>
                  <w:rPr>
                    <w:sz w:val="17"/>
                    <w:szCs w:val="17"/>
                    <w:lang w:val="pl-PL"/>
                  </w:rPr>
                </w:pPr>
              </w:p>
            </w:txbxContent>
          </v:textbox>
        </v:shape>
      </w:pict>
    </w:r>
    <w:r w:rsidR="00392BC3">
      <w:rPr>
        <w:sz w:val="12"/>
        <w:szCs w:val="12"/>
      </w:rPr>
      <w:tab/>
    </w:r>
  </w:p>
  <w:p w14:paraId="10D337D1" w14:textId="77777777" w:rsidR="00392BC3" w:rsidRDefault="00392BC3" w:rsidP="00AD2792">
    <w:pPr>
      <w:pStyle w:val="Kopfzeile"/>
      <w:rPr>
        <w:sz w:val="12"/>
        <w:szCs w:val="12"/>
      </w:rPr>
    </w:pPr>
    <w:r>
      <w:rPr>
        <w:sz w:val="12"/>
        <w:szCs w:val="12"/>
      </w:rPr>
      <w:t>Institut für Hygiene und Mikrobiologie · Josef-Schneider-Straße 2, E1 · 97080 Würzburg</w:t>
    </w:r>
    <w:r>
      <w:rPr>
        <w:sz w:val="12"/>
        <w:szCs w:val="12"/>
      </w:rPr>
      <w:tab/>
    </w:r>
  </w:p>
  <w:p w14:paraId="1210F65D" w14:textId="77777777" w:rsidR="00392BC3" w:rsidRPr="00AD2792" w:rsidRDefault="00392BC3" w:rsidP="00AD2792"/>
  <w:p w14:paraId="66FA5513" w14:textId="4DE0F08D" w:rsidR="000B1866" w:rsidRPr="00EF6C6A" w:rsidRDefault="00064F4D" w:rsidP="00EF6C6A">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416512724">
    <w:abstractNumId w:val="1"/>
  </w:num>
  <w:num w:numId="2" w16cid:durableId="1420256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5569"/>
    <w:rsid w:val="000364FD"/>
    <w:rsid w:val="00055E76"/>
    <w:rsid w:val="00057250"/>
    <w:rsid w:val="00064D60"/>
    <w:rsid w:val="00064F4D"/>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314F7"/>
    <w:rsid w:val="0024181F"/>
    <w:rsid w:val="00242652"/>
    <w:rsid w:val="002506F0"/>
    <w:rsid w:val="0025713F"/>
    <w:rsid w:val="00260EA8"/>
    <w:rsid w:val="0026596B"/>
    <w:rsid w:val="00284682"/>
    <w:rsid w:val="002872E3"/>
    <w:rsid w:val="0029469A"/>
    <w:rsid w:val="00295643"/>
    <w:rsid w:val="002A1A38"/>
    <w:rsid w:val="002A1C54"/>
    <w:rsid w:val="002A6037"/>
    <w:rsid w:val="002B21C8"/>
    <w:rsid w:val="002B54C6"/>
    <w:rsid w:val="002B614B"/>
    <w:rsid w:val="002B667F"/>
    <w:rsid w:val="002D01DC"/>
    <w:rsid w:val="002D032D"/>
    <w:rsid w:val="002D7741"/>
    <w:rsid w:val="002E4530"/>
    <w:rsid w:val="002F22A6"/>
    <w:rsid w:val="00312A5E"/>
    <w:rsid w:val="00312EB2"/>
    <w:rsid w:val="003136E9"/>
    <w:rsid w:val="003175AE"/>
    <w:rsid w:val="0034693D"/>
    <w:rsid w:val="00357F12"/>
    <w:rsid w:val="003605A3"/>
    <w:rsid w:val="00361B3E"/>
    <w:rsid w:val="0037378F"/>
    <w:rsid w:val="00375BB7"/>
    <w:rsid w:val="003855EA"/>
    <w:rsid w:val="00385785"/>
    <w:rsid w:val="00392BC3"/>
    <w:rsid w:val="00393785"/>
    <w:rsid w:val="003961C7"/>
    <w:rsid w:val="003A1691"/>
    <w:rsid w:val="003C3C8D"/>
    <w:rsid w:val="003C6AD9"/>
    <w:rsid w:val="003C6AE3"/>
    <w:rsid w:val="003D5FAC"/>
    <w:rsid w:val="003E0C12"/>
    <w:rsid w:val="003F5079"/>
    <w:rsid w:val="00403D08"/>
    <w:rsid w:val="004069BB"/>
    <w:rsid w:val="00410FA9"/>
    <w:rsid w:val="00411F66"/>
    <w:rsid w:val="00426342"/>
    <w:rsid w:val="004369C7"/>
    <w:rsid w:val="004455BC"/>
    <w:rsid w:val="00452D7D"/>
    <w:rsid w:val="00456949"/>
    <w:rsid w:val="004569BF"/>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24B9D"/>
    <w:rsid w:val="005473B2"/>
    <w:rsid w:val="0055325D"/>
    <w:rsid w:val="00555B7A"/>
    <w:rsid w:val="00555E8D"/>
    <w:rsid w:val="0056352D"/>
    <w:rsid w:val="00577449"/>
    <w:rsid w:val="0058194F"/>
    <w:rsid w:val="00594257"/>
    <w:rsid w:val="00595188"/>
    <w:rsid w:val="005A0044"/>
    <w:rsid w:val="005A1FDD"/>
    <w:rsid w:val="005A25E4"/>
    <w:rsid w:val="005A342B"/>
    <w:rsid w:val="005B0B79"/>
    <w:rsid w:val="005B1304"/>
    <w:rsid w:val="005B176D"/>
    <w:rsid w:val="005B3C64"/>
    <w:rsid w:val="005B4BBD"/>
    <w:rsid w:val="005B5300"/>
    <w:rsid w:val="005B70F8"/>
    <w:rsid w:val="005B7E06"/>
    <w:rsid w:val="005C081C"/>
    <w:rsid w:val="005D1C8F"/>
    <w:rsid w:val="005D23EA"/>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C1825"/>
    <w:rsid w:val="006C219A"/>
    <w:rsid w:val="006C2E71"/>
    <w:rsid w:val="006C3896"/>
    <w:rsid w:val="006D26C9"/>
    <w:rsid w:val="006D5555"/>
    <w:rsid w:val="006E1610"/>
    <w:rsid w:val="006E2008"/>
    <w:rsid w:val="006E2CCA"/>
    <w:rsid w:val="006F101C"/>
    <w:rsid w:val="006F19C7"/>
    <w:rsid w:val="006F6072"/>
    <w:rsid w:val="006F7346"/>
    <w:rsid w:val="00700969"/>
    <w:rsid w:val="00701568"/>
    <w:rsid w:val="007104BC"/>
    <w:rsid w:val="00725DA0"/>
    <w:rsid w:val="00745278"/>
    <w:rsid w:val="007508A1"/>
    <w:rsid w:val="00755644"/>
    <w:rsid w:val="0076291A"/>
    <w:rsid w:val="0078044B"/>
    <w:rsid w:val="00794050"/>
    <w:rsid w:val="007A2C5E"/>
    <w:rsid w:val="007B05CD"/>
    <w:rsid w:val="007C0E28"/>
    <w:rsid w:val="007C49DB"/>
    <w:rsid w:val="007C67FE"/>
    <w:rsid w:val="007D1B07"/>
    <w:rsid w:val="007D58EA"/>
    <w:rsid w:val="007D5E89"/>
    <w:rsid w:val="007E1298"/>
    <w:rsid w:val="007E7AD7"/>
    <w:rsid w:val="007F0DBC"/>
    <w:rsid w:val="00806F5D"/>
    <w:rsid w:val="0080707E"/>
    <w:rsid w:val="00822C37"/>
    <w:rsid w:val="00824640"/>
    <w:rsid w:val="00826268"/>
    <w:rsid w:val="0083466D"/>
    <w:rsid w:val="00836FE8"/>
    <w:rsid w:val="00844059"/>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C2426"/>
    <w:rsid w:val="008D3559"/>
    <w:rsid w:val="008E63A1"/>
    <w:rsid w:val="008F2EFE"/>
    <w:rsid w:val="009047BA"/>
    <w:rsid w:val="00911449"/>
    <w:rsid w:val="00913925"/>
    <w:rsid w:val="00921B94"/>
    <w:rsid w:val="00924820"/>
    <w:rsid w:val="00937343"/>
    <w:rsid w:val="009377D6"/>
    <w:rsid w:val="00944730"/>
    <w:rsid w:val="00956E55"/>
    <w:rsid w:val="00964655"/>
    <w:rsid w:val="00965DA0"/>
    <w:rsid w:val="00966F36"/>
    <w:rsid w:val="00974193"/>
    <w:rsid w:val="00993AE8"/>
    <w:rsid w:val="009A0D55"/>
    <w:rsid w:val="009A6FCA"/>
    <w:rsid w:val="009A7230"/>
    <w:rsid w:val="009B66A7"/>
    <w:rsid w:val="009C08A6"/>
    <w:rsid w:val="009C44A9"/>
    <w:rsid w:val="009C485F"/>
    <w:rsid w:val="009C77DD"/>
    <w:rsid w:val="009E46CF"/>
    <w:rsid w:val="009F6C75"/>
    <w:rsid w:val="00A00402"/>
    <w:rsid w:val="00A05255"/>
    <w:rsid w:val="00A126F4"/>
    <w:rsid w:val="00A150C8"/>
    <w:rsid w:val="00A26A5F"/>
    <w:rsid w:val="00A33507"/>
    <w:rsid w:val="00A35FB9"/>
    <w:rsid w:val="00A36FF9"/>
    <w:rsid w:val="00A41A08"/>
    <w:rsid w:val="00A739E0"/>
    <w:rsid w:val="00A772A2"/>
    <w:rsid w:val="00A77BB0"/>
    <w:rsid w:val="00A83D7D"/>
    <w:rsid w:val="00A9267A"/>
    <w:rsid w:val="00A945CA"/>
    <w:rsid w:val="00A95768"/>
    <w:rsid w:val="00AA7967"/>
    <w:rsid w:val="00AC118E"/>
    <w:rsid w:val="00AC14A1"/>
    <w:rsid w:val="00AD20BE"/>
    <w:rsid w:val="00AD31EA"/>
    <w:rsid w:val="00AD71CD"/>
    <w:rsid w:val="00AF5F1D"/>
    <w:rsid w:val="00B06D07"/>
    <w:rsid w:val="00B2333C"/>
    <w:rsid w:val="00B2421D"/>
    <w:rsid w:val="00B27AB4"/>
    <w:rsid w:val="00B43EF9"/>
    <w:rsid w:val="00B44BC2"/>
    <w:rsid w:val="00B45022"/>
    <w:rsid w:val="00B451C8"/>
    <w:rsid w:val="00B46D61"/>
    <w:rsid w:val="00B46F22"/>
    <w:rsid w:val="00B4790D"/>
    <w:rsid w:val="00B544B8"/>
    <w:rsid w:val="00B56222"/>
    <w:rsid w:val="00B56D4E"/>
    <w:rsid w:val="00B61183"/>
    <w:rsid w:val="00B7192C"/>
    <w:rsid w:val="00B75FD9"/>
    <w:rsid w:val="00B7754A"/>
    <w:rsid w:val="00B80D75"/>
    <w:rsid w:val="00B95650"/>
    <w:rsid w:val="00BA248C"/>
    <w:rsid w:val="00BA33DD"/>
    <w:rsid w:val="00BA66DD"/>
    <w:rsid w:val="00BA6847"/>
    <w:rsid w:val="00BB442B"/>
    <w:rsid w:val="00BC19AD"/>
    <w:rsid w:val="00BC2820"/>
    <w:rsid w:val="00BC475B"/>
    <w:rsid w:val="00BD446D"/>
    <w:rsid w:val="00BD739F"/>
    <w:rsid w:val="00BE1D6B"/>
    <w:rsid w:val="00BE27BC"/>
    <w:rsid w:val="00C0084A"/>
    <w:rsid w:val="00C00D4C"/>
    <w:rsid w:val="00C062F9"/>
    <w:rsid w:val="00C07D41"/>
    <w:rsid w:val="00C217B2"/>
    <w:rsid w:val="00C37576"/>
    <w:rsid w:val="00C50606"/>
    <w:rsid w:val="00C610A3"/>
    <w:rsid w:val="00C61A75"/>
    <w:rsid w:val="00C675E9"/>
    <w:rsid w:val="00C710D6"/>
    <w:rsid w:val="00C71F8A"/>
    <w:rsid w:val="00C7364D"/>
    <w:rsid w:val="00C74B69"/>
    <w:rsid w:val="00C75525"/>
    <w:rsid w:val="00C819C2"/>
    <w:rsid w:val="00C82AAD"/>
    <w:rsid w:val="00CA1DDA"/>
    <w:rsid w:val="00CA4244"/>
    <w:rsid w:val="00CB0FA0"/>
    <w:rsid w:val="00CB14A6"/>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96E22"/>
    <w:rsid w:val="00DA2B48"/>
    <w:rsid w:val="00DA7025"/>
    <w:rsid w:val="00DD0E2A"/>
    <w:rsid w:val="00DD2D09"/>
    <w:rsid w:val="00DD49A9"/>
    <w:rsid w:val="00DD4D2C"/>
    <w:rsid w:val="00DD796C"/>
    <w:rsid w:val="00DE0C44"/>
    <w:rsid w:val="00E00EC6"/>
    <w:rsid w:val="00E06A3C"/>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C6A"/>
    <w:rsid w:val="00EF7471"/>
    <w:rsid w:val="00F00446"/>
    <w:rsid w:val="00F059AF"/>
    <w:rsid w:val="00F07A81"/>
    <w:rsid w:val="00F14EB8"/>
    <w:rsid w:val="00F2288C"/>
    <w:rsid w:val="00F26692"/>
    <w:rsid w:val="00F40C27"/>
    <w:rsid w:val="00F41174"/>
    <w:rsid w:val="00F42205"/>
    <w:rsid w:val="00F54378"/>
    <w:rsid w:val="00F6615F"/>
    <w:rsid w:val="00F74CE0"/>
    <w:rsid w:val="00F74D81"/>
    <w:rsid w:val="00F76A71"/>
    <w:rsid w:val="00F96824"/>
    <w:rsid w:val="00FD1EFD"/>
    <w:rsid w:val="00FD4968"/>
    <w:rsid w:val="00FF18C2"/>
    <w:rsid w:val="00FF3BD4"/>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221014A9"/>
  <w15:docId w15:val="{BCC10379-39C4-4864-A519-1F18D6FA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315797141">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D1A238-8C03-4A81-8D12-EA444F6B7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533</Words>
  <Characters>3360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31</cp:revision>
  <cp:lastPrinted>2015-05-19T09:27:00Z</cp:lastPrinted>
  <dcterms:created xsi:type="dcterms:W3CDTF">2015-05-19T21:00:00Z</dcterms:created>
  <dcterms:modified xsi:type="dcterms:W3CDTF">2024-11-08T07:33:00Z</dcterms:modified>
</cp:coreProperties>
</file>