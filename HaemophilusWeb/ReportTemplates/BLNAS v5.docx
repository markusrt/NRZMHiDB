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A2" w:rsidRPr="00A772A2" w:rsidRDefault="00A772A2" w:rsidP="00A772A2">
      <w:pPr>
        <w:rPr>
          <w:rFonts w:ascii="Arial" w:hAnsi="Arial" w:cs="Arial"/>
          <w:b/>
          <w:bCs/>
        </w:rPr>
      </w:pP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32594A">
        <w:rPr>
          <w:rFonts w:ascii="Arial" w:hAnsi="Arial" w:cs="Arial"/>
          <w:bCs/>
          <w:color w:val="000000"/>
        </w:rPr>
        <w:t>{Date}</w:t>
      </w:r>
    </w:p>
    <w:tbl>
      <w:tblPr>
        <w:tblW w:w="892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3"/>
        <w:gridCol w:w="1500"/>
        <w:gridCol w:w="1220"/>
        <w:gridCol w:w="1559"/>
      </w:tblGrid>
      <w:tr w:rsidR="00D43CBC" w:rsidRPr="0076291A" w:rsidTr="000B1866">
        <w:trPr>
          <w:trHeight w:val="360"/>
        </w:trPr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75"/>
        </w:trPr>
        <w:tc>
          <w:tcPr>
            <w:tcW w:w="7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KL 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 w:rsidRPr="00F923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- </w:t>
            </w:r>
            <w:r w:rsidRPr="00F923CE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" w:name="_Hlk389428142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F4241" w:rsidP="005F424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 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r w:rsidRPr="008F4339"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A336F" w:rsidP="00CA336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CA336F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bookmarkEnd w:id="1"/>
      <w:tr w:rsidR="00D43CBC" w:rsidRPr="00F923CE" w:rsidTr="000B1866">
        <w:trPr>
          <w:gridAfter w:val="1"/>
          <w:wAfter w:w="1559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4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B1304" w:rsidP="00C61A75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3CBC" w:rsidRPr="00F923CE" w:rsidRDefault="00C95850" w:rsidP="00C958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r w:rsidRPr="00C958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43CBC" w:rsidRPr="00F923CE" w:rsidTr="00530572">
        <w:trPr>
          <w:gridAfter w:val="1"/>
          <w:wAfter w:w="1559" w:type="dxa"/>
          <w:trHeight w:val="296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8F4339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bookmarkStart w:id="2" w:name="OLE_LINK1"/>
            <w:bookmarkStart w:id="3" w:name="OLE_LINK2"/>
            <w:proofErr w:type="spellStart"/>
            <w:r w:rsidRPr="008F433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</w:t>
            </w:r>
            <w:bookmarkEnd w:id="2"/>
            <w:bookmarkEnd w:id="3"/>
            <w:r w:rsidR="00E959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30572" w:rsidRPr="00F923CE" w:rsidTr="00530572">
        <w:trPr>
          <w:gridAfter w:val="1"/>
          <w:wAfter w:w="1559" w:type="dxa"/>
          <w:trHeight w:val="91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</w:tcPr>
          <w:p w:rsidR="00530572" w:rsidRPr="00F923CE" w:rsidRDefault="00530572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7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9"/>
              <w:gridCol w:w="2568"/>
            </w:tblGrid>
            <w:tr w:rsidR="00530572" w:rsidTr="004D3424">
              <w:tc>
                <w:tcPr>
                  <w:tcW w:w="2049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}</w:t>
                  </w:r>
                  <w:r w:rsidR="008E4CF3" w:rsidRPr="008E4CF3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568" w:type="dxa"/>
                </w:tcPr>
                <w:p w:rsidR="00530572" w:rsidRPr="00F923CE" w:rsidRDefault="00530572" w:rsidP="001926A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</w:t>
                  </w:r>
                  <w:r w:rsidR="001926AD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Value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}</w:t>
                  </w:r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="00C302EA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</w:t>
                  </w:r>
                  <w:r w:rsidR="001926AD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ypings</w:t>
                  </w:r>
                  <w:proofErr w:type="spellEnd"/>
                  <w:r w:rsidRPr="004D3424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530572" w:rsidRPr="00F923CE" w:rsidRDefault="00530572" w:rsidP="0053057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9F6C75" w:rsidRPr="0001760C" w:rsidRDefault="00D43CBC" w:rsidP="00D43CB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73512D">
        <w:rPr>
          <w:rFonts w:ascii="Arial" w:hAnsi="Arial" w:cs="Arial"/>
          <w:bCs/>
          <w:color w:val="000000"/>
        </w:rPr>
        <w:t>{Interpretation}</w:t>
      </w:r>
    </w:p>
    <w:p w:rsidR="009F6C75" w:rsidRPr="0001760C" w:rsidRDefault="007B44C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01760C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3D5235" w:rsidRDefault="0001760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 w:rsidR="00406DEA">
        <w:rPr>
          <w:rFonts w:ascii="Arial" w:hAnsi="Arial" w:cs="Arial"/>
        </w:rPr>
        <w:t>: siehe nachfolgende Seite.</w:t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7F607A" w:rsidRDefault="007F607A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3D4ECE" w:rsidRPr="008763D8" w:rsidTr="003D4ECE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3203" w:type="dxa"/>
            <w:vMerge w:val="restart"/>
            <w:vAlign w:val="center"/>
          </w:tcPr>
          <w:p w:rsidR="003D4ECE" w:rsidRDefault="003D4ECE" w:rsidP="003D4EC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 w:themeFill="background1" w:themeFillShade="BF"/>
          </w:tcPr>
          <w:p w:rsidR="003D4ECE" w:rsidRDefault="003D4ECE" w:rsidP="003D4EC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3D4ECE" w:rsidRPr="008763D8" w:rsidTr="003D4ECE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3D4ECE" w:rsidRDefault="003D4ECE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3D4ECE" w:rsidRDefault="003D4ECE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</w:tcPr>
          <w:p w:rsidR="003D4ECE" w:rsidRPr="000F3FD1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 w:themeFill="background1" w:themeFillShade="BF"/>
          </w:tcPr>
          <w:p w:rsidR="003D4ECE" w:rsidRDefault="003D4ECE" w:rsidP="0093243C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seit</w:t>
            </w:r>
            <w:proofErr w:type="spellEnd"/>
          </w:p>
        </w:tc>
      </w:tr>
      <w:tr w:rsidR="003E3234" w:rsidRPr="008763D8" w:rsidTr="003E3234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3E3234" w:rsidRPr="005B3C64" w:rsidRDefault="003E3234" w:rsidP="001926A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3203" w:type="dxa"/>
            <w:vAlign w:val="bottom"/>
          </w:tcPr>
          <w:p w:rsidR="003E3234" w:rsidRPr="00F923CE" w:rsidRDefault="003E3234" w:rsidP="00DF339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3E3234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3E3234" w:rsidRPr="000F3FD1" w:rsidRDefault="003E3234" w:rsidP="003E323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560" w:type="dxa"/>
          </w:tcPr>
          <w:p w:rsidR="003E3234" w:rsidRPr="000F3FD1" w:rsidRDefault="003E3234" w:rsidP="008763D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A97104" w:rsidRPr="000F3FD1" w:rsidRDefault="00A97104" w:rsidP="00A9710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3D5235" w:rsidRPr="008E63A1" w:rsidRDefault="005E5CDC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proofErr w:type="spellStart"/>
      <w:r>
        <w:rPr>
          <w:rFonts w:ascii="Arial" w:hAnsi="Arial" w:cs="Arial"/>
          <w:bCs/>
          <w:color w:val="000000"/>
        </w:rPr>
        <w:t>Ampicillin</w:t>
      </w:r>
      <w:proofErr w:type="spellEnd"/>
      <w:r>
        <w:rPr>
          <w:rFonts w:ascii="Arial" w:hAnsi="Arial" w:cs="Arial"/>
          <w:bCs/>
          <w:color w:val="000000"/>
        </w:rPr>
        <w:t>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bookmarkStart w:id="4" w:name="_GoBack"/>
      <w:bookmarkEnd w:id="4"/>
    </w:p>
    <w:p w:rsidR="003D5235" w:rsidRPr="008E63A1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Grüßen,</w:t>
      </w: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3D5235" w:rsidRDefault="003D5235" w:rsidP="003D5235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8A5A9D" w:rsidRDefault="005F1B2E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Signer</w:t>
      </w:r>
      <w:proofErr w:type="spellEnd"/>
      <w:r>
        <w:rPr>
          <w:rFonts w:ascii="Arial" w:hAnsi="Arial" w:cs="Arial"/>
          <w:color w:val="000000"/>
        </w:rPr>
        <w:t>}</w:t>
      </w:r>
    </w:p>
    <w:sectPr w:rsidR="007E1298" w:rsidRPr="008A5A9D" w:rsidSect="00410F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D52" w:rsidRDefault="00A07D52">
      <w:r>
        <w:separator/>
      </w:r>
    </w:p>
  </w:endnote>
  <w:endnote w:type="continuationSeparator" w:id="0">
    <w:p w:rsidR="00A07D52" w:rsidRDefault="00A0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Default="008A5A9D" w:rsidP="005B1304">
    <w:pPr>
      <w:tabs>
        <w:tab w:val="left" w:pos="648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PAGE </w:instrText>
    </w:r>
    <w:r w:rsidR="005B1304" w:rsidRPr="005B1304">
      <w:rPr>
        <w:rStyle w:val="Seitenzahl"/>
        <w:sz w:val="20"/>
        <w:szCs w:val="20"/>
      </w:rPr>
      <w:fldChar w:fldCharType="separate"/>
    </w:r>
    <w:r w:rsidR="005E5CDC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  <w:r w:rsidR="005B1304" w:rsidRPr="005B1304">
      <w:rPr>
        <w:rStyle w:val="Seitenzahl"/>
        <w:sz w:val="20"/>
        <w:szCs w:val="20"/>
      </w:rPr>
      <w:t xml:space="preserve"> von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NUMPAGES </w:instrText>
    </w:r>
    <w:r w:rsidR="005B1304" w:rsidRPr="005B1304">
      <w:rPr>
        <w:rStyle w:val="Seitenzahl"/>
        <w:sz w:val="20"/>
        <w:szCs w:val="20"/>
      </w:rPr>
      <w:fldChar w:fldCharType="separate"/>
    </w:r>
    <w:r w:rsidR="005E5CDC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5B1304" w:rsidRDefault="008A5A9D" w:rsidP="005B1304">
    <w:pPr>
      <w:tabs>
        <w:tab w:val="left" w:pos="6240"/>
      </w:tabs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5095875</wp:posOffset>
          </wp:positionH>
          <wp:positionV relativeFrom="paragraph">
            <wp:posOffset>-166370</wp:posOffset>
          </wp:positionV>
          <wp:extent cx="1409700" cy="800100"/>
          <wp:effectExtent l="0" t="0" r="0" b="0"/>
          <wp:wrapNone/>
          <wp:docPr id="16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5B1304" w:rsidRPr="005B1304">
      <w:rPr>
        <w:sz w:val="20"/>
        <w:szCs w:val="20"/>
      </w:rPr>
      <w:t xml:space="preserve">Seite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PAGE </w:instrText>
    </w:r>
    <w:r w:rsidR="005B1304" w:rsidRPr="005B1304">
      <w:rPr>
        <w:rStyle w:val="Seitenzahl"/>
        <w:sz w:val="20"/>
        <w:szCs w:val="20"/>
      </w:rPr>
      <w:fldChar w:fldCharType="separate"/>
    </w:r>
    <w:r w:rsidR="003D5235">
      <w:rPr>
        <w:rStyle w:val="Seitenzahl"/>
        <w:noProof/>
        <w:sz w:val="20"/>
        <w:szCs w:val="20"/>
      </w:rPr>
      <w:t>1</w:t>
    </w:r>
    <w:r w:rsidR="005B1304" w:rsidRPr="005B1304">
      <w:rPr>
        <w:rStyle w:val="Seitenzahl"/>
        <w:sz w:val="20"/>
        <w:szCs w:val="20"/>
      </w:rPr>
      <w:fldChar w:fldCharType="end"/>
    </w:r>
    <w:r w:rsidR="005B1304" w:rsidRPr="005B1304">
      <w:rPr>
        <w:rStyle w:val="Seitenzahl"/>
        <w:sz w:val="20"/>
        <w:szCs w:val="20"/>
      </w:rPr>
      <w:t xml:space="preserve"> von </w:t>
    </w:r>
    <w:r w:rsidR="005B1304" w:rsidRPr="005B1304">
      <w:rPr>
        <w:rStyle w:val="Seitenzahl"/>
        <w:sz w:val="20"/>
        <w:szCs w:val="20"/>
      </w:rPr>
      <w:fldChar w:fldCharType="begin"/>
    </w:r>
    <w:r w:rsidR="005B1304" w:rsidRPr="005B1304">
      <w:rPr>
        <w:rStyle w:val="Seitenzahl"/>
        <w:sz w:val="20"/>
        <w:szCs w:val="20"/>
      </w:rPr>
      <w:instrText xml:space="preserve"> NUMPAGES </w:instrText>
    </w:r>
    <w:r w:rsidR="005B1304" w:rsidRPr="005B1304">
      <w:rPr>
        <w:rStyle w:val="Seitenzahl"/>
        <w:sz w:val="20"/>
        <w:szCs w:val="20"/>
      </w:rPr>
      <w:fldChar w:fldCharType="separate"/>
    </w:r>
    <w:r w:rsidR="003D5235">
      <w:rPr>
        <w:rStyle w:val="Seitenzahl"/>
        <w:noProof/>
        <w:sz w:val="20"/>
        <w:szCs w:val="20"/>
      </w:rPr>
      <w:t>2</w:t>
    </w:r>
    <w:r w:rsidR="005B1304" w:rsidRPr="005B1304">
      <w:rPr>
        <w:rStyle w:val="Seitenzahl"/>
        <w:sz w:val="20"/>
        <w:szCs w:val="20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D52" w:rsidRDefault="00A07D52">
      <w:r>
        <w:separator/>
      </w:r>
    </w:p>
  </w:footnote>
  <w:footnote w:type="continuationSeparator" w:id="0">
    <w:p w:rsidR="00A07D52" w:rsidRDefault="00A07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3A1" w:rsidRPr="006F101C" w:rsidRDefault="008A5A9D" w:rsidP="004C3FF8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3" name="Bild 1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8E63A1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8E63A1" w:rsidRPr="006F101C" w:rsidRDefault="008E63A1" w:rsidP="004C3FF8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8E63A1" w:rsidRPr="00004588" w:rsidRDefault="008E63A1" w:rsidP="004C3FF8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8E63A1" w:rsidRDefault="008E63A1" w:rsidP="005B176D">
    <w:pPr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Default="008E63A1" w:rsidP="005B176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8A5A9D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85725</wp:posOffset>
          </wp:positionV>
          <wp:extent cx="871855" cy="697230"/>
          <wp:effectExtent l="19050" t="19050" r="23495" b="26670"/>
          <wp:wrapTight wrapText="bothSides">
            <wp:wrapPolygon edited="0">
              <wp:start x="-472" y="-590"/>
              <wp:lineTo x="-472" y="21836"/>
              <wp:lineTo x="21710" y="21836"/>
              <wp:lineTo x="21710" y="-590"/>
              <wp:lineTo x="-472" y="-590"/>
            </wp:wrapPolygon>
          </wp:wrapTight>
          <wp:docPr id="13" name="Bild 13" descr="NRZM-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NRZM-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69723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4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</w:t>
    </w:r>
    <w:proofErr w:type="spellStart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>Meningokokken</w:t>
    </w:r>
    <w:proofErr w:type="spellEnd"/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 </w:t>
    </w:r>
  </w:p>
  <w:p w:rsidR="000B1866" w:rsidRPr="006F101C" w:rsidRDefault="000B1866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Konsiliarlabor für 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8A5A9D" w:rsidP="000B1866">
    <w:pPr>
      <w:pStyle w:val="Kopfzeile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4671695</wp:posOffset>
              </wp:positionH>
              <wp:positionV relativeFrom="paragraph">
                <wp:posOffset>308610</wp:posOffset>
              </wp:positionV>
              <wp:extent cx="1752600" cy="3863975"/>
              <wp:effectExtent l="4445" t="3810" r="0" b="0"/>
              <wp:wrapNone/>
              <wp:docPr id="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863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  <w:tab w:val="left" w:pos="774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Institut für Hygiene und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Mikrobiologie 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Universität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Würzburg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Josef-Schneider-Straße 2, Bau E1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97080 Würzburg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Telefon: 0931/ 31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>-46161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(Sekretariat)</w:t>
                          </w: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 (Labor)</w:t>
                          </w:r>
                        </w:p>
                        <w:p w:rsidR="000B1866" w:rsidRPr="007C67FE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>Prof. Dr. med. Ulrich Vogel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1-46802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uvogel@hygiene.uni-wuerzburg.de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7C67FE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PD </w:t>
                          </w: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Dr. </w:t>
                          </w:r>
                          <w:proofErr w:type="spellStart"/>
                          <w:r w:rsidRPr="007C67FE">
                            <w:rPr>
                              <w:sz w:val="17"/>
                              <w:szCs w:val="17"/>
                            </w:rPr>
                            <w:t>rer</w:t>
                          </w:r>
                          <w:proofErr w:type="spellEnd"/>
                          <w:r w:rsidRPr="007C67FE">
                            <w:rPr>
                              <w:sz w:val="17"/>
                              <w:szCs w:val="17"/>
                            </w:rPr>
                            <w:t>. nat. Heike Claus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31-46936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hclaus@hygiene.uni-wuerzburg.de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Dr. med. Johannes Elias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31-46159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jelias@hygiene.uni-wuerzburg.de</w:t>
                          </w:r>
                        </w:p>
                        <w:p w:rsidR="000B1866" w:rsidRPr="006B2380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Dr. med. Thiên-Trí Lâm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31-46737</w:t>
                          </w:r>
                        </w:p>
                        <w:p w:rsidR="000B1866" w:rsidRDefault="000B1866" w:rsidP="000B1866">
                          <w:pPr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ttlam@hygiene.uni-wuerzburg.de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NRZM / KLHi Labor</w:t>
                          </w:r>
                        </w:p>
                        <w:p w:rsidR="000B1866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pl-PL"/>
                            </w:rPr>
                            <w:t>Telefon: 0931/ 3</w:t>
                          </w:r>
                          <w:r w:rsidRPr="006B2380">
                            <w:rPr>
                              <w:sz w:val="17"/>
                              <w:szCs w:val="17"/>
                              <w:lang w:val="pl-PL"/>
                            </w:rPr>
                            <w:t>1-46006</w:t>
                          </w:r>
                        </w:p>
                        <w:p w:rsidR="000B1866" w:rsidRPr="006B2380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7C67FE">
                            <w:rPr>
                              <w:sz w:val="17"/>
                              <w:szCs w:val="17"/>
                            </w:rPr>
                            <w:t xml:space="preserve">Telefax: 0931/ </w:t>
                          </w:r>
                          <w:r>
                            <w:rPr>
                              <w:sz w:val="17"/>
                              <w:szCs w:val="17"/>
                            </w:rPr>
                            <w:t>31-87281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  <w:r w:rsidRPr="00824640">
                            <w:rPr>
                              <w:sz w:val="17"/>
                              <w:szCs w:val="17"/>
                              <w:lang w:val="pl-PL"/>
                            </w:rPr>
                            <w:t>nrzm@hygiene.uni-wuerzburg.de</w:t>
                          </w:r>
                        </w:p>
                        <w:p w:rsidR="000B1866" w:rsidRPr="00DD0E2A" w:rsidRDefault="000B1866" w:rsidP="000B1866">
                          <w:pPr>
                            <w:tabs>
                              <w:tab w:val="left" w:pos="7560"/>
                            </w:tabs>
                            <w:ind w:right="-1368"/>
                            <w:rPr>
                              <w:sz w:val="17"/>
                              <w:szCs w:val="17"/>
                              <w:lang w:val="pl-PL"/>
                            </w:rPr>
                          </w:pPr>
                        </w:p>
                        <w:p w:rsidR="000B1866" w:rsidRPr="00DD0E2A" w:rsidRDefault="000B1866" w:rsidP="000B1866">
                          <w:pPr>
                            <w:rPr>
                              <w:lang w:val="pl-P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67.85pt;margin-top:24.3pt;width:138pt;height:30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pVhQIAABE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" stroked="f">
              <v:textbox>
                <w:txbxContent>
                  <w:p w:rsidR="000B1866" w:rsidRPr="007C67FE" w:rsidRDefault="000B1866" w:rsidP="000B1866">
                    <w:pPr>
                      <w:tabs>
                        <w:tab w:val="left" w:pos="7560"/>
                        <w:tab w:val="left" w:pos="774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Institut für Hygiene und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Mikrobiologie 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Universität </w:t>
                    </w:r>
                    <w:r w:rsidRPr="007C67FE">
                      <w:rPr>
                        <w:sz w:val="17"/>
                        <w:szCs w:val="17"/>
                      </w:rPr>
                      <w:t>Würzburg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Josef-Schneider-Straße 2, Bau E1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97080 Würzburg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Telefon: 0931/ 31</w:t>
                    </w:r>
                    <w:r w:rsidRPr="007C67FE">
                      <w:rPr>
                        <w:sz w:val="17"/>
                        <w:szCs w:val="17"/>
                      </w:rPr>
                      <w:t>-46161</w:t>
                    </w:r>
                    <w:r>
                      <w:rPr>
                        <w:sz w:val="17"/>
                        <w:szCs w:val="17"/>
                      </w:rPr>
                      <w:t xml:space="preserve"> (Sekretariat)</w:t>
                    </w: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 (Labor)</w:t>
                    </w:r>
                  </w:p>
                  <w:p w:rsidR="000B1866" w:rsidRPr="007C67FE" w:rsidRDefault="000B1866" w:rsidP="000B1866">
                    <w:pPr>
                      <w:ind w:right="-1368"/>
                      <w:rPr>
                        <w:sz w:val="17"/>
                        <w:szCs w:val="17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>Prof. Dr. med. Ulrich Vogel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1-46802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uvogel@hygiene.uni-wuerzburg.de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7C67FE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PD </w:t>
                    </w:r>
                    <w:r w:rsidRPr="007C67FE">
                      <w:rPr>
                        <w:sz w:val="17"/>
                        <w:szCs w:val="17"/>
                      </w:rPr>
                      <w:t xml:space="preserve">Dr. </w:t>
                    </w:r>
                    <w:proofErr w:type="spellStart"/>
                    <w:r w:rsidRPr="007C67FE">
                      <w:rPr>
                        <w:sz w:val="17"/>
                        <w:szCs w:val="17"/>
                      </w:rPr>
                      <w:t>rer</w:t>
                    </w:r>
                    <w:proofErr w:type="spellEnd"/>
                    <w:r w:rsidRPr="007C67FE">
                      <w:rPr>
                        <w:sz w:val="17"/>
                        <w:szCs w:val="17"/>
                      </w:rPr>
                      <w:t>. nat. Heike Claus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31-46936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hclaus@hygiene.uni-wuerzburg.de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Dr. med. Johannes Elias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31-46159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6B2380">
                      <w:rPr>
                        <w:sz w:val="17"/>
                        <w:szCs w:val="17"/>
                        <w:lang w:val="pl-PL"/>
                      </w:rPr>
                      <w:t>jelias@hygiene.uni-wuerzburg.de</w:t>
                    </w:r>
                  </w:p>
                  <w:p w:rsidR="000B1866" w:rsidRPr="006B2380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Dr. med. Thiên-Trí Lâm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31-46737</w:t>
                    </w:r>
                  </w:p>
                  <w:p w:rsidR="000B1866" w:rsidRDefault="000B1866" w:rsidP="000B1866">
                    <w:pPr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ttlam@hygiene.uni-wuerzburg.de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NRZM / KLHi Labor</w:t>
                    </w:r>
                  </w:p>
                  <w:p w:rsidR="000B1866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>
                      <w:rPr>
                        <w:sz w:val="17"/>
                        <w:szCs w:val="17"/>
                        <w:lang w:val="pl-PL"/>
                      </w:rPr>
                      <w:t>Telefon: 0931/ 3</w:t>
                    </w:r>
                    <w:r w:rsidRPr="006B2380">
                      <w:rPr>
                        <w:sz w:val="17"/>
                        <w:szCs w:val="17"/>
                        <w:lang w:val="pl-PL"/>
                      </w:rPr>
                      <w:t>1-46006</w:t>
                    </w:r>
                  </w:p>
                  <w:p w:rsidR="000B1866" w:rsidRPr="006B2380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7C67FE">
                      <w:rPr>
                        <w:sz w:val="17"/>
                        <w:szCs w:val="17"/>
                      </w:rPr>
                      <w:t xml:space="preserve">Telefax: 0931/ </w:t>
                    </w:r>
                    <w:r>
                      <w:rPr>
                        <w:sz w:val="17"/>
                        <w:szCs w:val="17"/>
                      </w:rPr>
                      <w:t>31-87281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  <w:r w:rsidRPr="00824640">
                      <w:rPr>
                        <w:sz w:val="17"/>
                        <w:szCs w:val="17"/>
                        <w:lang w:val="pl-PL"/>
                      </w:rPr>
                      <w:t>nrzm@hygiene.uni-wuerzburg.de</w:t>
                    </w:r>
                  </w:p>
                  <w:p w:rsidR="000B1866" w:rsidRPr="00DD0E2A" w:rsidRDefault="000B1866" w:rsidP="000B1866">
                    <w:pPr>
                      <w:tabs>
                        <w:tab w:val="left" w:pos="7560"/>
                      </w:tabs>
                      <w:ind w:right="-1368"/>
                      <w:rPr>
                        <w:sz w:val="17"/>
                        <w:szCs w:val="17"/>
                        <w:lang w:val="pl-PL"/>
                      </w:rPr>
                    </w:pPr>
                  </w:p>
                  <w:p w:rsidR="000B1866" w:rsidRPr="00DD0E2A" w:rsidRDefault="000B1866" w:rsidP="000B1866">
                    <w:pPr>
                      <w:rPr>
                        <w:lang w:val="pl-PL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A1"/>
    <w:rsid w:val="00004588"/>
    <w:rsid w:val="0001760C"/>
    <w:rsid w:val="00025431"/>
    <w:rsid w:val="00026AF1"/>
    <w:rsid w:val="000364FD"/>
    <w:rsid w:val="00057250"/>
    <w:rsid w:val="00064D60"/>
    <w:rsid w:val="000658AA"/>
    <w:rsid w:val="00080F55"/>
    <w:rsid w:val="00084A63"/>
    <w:rsid w:val="00094720"/>
    <w:rsid w:val="00097786"/>
    <w:rsid w:val="00097984"/>
    <w:rsid w:val="000A492C"/>
    <w:rsid w:val="000B0EDC"/>
    <w:rsid w:val="000B1866"/>
    <w:rsid w:val="000B4A7E"/>
    <w:rsid w:val="000B556C"/>
    <w:rsid w:val="000B6F6F"/>
    <w:rsid w:val="000D0B63"/>
    <w:rsid w:val="000D4975"/>
    <w:rsid w:val="000E18DF"/>
    <w:rsid w:val="000F3FD1"/>
    <w:rsid w:val="000F488D"/>
    <w:rsid w:val="000F4AF0"/>
    <w:rsid w:val="0011012B"/>
    <w:rsid w:val="001160F0"/>
    <w:rsid w:val="001237D9"/>
    <w:rsid w:val="00127EC6"/>
    <w:rsid w:val="00146A2A"/>
    <w:rsid w:val="00155012"/>
    <w:rsid w:val="00163A2C"/>
    <w:rsid w:val="001806FA"/>
    <w:rsid w:val="00181D3D"/>
    <w:rsid w:val="00183162"/>
    <w:rsid w:val="00187867"/>
    <w:rsid w:val="001926AD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8DC"/>
    <w:rsid w:val="001F63F2"/>
    <w:rsid w:val="00201F38"/>
    <w:rsid w:val="00204B3B"/>
    <w:rsid w:val="00216BB6"/>
    <w:rsid w:val="0024181F"/>
    <w:rsid w:val="00242652"/>
    <w:rsid w:val="002506F0"/>
    <w:rsid w:val="00251231"/>
    <w:rsid w:val="00260EA8"/>
    <w:rsid w:val="0026596B"/>
    <w:rsid w:val="00272D75"/>
    <w:rsid w:val="0029469A"/>
    <w:rsid w:val="00295643"/>
    <w:rsid w:val="002A0FB4"/>
    <w:rsid w:val="002A6037"/>
    <w:rsid w:val="002B04E3"/>
    <w:rsid w:val="002B21C8"/>
    <w:rsid w:val="002B667F"/>
    <w:rsid w:val="002D7741"/>
    <w:rsid w:val="002E197F"/>
    <w:rsid w:val="002E4530"/>
    <w:rsid w:val="002F17C9"/>
    <w:rsid w:val="002F6C98"/>
    <w:rsid w:val="00312A5E"/>
    <w:rsid w:val="00312EB2"/>
    <w:rsid w:val="003136E9"/>
    <w:rsid w:val="003175AE"/>
    <w:rsid w:val="0032594A"/>
    <w:rsid w:val="003366F8"/>
    <w:rsid w:val="00336C86"/>
    <w:rsid w:val="00357F12"/>
    <w:rsid w:val="0037378F"/>
    <w:rsid w:val="00375BB7"/>
    <w:rsid w:val="00381B20"/>
    <w:rsid w:val="003855EA"/>
    <w:rsid w:val="00385785"/>
    <w:rsid w:val="00385F91"/>
    <w:rsid w:val="00393785"/>
    <w:rsid w:val="003961C7"/>
    <w:rsid w:val="003A1691"/>
    <w:rsid w:val="003C3C8D"/>
    <w:rsid w:val="003C6AD9"/>
    <w:rsid w:val="003C6AE3"/>
    <w:rsid w:val="003D4ECE"/>
    <w:rsid w:val="003D5235"/>
    <w:rsid w:val="003D5FAC"/>
    <w:rsid w:val="003E3234"/>
    <w:rsid w:val="003F5079"/>
    <w:rsid w:val="00403D08"/>
    <w:rsid w:val="004069BB"/>
    <w:rsid w:val="00406DEA"/>
    <w:rsid w:val="00410FA9"/>
    <w:rsid w:val="00426342"/>
    <w:rsid w:val="004369C7"/>
    <w:rsid w:val="004455BC"/>
    <w:rsid w:val="004561A9"/>
    <w:rsid w:val="00456949"/>
    <w:rsid w:val="00471453"/>
    <w:rsid w:val="00476353"/>
    <w:rsid w:val="00480AC0"/>
    <w:rsid w:val="00485019"/>
    <w:rsid w:val="004904CB"/>
    <w:rsid w:val="004959C0"/>
    <w:rsid w:val="004A2014"/>
    <w:rsid w:val="004A203A"/>
    <w:rsid w:val="004A21CB"/>
    <w:rsid w:val="004A2716"/>
    <w:rsid w:val="004B78C1"/>
    <w:rsid w:val="004C14A8"/>
    <w:rsid w:val="004C3FF8"/>
    <w:rsid w:val="004D3424"/>
    <w:rsid w:val="004D6D15"/>
    <w:rsid w:val="004E43A4"/>
    <w:rsid w:val="004E5963"/>
    <w:rsid w:val="004F69A6"/>
    <w:rsid w:val="00504ADB"/>
    <w:rsid w:val="0051242D"/>
    <w:rsid w:val="00522D8E"/>
    <w:rsid w:val="00523FBC"/>
    <w:rsid w:val="00530572"/>
    <w:rsid w:val="005350B2"/>
    <w:rsid w:val="005473B2"/>
    <w:rsid w:val="0055325D"/>
    <w:rsid w:val="00555B7A"/>
    <w:rsid w:val="00555E8D"/>
    <w:rsid w:val="0056352D"/>
    <w:rsid w:val="0057111D"/>
    <w:rsid w:val="00577449"/>
    <w:rsid w:val="0058194F"/>
    <w:rsid w:val="00595188"/>
    <w:rsid w:val="0059570B"/>
    <w:rsid w:val="005A0044"/>
    <w:rsid w:val="005A1FDD"/>
    <w:rsid w:val="005B0B79"/>
    <w:rsid w:val="005B1304"/>
    <w:rsid w:val="005B176D"/>
    <w:rsid w:val="005B24ED"/>
    <w:rsid w:val="005B3C64"/>
    <w:rsid w:val="005B4BBD"/>
    <w:rsid w:val="005B7E06"/>
    <w:rsid w:val="005C7F2B"/>
    <w:rsid w:val="005E5CDC"/>
    <w:rsid w:val="005F1B2E"/>
    <w:rsid w:val="005F3156"/>
    <w:rsid w:val="005F4241"/>
    <w:rsid w:val="0060062A"/>
    <w:rsid w:val="00604446"/>
    <w:rsid w:val="00611B57"/>
    <w:rsid w:val="00611C98"/>
    <w:rsid w:val="0062240F"/>
    <w:rsid w:val="0062567B"/>
    <w:rsid w:val="00626F35"/>
    <w:rsid w:val="00632755"/>
    <w:rsid w:val="0063324C"/>
    <w:rsid w:val="006353DA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5079"/>
    <w:rsid w:val="006D26C9"/>
    <w:rsid w:val="006D5555"/>
    <w:rsid w:val="006D67E1"/>
    <w:rsid w:val="006E1610"/>
    <w:rsid w:val="006E2008"/>
    <w:rsid w:val="006E2CCA"/>
    <w:rsid w:val="006F101C"/>
    <w:rsid w:val="006F3F64"/>
    <w:rsid w:val="006F6072"/>
    <w:rsid w:val="00701568"/>
    <w:rsid w:val="007104BC"/>
    <w:rsid w:val="00722522"/>
    <w:rsid w:val="0073512D"/>
    <w:rsid w:val="00745278"/>
    <w:rsid w:val="007508A1"/>
    <w:rsid w:val="00755644"/>
    <w:rsid w:val="0076291A"/>
    <w:rsid w:val="0078044B"/>
    <w:rsid w:val="00794050"/>
    <w:rsid w:val="007B05CD"/>
    <w:rsid w:val="007B44CA"/>
    <w:rsid w:val="007C49DB"/>
    <w:rsid w:val="007C67FE"/>
    <w:rsid w:val="007D1B07"/>
    <w:rsid w:val="007D5E89"/>
    <w:rsid w:val="007E1298"/>
    <w:rsid w:val="007E7AD7"/>
    <w:rsid w:val="007F0DBC"/>
    <w:rsid w:val="007F607A"/>
    <w:rsid w:val="0080707E"/>
    <w:rsid w:val="00822C37"/>
    <w:rsid w:val="00824640"/>
    <w:rsid w:val="00826268"/>
    <w:rsid w:val="0083466D"/>
    <w:rsid w:val="00836FE8"/>
    <w:rsid w:val="00845C88"/>
    <w:rsid w:val="00847F17"/>
    <w:rsid w:val="008524AF"/>
    <w:rsid w:val="00873F66"/>
    <w:rsid w:val="008763D8"/>
    <w:rsid w:val="00880AB8"/>
    <w:rsid w:val="00882040"/>
    <w:rsid w:val="00884003"/>
    <w:rsid w:val="00886A23"/>
    <w:rsid w:val="00894A1B"/>
    <w:rsid w:val="00896188"/>
    <w:rsid w:val="008A4304"/>
    <w:rsid w:val="008A5A9D"/>
    <w:rsid w:val="008A6535"/>
    <w:rsid w:val="008A7FAB"/>
    <w:rsid w:val="008B0B5F"/>
    <w:rsid w:val="008D3559"/>
    <w:rsid w:val="008D62D2"/>
    <w:rsid w:val="008E4CF3"/>
    <w:rsid w:val="008E5644"/>
    <w:rsid w:val="008E63A1"/>
    <w:rsid w:val="008F4339"/>
    <w:rsid w:val="009047BA"/>
    <w:rsid w:val="009066EB"/>
    <w:rsid w:val="00911449"/>
    <w:rsid w:val="00921B94"/>
    <w:rsid w:val="00924820"/>
    <w:rsid w:val="0093243C"/>
    <w:rsid w:val="00937343"/>
    <w:rsid w:val="009377D6"/>
    <w:rsid w:val="00944730"/>
    <w:rsid w:val="00947938"/>
    <w:rsid w:val="00964655"/>
    <w:rsid w:val="00965DA0"/>
    <w:rsid w:val="00966F36"/>
    <w:rsid w:val="00974193"/>
    <w:rsid w:val="00993AE8"/>
    <w:rsid w:val="009A0D55"/>
    <w:rsid w:val="009A6FCA"/>
    <w:rsid w:val="009A7230"/>
    <w:rsid w:val="009C485F"/>
    <w:rsid w:val="009C77DD"/>
    <w:rsid w:val="009E46CF"/>
    <w:rsid w:val="009F6C75"/>
    <w:rsid w:val="009F7FCE"/>
    <w:rsid w:val="00A05255"/>
    <w:rsid w:val="00A07D52"/>
    <w:rsid w:val="00A150C8"/>
    <w:rsid w:val="00A26A5F"/>
    <w:rsid w:val="00A33507"/>
    <w:rsid w:val="00A35FB9"/>
    <w:rsid w:val="00A36FF9"/>
    <w:rsid w:val="00A41A08"/>
    <w:rsid w:val="00A64FF4"/>
    <w:rsid w:val="00A772A2"/>
    <w:rsid w:val="00A77BB0"/>
    <w:rsid w:val="00A83D7D"/>
    <w:rsid w:val="00A90C64"/>
    <w:rsid w:val="00A9267A"/>
    <w:rsid w:val="00A945CA"/>
    <w:rsid w:val="00A95768"/>
    <w:rsid w:val="00A97104"/>
    <w:rsid w:val="00AA7967"/>
    <w:rsid w:val="00AC118E"/>
    <w:rsid w:val="00AC14A1"/>
    <w:rsid w:val="00AC3F95"/>
    <w:rsid w:val="00AD20BE"/>
    <w:rsid w:val="00AD31EA"/>
    <w:rsid w:val="00AD71CD"/>
    <w:rsid w:val="00AE58FD"/>
    <w:rsid w:val="00AF5F1D"/>
    <w:rsid w:val="00B06D07"/>
    <w:rsid w:val="00B22446"/>
    <w:rsid w:val="00B2333C"/>
    <w:rsid w:val="00B2421D"/>
    <w:rsid w:val="00B43EF9"/>
    <w:rsid w:val="00B4692B"/>
    <w:rsid w:val="00B46D61"/>
    <w:rsid w:val="00B46F22"/>
    <w:rsid w:val="00B4790D"/>
    <w:rsid w:val="00B544B8"/>
    <w:rsid w:val="00B56222"/>
    <w:rsid w:val="00B56D4E"/>
    <w:rsid w:val="00B7192C"/>
    <w:rsid w:val="00B75FD9"/>
    <w:rsid w:val="00B7754A"/>
    <w:rsid w:val="00B80D75"/>
    <w:rsid w:val="00B95650"/>
    <w:rsid w:val="00BA248C"/>
    <w:rsid w:val="00BA6847"/>
    <w:rsid w:val="00BB442B"/>
    <w:rsid w:val="00BC19AD"/>
    <w:rsid w:val="00BC2820"/>
    <w:rsid w:val="00BC475B"/>
    <w:rsid w:val="00BD4337"/>
    <w:rsid w:val="00BE27BC"/>
    <w:rsid w:val="00C0084A"/>
    <w:rsid w:val="00C00D4C"/>
    <w:rsid w:val="00C062F9"/>
    <w:rsid w:val="00C07D41"/>
    <w:rsid w:val="00C302EA"/>
    <w:rsid w:val="00C37576"/>
    <w:rsid w:val="00C50606"/>
    <w:rsid w:val="00C60C33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5850"/>
    <w:rsid w:val="00C97EBC"/>
    <w:rsid w:val="00CA336F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DE22D7"/>
    <w:rsid w:val="00DF339A"/>
    <w:rsid w:val="00E00968"/>
    <w:rsid w:val="00E00EC6"/>
    <w:rsid w:val="00E06A3C"/>
    <w:rsid w:val="00E40564"/>
    <w:rsid w:val="00E44509"/>
    <w:rsid w:val="00E45752"/>
    <w:rsid w:val="00E53E0F"/>
    <w:rsid w:val="00E62540"/>
    <w:rsid w:val="00E705F4"/>
    <w:rsid w:val="00E821D9"/>
    <w:rsid w:val="00E9420E"/>
    <w:rsid w:val="00E959E6"/>
    <w:rsid w:val="00E9625D"/>
    <w:rsid w:val="00E97708"/>
    <w:rsid w:val="00EA0622"/>
    <w:rsid w:val="00EA076A"/>
    <w:rsid w:val="00EA3765"/>
    <w:rsid w:val="00EA506F"/>
    <w:rsid w:val="00EC1D87"/>
    <w:rsid w:val="00EC73BF"/>
    <w:rsid w:val="00ED1478"/>
    <w:rsid w:val="00ED28A2"/>
    <w:rsid w:val="00EE453A"/>
    <w:rsid w:val="00EE567D"/>
    <w:rsid w:val="00EF09A4"/>
    <w:rsid w:val="00EF2E84"/>
    <w:rsid w:val="00F059AF"/>
    <w:rsid w:val="00F07A81"/>
    <w:rsid w:val="00F2288C"/>
    <w:rsid w:val="00F26692"/>
    <w:rsid w:val="00F40C27"/>
    <w:rsid w:val="00F41174"/>
    <w:rsid w:val="00F42205"/>
    <w:rsid w:val="00F43A5B"/>
    <w:rsid w:val="00F63C27"/>
    <w:rsid w:val="00F6615F"/>
    <w:rsid w:val="00F74CE0"/>
    <w:rsid w:val="00F74D8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paragraph" w:styleId="Listenabsatz">
    <w:name w:val="List Paragraph"/>
    <w:basedOn w:val="Standard"/>
    <w:uiPriority w:val="34"/>
    <w:qFormat/>
    <w:rsid w:val="00BD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156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2</cp:revision>
  <cp:lastPrinted>2013-08-22T09:28:00Z</cp:lastPrinted>
  <dcterms:created xsi:type="dcterms:W3CDTF">2014-06-14T20:37:00Z</dcterms:created>
  <dcterms:modified xsi:type="dcterms:W3CDTF">2014-06-14T20:37:00Z</dcterms:modified>
</cp:coreProperties>
</file>