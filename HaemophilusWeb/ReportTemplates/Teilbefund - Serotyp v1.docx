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2C4" w:rsidRPr="004659AD" w:rsidRDefault="005342C4" w:rsidP="005342C4">
      <w:pPr>
        <w:rPr>
          <w:rFonts w:ascii="Arial" w:hAnsi="Arial" w:cs="Arial"/>
        </w:rPr>
      </w:pPr>
      <w:r>
        <w:fldChar w:fldCharType="begin"/>
      </w:r>
      <w:r>
        <w:instrText xml:space="preserve"> INCLUDETEXT  "C:\\Users\\mrt\\Source\\Repos\\Haemophilus\\HaemophilusWeb\\ReportTemplates\\includes\\Seite 1.docx" </w:instrText>
      </w:r>
      <w:r>
        <w:fldChar w:fldCharType="separate"/>
      </w: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:rsidR="005342C4" w:rsidRPr="004659AD" w:rsidRDefault="005342C4" w:rsidP="005342C4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5342C4" w:rsidRPr="00CF0FB3" w:rsidRDefault="005342C4" w:rsidP="005342C4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5342C4" w:rsidRDefault="005342C4" w:rsidP="005342C4">
      <w:pPr>
        <w:rPr>
          <w:rFonts w:ascii="Arial" w:hAnsi="Arial" w:cs="Arial"/>
        </w:rPr>
      </w:pPr>
    </w:p>
    <w:p w:rsidR="005342C4" w:rsidRPr="007E1298" w:rsidRDefault="005342C4" w:rsidP="005342C4">
      <w:pPr>
        <w:rPr>
          <w:rFonts w:ascii="Arial" w:hAnsi="Arial" w:cs="Arial"/>
          <w:b/>
          <w:bCs/>
        </w:rPr>
      </w:pPr>
    </w:p>
    <w:p w:rsidR="005342C4" w:rsidRPr="003136E9" w:rsidRDefault="005342C4" w:rsidP="005342C4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5342C4" w:rsidRPr="0076291A" w:rsidTr="00527673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76291A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76291A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76291A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F923CE" w:rsidTr="00527673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1F56AD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Teil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befund</w:t>
            </w:r>
          </w:p>
        </w:tc>
      </w:tr>
      <w:tr w:rsidR="005342C4" w:rsidRPr="00F923CE" w:rsidTr="00527673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F923CE" w:rsidTr="0052767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51595E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EF6C6A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F923CE" w:rsidTr="0052767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D30BF0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F923CE" w:rsidTr="0052767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D30BF0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F923CE" w:rsidTr="0052767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D30BF0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F923CE" w:rsidTr="0052767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D30BF0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F923CE" w:rsidTr="0052767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D30BF0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F923CE" w:rsidTr="00527673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D30BF0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F923CE" w:rsidTr="00527673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42C4" w:rsidRPr="00F923CE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D30BF0" w:rsidTr="00527673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D30BF0" w:rsidTr="00527673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342C4" w:rsidRPr="00D30BF0" w:rsidTr="00527673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5342C4" w:rsidRPr="00D30BF0" w:rsidTr="00527673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5342C4" w:rsidRPr="00D30BF0" w:rsidTr="00527673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5342C4" w:rsidRPr="00D30BF0" w:rsidRDefault="005342C4" w:rsidP="0052767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5342C4" w:rsidTr="00527673">
              <w:tc>
                <w:tcPr>
                  <w:tcW w:w="1914" w:type="dxa"/>
                  <w:shd w:val="clear" w:color="auto" w:fill="auto"/>
                </w:tcPr>
                <w:p w:rsidR="005342C4" w:rsidRPr="00665A18" w:rsidRDefault="001F56AD" w:rsidP="00527673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folgt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:rsidR="005342C4" w:rsidRPr="00665A18" w:rsidRDefault="005342C4" w:rsidP="0052767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5342C4" w:rsidRPr="00D30BF0" w:rsidRDefault="005342C4" w:rsidP="00527673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5342C4" w:rsidRDefault="005342C4" w:rsidP="005342C4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</w:t>
      </w:r>
      <w:proofErr w:type="spellStart"/>
      <w:r w:rsidR="00BA29C3" w:rsidRPr="00BA29C3">
        <w:rPr>
          <w:rFonts w:ascii="Arial" w:hAnsi="Arial" w:cs="Arial"/>
          <w:bCs/>
          <w:color w:val="000000"/>
        </w:rPr>
        <w:t>InterpretationPreliminary</w:t>
      </w:r>
      <w:bookmarkStart w:id="1" w:name="_GoBack"/>
      <w:bookmarkEnd w:id="1"/>
      <w:proofErr w:type="spellEnd"/>
      <w:r>
        <w:rPr>
          <w:rFonts w:ascii="Arial" w:hAnsi="Arial" w:cs="Arial"/>
          <w:bCs/>
          <w:color w:val="000000"/>
        </w:rPr>
        <w:t>}</w:t>
      </w:r>
    </w:p>
    <w:p w:rsidR="005342C4" w:rsidRPr="0001760C" w:rsidRDefault="005342C4" w:rsidP="005342C4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:rsidR="005342C4" w:rsidRPr="0001760C" w:rsidRDefault="005342C4" w:rsidP="005342C4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8E63A1" w:rsidRPr="008E63A1" w:rsidRDefault="005342C4" w:rsidP="001F56AD">
      <w:pPr>
        <w:rPr>
          <w:rFonts w:ascii="Arial" w:hAnsi="Arial" w:cs="Arial"/>
        </w:rPr>
      </w:pPr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 xml:space="preserve">: </w:t>
      </w:r>
      <w:r w:rsidR="001F56AD">
        <w:rPr>
          <w:rFonts w:ascii="Arial" w:hAnsi="Arial" w:cs="Arial"/>
        </w:rPr>
        <w:t>folgt</w:t>
      </w:r>
      <w:r>
        <w:fldChar w:fldCharType="end"/>
      </w:r>
    </w:p>
    <w:p w:rsidR="008E63A1" w:rsidRPr="008E63A1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D7741" w:rsidRDefault="000F488D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1F56AD" w:rsidRDefault="001F56AD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7E1298" w:rsidRPr="009C44A9" w:rsidRDefault="00CF0FB3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sectPr w:rsidR="007E1298" w:rsidRPr="009C44A9" w:rsidSect="0050415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862" w:rsidRDefault="00F33862">
      <w:r>
        <w:separator/>
      </w:r>
    </w:p>
  </w:endnote>
  <w:endnote w:type="continuationSeparator" w:id="0">
    <w:p w:rsidR="00F33862" w:rsidRDefault="00F33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F3386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1F56A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1F56A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F3386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86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BA29C3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BA29C3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:rsidR="006F7346" w:rsidRPr="006A7241" w:rsidRDefault="006F7346" w:rsidP="006F7346">
    <w:pPr>
      <w:rPr>
        <w:sz w:val="17"/>
        <w:szCs w:val="17"/>
      </w:rPr>
    </w:pPr>
  </w:p>
  <w:p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862" w:rsidRDefault="00F33862">
      <w:r>
        <w:separator/>
      </w:r>
    </w:p>
  </w:footnote>
  <w:footnote w:type="continuationSeparator" w:id="0">
    <w:p w:rsidR="00F33862" w:rsidRDefault="00F338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F3386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F33862">
      <w:rPr>
        <w:noProof/>
      </w:rPr>
      <w:pict>
        <v:shape id="Grafik 71" o:spid="_x0000_s2091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6F7346" w:rsidRPr="00000C19" w:rsidRDefault="006F7346" w:rsidP="006F7346">
    <w:pPr>
      <w:rPr>
        <w:sz w:val="12"/>
        <w:szCs w:val="12"/>
      </w:rPr>
    </w:pPr>
  </w:p>
  <w:p w:rsidR="006F7346" w:rsidRPr="00000C19" w:rsidRDefault="006F7346" w:rsidP="006F7346">
    <w:pPr>
      <w:rPr>
        <w:sz w:val="12"/>
        <w:szCs w:val="12"/>
      </w:rPr>
    </w:pPr>
  </w:p>
  <w:p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C6A" w:rsidRDefault="00EF6C6A" w:rsidP="00EF6C6A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"C:\\Users\\mrt\\Source\\Repos\\Haemophilus\\HaemophilusWeb\\ReportTemplates\\includes\\Kopfzeile - Kontakt.docx" </w:instrText>
    </w:r>
    <w:r>
      <w:fldChar w:fldCharType="separate"/>
    </w:r>
    <w:r w:rsidR="00F3386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84" type="#_x0000_t202" style="position:absolute;margin-left:364.1pt;margin-top:95pt;width:156.8pt;height:304.2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:rsidR="00EF6C6A" w:rsidRDefault="00EF6C6A" w:rsidP="00EF6C6A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</w:rPr>
                </w:pP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</w:rPr>
                </w:pP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</w:rPr>
                </w:pP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EF6C6A" w:rsidRDefault="00EF6C6A" w:rsidP="00EF6C6A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EF6C6A" w:rsidRDefault="00EF6C6A" w:rsidP="00EF6C6A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F3386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9" o:spid="_x0000_s2085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F33862">
      <w:rPr>
        <w:noProof/>
      </w:rPr>
      <w:pict>
        <v:shape id="Grafik 30" o:spid="_x0000_s2083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EF6C6A" w:rsidRDefault="00EF6C6A" w:rsidP="00EF6C6A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EF6C6A" w:rsidRDefault="00EF6C6A" w:rsidP="00EF6C6A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EF6C6A" w:rsidRDefault="00EF6C6A" w:rsidP="00EF6C6A">
    <w:pPr>
      <w:rPr>
        <w:sz w:val="12"/>
        <w:szCs w:val="12"/>
      </w:rPr>
    </w:pPr>
  </w:p>
  <w:p w:rsidR="00EF6C6A" w:rsidRDefault="00EF6C6A" w:rsidP="00EF6C6A">
    <w:pPr>
      <w:pStyle w:val="Kopfzeile"/>
      <w:rPr>
        <w:sz w:val="12"/>
        <w:szCs w:val="12"/>
      </w:rPr>
    </w:pPr>
  </w:p>
  <w:p w:rsidR="00EF6C6A" w:rsidRDefault="00EF6C6A" w:rsidP="00EF6C6A">
    <w:pPr>
      <w:pStyle w:val="Kopfzeile"/>
      <w:rPr>
        <w:sz w:val="12"/>
        <w:szCs w:val="12"/>
      </w:rPr>
    </w:pPr>
  </w:p>
  <w:p w:rsidR="00EF6C6A" w:rsidRDefault="00EF6C6A" w:rsidP="00EF6C6A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EF6C6A" w:rsidRDefault="00EF6C6A" w:rsidP="00EF6C6A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EF6C6A" w:rsidRPr="00AD2792" w:rsidRDefault="00EF6C6A" w:rsidP="00EF6C6A"/>
  <w:p w:rsidR="000B1866" w:rsidRPr="00EF6C6A" w:rsidRDefault="00EF6C6A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A7ABF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56AD"/>
    <w:rsid w:val="00201F38"/>
    <w:rsid w:val="00204B3B"/>
    <w:rsid w:val="00216BB6"/>
    <w:rsid w:val="0024181F"/>
    <w:rsid w:val="00242652"/>
    <w:rsid w:val="002506F0"/>
    <w:rsid w:val="002518A7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93020"/>
    <w:rsid w:val="006939B2"/>
    <w:rsid w:val="006A10D9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29C3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4D2C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2D70"/>
    <w:rsid w:val="00F26692"/>
    <w:rsid w:val="00F3386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3"/>
    <o:shapelayout v:ext="edit">
      <o:idmap v:ext="edit" data="1"/>
    </o:shapelayout>
  </w:shapeDefaults>
  <w:decimalSymbol w:val=","/>
  <w:listSeparator w:val=";"/>
  <w15:docId w15:val="{599876B4-0E24-4E0B-B703-B7E8FDB7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5E4404-C722-4798-BC98-F27911613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127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20</cp:revision>
  <cp:lastPrinted>2015-05-19T09:27:00Z</cp:lastPrinted>
  <dcterms:created xsi:type="dcterms:W3CDTF">2015-05-19T21:00:00Z</dcterms:created>
  <dcterms:modified xsi:type="dcterms:W3CDTF">2018-07-22T21:40:00Z</dcterms:modified>
</cp:coreProperties>
</file>